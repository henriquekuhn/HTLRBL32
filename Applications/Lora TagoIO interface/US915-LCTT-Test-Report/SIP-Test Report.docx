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End w:id="0"/>
    <w:bookmarkEnd w:id="1"/>
    <w:bookmarkEnd w:id="2"/>
    <w:bookmarkEnd w:id="3"/>
    <w:bookmarkEnd w:id="4"/>
    <w:tbl>
      <w:tblPr>
        <w:tblW w:w="9639" w:type="dxa"/>
        <w:jc w:val="center"/>
        <w:tblBorders>
          <w:top w:val="thinThickSmallGap" w:color="1F497D" w:sz="24" w:space="0"/>
          <w:bottom w:val="thinThickSmallGap" w:color="1F497D" w:sz="24" w:space="0"/>
        </w:tblBorders>
        <w:shd w:val="clear" w:color="auto" w:fill="1F497D"/>
        <w:tblLook w:val="04A0" w:firstRow="1" w:lastRow="0" w:firstColumn="1" w:lastColumn="0" w:noHBand="0" w:noVBand="1"/>
      </w:tblPr>
      <w:tblGrid>
        <w:gridCol w:w="9639"/>
      </w:tblGrid>
      <w:tr w:rsidRPr="00CD156C" w:rsidR="00DD3243" w:rsidTr="00335F97">
        <w:trPr>
          <w:trHeight w:val="1290"/>
          <w:jc w:val="center"/>
        </w:trPr>
        <w:tc>
          <w:tcPr>
            <w:tcW w:w="9639" w:type="dxa"/>
            <w:shd w:val="clear" w:color="auto" w:fill="1F497D"/>
            <w:vAlign w:val="center"/>
          </w:tcPr>
          <w:p w:rsidRPr="00F97363" w:rsidR="00DD3243" w:rsidP="00A13642" w:rsidRDefault="00DD3243">
            <w:pPr>
              <w:pStyle w:val="Ttulo1"/>
              <w:spacing w:before="0" w:after="0"/>
              <w:rPr>
                <w:rFonts w:ascii="Times New Roman" w:hAnsi="Times New Roman"/>
                <w:b w:val="0"/>
                <w:color w:val="1F497D"/>
                <w:sz w:val="44"/>
                <w:szCs w:val="44"/>
                <w:lang w:val="en-US"/>
              </w:rPr>
            </w:pPr>
            <w:bookmarkStart w:name="_Toc381164554" w:id="6"/>
            <w:bookmarkStart w:name="_Toc371578216" w:id="7"/>
            <w:bookmarkStart w:name="_Toc414468639" w:id="8"/>
            <w:bookmarkStart w:name="_Toc519770924" w:id="9"/>
            <w:r w:rsidRPr="002258A8">
              <w:rPr>
                <w:rFonts w:cs="Arial"/>
                <w:color w:val="FFFFFF"/>
                <w:sz w:val="44"/>
                <w:szCs w:val="44"/>
                <w:lang w:val="en-US"/>
              </w:rPr>
              <w:lastRenderedPageBreak/>
              <w:t>Appendix A</w:t>
            </w:r>
            <w:bookmarkEnd w:id="6"/>
            <w:r w:rsidRPr="00F97363">
              <w:rPr>
                <w:rFonts w:ascii="Times New Roman" w:hAnsi="Times New Roman"/>
                <w:color w:val="FFFFFF"/>
                <w:sz w:val="48"/>
                <w:szCs w:val="48"/>
                <w:lang w:val="en-US"/>
              </w:rPr>
              <w:t xml:space="preserve"> </w:t>
            </w:r>
            <w:r w:rsidRPr="00B51413">
              <w:rPr>
                <w:rFonts w:cs="Arial"/>
                <w:color w:val="FFFFFF"/>
                <w:sz w:val="44"/>
                <w:szCs w:val="44"/>
                <w:lang w:val="en-US"/>
              </w:rPr>
              <w:t>–</w:t>
            </w:r>
            <w:r w:rsidRPr="00B51413">
              <w:rPr>
                <w:rFonts w:cs="Arial"/>
                <w:color w:val="FFFFFF"/>
                <w:sz w:val="48"/>
                <w:szCs w:val="48"/>
                <w:lang w:val="en-US"/>
              </w:rPr>
              <w:t xml:space="preserve"> </w:t>
            </w:r>
            <w:bookmarkEnd w:id="7"/>
            <w:r w:rsidRPr="00B51413">
              <w:rPr>
                <w:rFonts w:cs="Arial"/>
                <w:b w:val="0"/>
                <w:color w:val="FFFFFF"/>
                <w:sz w:val="40"/>
                <w:szCs w:val="40"/>
                <w:lang w:val="en-US"/>
              </w:rPr>
              <w:t>Test result</w:t>
            </w:r>
            <w:bookmarkEnd w:id="8"/>
            <w:bookmarkEnd w:id="9"/>
          </w:p>
        </w:tc>
      </w:tr>
    </w:tbl>
    <w:p w:rsidR="00BE140C" w:rsidP="00BE140C" w:rsidRDefault="00BE140C">
      <w:pPr>
        <w:pStyle w:val="TableContentStyle"/>
        <w:ind w:left="-567" w:right="-568"/>
      </w:pPr>
    </w:p>
    <w:p w:rsidRPr="00335F97" w:rsidR="00BE140C" w:rsidP="00FE150D" w:rsidRDefault="00BE140C">
      <w:pPr>
        <w:pStyle w:val="Ttulo1"/>
        <w:pBdr>
          <w:bottom w:val="single" w:color="1F497D" w:themeColor="text2" w:sz="4" w:space="1"/>
        </w:pBdr>
        <w:spacing w:before="240"/>
        <w:ind w:left="284"/>
        <w:jc w:val="left"/>
        <w:rPr>
          <w:rFonts w:cs="Arial"/>
          <w:b w:val="0"/>
          <w:color w:val="1F497D"/>
          <w:sz w:val="32"/>
          <w:szCs w:val="32"/>
          <w:lang w:val="en-US"/>
        </w:rPr>
      </w:pPr>
      <w:bookmarkStart w:name="_Toc519770925" w:id="10"/>
      <w:r w:rsidRPr="00335F97">
        <w:rPr>
          <w:rFonts w:cs="Arial"/>
          <w:b w:val="0"/>
          <w:color w:val="1F497D"/>
          <w:sz w:val="32"/>
          <w:szCs w:val="32"/>
          <w:lang w:val="en-US"/>
        </w:rPr>
        <w:t>Test campaign report</w:t>
      </w:r>
      <w:bookmarkEnd w:id="10"/>
    </w:p>
    <w:p w:rsidRPr="007E002A" w:rsidR="007E002A" w:rsidP="004E3A46" w:rsidRDefault="007E002A">
      <w:pPr>
        <w:pStyle w:val="TableContentStyle"/>
        <w:rPr>
          <w:b/>
        </w:rPr>
      </w:pPr>
    </w:p>
    <w:tbl>
      <w:tblPr>
        <w:tblStyle w:val="Tablanormal1"/>
        <w:tblW w:w="10418" w:type="dxa"/>
        <w:tblInd w:w="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8788"/>
      </w:tblGrid>
      <w:tr w:rsidR="00BE140C" w:rsidTr="00FE150D">
        <w:trPr>
          <w:trHeight w:val="50"/>
        </w:trPr>
        <w:tc>
          <w:tcPr>
            <w:tcW w:w="1630" w:type="dxa"/>
          </w:tcPr>
          <w:p w:rsidRPr="002258A8" w:rsidR="00BE140C" w:rsidRDefault="00BE140C">
            <w:pPr>
              <w:pStyle w:val="Sinespaciado"/>
              <w:rPr>
                <w:rFonts w:ascii="Arial" w:hAnsi="Arial" w:cs="Arial"/>
                <w:lang w:val="en-US"/>
              </w:rPr>
            </w:pPr>
          </w:p>
        </w:tc>
        <w:tc>
          <w:tcPr>
            <w:tcW w:w="8788" w:type="dxa"/>
          </w:tcPr>
          <w:p w:rsidRPr="002258A8" w:rsidR="00BE140C" w:rsidRDefault="00BE140C">
            <w:pPr>
              <w:pStyle w:val="Sinespaciado"/>
              <w:ind w:left="284"/>
              <w:rPr>
                <w:rFonts w:ascii="Arial" w:hAnsi="Arial" w:cs="Arial"/>
                <w:lang w:val="en-US"/>
              </w:rPr>
            </w:pPr>
          </w:p>
        </w:tc>
      </w:tr>
    </w:tbl>
    <w:p w:rsidR="0025575E" w:rsidP="008E27E8" w:rsidRDefault="0025575E">
      <w:pPr>
        <w:pStyle w:val="TableContentStyle"/>
        <w:ind w:left="-567"/>
      </w:pPr>
    </w:p>
    <w:tbl>
      <w:tblPr>
        <w:tblStyle w:val="Tablaconcuadrcula"/>
        <w:tblW w:w="10598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8" w:space="0"/>
          <w:insideV w:val="single" w:color="007D40" w:sz="8" w:space="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984"/>
        <w:gridCol w:w="1276"/>
        <w:gridCol w:w="709"/>
        <w:gridCol w:w="850"/>
        <w:gridCol w:w="2518"/>
      </w:tblGrid>
      <w:tr w:rsidR="00471F30" w:rsidTr="00335F97">
        <w:tc>
          <w:tcPr>
            <w:tcW w:w="212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471F30" w:rsidP="009B2AE6" w:rsidRDefault="00471F3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Test Case ID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471F30" w:rsidP="009B2AE6" w:rsidRDefault="00471F3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471F30" w:rsidP="009B2AE6" w:rsidRDefault="00471F3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471F30" w:rsidP="009B2AE6" w:rsidRDefault="00471F3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0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471F30" w:rsidP="009B2AE6" w:rsidRDefault="00471F3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2258A8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Conf</w:t>
            </w:r>
            <w:proofErr w:type="spellEnd"/>
          </w:p>
        </w:tc>
        <w:tc>
          <w:tcPr>
            <w:tcW w:w="85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471F30" w:rsidP="00471F30" w:rsidRDefault="00471F3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2518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</w:tcPr>
          <w:p w:rsidRPr="002258A8" w:rsidR="00471F30" w:rsidP="00471F30" w:rsidRDefault="00471F3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Observations</w:t>
            </w: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TP_A_US915_ED_MAC_BV_000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TP_A_US915_ED_MAC_BV_003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TP_A_US915_ED_MAC_BV_004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TP_A_US915_ED_MAC_BV_005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TP_A_US915_ED_MAC_BV_007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TP_A_US915_ED_MAC_BV_008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TP_A_US915_ED_MAC_BV_010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TP_A_US915_ED_MAC_BV_011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TP_A_US915_ED_MAC_BV_012_A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TP_A_US915_ED_MAC_BV_012_B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TP_A_US915_ED_MAC_BV_013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TP_A_US915_ED_MAC_BV_014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TP_A_US915_ED_MAC_BV_016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 w:val="restart"/>
            <w:tcBorders>
              <w:top w:val="single" w:color="1F497D" w:sz="8" w:space="0"/>
              <w:left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TP_A_US915_ED_MAC_BV_017</w:t>
            </w: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Device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color w:val="1F497D"/>
                <w:sz w:val="20"/>
                <w:szCs w:val="20"/>
                <w:lang w:val="en-US"/>
              </w:rPr>
            </w:pPr>
            <w:r>
              <w:t>HTLRBL32L testboard</w:t>
            </w:r>
          </w:p>
        </w:tc>
        <w:tc>
          <w:tcPr>
            <w:tcW w:w="1276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2021-08-03</w:t>
            </w:r>
          </w:p>
        </w:tc>
        <w:tc>
          <w:tcPr>
            <w:tcW w:w="709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5A4F85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Yes</w:t>
            </w:r>
          </w:p>
        </w:tc>
        <w:tc>
          <w:tcPr>
            <w:tcW w:w="850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  <w:r>
              <w:rPr>
                <w:color w:val="57AB27"/>
              </w:rPr>
              <w:t>PASS</w:t>
            </w:r>
          </w:p>
        </w:tc>
        <w:tc>
          <w:tcPr>
            <w:tcW w:w="2518" w:type="dxa"/>
            <w:vMerge w:val="restart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P="00AE29B4" w:rsidRDefault="00471F30">
            <w:pPr>
              <w:pStyle w:val="TableContentVerdictStyle"/>
              <w:rPr>
                <w:rFonts w:ascii="Arial" w:hAnsi="Arial" w:cs="Arial"/>
                <w:color w:val="1F497D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App ID</w:t>
            </w:r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Sw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  <w:tr w:rsidRPr="00335F97" w:rsidR="00335F97" w:rsidTr="00335F97">
        <w:tc>
          <w:tcPr>
            <w:tcW w:w="2127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113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9B2AE6" w:rsidRDefault="00471F30">
            <w:pPr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Hw</w:t>
            </w:r>
            <w:proofErr w:type="spellEnd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5F97">
              <w:rPr>
                <w:rFonts w:ascii="Arial" w:hAnsi="Arial" w:cs="Arial"/>
                <w:b/>
                <w:color w:val="1F497D"/>
                <w:sz w:val="20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198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335F97" w:rsidR="00471F30" w:rsidP="00471F30" w:rsidRDefault="00471F30">
            <w:pPr>
              <w:pStyle w:val="TableContentStyle"/>
              <w:rPr>
                <w:rFonts w:ascii="Arial" w:hAnsi="Arial" w:cs="Arial"/>
                <w:color w:val="1F497D"/>
              </w:rPr>
            </w:pPr>
            <w:r>
              <w:t>1</w:t>
            </w:r>
          </w:p>
        </w:tc>
        <w:tc>
          <w:tcPr>
            <w:tcW w:w="1276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709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850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  <w:tc>
          <w:tcPr>
            <w:tcW w:w="2518" w:type="dxa"/>
            <w:vMerge/>
            <w:tcBorders>
              <w:left w:val="single" w:color="1F497D" w:sz="8" w:space="0"/>
              <w:bottom w:val="single" w:color="1F497D" w:sz="8" w:space="0"/>
              <w:right w:val="single" w:color="1F497D" w:sz="8" w:space="0"/>
            </w:tcBorders>
          </w:tcPr>
          <w:p w:rsidRPr="00335F97" w:rsidR="00471F30" w:rsidRDefault="00471F30">
            <w:pPr>
              <w:rPr>
                <w:rFonts w:ascii="Arial" w:hAnsi="Arial" w:cs="Arial"/>
                <w:color w:val="1F497D"/>
                <w:lang w:val="en-US"/>
              </w:rPr>
            </w:pPr>
          </w:p>
        </w:tc>
      </w:tr>
    </w:tbl>
    <w:p w:rsidRPr="00335F97" w:rsidR="007B063E" w:rsidRDefault="007B063E">
      <w:pPr>
        <w:rPr>
          <w:rFonts w:ascii="Arial" w:hAnsi="Arial" w:cs="Arial"/>
          <w:color w:val="1F497D"/>
          <w:lang w:val="en-US"/>
        </w:rPr>
      </w:pPr>
    </w:p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TP_A_US915_ED_MAC_BV_000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16:35:31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Test mode activation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0:00:00.009820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0:00:00.029776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0:00:00.029776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By Personalization (ABP)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0:00:00.049793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0:00:00.049793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0:00:00.049793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0:00:00.049793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0:00:00.049793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0:00:00.049793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0:00:00.059775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0:00:00.059775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0:00:00.059775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0:00:00.059775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0:00:00.059775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0:00:00.069779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0:00:01.919720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a24d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0:00:01.919720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a24d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0:00:01.919720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0:00:03.740156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0:00:03.740156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10d1, Identifier = 00, JSON = {'rxpk': [{'tmst': 318025152, 'chan': 1, 'rfch': 0, 'freq': 902.5, 'stat': 1, 'modu': 'LORA', 'datr': 'SF10BW125', 'codr': '4/5', 'lsnr': 8.0, 'rssi': -39, 'size': 18, 'data': 'QO++rd6AAQACd1pvTljpG1aT'}]}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0:00:03.740156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0001, FOpts: ), FPort: 02, FRMPayload: 7465737465, MIC: e91b5693)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0:00:03.740156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0:00:03.740156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0001, FOpts: ), FPort: e0, FRMPayload: 01010101), MIC: cc81cb50)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0:00:03.740156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4f2a, Identifier = 03, JSON = {'txpk': {'imme': False, 'tmst': 319025152, 'rfch': 0, 'powe': 21, 'ipol': True, 'datr': 'SF10BW500', 'freq': 923.9, 'modu': 'LORA', 'codr': '4/5', 'prea': 8, 'ncrc': True, 'size': 17, 'data': 'YO++rd4AAQDg+18Sz8yBy1A='}}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0:00:03.740156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0:00:03.740156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4f2a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0:00:05.324830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0:00:05.324830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10d2, Identifier = 00, JSON = {'rxpk': [{'tmst': 319597935, 'chan': 7, 'rfch': 1, 'freq': 903.7, 'stat': 1, 'modu': 'LORA', 'datr': 'SF10BW125', 'codr': '4/5', 'lsnr': 6.8, 'rssi': -53, 'size': 15, 'data': 'QO++rd6AAgDgJHjQT5iq'}]}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0:00:05.324830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0002, FOpts: ), FPort: e0, FRMPayload: 0000, MIC: d04f98aa)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0:00:05.324830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0:00:05.324830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0:00:05.324830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0:00:05.324830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0:00:05.324830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0:00:05.334800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0:00:05.334800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0:00:05.334800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0:00:05.344794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0:00:05.344794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0:00:05.344794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0:00:05.354794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0:00:05.354794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0:00:05.354794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TP_A_US915_ED_MAC_BV_003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16:35:38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AES encryption and message integrity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-1 day, 23:59:59.999639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TP_A_US915_ED_MAC_BV_003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0:00:00.019639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0:00:00.019639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0:00:00.029642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0:00:00.029642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0:00:00.069663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0:00:00.069663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0:00:00.069663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0:00:00.069663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0:00:00.079639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0:00:00.079639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0:00:00.079639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0:00:00.079639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0:00:00.079639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0:00:00.079639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0:00:03.338140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0:00:05.343942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2e94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0:00:05.343942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2e94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0:00:05.346023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0:00:08.200095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0:00:08.202117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10d5, Identifier = 00, JSON = {'rxpk': [{'tmst': 329282895, 'chan': 4, 'rfch': 1, 'freq': 903.1, 'stat': 1, 'modu': 'LORA', 'datr': 'SF10BW125', 'codr': '4/5', 'lsnr': 6.8, 'rssi': -49, 'size': 15, 'data': 'QO++rd6ABADgNRqFh9E5'}]}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0:00:08.202117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0004, FOpts: ), FPort: e0, FRMPayload: 0000, MIC: 8587d139)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0:00:08.202117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0:00:08.202117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0002, FOpts: ), FPort: 00, FRMPayload: 0345010071), MIC: 54c68937)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0:00:08.202117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6504, Identifier = 03, JSON = {'txpk': {'imme': False, 'tmst': 330282895, 'rfch': 0, 'powe': 21, 'ipol': True, 'datr': 'SF10BW500', 'freq': 925.7, 'modu': 'LORA', 'codr': '4/5', 'prea': 8, 'ncrc': True, 'size': 18, 'data': 'YO++rd4AAgAA+NJl4Y5Uxok3'}}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0:00:08.202117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0:00:08.202117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6504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0:00:12.712761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0:00:12.713796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10d6, Identifier = 00, JSON = {'rxpk': [{'tmst': 333803825, 'chan': 8, 'rfch': 0, 'freq': 903.0, 'stat': 1, 'modu': 'LORA', 'datr': 'SF8BW500', 'codr': '4/5', 'lsnr': 10.8, 'rssi': -50, 'size': 17, 'data': 'QO++rd6CBQADB+BHA7o/QLo='}]}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0:00:12.714756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0005, FOpts: 0307), FPort: e0, FRMPayload: 0001, MIC: ba3f40ba)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0:00:12.714756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0:00:12.719742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0:00:12.719742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0:00:12.725726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0:00:12.727721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0:00:15.390528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02 330c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0:00:15.391527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02 330c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0:00:17.591997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0:00:17.592995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10d7, Identifier = 00, JSON = {'rxpk': [{'tmst': 338650857, 'chan': 8, 'rfch': 0, 'freq': 903.0, 'stat': 1, 'modu': 'LORA', 'datr': 'SF8BW500', 'codr': '4/5', 'lsnr': 10.8, 'rssi': -50, 'size': 15, 'data': 'QO++rd6ABgDgOROG1fTB'}]}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0:00:17.593992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0006, FOpts: ), FPort: e0, FRMPayload: 0001, MIC: 86d5f4c1)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0:00:17.593992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0:00:17.594990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0003, FOpts: ), FPort: 00, FRMPayload: 0325ff0001), MIC: 0c606572)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0:00:17.595987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b237, Identifier = 03, JSON = {'txpk': {'imme': False, 'tmst': 339650857, 'rfch': 0, 'powe': 21, 'ipol': True, 'datr': 'SF7BW500', 'freq': 923.3, 'modu': 'LORA', 'codr': '4/5', 'prea': 8, 'ncrc': True, 'size': 18, 'data': 'YO++rd4AAwAAOeOdpJ4MYGVy'}}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0:00:17.595987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0:00:17.597980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b237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0:00:22.546960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0:00:22.547951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10d8, Identifier = 00, JSON = {'rxpk': [{'tmst': 343603319, 'chan': 2, 'rfch': 0, 'freq': 902.7, 'stat': 1, 'modu': 'LORA', 'datr': 'SF8BW125', 'codr': '4/5', 'lsnr': 7.3, 'rssi': -43, 'size': 17, 'data': 'QO++rd6CBwADB+BCrtbXMRM='}]}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0:00:22.548941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0007, FOpts: 0307), FPort: e0, FRMPayload: 0002, MIC: d6d73113)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0:00:22.548941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0:00:22.548941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0:00:22.549939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0:00:22.555956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0:00:22.557917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0:00:22.559915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0:00:22.561906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AES Encryption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0:00:22.573874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0:00:25.425174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d142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0:00:25.426170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d142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0:00:27.331025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0:00:27.332022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10d9, Identifier = 00, JSON = {'rxpk': [{'tmst': 348445359, 'chan': 4, 'rfch': 1, 'freq': 903.1, 'stat': 1, 'modu': 'LORA', 'datr': 'SF8BW125', 'codr': '4/5', 'lsnr': 9.5, 'rssi': -43, 'size': 15, 'data': 'QO++rd6ACADgTTGBnwyF'}]}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0008, FOpts: ), FPort: e0, FRMPayload: 0002, MIC: 819f0c85)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0:00:27.334017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0:00:27.335016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0004, FOpts: ), FPort: e0, FRMPayload: 0401), MIC: 362636b4)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a7e5, Identifier = 03, JSON = {'txpk': {'imme': False, 'tmst': 349445359, 'rfch': 0, 'powe': 21, 'ipol': True, 'datr': 'SF8BW500', 'freq': 925.7, 'modu': 'LORA', 'codr': '4/5', 'prea': 8, 'ncrc': True, 'size': 15, 'data': 'YO++rd4ABADg2u42Jja0'}}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0:00:27.338006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a7e5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0:00:32.236826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0:00:32.237855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10da, Identifier = 00, JSON = {'rxpk': [{'tmst': 353287737, 'chan': 5, 'rfch': 1, 'freq': 903.5, 'stat': 1, 'modu': 'LORA', 'datr': 'SF8BW125', 'codr': '4/5', 'lsnr': 11.3, 'rssi': -45, 'size': 15, 'data': 'QO++rd6ACQDguSn9oQ6D'}]}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0:00:32.238850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0009, FOpts: ), FPort: e0, FRMPayload: 0402, MIC: fda10e83)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0:00:32.238850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0:00:32.239816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0:00:32.239816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0005, FOpts: ), FPort: e0, FRMPayload: 04020202), MIC: dda7fa0a)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0:00:32.240813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e198, Identifier = 03, JSON = {'txpk': {'imme': False, 'tmst': 354287737, 'rfch': 0, 'powe': 21, 'ipol': True, 'datr': 'SF8BW500', 'freq': 926.9, 'modu': 'LORA', 'codr': '4/5', 'prea': 8, 'ncrc': True, 'size': 17, 'data': 'YO++rd4ABQDg9fu6e92n+go='}}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0:00:32.242809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e198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0:00:35.540207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a0a6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0:00:35.540207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a0a6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10db, Identifier = 00, JSON = {'rxpk': [{'tmst': 358130778, 'chan': 6, 'rfch': 1, 'freq': 903.3, 'stat': 1, 'modu': 'LORA', 'datr': 'SF8BW125', 'codr': '4/5', 'lsnr': 8.5, 'rssi': -46, 'size': 17, 'data': 'QO++rd6ACgDgQU9bBaQMf3c='}]}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000a, FOpts: ), FPort: e0, FRMPayload: 04030303, MIC: a40c7f77)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0006, FOpts: ), FPort: e0, FRMPayload: 0403030303030303), MIC: d0cf3918)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acc4, Identifier = 03, JSON = {'txpk': {'imme': False, 'tmst': 359130778, 'rfch': 0, 'powe': 21, 'ipol': True, 'datr': 'SF8BW500', 'freq': 926.3, 'modu': 'LORA', 'codr': '4/5', 'prea': 8, 'ncrc': True, 'size': 21, 'data': 'YO++rd4ABgDgaTwCr8/58HzQzzkY'}}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0:00:37.020732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acc4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10dd, Identifier = 00, JSON = {'rxpk': [{'tmst': 362984706, 'chan': 7, 'rfch': 1, 'freq': 903.7, 'stat': 1, 'modu': 'LORA', 'datr': 'SF8BW125', 'codr': '4/5', 'lsnr': 10.0, 'rssi': -45, 'size': 21, 'data': 'QO++rd6ACwDgK4iEGV3+XXhdv/A1'}]}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000b, FOpts: ), FPort: e0, FRMPayload: 0404040404040404, MIC: 5dbff035)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0007, FOpts: ), FPort: e0, FRMPayload: 04040404040404040404040404040404), MIC: fff230a8)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5597, Identifier = 03, JSON = {'txpk': {'imme': False, 'tmst': 363984706, 'rfch': 0, 'powe': 21, 'ipol': True, 'datr': 'SF8BW500', 'freq': 927.5, 'modu': 'LORA', 'codr': '4/5', 'prea': 8, 'ncrc': True, 'size': 29, 'data': 'YO++rd4ABwDghtLknZItX180OQN8kzBQ/P/yMKg='}}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0:00:41.904016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5597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0:00:45.601120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9f48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0:00:45.601120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9f48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0:00:46.773592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0:00:46.775639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10de, Identifier = 00, JSON = {'rxpk': [{'tmst': 367848979, 'chan': 1, 'rfch': 0, 'freq': 902.5, 'stat': 1, 'modu': 'LORA', 'datr': 'SF8BW125', 'codr': '4/5', 'lsnr': 11.0, 'rssi': -44, 'size': 29, 'data': 'QO++rd6ADADgui1Bhek34dISnNdV2uabWx4vDXE='}]}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0:00:46.775639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000c, FOpts: ), FPort: e0, FRMPayload: 04050505050505050505050505050505, MIC: 1e2f0d71)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0:00:46.775639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0:00:46.775639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0:00:46.775639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0008, FOpts: ), FPort: e0, FRMPayload: 0405050505050505050505050505050505050505050505050505050505050505), MIC: e8812d7b)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0:00:46.775639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bc25, Identifier = 03, JSON = {'txpk': {'imme': False, 'tmst': 368848979, 'rfch': 0, 'powe': 21, 'ipol': True, 'datr': 'SF8BW500', 'freq': 923.9, 'modu': 'LORA', 'codr': '4/5', 'prea': 8, 'ncrc': True, 'size': 45, 'data': 'YO++rd4ACADgqseexMvPhZO+BvvG0DHNQpWUT2tQsxcobEQ8iyHTv1rogS17'}}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0:00:46.775639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0:00:46.775639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bc25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10df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10df, Identifier = 00, JSON = {'rxpk': [{'tmst': 372738444, 'chan': 0, 'rfch': 0, 'freq': 902.3, 'stat': 1, 'modu': 'LORA', 'datr': 'SF8BW125', 'codr': '4/5', 'lsnr': 10.5, 'rssi': -43, 'size': 45, 'data': 'QO++rd6ADQDg8+wJJRtXU+pvRAte2ercxXasWBwrrqmqzAaojV764bMIh6Rw'}]}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000d, FOpts: ), FPort: e0, FRMPayload: 0406060606060606060606060606060606060606060606060606060606060606, MIC: 0887a470)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0009, FOpts: ), FPort: e0, FRMPayload: 04060606060606060606060606060606060606060606060606060606060606060606060606060606060606060606060606060606060606060606060606060606), MIC: fad83da6)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44b5, Identifier = 03, JSON = {'txpk': {'imme': False, 'tmst': 373738444, 'rfch': 0, 'powe': 21, 'ipol': True, 'datr': 'SF8BW500', 'freq': 923.3, 'modu': 'LORA', 'codr': '4/5', 'prea': 8, 'ncrc': True, 'size': 77, 'data': 'YO++rd4ACQDgFf8EBywHgXMmcJwuYC2c9HZuxP19MAcNVWu4aFWdNwallFDJLVO3uatYiDVctytx/Z6v8L7Cm3IMTJYAjXDxPfrYPaY='}}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0:00:51.665258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44b5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0:00:55.776684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02 825f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0:00:55.776684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02 825f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0:00:56.629421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0:00:56.631489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10e0, Identifier = 00, JSON = {'rxpk': [{'tmst': 377674348, 'chan': 3, 'rfch': 0, 'freq': 902.9, 'stat': 1, 'modu': 'LORA', 'datr': 'SF8BW125', 'codr': '4/5', 'lsnr': 9.3, 'rssi': -44, 'size': 77, 'data': 'QO++rd6ADgDgrX/m4DKlMCTwrJl1wbevYCjirm5Npk+Q9TUgydTOVmHztaEJ2e/zawUxQ0YWESL0NVOQoezfI00HbhUyWC++nw3dVyU='}]}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0:00:56.631489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000e, FOpts: ), FPort: e0, FRMPayload: 04070707070707070707070707070707070707070707070707070707070707070707070707070707070707070707070707070707070707070707070707070707, MIC: 0ddd5725)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0:00:56.631489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0:00:56.631489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0:00:56.631489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0:00:56.631489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AES Encryption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0:00:56.639553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0:00:56.639553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0:00:56.639553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0:00:56.639553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Invalid Message Integrity Code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0:00:56.649513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with invalid MIC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0:01:01.271797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0:01:01.273823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10e1, Identifier = 00, JSON = {'rxpk': [{'tmst': 382383780, 'chan': 2, 'rfch': 0, 'freq': 902.7, 'stat': 1, 'modu': 'LORA', 'datr': 'SF8BW125', 'codr': '4/5', 'lsnr': 7.8, 'rssi': -44, 'size': 15, 'data': 'QO++rd6ADwDgIj7pyDUM'}]}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0:01:01.273823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000f, FOpts: ), FPort: e0, FRMPayload: 0008, MIC: e9c8350c)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0:01:01.273823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0:01:01.273823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000a, FOpts: ), FPort: e0, FRMPayload: 0401), MIC: a833e378)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0:01:01.273823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d512, Identifier = 03, JSON = {'txpk': {'imme': False, 'tmst': 383383780, 'rfch': 0, 'powe': 21, 'ipol': True, 'datr': 'SF8BW500', 'freq': 924.5, 'modu': 'LORA', 'codr': '4/5', 'prea': 8, 'ncrc': True, 'size': 15, 'data': 'YO++rd4ACgDgkIyoM+N4'}}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0:01:01.273823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0:01:01.273823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d512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0:01:05.993903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02 982e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0:01:05.993903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02 982e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0:01:06.143900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0:01:06.143900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10e2, Identifier = 00, JSON = {'rxpk': [{'tmst': 387226172, 'chan': 1, 'rfch': 0, 'freq': 902.5, 'stat': 1, 'modu': 'LORA', 'datr': 'SF8BW125', 'codr': '4/5', 'lsnr': 9.3, 'rssi': -43, 'size': 15, 'data': 'QO++rd6AEADgr8+k0bAf'}]}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0:01:06.143900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0010, FOpts: ), FPort: e0, FRMPayload: 0008, MIC: a4d1b01f)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0:01:06.143900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0:01:06.143900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000b, FOpts: ), FPort: e0, FRMPayload: 0402), MIC: a6c65fad)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0:01:06.143900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e228, Identifier = 03, JSON = {'txpk': {'imme': False, 'tmst': 388226172, 'rfch': 0, 'powe': 21, 'ipol': True, 'datr': 'SF8BW500', 'freq': 923.9, 'modu': 'LORA', 'codr': '4/5', 'prea': 8, 'ncrc': True, 'size': 15, 'data': 'YO++rd4ACwDgO3imxl+t'}}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0:01:06.143900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0:01:06.143900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e228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0:01:10.982493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0:01:10.983489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10e4, Identifier = 00, JSON = {'rxpk': [{'tmst': 392068667, 'chan': 6, 'rfch': 1, 'freq': 903.3, 'stat': 1, 'modu': 'LORA', 'datr': 'SF8BW125', 'codr': '4/5', 'lsnr': 8.5, 'rssi': -45, 'size': 15, 'data': 'QO++rd6AEQDgpY1gDZsR'}]}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0:01:10.984487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0011, FOpts: ), FPort: e0, FRMPayload: 0008, MIC: 600d9b11)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0:01:10.984487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0:01:10.985484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000c, FOpts: ), FPort: e0, FRMPayload: 0403), MIC: 7931389b)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0:01:10.986481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da06, Identifier = 03, JSON = {'txpk': {'imme': False, 'tmst': 393068667, 'rfch': 0, 'powe': 21, 'ipol': True, 'datr': 'SF8BW500', 'freq': 926.3, 'modu': 'LORA', 'codr': '4/5', 'prea': 8, 'ncrc': True, 'size': 15, 'data': 'YO++rd4ADADgAZh5MTib'}}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0:01:10.986481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0:01:10.988501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da06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0:01:11.586503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Cannot unpack the message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0:01:15.862442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0:01:15.863475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10e6, Identifier = 00, JSON = {'rxpk': [{'tmst': 396911195, 'chan': 4, 'rfch': 1, 'freq': 903.1, 'stat': 1, 'modu': 'LORA', 'datr': 'SF8BW125', 'codr': '4/5', 'lsnr': 10.3, 'rssi': -43, 'size': 15, 'data': 'QO++rd6AEgDg0mM4MA4M'}]}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0:01:15.864438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0012, FOpts: ), FPort: e0, FRMPayload: 0008, MIC: 38300e0c)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0:01:15.864438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0:01:15.866431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000d, FOpts: ), FPort: e0, FRMPayload: 0404), MIC: f9c5a8cf)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0:01:15.867467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5c73, Identifier = 03, JSON = {'txpk': {'imme': False, 'tmst': 397911195, 'rfch': 0, 'powe': 21, 'ipol': True, 'datr': 'SF8BW500', 'freq': 925.7, 'modu': 'LORA', 'codr': '4/5', 'prea': 8, 'ncrc': True, 'size': 15, 'data': 'YO++rd4ADQDgF3j5xajP'}}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0:01:15.867467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0:01:15.869423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5c73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0:01:16.098600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02 970b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0:01:16.099562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02 970b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0:01:20.680751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0:01:20.681759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10e7, Identifier = 00, JSON = {'rxpk': [{'tmst': 401753649, 'chan': 7, 'rfch': 1, 'freq': 903.7, 'stat': 1, 'modu': 'LORA', 'datr': 'SF8BW125', 'codr': '4/5', 'lsnr': 11.8, 'rssi': -46, 'size': 15, 'data': 'QO++rd6AEwDgyb6lERjP'}]}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0:01:20.682746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0013, FOpts: ), FPort: e0, FRMPayload: 0008, MIC: a51118cf)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0:01:20.682746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0:01:20.683754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000e, FOpts: ), FPort: e0, FRMPayload: 0405), MIC: 4d08982e)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0:01:20.684765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9abd, Identifier = 03, JSON = {'txpk': {'imme': False, 'tmst': 402753649, 'rfch': 0, 'powe': 21, 'ipol': True, 'datr': 'SF8BW500', 'freq': 927.5, 'modu': 'LORA', 'codr': '4/5', 'prea': 8, 'ncrc': True, 'size': 15, 'data': 'YO++rd4ADgDgiYhNCJgu'}}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0:01:20.684765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0:01:20.685738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9abd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0:01:25.516756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0:01:25.518791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10e8, Identifier = 00, JSON = {'rxpk': [{'tmst': 406596171, 'chan': 5, 'rfch': 1, 'freq': 903.5, 'stat': 1, 'modu': 'LORA', 'datr': 'SF8BW125', 'codr': '4/5', 'lsnr': 10.5, 'rssi': -45, 'size': 15, 'data': 'QO++rd6AFADg4+jWpgXV'}]}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0:01:25.518791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0014, FOpts: ), FPort: e0, FRMPayload: 0008, MIC: d6a605d5)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0:01:25.518791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0:01:25.518791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000f, FOpts: ), FPort: e0, FRMPayload: 0406), MIC: 85decb69)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0:01:25.518791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c8ff, Identifier = 03, JSON = {'txpk': {'imme': False, 'tmst': 407596171, 'rfch': 0, 'powe': 21, 'ipol': True, 'datr': 'SF8BW500', 'freq': 926.9, 'modu': 'LORA', 'codr': '4/5', 'prea': 8, 'ncrc': True, 'size': 15, 'data': 'YO++rd4ADwDgHdiF3stp'}}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0:01:25.518791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0:01:25.518791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c8ff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0:01:26.139322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02 118b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0:01:26.139322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02 118b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0:01:30.335238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0:01:30.335238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10e9, Identifier = 00, JSON = {'rxpk': [{'tmst': 411438657, 'chan': 3, 'rfch': 0, 'freq': 902.9, 'stat': 1, 'modu': 'LORA', 'datr': 'SF8BW125', 'codr': '4/5', 'lsnr': 9.5, 'rssi': -44, 'size': 15, 'data': 'QO++rd6AFQDgr0zi+bqJ'}]}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0:01:30.335238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0015, FOpts: ), FPort: e0, FRMPayload: 0008, MIC: e2f9ba89)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0:01:30.335238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0:01:30.335238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with invalid MIC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0:01:30.335238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Invalid Message Integrity Code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0:01:30.343325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0:01:30.343325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0:01:30.343325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0:01:30.343325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0:01:30.353252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0:01:30.363252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0:01:30.363252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0:01:30.363252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0:01:30.363252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TP_A_US915_ED_MAC_BV_003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0:01:30.363252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TP_A_US915_ED_MAC_BV_004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16:37:10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Downlink Error Rate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End test case when limit exceeded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0:00:00.009627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0:00:00.119625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0:00:03.263186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0:00:04.291175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6823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0:00:04.291175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6823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0:00:04.291175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0:00:08.215488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0:00:08.216526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10ec, Identifier = 00, JSON = {'rxpk': [{'tmst': 421164313, 'chan': 3, 'rfch': 0, 'freq': 902.9, 'stat': 1, 'modu': 'LORA', 'datr': 'SF8BW125', 'codr': '4/5', 'lsnr': 11.8, 'rssi': -46, 'size': 15, 'data': 'QO++rd6AFwDgiW0vJo2H'}]}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0:00:08.217511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0017, FOpts: ), FPort: e0, FRMPayload: 0008, MIC: 2f268d87)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0:00:08.217511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0:00:08.218510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0010, FOpts: ), FPort: 00, FRMPayload: 0345010071), MIC: fdf83cfe)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0:00:08.219509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b6ec, Identifier = 03, JSON = {'txpk': {'imme': False, 'tmst': 422164313, 'rfch': 0, 'powe': 21, 'ipol': True, 'datr': 'SF8BW500', 'freq': 925.1, 'modu': 'LORA', 'codr': '4/5', 'prea': 8, 'ncrc': True, 'size': 18, 'data': 'YO++rd4AEAAA/zCUwhH9+Dz+'}}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0:00:08.219509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0:00:08.221470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b6ec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0:00:12.956603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0:00:12.957601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10ed, Identifier = 00, JSON = {'rxpk': [{'tmst': 425907594, 'chan': 8, 'rfch': 0, 'freq': 903.0, 'stat': 1, 'modu': 'LORA', 'datr': 'SF8BW500', 'codr': '4/5', 'lsnr': 10.3, 'rssi': -50, 'size': 17, 'data': 'QO++rd6CGAADB+DviBtA3O4='}]}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0:00:12.958612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0018, FOpts: 0307), FPort: e0, FRMPayload: 0009, MIC: 1b40dcee)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0:00:12.958612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0:00:12.966575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0:00:12.966575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0:00:12.971562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0:00:12.973572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0:00:14.416443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6fbe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0:00:14.417405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6fbe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0:00:17.726493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0:00:17.727509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10ee, Identifier = 00, JSON = {'rxpk': [{'tmst': 430754786, 'chan': 8, 'rfch': 0, 'freq': 903.0, 'stat': 1, 'modu': 'LORA', 'datr': 'SF8BW500', 'codr': '4/5', 'lsnr': 10.8, 'rssi': -50, 'size': 15, 'data': 'QO++rd6AGQDg72jAScN/'}]}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0:00:17.727509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0019, FOpts: ), FPort: e0, FRMPayload: 0009, MIC: c049c37f)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0:00:17.728486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0:00:17.729484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0011, FOpts: ), FPort: 00, FRMPayload: 0325ff0001), MIC: ac1f1263)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0:00:17.730482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aca8, Identifier = 03, JSON = {'txpk': {'imme': False, 'tmst': 431754786, 'rfch': 0, 'powe': 21, 'ipol': True, 'datr': 'SF7BW500', 'freq': 923.3, 'modu': 'LORA', 'codr': '4/5', 'prea': 8, 'ncrc': True, 'size': 18, 'data': 'YO++rd4AEQAAnb6fTPasHxJj'}}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0:00:17.730482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0:00:17.731478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0:00:22.704917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10ef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0:00:22.705914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10ef, Identifier = 00, JSON = {'rxpk': [{'tmst': 435707345, 'chan': 1, 'rfch': 0, 'freq': 902.5, 'stat': 1, 'modu': 'LORA', 'datr': 'SF8BW125', 'codr': '4/5', 'lsnr': 10.0, 'rssi': -46, 'size': 17, 'data': 'QO++rd6CGgADB+B6BCyvV50='}]}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0:00:22.705914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001a, FOpts: 0307), FPort: e0, FRMPayload: 000a, MIC: 2caf579d)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0:00:22.706950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0:00:22.707907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0:00:22.707907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0:00:22.710995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0:00:22.715017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0:00:22.715017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0:00:22.715017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0:00:22.715017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0:00:22.715017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0:00:22.727447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0:00:24.544255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2818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0:00:24.544255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2818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0:00:27.549207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0:00:27.551259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10f0, Identifier = 00, JSON = {'rxpk': [{'tmst': 440549553, 'chan': 3, 'rfch': 0, 'freq': 902.9, 'stat': 1, 'modu': 'LORA', 'datr': 'SF8BW125', 'codr': '4/5', 'lsnr': 11.0, 'rssi': -45, 'size': 15, 'data': 'QO++rd6AGwDgq2fSPxNu'}]}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0:00:27.551259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001b, FOpts: ), FPort: e0, FRMPayload: 000a, MIC: d23f136e)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0:00:27.551259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0:00:27.551259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2e6b1d84)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0:00:27.551259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d227, Identifier = 03, JSON = {'txpk': {'imme': False, 'tmst': 441549553, 'rfch': 0, 'powe': 21, 'ipol': True, 'datr': 'SF8BW500', 'freq': 925.1, 'modu': 'LORA', 'codr': '4/5', 'prea': 8, 'ncrc': True, 'size': 255, 'data': 'YO++rd4AEgDgUwBblPuaUjxGHmwKFbJ19eLCNxlMHMUHSgX3BFiu57E5RzSvCtsryEGVsWm0Hz5WXVi/+L+XFnoxEAq5mGptzTqFWQotj5ZVnL9u/JfhkaY9lmZ4Nwk2PPznM+qJlM+d0kc9u65lt723Bog2axO4IvM+4LQRzT+HWXe51Pj6RumnERclrKemczziINFNbSOTgafYiygf4MJ+Dilkm8fsg0Z9mMPyojBb4vB0hQal+KUFoUoi6kBGcI+lCn1pwcbukVI6JSBtUKLY/UswQ6aJVZW5AW7ZQTp2HrweiqulNBbuQfO0/uPlbkNfGCTVyB6NzjMuax2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0:00:27.551259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0:00:27.551259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d227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0:00:32.425671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0:00:32.425671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10f1, Identifier = 00, JSON = {'rxpk': [{'tmst': 445392089, 'chan': 4, 'rfch': 1, 'freq': 903.1, 'stat': 1, 'modu': 'LORA', 'datr': 'SF8BW125', 'codr': '4/5', 'lsnr': 10.5, 'rssi': -45, 'size': 15, 'data': 'QO++rd6AHADghD2xUbi8'}]}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0:00:32.425671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001c, FOpts: ), FPort: e0, FRMPayload: 000b, MIC: b151b8bc)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0:00:32.425671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0:00:32.425671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e08e66dc)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0:00:32.425671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1054, Identifier = 03, JSON = {'txpk': {'imme': False, 'tmst': 446392089, 'rfch': 0, 'powe': 21, 'ipol': True, 'datr': 'SF8BW500', 'freq': 925.7, 'modu': 'LORA', 'codr': '4/5', 'prea': 8, 'ncrc': True, 'size': 255, 'data': 'YO++rd4AEwDgXNiJbUBYOcvtTslHa437GaRyVatVpe7YqXPlEZBUMODnWJ8vLrXthqGr2Qn8jV6ZIrJmeQzbazh5E9F5AAKRgVzGutv/kSsPZCqg0rPMm8jEFoRNqPX9s0rFCZBmsaUqTfOSolmzweX7FH60HRl3uWBU73IM6HJhVqgdnGPvWVWAUFwUY3gSwIOSmQw5YwCspCSz/vJexz6JWLzt/hCBXD4k17V5w1FxZEaEmiS2PWLtEgJpYgAiVlI1nZ3FEtaXF/cbAXGWdBN+hkjnsARvVObpOTMQK7Qt3hSLPyHzst9ELiqRlryHyMyoyanMoqTDJGXgjmb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0:00:32.425671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0:00:32.425671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1054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0:00:34.680754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30df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0:00:34.680754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30df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0:00:37.268023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0:00:37.270063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10f3, Identifier = 00, JSON = {'rxpk': [{'tmst': 450234553, 'chan': 2, 'rfch': 0, 'freq': 902.7, 'stat': 1, 'modu': 'LORA', 'datr': 'SF8BW125', 'codr': '4/5', 'lsnr': 8.0, 'rssi': -45, 'size': 15, 'data': 'QO++rd6AHQDgtmqIq/7U'}]}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0:00:37.270063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001d, FOpts: ), FPort: e0, FRMPayload: 000c, MIC: 88abfed4)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0:00:37.270063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0:00:37.270063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413605cc)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0:00:37.270063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2de8, Identifier = 03, JSON = {'txpk': {'imme': False, 'tmst': 451234553, 'rfch': 0, 'powe': 21, 'ipol': True, 'datr': 'SF8BW500', 'freq': 924.5, 'modu': 'LORA', 'codr': '4/5', 'prea': 8, 'ncrc': True, 'size': 255, 'data': 'YO++rd4AFADgOigzMAZbGx/UPTkK+dOdkGu0qbZL+idE+t8o34n4ZmReYSvIjxnwWiK+zCTbK8KvH30ag+2i+5+LCzftu2/3Uzry/zfYLl1rCvOuQ/UtUX13/dXdM4e4Zy18yOUEb3Utb2/ihautFvBCmEKfYHgRN9OPv83No+yyIZ5rvZum0tQolVFe9ER/ZEwTzb9qqfF/y0mobdeR3ahjanOTeOIL4Mgf6zKF35jEGas2FpXVyBmyPDBZ4xRaIxiaVHYSPJ45kEX8+n/8kCV+gojucCaEwfWAL0TtjVMOZBoD28+uWqHjA1SSLFPkZImXKfISoDWkCVtBNgX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0:00:37.270063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0:00:37.270063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2de8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0:00:42.106007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0:00:42.106967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10f4, Identifier = 00, JSON = {'rxpk': [{'tmst': 455077072, 'chan': 6, 'rfch': 1, 'freq': 903.3, 'stat': 1, 'modu': 'LORA', 'datr': 'SF8BW125', 'codr': '4/5', 'lsnr': 7.8, 'rssi': -45, 'size': 15, 'data': 'QO++rd6AHgDgfzaB84tx'}]}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0:00:42.106967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001e, FOpts: ), FPort: e0, FRMPayload: 000d, MIC: 81f38b71)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0:00:42.107999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0:00:42.108998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de1a9cb5)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0:00:42.109960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043c, Identifier = 03, JSON = {'txpk': {'imme': False, 'tmst': 456077072, 'rfch': 0, 'powe': 21, 'ipol': True, 'datr': 'SF8BW500', 'freq': 926.3, 'modu': 'LORA', 'codr': '4/5', 'prea': 8, 'ncrc': True, 'size': 255, 'data': 'YO++rd4AFQDg7uKicYcxGz3NmUfIctUUijz8BZCEPWpQz3VbSzyvUkIkDLfVq8OB9OHQukUSHzfNUPPBOH4fdYG+xY1ZkW10y3hP2F7OThCXoz8EszjmUlsEJTy+vDFODDg088DHO2CigkHQzBhOdiGb67R3nwYT6CbLSFsSi41Fq1CJ7U6moCoSaJVm2aik5a0oPKaLvrWutu87TUqI3kccMTJNYc4YrU9M/3uyVjugglS85FVQe1H78W0oQ5/NC2O7JS4Aqbp4Kwhia0nQoM/iObTzB9DeNQzzyZOCxaSG4D5+JCW37Hnxm9HYT2skyNJ3ttNDWbvy1wHeGpy1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0:00:42.110986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0:00:42.111953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02 043c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0:00:44.804886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dee7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0:00:44.805884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dee7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0:00:46.920155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0:00:46.921151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10f5, Identifier = 00, JSON = {'rxpk': [{'tmst': 459919653, 'chan': 0, 'rfch': 0, 'freq': 902.3, 'stat': 1, 'modu': 'LORA', 'datr': 'SF8BW125', 'codr': '4/5', 'lsnr': 10.3, 'rssi': -46, 'size': 15, 'data': 'QO++rd6AHwDguuqWneu2'}]}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0:00:46.922150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001f, FOpts: ), FPort: e0, FRMPayload: 000e, MIC: 969debb6)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0:00:46.922150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0:00:46.923213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5128e841)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0:00:46.924169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b2ed, Identifier = 03, JSON = {'txpk': {'imme': False, 'tmst': 460919653, 'rfch': 0, 'powe': 21, 'ipol': True, 'datr': 'SF8BW500', 'freq': 923.3, 'modu': 'LORA', 'codr': '4/5', 'prea': 8, 'ncrc': True, 'size': 255, 'data': 'YO++rd4AFgDgStNp+o2dObLn/ThdRfk/K1lO23skNuDcrZ6+0I5pfX1N7DbDQSaU9fkgq+Luwfwddn4YP33fpGRcl24682IkSYETc+1TIURYpwIK8gfRZ1KU+44BT/VSFblLLkf+LY4Uug1Mjy4RxLsBCFUF6WeexZY6UvCcCDNODUuap9QKjrB+qu/0eb7V/gW86eEcPUWflpIiA2qvTTei+VGa0KN8aH4zIAnO3DD2rsn/DPkK2St1sGsW+stUUCYFyUMgN+tZflYIdObFh5liwodDe+84MJk4PNpav/ONVRU0W2mG555Zg1ksLzX22evoaTgXmlxzhDtRKOh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0:00:46.924169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0:00:46.926147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b2ed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0:00:51.741135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0:00:51.741135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10f6, Identifier = 00, JSON = {'rxpk': [{'tmst': 464762399, 'chan': 5, 'rfch': 1, 'freq': 903.5, 'stat': 1, 'modu': 'LORA', 'datr': 'SF8BW125', 'codr': '4/5', 'lsnr': 9.3, 'rssi': -45, 'size': 15, 'data': 'QO++rd6AIADgI5iG0P2K'}]}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0:00:51.741135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0020, FOpts: ), FPort: e0, FRMPayload: 000f, MIC: 86d0fd8a)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0:00:51.741135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0:00:51.741135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13b71303)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0:00:51.741135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1bd2, Identifier = 03, JSON = {'txpk': {'imme': False, 'tmst': 465762399, 'rfch': 0, 'powe': 21, 'ipol': True, 'datr': 'SF8BW500', 'freq': 926.9, 'modu': 'LORA', 'codr': '4/5', 'prea': 8, 'ncrc': True, 'size': 255, 'data': 'YO++rd4AFwDgORxqGgfRQ4RLz5M4aJgOPP8a/lMvMQNCXO4w00oCpjJN9Nl1pfrgQQ/0WQwFFkLbBMdTzVNHNUSP1Pt+ajVXtx3GCFiDFFBCBIr8qYoqt1TplfVFAvT3fzFe+MdgM/2xVHrwBEBh8bC8nYIYgPdBuyDvq/ZKzikvNNcCIAP64YSRk4TIWqPbxkeXhTeJOVUik0+X+YSssrcR5OIYrSQa2N9IyX6dnvvyp2HrhnKNWFRpgGEIeeNFlndYraDBJ/rBtHeOqmtSAmKoAf2F8+TXV5WhQ8wCfiUw6Ngk4czYBpAYBmPmDNp1+zWRelD2UD1DCf0TtxM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0:00:51.741135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0:00:51.741135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1bd2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0:00:54.841862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2bf6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0:00:54.841862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2bf6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0:00:56.576886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0:00:56.576886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10f7, Identifier = 00, JSON = {'rxpk': [{'tmst': 469604871, 'chan': 7, 'rfch': 1, 'freq': 903.7, 'stat': 1, 'modu': 'LORA', 'datr': 'SF8BW125', 'codr': '4/5', 'lsnr': 9.5, 'rssi': -46, 'size': 15, 'data': 'QO++rd6AIQDgaff0pUkK'}]}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0:00:56.576886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0021, FOpts: ), FPort: e0, FRMPayload: 0010, MIC: f4a5490a)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0:00:56.576886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0:00:56.576886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69c0cbe0)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0:00:56.576886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1a2f, Identifier = 03, JSON = {'txpk': {'imme': False, 'tmst': 470604871, 'rfch': 0, 'powe': 21, 'ipol': True, 'datr': 'SF8BW500', 'freq': 927.5, 'modu': 'LORA', 'codr': '4/5', 'prea': 8, 'ncrc': True, 'size': 255, 'data': 'YO++rd4AGADg9uopYWNNHDCOVJojU4Qw5jUE9phIMNp4SOC08EfcUuta1oWQC7oRyuxIc8S6qjmVFUFYoqS1eGCgrE2Qst+MdeWciXI3ilzNBicvoNBhDHikIc/J40oCnN0K4oK4h26kLEVU7uPTfYxBDQ7jazNHPtmmceDgQ8/dqa/Pu1eM9P+MQ6VEAX6HnzJb8F9xHdAUQ2CtUMaXMxNOypWEUgWjYsv2yxnbJ51qS1/AKX94u4o8bKzsXqVmO4S+aJPSBCbEECSQvEXDaiHAam737vaJjx2xi6jAdohqUaVhxuJJ4XEEws9fOBlhjEMlCyKnnjc/GJ1pwMv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0:00:56.576886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0:00:56.576886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1a2f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0:01:01.497810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0:01:01.497810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10f8, Identifier = 00, JSON = {'rxpk': [{'tmst': 474487903, 'chan': 2, 'rfch': 0, 'freq': 902.7, 'stat': 1, 'modu': 'LORA', 'datr': 'SF8BW125', 'codr': '4/5', 'lsnr': 8.8, 'rssi': -46, 'size': 15, 'data': 'QO++rd6AIgDgPV6KzB2u'}]}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0:01:01.497810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0022, FOpts: ), FPort: e0, FRMPayload: 0011, MIC: 8acc1dae)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0:01:01.497810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0:01:01.497810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dcd1404d)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0:01:01.497810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0e98, Identifier = 03, JSON = {'txpk': {'imme': False, 'tmst': 475487903, 'rfch': 0, 'powe': 21, 'ipol': True, 'datr': 'SF8BW500', 'freq': 924.5, 'modu': 'LORA', 'codr': '4/5', 'prea': 8, 'ncrc': True, 'size': 255, 'data': 'YO++rd4AGQDg6dCjPK57/0z9PWBjR72FZady/fkiFrzgMtf0JvG6kpLd3QOx9VHaXen5MXCFd2Dytq1TzG8pBpoKStS/zvv9/tGcmMGsztpHqpUREiIAVTUi+HVzoepjOa+C6Og/T/wa2zJbdAV6ZwvmSf5yWpe/v0WZXTKaGz+usKwNLHUcWFkQy0BmBnwmWn4B3eVB9eoXi4B/QVb+GzhZKzbW6v1sFuhiIrXR01EoxoM6zwzRfz3MKLSv5Iy5badZrpntmYgVyiujpVYjAxKqcjZDIr+rJoUxEzYer06xlG0/9mOqm6CAX9lA8BuaGjIw2oUeBV9LRV7c0UB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0:01:01.497810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0:01:01.497810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0e98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0:01:04.975521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c7ee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0:01:04.975521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c7ee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0:01:06.333545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0:01:06.333545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10f9, Identifier = 00, JSON = {'rxpk': [{'tmst': 479330422, 'chan': 4, 'rfch': 1, 'freq': 903.1, 'stat': 1, 'modu': 'LORA', 'datr': 'SF8BW125', 'codr': '4/5', 'lsnr': 12.0, 'rssi': -47, 'size': 15, 'data': 'QO++rd6AIwDgKggVEATJ'}]}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0:01:06.333545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0023, FOpts: ), FPort: e0, FRMPayload: 0012, MIC: 151004c9)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0:01:06.333545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0:01:06.333545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60bc5523)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0:01:06.333545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2c3b, Identifier = 03, JSON = {'txpk': {'imme': False, 'tmst': 480330422, 'rfch': 0, 'powe': 21, 'ipol': True, 'datr': 'SF8BW500', 'freq': 925.7, 'modu': 'LORA', 'codr': '4/5', 'prea': 8, 'ncrc': True, 'size': 255, 'data': 'YO++rd4AGgDge8ZPlQIqatsxWcasaGmmX8nGezqfR0kBVdj6xYhaKhqN7CCdWNQmAidv6Rcu76OBMj7pCGjSr+McMhdQ+x5KVAAD5EcmtPUq6u4DPNV3QeRMCxv4f4cb8oOW6OVqrCfvADGXJbmbOffDcCR7sQSoKfo0+taq63HXQ7lKns3++nhpToBNe8I7taikZBVCGr6hSZNglEAP9H8RXbgJXwM2CwuG7dBV0w08AjJSHHrI1WwhLbwXbs3n2Z2vjMgc20X/aOuz1SsHsXMi7Gm5Qv/fLuq5X9EEUlonMZ3XYi6LWkQLTt18PXF3j8jTtgMETUfi4r5gvFU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0:01:06.333545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0:01:06.333545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2c3b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0:01:11.176055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0:01:11.176055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10fb, Identifier = 00, JSON = {'rxpk': [{'tmst': 484172933, 'chan': 0, 'rfch': 0, 'freq': 902.3, 'stat': 1, 'modu': 'LORA', 'datr': 'SF8BW125', 'codr': '4/5', 'lsnr': 9.8, 'rssi': -45, 'size': 15, 'data': 'QO++rd6AJADgqFuAqBhD'}]}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0:01:11.179020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0024, FOpts: ), FPort: e0, FRMPayload: 0013, MIC: 80a81843)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0:01:11.179020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0:01:11.179020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6081c97b)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0:01:11.179020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185b, Identifier = 03, JSON = {'txpk': {'imme': False, 'tmst': 485172933, 'rfch': 0, 'powe': 21, 'ipol': True, 'datr': 'SF8BW500', 'freq': 923.3, 'modu': 'LORA', 'codr': '4/5', 'prea': 8, 'ncrc': True, 'size': 255, 'data': 'YO++rd4AGwDg6CE36MzeFNnEautr2q3MB5HICztXvXrJ5abj6aiEzqzN9NwR90I8pP6GxGgNT+3i555AAWFKcpz0QHSEbnX/qavdqhPnNNIdfKhyvIkbAD1HAUrbRkwlU6twFiT8pQTG72yMyGpnj2M/ZUhyNQFmUESiYba9n2uo9SEfSle/0O0z1KD9Gu4pUz8+ckN4MnWdQMnbxAOmGc48UYSl49iHrH+xOlU5+sJWQMSskiq/CsfHwKFgF4foNEa+vVuh7TMtokLcwcW/s4fAijiE7JYIDz3HG+U3wwVxvpqrbPiVrM4IJaKV9QriP1Q4UktL6uXG+wJggcl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0:01:11.179020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0:01:11.179020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02 185b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0:01:15.100937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02 186a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0:01:15.100937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02 186a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0:01:15.992194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0:01:15.992194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10fc, Identifier = 00, JSON = {'rxpk': [{'tmst': 489015614, 'chan': 3, 'rfch': 0, 'freq': 902.9, 'stat': 1, 'modu': 'LORA', 'datr': 'SF8BW125', 'codr': '4/5', 'lsnr': 9.3, 'rssi': -44, 'size': 15, 'data': 'QO++rd6AJQDgNE82SMOW'}]}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0:01:15.992194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0025, FOpts: ), FPort: e0, FRMPayload: 0014, MIC: 3648c396)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0:01:15.992194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0:01:15.992194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633dbe3f)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0:01:15.992194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cf84, Identifier = 03, JSON = {'txpk': {'imme': False, 'tmst': 490015614, 'rfch': 0, 'powe': 21, 'ipol': True, 'datr': 'SF8BW500', 'freq': 925.1, 'modu': 'LORA', 'codr': '4/5', 'prea': 8, 'ncrc': True, 'size': 255, 'data': 'YO++rd4AHADgFwCho2l1JbTvIqdKn5Bc5N1D6UOZkO8RaKPLUVlw8AuE5Olv/kCGl+ckkTyg2zTT+Mh9bfWHXtHG7Pmc2herpiQE1aVqiAHHKeBubP/Vyt57sRSb94dw/xO0ACYme6xX0enLRgmsbk7+yMPeCZ9WXwS5TCD3TfQZ2+iGh0rK6/5iI1VkQzJKI9nCOHTqT6X6OXhqALaXj6F06rjZmDCmxXdb8119VD5YMI7c0BtwxF931ZxfwOFA93HZc3seD6yFyZIfQgX9hWnPVlxjfmcnQlUFcuxZOgR92VuOcnPbYEsUIQY7t4iTALZf8rUxgif4HttjPb4/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0:01:15.992194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0:01:15.992194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cf84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0:01:20.853262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0:01:20.855359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10fd, Identifier = 00, JSON = {'rxpk': [{'tmst': 493858085, 'chan': 6, 'rfch': 1, 'freq': 903.3, 'stat': 1, 'modu': 'LORA', 'datr': 'SF8BW125', 'codr': '4/5', 'lsnr': 8.0, 'rssi': -44, 'size': 15, 'data': 'QO++rd6AJgDgAjw8ZCn6'}]}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0:01:20.855359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0026, FOpts: ), FPort: e0, FRMPayload: 0015, MIC: 3c6429fa)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0:01:20.855359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0:01:20.855359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ac3d0f3b)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0:01:20.855359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dc3f, Identifier = 03, JSON = {'txpk': {'imme': False, 'tmst': 494858085, 'rfch': 0, 'powe': 21, 'ipol': True, 'datr': 'SF8BW500', 'freq': 926.3, 'modu': 'LORA', 'codr': '4/5', 'prea': 8, 'ncrc': True, 'size': 255, 'data': 'YO++rd4AHQDgSZZwHwLBm3oovIWCAVxkFzjcsgIgkiwr0h0dZVoHQ0mFU3CXKFzXPKs3wAuXH0Yvl+vRRSJqHwBjVmCkdpd1JWJgME9fjGN6XnA4Zma+li2j/JtFNqZewPTNRNNsL1X2T1lZvhBQ8U+uUxrReC3Fg/DUPu0USjECSNJREnLKbSGxX5yQwijIcEEfHZjaxJeBPFKeGjiEdWjmHM4JOvNauQnIy/EaCNDza4/Kn2YymXcu5U3ocv4hVJrpjx5ZOI2SGNWizLsfRk6nNPf5Pijikh4Q1KlVKi3HoVrIUO8P8uauyECNIa/2RanPEQ7eDf0KLvusPQ87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0:01:20.855359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0:01:20.855359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dc3f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0:01:25.192325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f5fe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0:01:25.192325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f5fe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0:01:25.689333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0:01:25.691376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10fe, Identifier = 00, JSON = {'rxpk': [{'tmst': 498700645, 'chan': 5, 'rfch': 1, 'freq': 903.5, 'stat': 1, 'modu': 'LORA', 'datr': 'SF8BW125', 'codr': '4/5', 'lsnr': 11.5, 'rssi': -46, 'size': 15, 'data': 'QO++rd6AJwDgL5w3lVh3'}]}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0:01:25.691376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0027, FOpts: ), FPort: e0, FRMPayload: 0016, MIC: 37955877)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0:01:25.691376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0:01:25.691376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ca8a5fbc)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0:01:25.691376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5854, Identifier = 03, JSON = {'txpk': {'imme': False, 'tmst': 499700645, 'rfch': 0, 'powe': 21, 'ipol': True, 'datr': 'SF8BW500', 'freq': 926.9, 'modu': 'LORA', 'codr': '4/5', 'prea': 8, 'ncrc': True, 'size': 255, 'data': 'YO++rd4AHgDgmiuPVIF/49la8B/QucXH1HykSZooYrdbQd7MLSAglEEOItvYAiVA1LMamZ5vp5dKUUz3GAoGmHBX91XZbZ90S/g0IDdhK0/2D/sDsgsjXxVfnVlpSmLSdKQQCjnBz+Id4HP6nK2HZcXm/X8izfAXrPl+s714p8hUlcQjGIu8RbgnyfZ35H31lbdF47ksHe6aVIkDHbUkJdoYin45acv8qM7NszaCA/I3enS/tHhn3n+9Zt0+KFGYh8L+HkSMJpk9vOzvEhy1tXooflTxgFW6Lm6KbmQeJ2IVAGHxI/BEcg2wRckoKLkIiQlpNPuPy016DdPKil+8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0:01:25.691376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0:01:25.691376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5854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0:01:30.591248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10ff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0:01:30.591248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10ff, Identifier = 00, JSON = {'rxpk': [{'tmst': 503543117, 'chan': 7, 'rfch': 1, 'freq': 903.7, 'stat': 1, 'modu': 'LORA', 'datr': 'SF8BW125', 'codr': '4/5', 'lsnr': 11.3, 'rssi': -47, 'size': 15, 'data': 'QO++rd6AKADgodLn41o8'}]}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0:01:30.591248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0028, FOpts: ), FPort: e0, FRMPayload: 0017, MIC: e7e35a3c)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0:01:30.591248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0:01:30.591248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001f,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a494cf11)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0:01:30.591248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c4f7, Identifier = 03, JSON = {'txpk': {'imme': False, 'tmst': 504543117, 'rfch': 0, 'powe': 21, 'ipol': True, 'datr': 'SF8BW500', 'freq': 927.5, 'modu': 'LORA', 'codr': '4/5', 'prea': 8, 'ncrc': True, 'size': 255, 'data': 'YO++rd4AHwDg3NTH/3r40KSmmp1kHDXe144i1L3oQCfJKKUc20mViKtkqT4y8YiQs+/Z4nqpmWAwNOzMYfRwBaMKPNh10c2gW8HShMJjAIzHaj8DYRguphVg+pqyXLiGDzZD5uYEhvahLoWnkld4P7Oj4pC+PEfC7qA9yOlPW4HuGjTlCaFwumY6bHd4swCmS0qV/Jd5xLFBxrn7FMB3LfvfajKP+NYclUwzv5KtJvoyDcKLBp3C+ZrRD7TPow3QLOyN9SrjHK094kXsCc4l25i2sZxsduvVnUi8PrOKUgCO2O1xrEK2ThTCs3zIxRkUU8QFqyvtXBxvKXGklM8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0:01:30.591248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0:01:30.591248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c4f7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0:01:35.281142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52bc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0:01:35.281142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52bc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0:01:35.412829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0:01:35.412873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1100, Identifier = 00, JSON = {'rxpk': [{'tmst': 508385613, 'chan': 1, 'rfch': 0, 'freq': 902.5, 'stat': 1, 'modu': 'LORA', 'datr': 'SF8BW125', 'codr': '4/5', 'lsnr': 11.0, 'rssi': -46, 'size': 15, 'data': 'QO++rd6AKQDgd/zme+4F'}, {'tmst': 508445157, 'chan': 4, 'rfch': 1, 'freq': 903.1, 'stat': -1, 'modu': 'LORA', 'datr': 'SF7BW125', 'codr': '4/7', 'lsnr': -11.0, 'rssi': -87, 'size': 116, 'data': 'HQMIrL1IowDqUamToypj1mX1tJJYQMxP6ea98BsQGiy3yaSGhMLStcZ9+BvnqXCpV4rFtHQB/YK8gjyrApueov+rAb9JF4oknLFALpJCjqgqp6DYMNOcuwVLyQIOuCqjXZnT5Re7uAFDTxDKdOQKBrhmZuY='}]}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0:01:35.412873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0029, FOpts: ), FPort: e0, FRMPayload: 0018, MIC: e67bee05)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0:01:35.412873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0:01:35.412873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386fb529)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0:01:35.412873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34e6, Identifier = 03, JSON = {'txpk': {'imme': False, 'tmst': 509385613, 'rfch': 0, 'powe': 21, 'ipol': True, 'datr': 'SF8BW500', 'freq': 923.9, 'modu': 'LORA', 'codr': '4/5', 'prea': 8, 'ncrc': True, 'size': 255, 'data': 'YO++rd4AIADgQbh5gRM2iFtQFUg5TidkTrPUcldzKm86S8h2TPPswml4a2UEWpmvqvH9Zah7S10MzBbB2jc/lmUpD0NICOuAfbBXzQJHYca5hlciYk8KzQh2Yo5KoodnhAm7ekGAW0LcV+Bqa6EUMJ9NhHaS58wn+8zFgVmfLWoDmJXiLhrbDDj/3YNj2E+HYBunSbVgZd9OGu4IerxtuBIZgJCRsxjgyU+vsgFEP1vrtUhWkOoLi2fO8H/hGwDFCDqxf7SIckXB0npm+/Y2GJUYgq/tdgpimggo5lyelfoxrnH5dJPJqxr7cpBFPIgsLAzh4+TBJVAfpPA4b7U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0:01:35.412873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0:01:35.412873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34e6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0:01:40.262541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0:01:40.263539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1102, Identifier = 00, JSON = {'rxpk': [{'tmst': 513268724, 'chan': 2, 'rfch': 0, 'freq': 902.7, 'stat': 1, 'modu': 'LORA', 'datr': 'SF8BW125', 'codr': '4/5', 'lsnr': 8.8, 'rssi': -46, 'size': 15, 'data': 'QO++rd6AKgDgMSSCfduJ'}]}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0:01:40.264536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002a, FOpts: ), FPort: e0, FRMPayload: 0019, MIC: 827ddb89)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0:01:40.264536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0:01:40.265533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732050d8)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0:01:40.266531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6745, Identifier = 03, JSON = {'txpk': {'imme': False, 'tmst': 514268724, 'rfch': 0, 'powe': 21, 'ipol': True, 'datr': 'SF8BW500', 'freq': 924.5, 'modu': 'LORA', 'codr': '4/5', 'prea': 8, 'ncrc': True, 'size': 255, 'data': 'YO++rd4AIQDgWqhCcrVvAx5f9CjAExp4+OULtaFmCjH/d47z5v+L3blSu3EURHNdSKBafTRc1TpH6jffzR4Zl/HMT77IxyiIjAyd8Bww+ahazcLD/7OhYzqN78iYScak651u6EbBT2Gw/HFnD02la5j6BpShvZ44XnXv6fzefjaRq4LUXgJVnBS5kXEqnovx9+K9qX77Yr6o1I1plyaxDUn19YTl9+sk+QIIzuMHituFwIE+vAZikKkvN2x0YcY0y9vIA0RldWFmhLFckd1N9C2x0FMH26BLvvPpqKPNPOSTtyp7SHSFdi0XWh34EwR9XOmDSd3MZ6Q7559zIFD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0:01:40.266531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0:01:40.267527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6745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0:01:45.091044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0:01:45.092034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1103, Identifier = 00, JSON = {'rxpk': [{'tmst': 518111236, 'chan': 7, 'rfch': 1, 'freq': 903.7, 'stat': 1, 'modu': 'LORA', 'datr': 'SF8BW125', 'codr': '4/5', 'lsnr': 8.8, 'rssi': -46, 'size': 15, 'data': 'QO++rd6AKwDgQYZUAwIG'}]}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0:01:45.093033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002b, FOpts: ), FPort: e0, FRMPayload: 001a, MIC: 54030206)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0:01:45.093033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0:01:45.094060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c2811081)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0:01:45.095057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4b36, Identifier = 03, JSON = {'txpk': {'imme': False, 'tmst': 519111236, 'rfch': 0, 'powe': 21, 'ipol': True, 'datr': 'SF8BW500', 'freq': 927.5, 'modu': 'LORA', 'codr': '4/5', 'prea': 8, 'ncrc': True, 'size': 255, 'data': 'YO++rd4AIgDgvb7UNcAKZ68fTeIg6EvS1k80DruQaT+Fq9PdzEr2ejWVvjLghTvEgb+dzySwtb8QiDeVqdpa5GFwKBJ3jnY8y9b2/Wnr/+5zKic8oLjm3QNBq+pZAyGeSAAZB7cc0w/zH2dZAyuZLUJi50M6cwMQAZ5AmtG2Go6e++xTqGZ0vWR753oaVHaMr+mGrHxI0CeztR5la5O52XSSnHLLYr7PjimOP9ykFn+UCF0LEG76kpZKDPPwJGa4HmKAJ0WvG45MUgXNFWvhqeJ+0XgLD0y9t14cS+B08PWklAb3wTxmVHEbFfiUzDs0Or5aGC/KN8QB6ITCgRC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0:01:45.096025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0:01:45.097054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4b36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0:01:45.325133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3db1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0:01:45.326124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3db1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0:01:49.954204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0:01:49.955156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1104, Identifier = 00, JSON = {'rxpk': [{'tmst': 522953740, 'chan': 1, 'rfch': 0, 'freq': 902.5, 'stat': 1, 'modu': 'LORA', 'datr': 'SF8BW125', 'codr': '4/5', 'lsnr': 11.5, 'rssi': -46, 'size': 15, 'data': 'QO++rd6ALADgqoqY3Jtc'}]}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0:01:49.956154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002c, FOpts: ), FPort: e0, FRMPayload: 001b, MIC: 98dc9b5c)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0:01:49.956154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0:01:49.957158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e607073a)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0:01:49.958148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8407, Identifier = 03, JSON = {'txpk': {'imme': False, 'tmst': 523953740, 'rfch': 0, 'powe': 21, 'ipol': True, 'datr': 'SF8BW500', 'freq': 923.9, 'modu': 'LORA', 'codr': '4/5', 'prea': 8, 'ncrc': True, 'size': 255, 'data': 'YO++rd4AIwDgfnCWnH1M+akRtOznP9wXruAKuv1PVJph8JWRwWlDanR5k/l3PpVFihOauoVe4x1Tc9U3baBcAaj/FM3zKrbgX0jHz/M+4huwIrCZlsqoxrVZD38wHGc/y03elOihnmn9go8v1UbOmc+aH1ycCU8JDtT5Ktrp34+azzxrMknYMjLuX0M1bp5+CmsxfEa8dum0AIpxjBTPuMaFRyzI8INhkUstIl8QHgsn5rN1hypML27KFKsqR7xgVhqxA1oevEyyDI6QE+QKMdraxm/N/9kP/mZSXQ3fY6jnRiFmF1TsgyCjgYS+/i9gY5AlEcDcwD8Kwe7mBwc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0:01:49.958148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0:01:49.959145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8407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0:01:53.290443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0:01:53.292492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110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0:01:54.792688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0:01:54.794779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1106, Identifier = 00, JSON = {'rxpk': [{'tmst': 527796322, 'chan': 5, 'rfch': 1, 'freq': 903.5, 'stat': 1, 'modu': 'LORA', 'datr': 'SF8BW125', 'codr': '4/5', 'lsnr': 10.8, 'rssi': -46, 'size': 15, 'data': 'QO++rd6ALQDgruUHhs8D'}]}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0:01:54.794779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002d, FOpts: ), FPort: e0, FRMPayload: 001c, MIC: 0786cf03)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0:01:54.794779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0:01:54.794779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39d3e9fe)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0:01:54.794779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8120, Identifier = 03, JSON = {'txpk': {'imme': False, 'tmst': 528796322, 'rfch': 0, 'powe': 21, 'ipol': True, 'datr': 'SF8BW500', 'freq': 926.9, 'modu': 'LORA', 'codr': '4/5', 'prea': 8, 'ncrc': True, 'size': 255, 'data': 'YO++rd4AJADgZAtbN/j+IL7mO7tqX8glv5k6Hm32XzSnRjUa9WNCeGKATEgcQhYvl5V7YZV5UbeIVjES6ywr4WC6aCaUChPsR1SEsBmPdPp3iBaipgK2LAOnliAQu0kxk9wPtZ6Pzuno8jHIS8TDpg7Rc9xIua/Ja8uQ6xE7ebmamAbYsKr6WgPDAb/cHWLSE/cW5JFPFrcFgV41mrdJ8GLqAsCpIVWGJlBCQ0qftvn5uK/Pp6HhOVR4on/6RxhPI6m2xmzdCXXmVZ+L4+4wQWbSOnEfM00H1dk+h1S3Dz7vH4rj7qMbPXFjeQz3/f8wIX2viNmQ0j2/WyU50+n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0:01:54.794779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0:01:54.794779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8120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0:01:55.432776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dc74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0:01:55.432776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dc74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0:01:59.673955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0:01:59.673955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1107, Identifier = 00, JSON = {'rxpk': [{'tmst': 532638802, 'chan': 3, 'rfch': 0, 'freq': 902.9, 'stat': 1, 'modu': 'LORA', 'datr': 'SF8BW125', 'codr': '4/5', 'lsnr': 11.3, 'rssi': -46, 'size': 15, 'data': 'QO++rd6ALgDgNyz9WPBD'}]}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0:01:59.673955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002e, FOpts: ), FPort: e0, FRMPayload: 001d, MIC: fd58f043)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0:01:59.673955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0:01:59.673955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9eaa9f49)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0:01:59.673955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c16d, Identifier = 03, JSON = {'txpk': {'imme': False, 'tmst': 533638802, 'rfch': 0, 'powe': 21, 'ipol': True, 'datr': 'SF8BW500', 'freq': 925.1, 'modu': 'LORA', 'codr': '4/5', 'prea': 8, 'ncrc': True, 'size': 255, 'data': 'YO++rd4AJQDgzRvCvPG3TvC/r+Qv7rl4meDppKB07rdsdgdvgjF8HzTIFFYD+434IeYwA8iE1VLMyKUcXEjpSVFF+wdSArDvEllDEbj0XqBacS3NpZw11o34Ty2HDkoN/TqBdgl0pLxtA8pclXsAcFTb+0OhaciUhc49CYIvEGQ4rEljV0K+2voOo1RN3dxpd8u+03LDS79ml2RuGcPpfibxcw+N4jBt87xCxGqaP+1ltA39R7TnmljepZD7CtK0KBhhUYqCYiagpGemxTFskGlGZ+y/Ke/oE4h704zsq9dwzB0MnxPnu8ssOHRcbNPdxxMVicXwL04zH5Geqp9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0:01:59.673955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0:01:59.673955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c16d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0:02:04.468124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0:02:04.470183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1108, Identifier = 00, JSON = {'rxpk': [{'tmst': 537481330, 'chan': 4, 'rfch': 1, 'freq': 903.1, 'stat': 1, 'modu': 'LORA', 'datr': 'SF8BW125', 'codr': '4/5', 'lsnr': 11.3, 'rssi': -46, 'size': 15, 'data': 'QO++rd6ALwDg0oCImfYp'}]}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0:02:04.470183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002f, FOpts: ), FPort: e0, FRMPayload: 001e, MIC: 8899f629)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0:02:04.470183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0:02:04.470183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026a0f8c)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0:02:04.470183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db8b, Identifier = 03, JSON = {'txpk': {'imme': False, 'tmst': 538481330, 'rfch': 0, 'powe': 21, 'ipol': True, 'datr': 'SF8BW500', 'freq': 925.7, 'modu': 'LORA', 'codr': '4/5', 'prea': 8, 'ncrc': True, 'size': 255, 'data': 'YO++rd4AJgDgWYihAi0hCQlng8XSZQsH1PzzIA3LN2DGxQzgMPsfHIGk0h65SDNwmC9z2TpmtSiaB9Kc380qkX7mFI9lSuuh2ommZmyCV+qKzTQAu3F6i2uO3plKjFjfmf9loLeL859K1WDKX3LrXHXjf2P/w5b7yq4zIlX8CNJ7QFnw54IVWfn8Prnvev5ryVw/RLwhn1kP2K9RegHsyD0Saz7eJtDjYTGdXN55CEsdDB5DHr7cGFVTfQ4xV5C1Qft6GSIacWCMLm3tlXOF9PJ16obvRpQNS0VEg4UDTY3LPkdU2vlBEDKUMb2oGF1yxDlSyjfz4njXrKICag+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0:02:04.470183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0:02:04.470183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db8b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0:02:05.504393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50fe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0:02:05.504393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50fe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0:02:09.326676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0:02:09.326676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110a, Identifier = 00, JSON = {'rxpk': [{'tmst': 542323780, 'chan': 6, 'rfch': 1, 'freq': 903.3, 'stat': 1, 'modu': 'LORA', 'datr': 'SF8BW125', 'codr': '4/5', 'lsnr': 7.5, 'rssi': -43, 'size': 15, 'data': 'QO++rd6AMADgjtXe2aeC'}]}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0:02:09.326676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0030, FOpts: ), FPort: e0, FRMPayload: 001f, MIC: ded9a782)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0:02:09.326676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0:02:09.326676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0d435f10)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0:02:09.326676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313a, Identifier = 03, JSON = {'txpk': {'imme': False, 'tmst': 543323780, 'rfch': 0, 'powe': 21, 'ipol': True, 'datr': 'SF8BW500', 'freq': 926.3, 'modu': 'LORA', 'codr': '4/5', 'prea': 8, 'ncrc': True, 'size': 255, 'data': 'YO++rd4AJwDgpqmG1ojAop19OWHJY9zqBdqJNrd/814x3qJq+CsvsWguTMfhMRuw/4Gr7BgIzgfuXGNHid3ZJ2OjcQWhnxapGKtzQuloXX98S56ApQ34t3qbAX5PB8Mc+1QWLVFcAINFdausjDXRlyvfYb1jLhpZ/kqbsD3ZWrNaDyk76w+RJipeypl+XJN05Y7jMyqBOOq1JT/eiypKNEWtjItZQUZEX6iXB0fY/AFXwn9i4LHnkzINa2F6o3QQn1qIEFj+gfeERHO8opiZSMRa4Exjc6LrTdxjHl+DvhZMv6/ot8bY42Rxq2J3OAdCcgbHI1wie248AmcNQ18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0:02:09.326676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0:02:09.326676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02 313a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0:02:14.181453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0:02:14.183466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110b, Identifier = 00, JSON = {'rxpk': [{'tmst': 547166347, 'chan': 0, 'rfch': 0, 'freq': 902.3, 'stat': 1, 'modu': 'LORA', 'datr': 'SF8BW125', 'codr': '4/5', 'lsnr': 11.5, 'rssi': -46, 'size': 15, 'data': 'QO++rd6AMQDg2O2XONvo'}]}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0:02:14.183466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0031, FOpts: ), FPort: e0, FRMPayload: 0020, MIC: 9738dbe8)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0:02:14.183466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0:02:14.183466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e779d333)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0:02:14.183466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7f60, Identifier = 03, JSON = {'txpk': {'imme': False, 'tmst': 548166347, 'rfch': 0, 'powe': 21, 'ipol': True, 'datr': 'SF8BW500', 'freq': 923.3, 'modu': 'LORA', 'codr': '4/5', 'prea': 8, 'ncrc': True, 'size': 255, 'data': 'YO++rd4AKADgdYeEWomV007yILWdNTMATTZ+jaeDA0xxW+pHEsImhjHhAFXLnNpqU4iNL0bm8QIs1LhtPaJ1jeqN89HYRKwkNUmAq2l/x8fxwoMtOkwRcUDAkR8X2yFg8iuvuEKgoTSv+296qMCkpSmZ118dJ+DesOvK29raM0SdGioRZsOMs/6y8WBOfd76MRN1l5alRwFRFXosc06iWmGYItdRgU/JOsvDStncTioHmuOPtUv+Xo9sdghcVscx+FyPXJJcfW+42hVfpge522j0NaeeRUqDtdT8qUd17efpOVxUtB9FTLEDumvhHXogNFhbUewbeXxCZuDnedM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0:02:14.183466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0:02:14.183466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7f60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0:02:15.641592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a25c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0:02:15.641592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a25c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0:02:19.026610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0:02:19.028625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110c, Identifier = 00, JSON = {'rxpk': [{'tmst': 552049578, 'chan': 2, 'rfch': 0, 'freq': 902.7, 'stat': 1, 'modu': 'LORA', 'datr': 'SF8BW125', 'codr': '4/5', 'lsnr': 8.0, 'rssi': -46, 'size': 15, 'data': 'QO++rd6AMgDgFtADFDIZ'}]}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0:02:19.028625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0032, FOpts: ), FPort: e0, FRMPayload: 0021, MIC: 03143219)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0:02:19.028625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0:02:19.028625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0c140444)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0:02:19.028625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330f, Identifier = 03, JSON = {'txpk': {'imme': False, 'tmst': 553049578, 'rfch': 0, 'powe': 21, 'ipol': True, 'datr': 'SF8BW500', 'freq': 924.5, 'modu': 'LORA', 'codr': '4/5', 'prea': 8, 'ncrc': True, 'size': 255, 'data': 'YO++rd4AKQDgfeP4A/+WPDelax2qSHELyhAa4Y0N/k75m5rJ7xkjUe/PYtwpkJbvLL0tpT7ZWd2fYo/oGPC2MSUGo+CuycDTClXkMlhulz1C8D3REZzAHJm2fx81ycu6S0CGGFNj6GFfUqNmObyX2adske4VfVyBtWXcVIGYeCuJuxCIChOldsaGFVPLnEbncOuy55dgVEzUlJp1PPWam05l59O8UbIFL8pqjYGUrXT3XfYJ448YB6Z7weQ8TsgsBMu3swLXwxQCDYW2uXQx8qBNCJOvhUE/465icvXwhd1U99nylK2CfJSseGnEow1Vk9ar/WsXAWQGuSsMFAR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0:02:19.028625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0:02:19.028625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02 330f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0:02:23.905900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0:02:23.905900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110d, Identifier = 00, JSON = {'rxpk': [{'tmst': 556892075, 'chan': 7, 'rfch': 1, 'freq': 903.7, 'stat': 1, 'modu': 'LORA', 'datr': 'SF8BW125', 'codr': '4/5', 'lsnr': 11.3, 'rssi': -47, 'size': 15, 'data': 'QO++rd6AMwDgRSnH6gz0'}]}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0:02:23.905900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0033, FOpts: ), FPort: e0, FRMPayload: 0022, MIC: c7ea0cf4)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0:02:23.905900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0:02:23.905900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39258e6b)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0:02:23.905900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b763, Identifier = 03, JSON = {'txpk': {'imme': False, 'tmst': 557892075, 'rfch': 0, 'powe': 21, 'ipol': True, 'datr': 'SF8BW500', 'freq': 927.5, 'modu': 'LORA', 'codr': '4/5', 'prea': 8, 'ncrc': True, 'size': 255, 'data': 'YO++rd4AKgDgFohGR/7F6H7a246ggNm5nhH4p7QUNkHQyoLjefgK1fggAjze3ltjHOKQOe1DyOQpbUa2lmj9UGDTrXx2MLHCdcR4AEM7sFepLs3OVKSq6lmGr3Kdc51EB+WK3ohUTs7dBNMxtycZ99dEuVe49icBCiWEAo6AuA9zy5MOPd6jmHTRIBh0cEo8t54cPhJ7HOJ7UzMtsX1qIuw/jcMhtZ6sioV2CiJOHo/n7JK3VkAak8sR4BqeVE8OJYW5k9jv9bXWLI2WlJ0urZ57SZ/wcIM/DINWUmLxv3izHllYKa1ZyWXyGZoVPM38v8ZrwMepno7NwLE5JY5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0:02:23.905900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0:02:23.905900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b763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0:02:25.767091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02 280a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0:02:25.767091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02 280a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0:02:28.783382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0:02:28.783382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110e, Identifier = 00, JSON = {'rxpk': [{'tmst': 561734579, 'chan': 3, 'rfch': 0, 'freq': 902.9, 'stat': 1, 'modu': 'LORA', 'datr': 'SF8BW125', 'codr': '4/5', 'lsnr': 9.0, 'rssi': -45, 'size': 15, 'data': 'QO++rd6ANADgIUiq5SpC'}]}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0:02:28.784379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0034, FOpts: ), FPort: e0, FRMPayload: 0023, MIC: aae52a42)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0:02:28.784379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0:02:28.785376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ad1df562)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0:02:28.786373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d0ff, Identifier = 03, JSON = {'txpk': {'imme': False, 'tmst': 562734579, 'rfch': 0, 'powe': 21, 'ipol': True, 'datr': 'SF8BW500', 'freq': 925.1, 'modu': 'LORA', 'codr': '4/5', 'prea': 8, 'ncrc': True, 'size': 255, 'data': 'YO++rd4AKwDgKu6imDkH7gCQQLTcm8nUDojROqUZYIg1uV+PgUW5869BftjFFsW3a0XrkKt3zzbUsisFu/Sk+y209o3nsvPbxxpl43JBS+djicSA/aXDUhVG45woWnYbCMP7Mx1bfzeFUhx36MQpnzA3biTgceZoBP76OOeNnHBlZaZ2SRBylo/Zws632+5DILkpZfJb5VBgcOFRK3ikZoF8prbqn1TXb8Qc3CsTXkGZZ/2hU9S2/qA5R/B6xv0bBxAukr1hg6CfYfxUmLQ5busGFatNDRFkeMsmhx+d4L9VOIwxekXRK8evY06pxGINTyHEn/94R+JBgOytHfV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0:02:28.786373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0:02:28.788373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d0ff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0:02:33.570102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02 110f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0:02:33.571100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110f, Identifier = 00, JSON = {'rxpk': [{'tmst': 566577139, 'chan': 0, 'rfch': 0, 'freq': 902.3, 'stat': 1, 'modu': 'LORA', 'datr': 'SF8BW125', 'codr': '4/5', 'lsnr': 11.5, 'rssi': -47, 'size': 15, 'data': 'QO++rd6ANQDgpnqjmJSt'}]}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0:02:33.572098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0035, FOpts: ), FPort: e0, FRMPayload: 0024, MIC: a39894ad)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0:02:33.572098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0:02:33.573126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e7c0d8ae)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0:02:33.574093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dd67, Identifier = 03, JSON = {'txpk': {'imme': False, 'tmst': 567577139, 'rfch': 0, 'powe': 21, 'ipol': True, 'datr': 'SF8BW500', 'freq': 923.3, 'modu': 'LORA', 'codr': '4/5', 'prea': 8, 'ncrc': True, 'size': 255, 'data': 'YO++rd4ALADggZFZ0z5dTlfY06cXt+x2sHHReO/A4FvrOuS+1Hq2LbIB5t+BuKlw9KdvlRc1Y4hbE9iQBKnNZ+wqLnpT4vqXq34b86kVWUNULz8oPMYRayIKypapKg//KfoBcPa6BZixeY3mbADxQWuaXojgHnh/vEAZa3nB16ZkSWw8HDk/RmZMEZ20iBr14vZ/30IpfvINvLleu2ihYNORtTfVYzhu1BC/gG+XnWvKar34T0ZuRNF3tAr+DoAdjhBGXLIttAm4igy5cABPLnZFG8jePB+yh4VMMiDAkMaAgwnCq8Z9inFmpN06OQydMvF1PbxN0YLs/1LnwNi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0:02:33.574093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0:02:33.575105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dd67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0:02:35.847433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02ed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0:02:35.848393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02ed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0:02:38.465059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0:02:38.466056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1111, Identifier = 00, JSON = {'rxpk': [{'tmst': 571419844, 'chan': 4, 'rfch': 1, 'freq': 903.1, 'stat': 1, 'modu': 'LORA', 'datr': 'SF8BW125', 'codr': '4/5', 'lsnr': 10.0, 'rssi': -45, 'size': 15, 'data': 'QO++rd6ANgDgE4XFHnEC'}]}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0:02:38.466056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0036, FOpts: ), FPort: e0, FRMPayload: 0025, MIC: c51e7102)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0:02:38.467053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0:02:38.468051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e22ec4fa)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0:02:38.468051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70ab, Identifier = 03, JSON = {'txpk': {'imme': False, 'tmst': 572419844, 'rfch': 0, 'powe': 21, 'ipol': True, 'datr': 'SF8BW500', 'freq': 925.7, 'modu': 'LORA', 'codr': '4/5', 'prea': 8, 'ncrc': True, 'size': 255, 'data': 'YO++rd4ALQDg82QqmLapABJ4BxPexqw/Hn8ZOoGGC3hjMu52yrhORXqJ/xVSjZeWqCs0d/l1vSW0ywHAoMDFbdXBrRMJJJx+w5/Ab4XmejGumuXEkrXU37gWo8gCG/HNQ1mGs18Q2E0EN3tlL5MuTc84hm3MPQ89kWV3/t5dJrA9CcbYtW4zlbm/hKPKbAMOPvC9WeTFDla2uXZNfL9FHG9jPvl7J1KaAFCZg8h7gCwmVzrWPm8BnVm/D9rfBA/sxB2evBs8+j0KZdj4iEdUne0eqqYukIEjTY5IED9mDVele2H69Q9N5HpN8KzGg+1tJfgHD+P8Kv9MvyLiLsT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0:02:38.469048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0:02:38.470047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70ab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0:02:43.305548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0:02:43.305548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1112, Identifier = 00, JSON = {'rxpk': [{'tmst': 576262349, 'chan': 5, 'rfch': 1, 'freq': 903.5, 'stat': 1, 'modu': 'LORA', 'datr': 'SF8BW125', 'codr': '4/5', 'lsnr': 10.3, 'rssi': -46, 'size': 15, 'data': 'QO++rd6ANwDgc0boIlXB'}]}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0:02:43.305548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0037, FOpts: ), FPort: e0, FRMPayload: 0026, MIC: e82255c1)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0:02:43.305548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0:02:43.305548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622b3489)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0:02:43.305548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a6a2, Identifier = 03, JSON = {'txpk': {'imme': False, 'tmst': 577262349, 'rfch': 0, 'powe': 21, 'ipol': True, 'datr': 'SF8BW500', 'freq': 926.9, 'modu': 'LORA', 'codr': '4/5', 'prea': 8, 'ncrc': True, 'size': 255, 'data': 'YO++rd4ALgDg3I8Z4swmNwFlf3tNGnirh4bDMfrH9z26LRAYeFZSNEiGb6ZaTd9jzOXuQxYvzXA/EMOh950j6gGU4ArqZfPt3rhTF2Amx0IaduiXOlXDiKZaexpN5oBMGWza95WAbvvJbxYNFgGjY03lQcFX3gdiNot5Mt22qGbdcSTPA87fu4TS/mNzrlI0cclwhnBUo2bI7yvK/d9BU7aI0guWtZTyaD9df552y7JC3UcSqkU/hgx01R/SXwJydo7NFF/OC5sC6L9N22EtukZg/2IGhUiguQ6UX/adFWPJ6OKWFUuJ4J+EiWbUlj5SgqjuCmPqezMlPmBiKzS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0:02:43.305548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0:02:43.305548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a6a2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0:02:45.976068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a641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0:02:45.976068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a641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0:02:48.107493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0:02:48.107493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1113, Identifier = 00, JSON = {'rxpk': [{'tmst': 581104805, 'chan': 1, 'rfch': 0, 'freq': 902.5, 'stat': 1, 'modu': 'LORA', 'datr': 'SF8BW125', 'codr': '4/5', 'lsnr': 11.3, 'rssi': -46, 'size': 15, 'data': 'QO++rd6AOADgZawducCZ'}]}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0:02:48.107493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0038, FOpts: ), FPort: e0, FRMPayload: 0027, MIC: 1db9c099)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0:02:48.107493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0:02:48.107493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002f,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c2a41512)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0:02:48.107493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bce1, Identifier = 03, JSON = {'txpk': {'imme': False, 'tmst': 582104805, 'rfch': 0, 'powe': 21, 'ipol': True, 'datr': 'SF8BW500', 'freq': 923.9, 'modu': 'LORA', 'codr': '4/5', 'prea': 8, 'ncrc': True, 'size': 255, 'data': 'YO++rd4ALwDgRKdlbpyMtLK5U0dYTVvt9D5nInU3D24MSjzYnuFzzir2PeOM7Nxiqh8crYdhBhNFRK8e1Ankr8+tCqZoOzQeUtkijOxx6IcvznBftefFqmOXmia2EDoUjYSACles4vA5KqzKxJdayqE3d+VXYAnk0YFTEzZXwqJiFGVzsI9/Z0cFY96i0IEv7ZRfTDLtZdWCnuG8N+tahr/xd9S7lglUqYlXV4vvcE8gD90qWNxUsJNAznEX8b+LLerbIVakPYClBUt0b03MZTUOgnHkmr0+15qS28Fs/oA7iRsG0ewM/uwVan4IvC+FQ+tg6YgmsRk21WbCpBU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0:02:48.107493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0:02:48.107493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bce1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0:02:52.978234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0:02:52.978234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1114, Identifier = 00, JSON = {'rxpk': [{'tmst': 585947334, 'chan': 6, 'rfch': 1, 'freq': 903.3, 'stat': 1, 'modu': 'LORA', 'datr': 'SF8BW125', 'codr': '4/5', 'lsnr': 8.0, 'rssi': -45, 'size': 15, 'data': 'QO++rd6AOQDg1pcBNem1'}]}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0:02:52.978234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0039, FOpts: ), FPort: e0, FRMPayload: 0028, MIC: 0135e9b5)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0:02:52.978234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0:02:52.978234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ad038351)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0:02:52.978234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7301, Identifier = 03, JSON = {'txpk': {'imme': False, 'tmst': 586947334, 'rfch': 0, 'powe': 21, 'ipol': True, 'datr': 'SF8BW500', 'freq': 926.3, 'modu': 'LORA', 'codr': '4/5', 'prea': 8, 'ncrc': True, 'size': 255, 'data': 'YO++rd4AMADgTDCtCdtTUdIS16Q7lL8pOdtj9NYdFS3BAeqbCTrnpMCj1RX2OHkPV0WdgZY1Am6K5CLdsgc1xSaTv9h80TvZq0xWIcAlyYioOTLoOxt2mwYHmNHW2GFfd3wn4Ciy/72j+qoYsJpCfYyc4g6ivCBSKM8oboVFhbdcCUL3iYNkScsvAuvo2Q0NJT6bJQyCTeeZdwM3YhBd2bH0HUVgg0EpK3pukw77LNCg6hHr7eeIo0N6r+d//cwUbL4ZbmjSMNniPrxvGdculGMMkr0PVpXXqTlicQIZtJYvRGtIn3cePd6/Lu/WVngGqJ9ewmJvyC4E33atA4N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0:02:52.978234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0:02:52.986264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7301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0:02:56.065199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8b07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0:02:56.065199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8b07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0:02:57.861704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0:02:57.861704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1115, Identifier = 00, JSON = {'rxpk': [{'tmst': 590830408, 'chan': 2, 'rfch': 0, 'freq': 902.7, 'stat': 1, 'modu': 'LORA', 'datr': 'SF8BW125', 'codr': '4/5', 'lsnr': 8.0, 'rssi': -44, 'size': 15, 'data': 'QO++rd6AOgDgPkYcgiSK'}]}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0:02:57.861704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003a, FOpts: ), FPort: e0, FRMPayload: 0029, MIC: 1c82248a)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0:02:57.861704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0:02:57.861704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eb20b322)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0:02:57.861704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5fe3, Identifier = 03, JSON = {'txpk': {'imme': False, 'tmst': 591830408, 'rfch': 0, 'powe': 21, 'ipol': True, 'datr': 'SF8BW500', 'freq': 924.5, 'modu': 'LORA', 'codr': '4/5', 'prea': 8, 'ncrc': True, 'size': 255, 'data': 'YO++rd4AMQDgYS+KwWBrBWqa5JoGRZxHAGHFyRgsQM9SUehsSJMz0D/lwOqaPwEBQwLitL5IOtwaxd2jh4NJMkpMbhSGxdYakbPz6Y8Sre8h72MWuD9BbAGP7KYnOC+osK/fB2C2mnAvSRxPaMCyHpcjlXu3RzKFmmYfaj8utGyqAgQsGw0ZIea5dPvora2ZEJTzuXD6QRWYNcwavlZKyJKoL1jk6EOECpSCGTrc/wo4iS61OY+oAd0vwgSbH/AOssR1lqNVeKERU3CmX9f02GgrO6BILLOgk/2OFC4HRzyfGJ/boGCYmUCOVGzg1eIGuU/jjAiTH/Wz11rrILM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0:02:57.861704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0:02:57.861704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5fe3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0:03:02.659706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0:03:02.661250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1116, Identifier = 00, JSON = {'rxpk': [{'tmst': 595672952, 'chan': 4, 'rfch': 1, 'freq': 903.1, 'stat': 1, 'modu': 'LORA', 'datr': 'SF8BW125', 'codr': '4/5', 'lsnr': 10.5, 'rssi': -46, 'size': 15, 'data': 'QO++rd6AOwDgSHR0RNpL'}]}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0:03:02.661250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003b, FOpts: ), FPort: e0, FRMPayload: 002a, MIC: 7444da4b)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0:03:02.661250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0:03:02.661250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c15ef307)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0:03:02.661250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a27b, Identifier = 03, JSON = {'txpk': {'imme': False, 'tmst': 596672952, 'rfch': 0, 'powe': 21, 'ipol': True, 'datr': 'SF8BW500', 'freq': 925.7, 'modu': 'LORA', 'codr': '4/5', 'prea': 8, 'ncrc': True, 'size': 255, 'data': 'YO++rd4AMgDgQxuk9SNmqFQEBjIsOXUN6ZRsnJtSXKc/NBJfalZHGBcN7vqIIfxI7jb5D0AbGRzUl0DmNDN3VEbYenJ1CwlJBOY3T5iu7x01pwY1Dn2XIqCabAmdIZiZ4176DghvIEJNNv/i033PWJWJsdm9z5XvxwkmI1A3IDaIC3SBNDuiBejUZGH9QvHDwXByYKYEe3ctL5tHiaj0BX9E0HAH1bts9P3auO61+kPKpGz/5fq1RTtcyyLuv0nxk3wsRKgPS1HTxTwFWJIIoPwsFR+gThpr0nPfF7B3Rr7biKt7Yl27dqsVAd65IDX31qZ23fXAdQkgTKrBXvM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0:03:02.661250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0:03:02.661250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a27b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0:03:06.179613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79a6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0:03:06.179613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79a6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0:03:07.529512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0:03:07.529512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1117, Identifier = 00, JSON = {'rxpk': [{'tmst': 600515463, 'chan': 3, 'rfch': 0, 'freq': 902.9, 'stat': 1, 'modu': 'LORA', 'datr': 'SF8BW125', 'codr': '4/5', 'lsnr': 9.5, 'rssi': -45, 'size': 15, 'data': 'QO++rd6APADgUTvx2ItY'}]}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0:03:07.529512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003c, FOpts: ), FPort: e0, FRMPayload: 002b, MIC: f1d88b58)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0:03:07.529512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0:03:07.529512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5e4ecccc)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0:03:07.529512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1c89, Identifier = 03, JSON = {'txpk': {'imme': False, 'tmst': 601515463, 'rfch': 0, 'powe': 21, 'ipol': True, 'datr': 'SF8BW500', 'freq': 925.1, 'modu': 'LORA', 'codr': '4/5', 'prea': 8, 'ncrc': True, 'size': 255, 'data': 'YO++rd4AMwDgAGIIZ33iM3+zOokz8gdB9pbpIZIh6yLCjfY/36CIPb4UxU0LtKfWNxL3h/4tVrjZcua+rvqW/5eGgbkLsbIQlQTuiBUhAtbFWD4DCVqLU60ZTUKXRECOgn6JoVFLGtCogFHTKLGvYzvRKKH5axhNLClgnq+p8ZAiR75BUR5/u8K6GsvGPFzbYNQiy2QzWz/aiQ+SJtEbSJO0GWiAHGdhWHC+96f7hEn9w+wAOfi8VLwxq6kU42ptvEP4m0oFjGH/YWn4jrQq3m03I941D5FUTaNdkkaN6USHALPLO3OXfrCOAoUW025nCCWXcZuqPlgU27FeTsz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0:03:07.529512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0:03:07.529512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1c89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0:03:12.361879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0:03:12.361879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1119, Identifier = 00, JSON = {'rxpk': [{'tmst': 605358031, 'chan': 5, 'rfch': 1, 'freq': 903.5, 'stat': 1, 'modu': 'LORA', 'datr': 'SF8BW125', 'codr': '4/5', 'lsnr': 11.5, 'rssi': -46, 'size': 15, 'data': 'QO++rd6APQDghHT4yPDr'}]}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0:03:12.361879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003d, FOpts: ), FPort: e0, FRMPayload: 002c, MIC: f8c8f0eb)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0:03:12.361879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0:03:12.361879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1eb0d3a6)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0:03:12.361879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7b6a, Identifier = 03, JSON = {'txpk': {'imme': False, 'tmst': 606358031, 'rfch': 0, 'powe': 21, 'ipol': True, 'datr': 'SF8BW500', 'freq': 926.9, 'modu': 'LORA', 'codr': '4/5', 'prea': 8, 'ncrc': True, 'size': 255, 'data': 'YO++rd4ANADgFyRHPzgHyxDLbqZ4J5VZ714oOoZEjDahiXtB07xA/5KETSeKSPgbnlRexxb+xS4ia9Z0Hc4yybLP2dodl5sxn1vAFD3Lwbrv76GhS0+udWzJuzQtZTb1DRssUm86Q6QkEzrenAI63WGRwbYBqE6tirTgeYl1gw8dq3JcUS8E11X2ShSVR/YZ17PqIXvHtBL1Oz13asBICHHVGJPlpcGNZWgHRzRgBHt4mZutnX8Xtu9uZAk2bxkoXvGcn09ObpWE3kNqYXBlcd5fmRo7a+kzAw1ry250g/6mbpWWjr0S43G7e3QHDFXhIdyztO+dvZTseQgesNO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0:03:12.361879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0:03:12.361879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7b6a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0:03:16.269244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05e5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0:03:16.269244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05e5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111a, Identifier = 00, JSON = {'rxpk': [{'tmst': 610200543, 'chan': 1, 'rfch': 0, 'freq': 902.5, 'stat': 1, 'modu': 'LORA', 'datr': 'SF8BW125', 'codr': '4/5', 'lsnr': 10.5, 'rssi': -44, 'size': 15, 'data': 'QO++rd6APgDgZKpSKLiM'}]}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003e, FOpts: ), FPort: e0, FRMPayload: 002d, MIC: 5228b88c)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a7c72b66)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4398, Identifier = 03, JSON = {'txpk': {'imme': False, 'tmst': 611200543, 'rfch': 0, 'powe': 21, 'ipol': True, 'datr': 'SF8BW500', 'freq': 923.9, 'modu': 'LORA', 'codr': '4/5', 'prea': 8, 'ncrc': True, 'size': 255, 'data': 'YO++rd4ANQDgrIVdoZqbWACMd1DbAuV7k0uBUwmbpcQIbymd9GonjYz8iSA2GFLtaxbAYSXNctifw15uWu62abxqWIckQyPdiLtSP187pBK5W7mk9mwEMP2YdDiJZdQn2Btdo0BsULmcMLVKCeSgyGDzmEGgTdDeNz7fo8vF76I20jOSRQoIjSdDJ/D3yIDGvBek7aqkdTSWM9ElS03zKv04NsU5uTipoSyvC9WG4SD6xMgXy48BgpZaP2nsWK6w1iVlR5ewRBcTbsxwpcoFptTTLBgtWk4aXUOeZU40S02Beoz9w0akxIicmh8XhBNob9k1rd6Sapd1u4Knxyt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4398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0:03:22.058735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0:03:22.058735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111b, Identifier = 00, JSON = {'rxpk': [{'tmst': 615043159, 'chan': 0, 'rfch': 0, 'freq': 902.3, 'stat': 1, 'modu': 'LORA', 'datr': 'SF8BW125', 'codr': '4/5', 'lsnr': 11.0, 'rssi': -47, 'size': 15, 'data': 'QO++rd6APwDgrOPsJNx2'}]}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0:03:22.058735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003f, FOpts: ), FPort: e0, FRMPayload: 002e, MIC: ec24dc76)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0:03:22.058735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0:03:22.058735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1a4be384)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0:03:22.058735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473e, Identifier = 03, JSON = {'txpk': {'imme': False, 'tmst': 616043159, 'rfch': 0, 'powe': 21, 'ipol': True, 'datr': 'SF8BW500', 'freq': 923.3, 'modu': 'LORA', 'codr': '4/5', 'prea': 8, 'ncrc': True, 'size': 255, 'data': 'YO++rd4ANgDgWxbVK13pNQxvs8MC9YBfFqcuT/vhdTOoShMlxqmaxKmzHKQnHY9BRrqccTueTMVCRpR0/6p2UGeuq6rdbmMr5JRoAVu2Wx8on5cJEpVdn0PlGYx3uZuhXuKSm1pEoD2AmghvaLcIyAmQbFna3J5LQBN7Hec/dS4MOW75YL59yKE2MeFxp4SCL3mcqh1VMf69HojnZw6CQeXc+sAn2Dk4NTAyIRErXnwO7A6m4psT3h3BH/2mq19pRdSa37812xl/5oQc0IvIIj798ELiZAFAcHOXf2HIO47BpO6iRh8gpOw+RvqIMb84Yn2XDTM9zOPycrYaS+O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0:03:22.058735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0:03:22.058735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02 473e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0:03:26.382046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4167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0:03:26.382046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4167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0:03:26.910762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0:03:26.910762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111c, Identifier = 00, JSON = {'rxpk': [{'tmst': 619885846, 'chan': 6, 'rfch': 1, 'freq': 903.3, 'stat': 1, 'modu': 'LORA', 'datr': 'SF8BW125', 'codr': '4/5', 'lsnr': 7.8, 'rssi': -45, 'size': 15, 'data': 'QO++rd6AQADgJcsiycLC'}]}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0:03:26.910762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0040, FOpts: ), FPort: e0, FRMPayload: 002f, MIC: 22c9c2c2)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0:03:26.910762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0:03:26.910762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e3f6f5b0)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0:03:26.910762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79a1, Identifier = 03, JSON = {'txpk': {'imme': False, 'tmst': 620885846, 'rfch': 0, 'powe': 21, 'ipol': True, 'datr': 'SF8BW500', 'freq': 926.3, 'modu': 'LORA', 'codr': '4/5', 'prea': 8, 'ncrc': True, 'size': 255, 'data': 'YO++rd4ANwDgtlmEzsBi2kakgtmP5fcZpZiaQrAvGsNMZx23605g6+0EW730yztNNuhTg4dNIa130sb3iStw6D1/D+yZ7do6th9RqWsEiRO+X1Sf7dZQkXcGOZ1ePwUsMWJ2DuCj6jceXm8XVvHRz7q7e2JzEU8o3LX+b1CxUyT7qyNVK1NbrwbxRT4VRFVHkjazhMNNT3AHte8+PJzdg4aTIf2AY5g/qFs3F1fk7ToFzrZxppkk2qGQ8VFjJiO0lvwf80Niwbuhlk38zfXuPI4jnj+nHcrA06dKnMJ5DhTKwkoGcynvlhoFln6duPWIdwscamRuqpRVhu7j9vW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0:03:26.910762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0:03:26.910762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79a1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0:03:31.718720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0:03:31.720735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111d, Identifier = 00, JSON = {'rxpk': [{'tmst': 624728413, 'chan': 7, 'rfch': 1, 'freq': 903.7, 'stat': 1, 'modu': 'LORA', 'datr': 'SF8BW125', 'codr': '4/5', 'lsnr': 10.0, 'rssi': -46, 'size': 15, 'data': 'QO++rd6AQQDgarlEEGAY'}]}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0:03:31.720735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0041, FOpts: ), FPort: e0, FRMPayload: 0030, MIC: 44106018)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0:03:31.720735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0:03:31.720735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5dd60500)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0:03:31.720735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8f0b, Identifier = 03, JSON = {'txpk': {'imme': False, 'tmst': 625728413, 'rfch': 0, 'powe': 21, 'ipol': True, 'datr': 'SF8BW500', 'freq': 927.5, 'modu': 'LORA', 'codr': '4/5', 'prea': 8, 'ncrc': True, 'size': 255, 'data': 'YO++rd4AOADgUK6W/E+kdcXDSa3uEr5KqLnj0sFbXO9+OqC6kCT/r+On3aqq/NtaTLJjup0WxLResNGsfmnuzr/TQ4qIRyso7eJOQWWtsp78oPiKdOG/XUi42tgvUZG3nAtRBhiYh8rl9YHdxFFh9R9rlurnFa6kqrc0Vbnj+w8awfkHskdSs13wMutgaQ9l/jLRnHyJKwsVny2aAA699DYzz6AnhcY10ZAJICUQy/pWIurjy2uSeox91CKA06YVSZa2F8mVq04hDQ5zZ16oP/TrjwmI8a4lZHj6sNgLvxWHOUzv56p2fVNNL/anQdqb+5ODnPdUXnd5DtVd1gU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0:03:31.720735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0:03:31.720735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8f0b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0:03:36.429602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b14f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0:03:36.429602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b14f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0:03:36.579752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02 111e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0:03:36.581822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111e, Identifier = 00, JSON = {'rxpk': [{'tmst': 629611454, 'chan': 2, 'rfch': 0, 'freq': 902.7, 'stat': 1, 'modu': 'LORA', 'datr': 'SF8BW125', 'codr': '4/5', 'lsnr': 8.3, 'rssi': -46, 'size': 15, 'data': 'QO++rd6AQgDgqHSX2ocj'}]}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0:03:36.581822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0042, FOpts: ), FPort: e0, FRMPayload: 0031, MIC: 97da8723)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0:03:36.581822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0:03:36.581822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72706e26)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0:03:36.581822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0b9d, Identifier = 03, JSON = {'txpk': {'imme': False, 'tmst': 630611454, 'rfch': 0, 'powe': 21, 'ipol': True, 'datr': 'SF8BW500', 'freq': 924.5, 'modu': 'LORA', 'codr': '4/5', 'prea': 8, 'ncrc': True, 'size': 255, 'data': 'YO++rd4AOQDgo/AKzXMQMqOZhFH2wQQ81kolOSPGddpXgiJIpnEeEl74PpqcvyvUh6SREi7KjEAUDKcVlrmF9bT+s6MaWQP8TiYEqq8f8woVvVfrhV7RRIALsXgemHU4M9SFuzVmM1jxFKyaSjmUrbcBLhJ/I+lA+CbPzEfA2y0xsyyI9surPqBTBsTtVO6KOlyGHQSw4NVUj/MqPNswcnRwymv592R6bgxOgxsOmZzTw4xIIhjjbP5Ep8fzHHihmeDrJ1V12yeeWZS0Fc6+WZnBf7/7VH97/gRso7UT/oBz+pL7arhTz5q+RIybOG/3BazY24XE+pXNbZBycG4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0:03:36.581822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0:03:36.581822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0b9d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0:03:41.445532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0:03:41.447545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1120, Identifier = 00, JSON = {'rxpk': [{'tmst': 634453951, 'chan': 5, 'rfch': 1, 'freq': 903.5, 'stat': 1, 'modu': 'LORA', 'datr': 'SF8BW125', 'codr': '4/5', 'lsnr': 10.0, 'rssi': -45, 'size': 15, 'data': 'QO++rd6AQwDgRhbh4Axp'}]}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0:03:41.447545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0043, FOpts: ), FPort: e0, FRMPayload: 0032, MIC: e1e00c69)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0:03:41.447545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0:03:41.447545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ec093982)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0:03:41.447545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0378, Identifier = 03, JSON = {'txpk': {'imme': False, 'tmst': 635453951, 'rfch': 0, 'powe': 21, 'ipol': True, 'datr': 'SF8BW500', 'freq': 926.9, 'modu': 'LORA', 'codr': '4/5', 'prea': 8, 'ncrc': True, 'size': 255, 'data': 'YO++rd4AOgDgcuzalGnSy3U0nZP7tw1/HHUK+3DcH2dV00FwAtsirFX1JXiIedvrrhu2CKhxEXkptU0cu/aoI5pKM4/G/Jg82UUwn6kSqn7Z8ZeI3Nk0djHF5/CsP8LBaVHmuKL3LJbU+BixG8XsSiCOFrKJvKfC9CS1w8ykLpFEcCKzyHVgAW/Wi6nYscYLWrMiVKGMd7FHeQzTy0QxETIy9f1SKEKUH+ctZfQxRlO5GHZTl3Bgt3c5KYZRUSioG7HPVmLKKalhlcqRsDRn36k8eGp8GGMan1LDyzJGFA7vaLTN5nhS5mPG2l53PD9GtUwD/UKv4FGEgGrsCTm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0:03:41.447545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0:03:41.447545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0378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0:03:46.300632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0:03:46.302696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1121, Identifier = 00, JSON = {'rxpk': [{'tmst': 639296414, 'chan': 6, 'rfch': 1, 'freq': 903.3, 'stat': 1, 'modu': 'LORA', 'datr': 'SF8BW125', 'codr': '4/5', 'lsnr': 8.3, 'rssi': -46, 'size': 15, 'data': 'QO++rd6ARADgDUrtwMjP'}]}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0:03:46.302696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0044, FOpts: ), FPort: e0, FRMPayload: 0033, MIC: edc0c8cf)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0:03:46.302696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0:03:46.302696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c9b7bd43)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0:03:46.302696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82fb, Identifier = 03, JSON = {'txpk': {'imme': False, 'tmst': 640296414, 'rfch': 0, 'powe': 21, 'ipol': True, 'datr': 'SF8BW500', 'freq': 926.3, 'modu': 'LORA', 'codr': '4/5', 'prea': 8, 'ncrc': True, 'size': 255, 'data': 'YO++rd4AOwDgl31EFF/eTOx5Ek4cNCSTniQWlL4+LvZQ+CFV0Qbmz99wzTHG38m38LXXEiw4PmhzAv6WzE71mdz2XQrDnX/OnzqluOlNPMmdgiD7rEEoE5rokKoDQtpSJ9UwpL5IgUnCS3N+Z2BCmvcEVwyl3QR9HpIXPDMGxAiv/D2Fc/uN/5Bs4xkItfTzowbHqsmUQDAasQhYtAiHyVyddZUDd9QyJ7plJPGoenxVZ4f6f1yx0rxH3uEJON+lqPbt4puHtkc2IGJQEvkNLKZqdumzluYyudsV7jh//O+pIYo/I8uvg168sr1YOfCy7f0yc9lj8LpI+hfJt71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0:03:46.302696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0:03:46.302696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82fb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0:03:46.520935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f4b5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0:03:46.520935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f4b5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0:03:51.186670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0:03:51.186670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1122, Identifier = 00, JSON = {'rxpk': [{'tmst': 644138982, 'chan': 0, 'rfch': 0, 'freq': 902.3, 'stat': 1, 'modu': 'LORA', 'datr': 'SF8BW125', 'codr': '4/5', 'lsnr': 11.3, 'rssi': -47, 'size': 15, 'data': 'QO++rd6ARQDgztMH4pMS'}]}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0:03:51.186670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0045, FOpts: ), FPort: e0, FRMPayload: 0034, MIC: 07e29312)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0:03:51.186670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0:03:51.186670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b8b55422)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0:03:51.186670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65bb, Identifier = 03, JSON = {'txpk': {'imme': False, 'tmst': 645138982, 'rfch': 0, 'powe': 21, 'ipol': True, 'datr': 'SF8BW500', 'freq': 923.3, 'modu': 'LORA', 'codr': '4/5', 'prea': 8, 'ncrc': True, 'size': 255, 'data': 'YO++rd4APADgzUZ5PS1CDJ70MBT3MdVe5YRwo0uQzg7IGUpwAuEdOwE8Yht54OJfNJLIo0BZEvejXgDwad3MgcB+/tGfcrJn8jdMwJlfvpHJdKrrmPVVlV/RhYHBElK/sjKPv7V+3lJBBWuf8WtCStbMWyXqUW9ZrI2b+PHngkmVfBjpQ7N/gkTDMcaDl4c7hY1wBaxdOkpoFiBEpuo2DzJz/h4hjmZca+MoHBk81LnIwxwjNsIiu5atTO8kjd/txE3EamEKJ7Hupa144G9nLeXcy4VE+YfgMmNnuTutH9mHi1WI2na+yAVGC8O/F+7JHv+dVicMhkVIvcW4tVQ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0:03:51.186670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0:03:51.186670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65bb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0:03:56.002862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1123, Identifier = 00, JSON = {'rxpk': [{'tmst': 648981693, 'chan': 4, 'rfch': 1, 'freq': 903.1, 'stat': 1, 'modu': 'LORA', 'datr': 'SF8BW125', 'codr': '4/5', 'lsnr': 11.3, 'rssi': -46, 'size': 15, 'data': 'QO++rd6ARgDgZ2Zj78ks'}]}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0046, FOpts: ), FPort: e0, FRMPayload: 0035, MIC: 63efc92c)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920d3a1f)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cb70, Identifier = 03, JSON = {'txpk': {'imme': False, 'tmst': 649981693, 'rfch': 0, 'powe': 21, 'ipol': True, 'datr': 'SF8BW500', 'freq': 925.7, 'modu': 'LORA', 'codr': '4/5', 'prea': 8, 'ncrc': True, 'size': 255, 'data': 'YO++rd4APQDghdh+vISm4t2dyaW1WutdJdlq79ov4J3Jjan9wTcMGdYRQoxrRvCgbAUyfD1O7YJ/pgpNCIvN64R6hZQscCkzLkJFC6f3uotyhePrWhjjB0UVC+u7BMs/nnVyc5QIzCut1vkmm0gVXVtrR3K3A7bZIcrWKhC3fMqldRX6U682JyPYRp5Yf1WWatxh9L+Y980AFlI+Cn3ILyRt+s5dB5IEB+3YosNc7pVLFhi4Z4aHAK6/48RT/H8a1Ib/bYVOjajQYQWs4wLQgg4zI/ZRQlXELiHWgVa7pUkoOQzQo6Ng1SGRV12+F62DzA1mq8ZdseoGFuqSDTo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cb70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0:03:56.623082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d211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0:03:56.623082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d211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0:04:00.841824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0:04:00.843841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1124, Identifier = 00, JSON = {'rxpk': [{'tmst': 653824203, 'chan': 3, 'rfch': 0, 'freq': 902.9, 'stat': 1, 'modu': 'LORA', 'datr': 'SF8BW125', 'codr': '4/5', 'lsnr': 10.0, 'rssi': -45, 'size': 15, 'data': 'QO++rd6ARwDgt8BdPnDX'}]}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0:04:00.843841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0047, FOpts: ), FPort: e0, FRMPayload: 0036, MIC: 5d3e70d7)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0:04:00.843841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0:04:00.843841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e89d334e)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0:04:00.843841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57be, Identifier = 03, JSON = {'txpk': {'imme': False, 'tmst': 654824203, 'rfch': 0, 'powe': 21, 'ipol': True, 'datr': 'SF8BW500', 'freq': 925.1, 'modu': 'LORA', 'codr': '4/5', 'prea': 8, 'ncrc': True, 'size': 255, 'data': 'YO++rd4APgDgnR+pIUwxbq+Y1THLkpK80bZHIM+839S/FtiOXJQ5WzhceVilk5V/qlH/rOWbkQq7sAavOjv8jebcyTgX9jCmMJxg0vQWSYUPhX0H9ot2MFaZ0KXek9+FTX8LatrMGLtYhdLt+ZNGjxydNMCu+jMLjzxW/yTz7f/NCTM8Ksnyt3Q1GX28eFtYDMPppfPYKcBnVhqXZADkq9DJ6ohwR3UFJd/Jd0UW6baWjnXZ1/ay7Bj/qnd5quuaP4XiH2JFbjqb4AH4w/K69Z/4K4GUKM6bllVGR62jNK7xt617M2YjLpN6aXeBbtBzE6s/Laba59MJPsjonTN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0:04:00.843841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0:04:00.843841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57be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0:04:05.694351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0:04:05.696420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1125, Identifier = 00, JSON = {'rxpk': [{'tmst': 658666717, 'chan': 1, 'rfch': 0, 'freq': 902.5, 'stat': 1, 'modu': 'LORA', 'datr': 'SF8BW125', 'codr': '4/5', 'lsnr': 11.5, 'rssi': -46, 'size': 15, 'data': 'QO++rd6ASADgEoKJfAgu'}]}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0:04:05.696420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0048, FOpts: ), FPort: e0, FRMPayload: 0037, MIC: 897c082e)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0:04:05.696420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0:04:05.696420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003f,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61577517)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0:04:05.696420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c673, Identifier = 03, JSON = {'txpk': {'imme': False, 'tmst': 659666717, 'rfch': 0, 'powe': 21, 'ipol': True, 'datr': 'SF8BW500', 'freq': 923.9, 'modu': 'LORA', 'codr': '4/5', 'prea': 8, 'ncrc': True, 'size': 255, 'data': 'YO++rd4APwDgY8cMaJZHaB2oWnqjkMhyoo1UKo9nO7A2Uz4T3JHhZ3nlIHMz271Z5Debvx/4cptCfyTweGdrRV4eZgcGIHSuGx4HT2ytq1lzR0XtaxkB47cY2ti1/OqwAxmpWGHgt1/2aerjE6V5dglJ5p1QEldbBAllg6hQQDE4LnSUx0f5u5R+Rw2LZWVmcJeI7nr8N10ypEvHFUNglRUVE1a2GRcrr2WrbqN1x1d8ozUypU0fmhHVqfV58XfPvMIcQNr2QvsIaLTLF0h0kgH216gyqCiwl7j/LxK3GJYHSYbXYG5cuQhXT2brlk0NXIivU9iefirEIwVhV3U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0:04:05.696420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0:04:05.696420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c673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0:04:06.734471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81d2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0:04:06.734471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81d2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0:04:10.471734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0:04:10.473747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1127, Identifier = 00, JSON = {'rxpk': [{'tmst': 663509285, 'chan': 7, 'rfch': 1, 'freq': 903.7, 'stat': 1, 'modu': 'LORA', 'datr': 'SF8BW125', 'codr': '4/5', 'lsnr': 11.3, 'rssi': -47, 'size': 15, 'data': 'QO++rd6ASQDgH9n/2RBp'}]}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0:04:10.473747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0049, FOpts: ), FPort: e0, FRMPayload: 0038, MIC: ffd91069)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0:04:10.473747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0:04:10.473747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c83e8ba5)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0:04:10.473747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efe6, Identifier = 03, JSON = {'txpk': {'imme': False, 'tmst': 664509285, 'rfch': 0, 'powe': 21, 'ipol': True, 'datr': 'SF8BW500', 'freq': 927.5, 'modu': 'LORA', 'codr': '4/5', 'prea': 8, 'ncrc': True, 'size': 255, 'data': 'YO++rd4AQADgUjR90DYu+b2GxoYY3DL5GCk1Rkzbjd3zAMighraRxA5Ssh9OFXv7CwZbFhpfDFVWr9sawPoVvGOn9o7KAF/uB4NoGACzSy7gJXcxoabh41CaF0cpefy/EHiqfw0iizFjb9mGIhLanuxZfLHFiXfciieQf+nOYljLeOyrl/uqbrWrQRzpu23SHvPb13mVH2t/jNhsDS0rQVChqyAEEJdlrNZ/7D1WmlV/xf5/b3d70aUfSldpJ3cG8OclQLbW5djU79w7oPGooQPW3AnE7fQN0pHyatfJ9SB1PUG8cadgIT610u0T8+ATznpiXD5k0OAFHz7IPou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0:04:10.473747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0:04:10.473747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efe6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0:04:15.396803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0:04:15.398864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1128, Identifier = 00, JSON = {'rxpk': [{'tmst': 668392342, 'chan': 2, 'rfch': 0, 'freq': 902.7, 'stat': 1, 'modu': 'LORA', 'datr': 'SF8BW125', 'codr': '4/5', 'lsnr': 8.5, 'rssi': -45, 'size': 15, 'data': 'QO++rd6ASgDgGLBgOIJx'}]}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0:04:15.398864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004a, FOpts: ), FPort: e0, FRMPayload: 0039, MIC: 60388271)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0:04:15.398864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0:04:15.398864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4b66b208)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0:04:15.398864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9dc2, Identifier = 03, JSON = {'txpk': {'imme': False, 'tmst': 669392342, 'rfch': 0, 'powe': 21, 'ipol': True, 'datr': 'SF8BW500', 'freq': 924.5, 'modu': 'LORA', 'codr': '4/5', 'prea': 8, 'ncrc': True, 'size': 255, 'data': 'YO++rd4AQQDgTrYK31fv5PR9ZDG+T9nM30bg1+vN35CcuuS7sBA9lB7t7XhOM6WUGoIOd7MXHqDC6VZzw6mlCP9+VtIKhQbopbceomk8SYnVpeZNgntsGeBeLG53sXm0hMTIex4av/uV221sqfTj/BezSrvLFZl3MxFuhMhFQXjv0oaA8R4VMFlLBNCK2rWWPWZjMWoCarUVm88nrKukErFuRfdaBbWTEjrcrimB9wI6E70ey5OB+pQaqvRIC8ioAa/VILmIq095sCfdrtvJyLcd6gdaF7D8icImJB6yF4M8u6nJvjQbAWHGU5Psazk7teyFz2dW7Olwm8FLZrI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0:04:15.398864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0:04:15.398864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9dc2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0:04:16.837131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6bad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0:04:16.837131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6bad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0:04:20.247968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0:04:20.250031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1129, Identifier = 00, JSON = {'rxpk': [{'tmst': 673234863, 'chan': 5, 'rfch': 1, 'freq': 903.5, 'stat': 1, 'modu': 'LORA', 'datr': 'SF8BW125', 'codr': '4/5', 'lsnr': 10.0, 'rssi': -45, 'size': 15, 'data': 'QO++rd6ASwDgwY/HJaMc'}]}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0:04:20.250031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004b, FOpts: ), FPort: e0, FRMPayload: 003a, MIC: c725a31c)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0:04:20.250031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0:04:20.250031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b9c795e1)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0:04:20.250031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7491, Identifier = 03, JSON = {'txpk': {'imme': False, 'tmst': 674234863, 'rfch': 0, 'powe': 21, 'ipol': True, 'datr': 'SF8BW500', 'freq': 926.9, 'modu': 'LORA', 'codr': '4/5', 'prea': 8, 'ncrc': True, 'size': 255, 'data': 'YO++rd4AQgDgcvaRfJnjl/zxpNUB+6ZN5bDI6YN1vMR1ZWHErIE1Ble9+w7amO5+x8DXbb+nvyRHy4s5e9hfrrjhvnyyoLn+sYbaBx71dlTOEJtZMUnMIPvSlvPUh4lXTUxB5bdpqhTz0ACiCxj8y6HrYMzOtSr2RT+K8IZvjRpnfBSFaJE742UtDN6VCBCd/s+bhDYIekNKGbczUHTPmSQowP65cM3e04dwk/XBD8UOlJx6Vq5SIiOTC1Z6bXS1S4Ri8fp9S/MfAota+o9iJUGNJZgC5uWwd951vWH3GCy3LCsZAjYyLAMNfJVlTOleZhXRmvcsjIx4Q965x5X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0:04:20.250031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0:04:20.250031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7491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0:04:25.077266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0:04:25.079370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112a, Identifier = 00, JSON = {'rxpk': [{'tmst': 678077384, 'chan': 0, 'rfch': 0, 'freq': 902.3, 'stat': 1, 'modu': 'LORA', 'datr': 'SF8BW125', 'codr': '4/5', 'lsnr': 10.3, 'rssi': -47, 'size': 15, 'data': 'QO++rd6ATADgq1CLKnW2'}]}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0:04:25.079370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004c, FOpts: ), FPort: e0, FRMPayload: 003b, MIC: 8b2a75b6)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0:04:25.079370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0:04:25.079370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0cdc6ee2)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0:04:25.079370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90b1, Identifier = 03, JSON = {'txpk': {'imme': False, 'tmst': 679077384, 'rfch': 0, 'powe': 21, 'ipol': True, 'datr': 'SF8BW500', 'freq': 923.3, 'modu': 'LORA', 'codr': '4/5', 'prea': 8, 'ncrc': True, 'size': 255, 'data': 'YO++rd4AQwDgofZ8DsqzkQw4epTQTh9OnMv/Rt2C1uxGfu4QTlIBKZjNo7eDvar8lPOLb58hzOqfzUGdc/rirKHsiq2Clzf02R41M1YVqWf5KAnBta8VCHv1KJJqykQCzl/QcKbOSk5l2cd1QvS8rkYpF1qLJmFGS15b0qQ25o9df+N/O0xy6+pZXuutjGDjGpIBORHrRvoR3ZcU3nyrVQN8Bo+bJWWXD58gUiPjUuPzMuuEuCR9toUkj1TbbTvupparHfTuXhhyuopTMtTXXsjkpJTIvZvOoJbU3SF9YEZ2gR9k1ESrAXBHwy6MrIWMzpEYw9sseyidso8M3G7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0:04:25.079370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0:04:25.079370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90b1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0:04:26.939042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b46c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0:04:26.939042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b46c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0:04:29.928024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0:04:29.930087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112b, Identifier = 00, JSON = {'rxpk': [{'tmst': 682920135, 'chan': 4, 'rfch': 1, 'freq': 903.1, 'stat': 1, 'modu': 'LORA', 'datr': 'SF8BW125', 'codr': '4/5', 'lsnr': 12.0, 'rssi': -46, 'size': 15, 'data': 'QO++rd6ATQDgbAXhh33H'}]}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0:04:29.930087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004d, FOpts: ), FPort: e0, FRMPayload: 003c, MIC: e1877dc7)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0:04:29.930087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0:04:29.930087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894d6738)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0:04:29.930087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6d92, Identifier = 03, JSON = {'txpk': {'imme': False, 'tmst': 683920135, 'rfch': 0, 'powe': 21, 'ipol': True, 'datr': 'SF8BW500', 'freq': 925.7, 'modu': 'LORA', 'codr': '4/5', 'prea': 8, 'ncrc': True, 'size': 255, 'data': 'YO++rd4ARADg+fSB+cwCZYlSOwn+Ex+x4uwAU8RGukSIWjy0dFGJbat3KOvvuksd2uGLkWJDVg9gB7qzHC3Qj+8HXO4mJvOvt2RcepP9OtKcvSKFougA7amopxy7vzB8LECmCCZb1IfrS4eMum95paJ4Rcg7w7pTipJtsxSMlLEWTzRkMLRXuqG/QDlfbPcGs1trRx5dnfAZdxt6y2CvMLnuo3Xwx4GPhRSNmDQv32yVbpzV5PIUsoaMCPTaLMkFaMzmeaRJep0qVtXH6Athwk/d6nHSE2euoT+GfzspR0hp02nuqDJn8TeJXf4u4+1QyumeLyAoH+8Yq2uJTWc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0:04:29.930087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0:04:29.930087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6d92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0:04:34.810216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0:04:34.810216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112c, Identifier = 00, JSON = {'rxpk': [{'tmst': 687762688, 'chan': 3, 'rfch': 0, 'freq': 902.9, 'stat': 1, 'modu': 'LORA', 'datr': 'SF8BW125', 'codr': '4/5', 'lsnr': 9.8, 'rssi': -44, 'size': 15, 'data': 'QO++rd6ATgDgbabNkFcj'}]}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0:04:34.810216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004e, FOpts: ), FPort: e0, FRMPayload: 003d, MIC: cd905723)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0:04:34.810216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0:04:34.810216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317f9623)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0:04:34.810216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3896, Identifier = 03, JSON = {'txpk': {'imme': False, 'tmst': 688762688, 'rfch': 0, 'powe': 21, 'ipol': True, 'datr': 'SF8BW500', 'freq': 925.1, 'modu': 'LORA', 'codr': '4/5', 'prea': 8, 'ncrc': True, 'size': 255, 'data': 'YO++rd4ARQDgNgmh23hfRWXJLFHNu7Gte/EDnfSJ7PGj3GkqF9iMHmzr5pbbvT1uTWauStUXSTVHY9duw9JLZzxitlAskCTGoNGKrWH8v6lXXosa/x2U685gOVrPBqcnC2pdKW7F+NBCwpLGWaa97C74mlE61vm+8M2vj/QJIkPPZsp114OAG/upnFpVeEOuUsg9hiZObzhSrLTj+wvAHaGhtdPR7xAwCgYtK9886NF3kflh5Qk68XUfJyckeys1L5CW7MoNSsqi3JNxNauLyO4heHZeZ/8fVFF1a4SeRqwzurQLtmlbtZatNgOPSQcUj34TZYHvKtu73YExf5Y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0:04:34.810216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0:04:34.810216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3896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0:04:37.087155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4b4d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0:04:37.087155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4b4d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0:04:39.600793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112e, Identifier = 00, JSON = {'rxpk': [{'tmst': 692605233, 'chan': 7, 'rfch': 1, 'freq': 903.7, 'stat': 1, 'modu': 'LORA', 'datr': 'SF8BW125', 'codr': '4/5', 'lsnr': 11.0, 'rssi': -47, 'size': 15, 'data': 'QO++rd6ATwDgldA5yLFT'}]}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004f, FOpts: ), FPort: e0, FRMPayload: 003e, MIC: 39c8b153)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3e922602)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a611, Identifier = 03, JSON = {'txpk': {'imme': False, 'tmst': 693605233, 'rfch': 0, 'powe': 21, 'ipol': True, 'datr': 'SF8BW500', 'freq': 927.5, 'modu': 'LORA', 'codr': '4/5', 'prea': 8, 'ncrc': True, 'size': 255, 'data': 'YO++rd4ARgDgmuQ1lWPIvmWPM9zEEaO7NWYOGHBmJTyBclqtGVJmpnc+FTq/Zdlsth3eOjUKCM2/HXZ23AztcGSYaUrk2TadfqTxdGZGH59T2zt3aPWnj11PAsRHJnJ2Q233mSOktTibtiyC2qZ6Yy5onV8CZmuxqxaiNWKo0Qh/2k7huibr7j9LM1JACJwDB86TY2RxFyGSBGJ4JO37vF13NYpuoHiKNSor9WeUjPf43Qj3nzeSIa1req71x9IYhTWMjYyUcCC05B+NUjttY+2UTKjkEgw3n+4RXri5CUUvBY1T9P2cwFtA7e2XyPJz7fc/dkG9J7xIS28+kiY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a611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0:04:44.421188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02 112f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0:04:44.421188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112f, Identifier = 00, JSON = {'rxpk': [{'tmst': 697447754, 'chan': 1, 'rfch': 0, 'freq': 902.5, 'stat': 1, 'modu': 'LORA', 'datr': 'SF8BW125', 'codr': '4/5', 'lsnr': 10.0, 'rssi': -44, 'size': 15, 'data': 'QO++rd6AUADg2/3ao8YD'}]}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0:04:44.421188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0050, FOpts: ), FPort: e0, FRMPayload: 003f, MIC: daa3c603)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0:04:44.421188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0:04:44.421188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c42b7d33)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0:04:44.421188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95d3, Identifier = 03, JSON = {'txpk': {'imme': False, 'tmst': 698447754, 'rfch': 0, 'powe': 21, 'ipol': True, 'datr': 'SF8BW500', 'freq': 923.9, 'modu': 'LORA', 'codr': '4/5', 'prea': 8, 'ncrc': True, 'size': 255, 'data': 'YO++rd4ARwDgMlzxtMM+MhO1LGj97Hl0FkYrMJwKmRVu7O9xRMzNC8cdN0IkPtJRTf96dlAhkywxmER692wmIuWr09cYt9HJ/ZfTarWaFaS8E3WPRUT9Bq5eZVUa1MLdz8cnq7lteGNz9Q+G9gUeRl1kSglnryCTFQqTg/q5GI+rTik/teXq3aS+Cb7nVdFOm3wmjilWrQThqTH7r4IeRUdNHqITjMgX9GGUlnBLOcrC35fEakXwHmcfTzC+KWO6dpl+rQ+AcdJ9Rl/aeqCJH5S3vzmb4REqBBio6Q9pILNbOrqJENZTbiKOXR07DSXPTAjU11VWLlxjAz3EK30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0:04:44.421188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0:04:44.421188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95d3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0:04:47.104002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5a29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0:04:47.104995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5a29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0:04:49.318563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0:04:49.318563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1130, Identifier = 00, JSON = {'rxpk': [{'tmst': 702290354, 'chan': 6, 'rfch': 1, 'freq': 903.3, 'stat': 1, 'modu': 'LORA', 'datr': 'SF8BW125', 'codr': '4/5', 'lsnr': 8.0, 'rssi': -46, 'size': 15, 'data': 'QO++rd6AUQDgp3bdA2sO'}]}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0:04:49.318563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0051, FOpts: ), FPort: e0, FRMPayload: 0040, MIC: dd036b0e)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0:04:49.318563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0:04:49.318563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836d611c)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0:04:49.318563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27c7, Identifier = 03, JSON = {'txpk': {'imme': False, 'tmst': 703290354, 'rfch': 0, 'powe': 21, 'ipol': True, 'datr': 'SF8BW500', 'freq': 926.3, 'modu': 'LORA', 'codr': '4/5', 'prea': 8, 'ncrc': True, 'size': 255, 'data': 'YO++rd4ASADgHycHoSLnO1O2+8yKoHDBQJoTgBfXab+6GoFlQpzU93bwRNZ2MymrdgEaBxq+9aihd0EUUNYOcplY0EzIkQ/52nR+z/t4ZLbE8aWRghLHM04KTVibRp/PfOOJA0f9CskUdfk946Uz5YyhhEfnBEPaxvcIwt2JoMwtRUZqE60PDDYCnUncq8jQn+BFTb6WiG5MJvNtzeJUR/QO/zwtHktZtQpgtCAxl63Ku0dHHb8UCUzSfddGB35LqMe8uoqsCnVXhSaUX+dj5xeIH5N+ZzUxxFb/eBluBIFPM4C09ZfZgezVEUCu2NUygae+z/rUudEWQ9mDbWE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0:04:49.318563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0:04:49.318563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27c7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0:04:54.190881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0:04:54.190881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1131, Identifier = 00, JSON = {'rxpk': [{'tmst': 707173435, 'chan': 1, 'rfch': 0, 'freq': 902.5, 'stat': 1, 'modu': 'LORA', 'datr': 'SF8BW125', 'codr': '4/5', 'lsnr': 12.0, 'rssi': -46, 'size': 15, 'data': 'QO++rd6AUgDg/GK2kC+H'}]}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0:04:54.190881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0052, FOpts: ), FPort: e0, FRMPayload: 0041, MIC: b6902f87)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0:04:54.190881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0:04:54.190881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87ec4d81)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0:04:54.190881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5d44, Identifier = 03, JSON = {'txpk': {'imme': False, 'tmst': 708173435, 'rfch': 0, 'powe': 21, 'ipol': True, 'datr': 'SF8BW500', 'freq': 923.9, 'modu': 'LORA', 'codr': '4/5', 'prea': 8, 'ncrc': True, 'size': 255, 'data': 'YO++rd4ASQDg4uHtkAAUHIvQwqdlT4A+TghkKIr+jc5+bFLFjD6m9OWPiZ08zo+UQnMQF9RqogrNZcD6xW/oz7JUIONRR8TLYOYOvyfxGiGvV5zGetTiHw05FEYUjCgP1viImgp5JYlQ7tGRYIY/fg/cLy53RNLxVqX0h5CCdWeZRLDCgqN+J2zQro+PbfPrOS8r0jgCZMhWuiuv/5CVklj7g7ACZwQFNxybHb256F8382PpO+Gij9zvgEaBu8zDJrU22i/SMUI3cgqCEtIvDok/rglupIL1rEkhqx8JJvxeasWz3fuzsOuACpT4ftgwCfAqmQtvCCv4UsSH7E2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0:04:54.190881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0:04:54.190881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5d44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0:04:57.299278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47fb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0:04:57.299278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47fb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0:04:59.041625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1132, Identifier = 00, JSON = {'rxpk': [{'tmst': 712016028, 'chan': 3, 'rfch': 0, 'freq': 902.9, 'stat': 1, 'modu': 'LORA', 'datr': 'SF8BW125', 'codr': '4/5', 'lsnr': 11.0, 'rssi': -46, 'size': 15, 'data': 'QO++rd6AUwDg+rqOsWzk'}]}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0053, FOpts: ), FPort: e0, FRMPayload: 0042, MIC: 8eb16ce4)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49a2635f)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d36c, Identifier = 03, JSON = {'txpk': {'imme': False, 'tmst': 713016028, 'rfch': 0, 'powe': 21, 'ipol': True, 'datr': 'SF8BW500', 'freq': 925.1, 'modu': 'LORA', 'codr': '4/5', 'prea': 8, 'ncrc': True, 'size': 255, 'data': 'YO++rd4ASgDgnPFVNV1NF03ECANtIPmbMrEm1oNj7pJraigBDOgYYQNoNro4WxL8Tb1rvdoO3jsqBL1TtOs3It4HOBKr9oB91y1ukSNYxEBCOiHIw87jpylXqPWsHJhpv8aboOwrXGZQHEMEuHUyF83msazoMpL+MOFXy0ZJfqIAc70LFzDuZUzrlajiUcypzVN147rFdWvil9LGBysPfkCy7dYehmymUIvaObf/zrrSFDwxjOWIOCzl/4AeRrnviTxbNWmPknEbIFKxbyf1+7VCiv/WULqOV4mBbLBjJ08W5PmXP9cw1mWciTSfZYh7avAz7y10uEKjwmNJomN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d36c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0:05:03.858574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0:05:03.858574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1133, Identifier = 00, JSON = {'rxpk': [{'tmst': 716858602, 'chan': 5, 'rfch': 1, 'freq': 903.5, 'stat': 1, 'modu': 'LORA', 'datr': 'SF8BW125', 'codr': '4/5', 'lsnr': 11.5, 'rssi': -46, 'size': 15, 'data': 'QO++rd6AVADgSSm8tNT2'}]}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0:05:03.858574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0054, FOpts: ), FPort: e0, FRMPayload: 0043, MIC: bcb4d4f6)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0:05:03.858574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0:05:03.858574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b9901a67)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0:05:03.858574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8fcb, Identifier = 03, JSON = {'txpk': {'imme': False, 'tmst': 717858602, 'rfch': 0, 'powe': 21, 'ipol': True, 'datr': 'SF8BW500', 'freq': 926.9, 'modu': 'LORA', 'codr': '4/5', 'prea': 8, 'ncrc': True, 'size': 255, 'data': 'YO++rd4ASwDg/UjNfQQDlIQT3qlbrAEN/0+k7IuV6jOUKWQv7YkC9eBSWOjY13+tcoK7qwW4Bc26P0C8tU6c0zxzAwbiCV1qgwyTFaOFllWxsZ6xnWVKslKRQawqV8+YoWOAegrYPvNRl3nYVKSLfMNcOF/Z7nw1GoDCVj5ULss5ANXRRstTRCnlNnwwxCYuVvw7llfznyA1c8E+2dIKGEI55/F7h06CBhCtAJijFctvBNVLOTfMdECDjq3ySjLmhgSm6Kv9ZjChUGLCCrgpM+bslgzGwDWkiIbA76F31AividgC6AiS2Fpr5KCmWwvjSWRRvCRIvXdBmA25kBp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0:05:03.858574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0:05:03.858574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8fcb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0:05:07.414983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a583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0:05:07.415980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a583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0:05:08.800143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0:05:08.801173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1135, Identifier = 00, JSON = {'rxpk': [{'tmst': 721701154, 'chan': 7, 'rfch': 1, 'freq': 903.7, 'stat': 1, 'modu': 'LORA', 'datr': 'SF8BW125', 'codr': '4/5', 'lsnr': 9.8, 'rssi': -45, 'size': 15, 'data': 'QO++rd6AVQDggpcyPz8e'}]}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0:05:08.801173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0055, FOpts: ), FPort: e0, FRMPayload: 0044, MIC: 323f3f1e)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0:05:08.802138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0:05:08.803134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fd14e055)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0:05:08.804131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300d, Identifier = 03, JSON = {'txpk': {'imme': False, 'tmst': 722701154, 'rfch': 0, 'powe': 21, 'ipol': True, 'datr': 'SF8BW500', 'freq': 927.5, 'modu': 'LORA', 'codr': '4/5', 'prea': 8, 'ncrc': True, 'size': 255, 'data': 'YO++rd4ATADgOdM8lU0WAVZyU3OD1v2qOI5R2VEiXP1T30GsfHpR9FaW8+uL4TmT4zuPQ2u+sXDfqrPdSBGoIBdDQPtWztdsMgXaAe/oJnU5CYr0hIxFh97AbkzidcD3MKJs5bPFF1y3RD7oFG0jlDMeBzSgBD201lmQUj+YEJbyDDO9TAjlxBGMSASqN4rml1AcLeEoVLRp/ijmPtHHilUIliVy5/NBALCu/ESv/FGa7Bunm/7ol3ybFq8iGySxYoyvErezmyZEqSDy0fniX5z+uR/x8Z/Y/TqA8nGjrNCq29m7sw/Rbkb45xY31lwa9K2q0vAOhFMf0K/9FOB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0:05:08.804131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0:05:08.805129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02 300d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0:05:13.517251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0:05:13.518248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1136, Identifier = 00, JSON = {'rxpk': [{'tmst': 726543753, 'chan': 4, 'rfch': 1, 'freq': 903.1, 'stat': 1, 'modu': 'LORA', 'datr': 'SF8BW125', 'codr': '4/5', 'lsnr': 10.0, 'rssi': -43, 'size': 15, 'data': 'QO++rd6AVgDgR+fUMvXy'}]}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0:05:13.519246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0056, FOpts: ), FPort: e0, FRMPayload: 0045, MIC: d432f5f2)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0:05:13.519246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0:05:13.520275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120dec2f)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0:05:13.521274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333c, Identifier = 03, JSON = {'txpk': {'imme': False, 'tmst': 727543753, 'rfch': 0, 'powe': 21, 'ipol': True, 'datr': 'SF8BW500', 'freq': 925.7, 'modu': 'LORA', 'codr': '4/5', 'prea': 8, 'ncrc': True, 'size': 255, 'data': 'YO++rd4ATQDgDJg9QpGZt7TIVW+SwHSz8gz713VcvWZB8uy1d7DjZwAhi+J/TMNhvB4j+jamveS6cC9LIP2vdH9fdSLX51SwB0mDXeiR2MFNaO1wnrnCb1f/mQtywhxIE3ueI/5EbiGqP+uq4Z+uUIOV7s3yTAct/ExcALsgy6GqIw4qHE9iVtDDOtv15yIV84zzMqcO8xbtpjdP2I/1rcos8yRZbfzQsMQCGqUfsStihfAHQOJTb/AWr/T4ONZ+dA5qjODbTaBrd3IdhuD93KASwhVv+KSe8tqtOhNuImUMZRwqElmyT73M8zgGCP7Nqzn28yLPDf0hHBgSDew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0:05:13.521274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0:05:13.522239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02 333c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0:05:17.624470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c714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0:05:17.624470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c714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0:05:18.414421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0:05:18.414421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1137, Identifier = 00, JSON = {'rxpk': [{'tmst': 731386290, 'chan': 2, 'rfch': 0, 'freq': 902.7, 'stat': 1, 'modu': 'LORA', 'datr': 'SF8BW125', 'codr': '4/5', 'lsnr': 6.8, 'rssi': -43, 'size': 15, 'data': 'QO++rd6AVwDgaUljpu22'}]}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0:05:18.414421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0057, FOpts: ), FPort: e0, FRMPayload: 0046, MIC: 63a6edb6)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0:05:18.414421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0:05:18.424422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0:05:18.424422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0:05:18.434421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0:05:18.434421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0:05:18.434421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0:05:18.434421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0:05:18.434421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0:05:18.444422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0:05:18.444422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0:05:18.454422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0:05:23.245558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0:05:23.245558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1138, Identifier = 00, JSON = {'rxpk': [{'tmst': 736228842, 'chan': 6, 'rfch': 1, 'freq': 903.3, 'stat': 1, 'modu': 'LORA', 'datr': 'SF8BW125', 'codr': '4/5', 'lsnr': 7.5, 'rssi': -43, 'size': 15, 'data': 'QO++rd6AWADgUZg10oaw'}]}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0:05:23.248713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0058, FOpts: ), FPort: e0, FRMPayload: 0046, MIC: 35d286b0)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0:05:23.248713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0:05:23.248713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004e, FOpts: ), FPort: e0, FRMPayload: 0301010101010101010101010101010101010101010101010101010101010101010101010101010101010101010101010101010101), MIC: 8ac3cc73)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0:05:23.248713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a776, Identifier = 03, JSON = {'txpk': {'imme': False, 'tmst': 738228842, 'rfch': 0, 'powe': 21, 'ipol': True, 'datr': 'SF12BW500', 'freq': 923.3, 'modu': 'LORA', 'codr': '4/5', 'prea': 8, 'ncrc': True, 'size': 66, 'data': 'YO++rd4ATgDghCV5bsa+0G2ff5MQIuTBe8R94UDIKdVBbbL/h+Acg3usnYoZk2dxCOTjuW56Yqx7WwMoaTiKw8xz'}}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0:05:23.248713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0:05:23.248713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a776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0:05:27.817420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d2d6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0:05:27.817420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d2d6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0:05:28.047552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0:05:28.047552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1139, Identifier = 00, JSON = {'rxpk': [{'tmst': 741071402, 'chan': 0, 'rfch': 0, 'freq': 902.3, 'stat': 1, 'modu': 'LORA', 'datr': 'SF8BW125', 'codr': '4/5', 'lsnr': 12.0, 'rssi': -46, 'size': 15, 'data': 'QO++rd6AWQDgY7yRGPV1'}]}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0:05:28.047552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0059, FOpts: ), FPort: e0, FRMPayload: 0047, MIC: 9118f575)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0:05:28.047552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0:05:28.047552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004f, FOpts: ), FPort: e0, FRMPayload: 0301010101010101010101010101010101010101010101010101010101010101010101010101010101010101010101010101010101), MIC: 77867bf1)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0:05:28.047552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f3f6, Identifier = 03, JSON = {'txpk': {'imme': False, 'tmst': 743071402, 'rfch': 0, 'powe': 21, 'ipol': True, 'datr': 'SF12BW500', 'freq': 923.3, 'modu': 'LORA', 'codr': '4/5', 'prea': 8, 'ncrc': True, 'size': 66, 'data': 'YO++rd4ATwDg3ay8zGZPV7/nczuHEixdZFbuDoOtWM7jbJwan0i2U9n4XTMfZVXY4SINmAmAY+OZVIMB6m93hnvx'}}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0:05:28.047552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0:05:28.047552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f3f6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0:05:32.992959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0:05:32.992959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113a, Identifier = 00, JSON = {'rxpk': [{'tmst': 745954604, 'chan': 1, 'rfch': 0, 'freq': 902.5, 'stat': 1, 'modu': 'LORA', 'datr': 'SF8BW125', 'codr': '4/5', 'lsnr': 10.8, 'rssi': -45, 'size': 15, 'data': 'QO++rd6AWgDgA0JjUZxw'}]}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0:05:32.992959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005a, FOpts: ), FPort: e0, FRMPayload: 0048, MIC: 63519c70)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0:05:32.992959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0:05:32.992959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0050, FOpts: ), FPort: e0, FRMPayload: 0301010101010101010101010101010101010101010101010101010101010101010101010101010101010101010101010101010101), MIC: 4b99f74d)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0:05:32.992959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1c33, Identifier = 03, JSON = {'txpk': {'imme': False, 'tmst': 747954604, 'rfch': 0, 'powe': 21, 'ipol': True, 'datr': 'SF12BW500', 'freq': 923.3, 'modu': 'LORA', 'codr': '4/5', 'prea': 8, 'ncrc': True, 'size': 66, 'data': 'YO++rd4AUADgX0su4Q/NAahQywwl2Wog03UoIM0cq0uYkC2maEUN+bTE8uPWmCCZlr6G2g/7xFr8vfjTNCJLmfdN'}}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0:05:32.992959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0:05:32.992959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1c33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0:05:37.767449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0:05:37.767449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113b, Identifier = 00, JSON = {'rxpk': [{'tmst': 750797172, 'chan': 5, 'rfch': 1, 'freq': 903.5, 'stat': 1, 'modu': 'LORA', 'datr': 'SF8BW125', 'codr': '4/5', 'lsnr': 11.5, 'rssi': -45, 'size': 15, 'data': 'QO++rd6AWwDg8ijphe57'}]}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0:05:37.767449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005b, FOpts: ), FPort: e0, FRMPayload: 0049, MIC: e985ee7b)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0:05:37.767449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0:05:37.767449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0051, FOpts: ), FPort: e0, FRMPayload: 0301010101010101010101010101010101010101010101010101010101010101010101010101010101010101010101010101010101), MIC: 7722ef90)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0:05:37.767449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c4cc, Identifier = 03, JSON = {'txpk': {'imme': False, 'tmst': 752797172, 'rfch': 0, 'powe': 21, 'ipol': True, 'datr': 'SF12BW500', 'freq': 923.3, 'modu': 'LORA', 'codr': '4/5', 'prea': 8, 'ncrc': True, 'size': 66, 'data': 'YO++rd4AUQDggQHhrZWEQdz+3mV//jVFU27sGMzwqXLYwR0aZ9RrZON4VhRPCYHZHDtTxa0KJ/2RFrarboB3Iu+Q'}}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0:05:37.767449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0:05:37.767449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c4cc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0:05:37.987446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84fa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0:05:37.987446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84fa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0:05:42.612260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0:05:42.614293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113d, Identifier = 00, JSON = {'rxpk': [{'tmst': 755639653, 'chan': 4, 'rfch': 1, 'freq': 903.1, 'stat': 1, 'modu': 'LORA', 'datr': 'SF8BW125', 'codr': '4/5', 'lsnr': 11.8, 'rssi': -46, 'size': 15, 'data': 'QO++rd6AXADg2S+u5L0F'}]}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0:05:42.614293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005c, FOpts: ), FPort: e0, FRMPayload: 004a, MIC: aee4bd05)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0:05:42.614293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0:05:42.614293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0052, FOpts: ), FPort: e0, FRMPayload: 0301010101010101010101010101010101010101010101010101010101010101010101010101010101010101010101010101010101), MIC: 72932bc8)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0:05:42.614293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e3dc, Identifier = 03, JSON = {'txpk': {'imme': False, 'tmst': 757639653, 'rfch': 0, 'powe': 21, 'ipol': True, 'datr': 'SF12BW500', 'freq': 923.3, 'modu': 'LORA', 'codr': '4/5', 'prea': 8, 'ncrc': True, 'size': 66, 'data': 'YO++rd4AUgDgmFXWTJ9sl4TIKaK9Y4hQV96CvGViXugbX9arrI2gOA0R1lT16CzP4/O2V8vaDTtTyXOKQNJykyvI'}}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0:05:42.614293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0:05:42.614293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e3dc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0:05:47.483175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0:05:47.485201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113e, Identifier = 00, JSON = {'rxpk': [{'tmst': 760482119, 'chan': 3, 'rfch': 0, 'freq': 902.9, 'stat': 1, 'modu': 'LORA', 'datr': 'SF8BW125', 'codr': '4/5', 'lsnr': 10.0, 'rssi': -41, 'size': 15, 'data': 'QO++rd6AXQDgX05t8frQ'}]}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0:05:47.485201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005d, FOpts: ), FPort: e0, FRMPayload: 004b, MIC: 6df1fad0)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0:05:47.485201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0:05:47.485201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0053, FOpts: ), FPort: e0, FRMPayload: 0301010101010101010101010101010101010101010101010101010101010101010101010101010101010101010101010101010101), MIC: e89c5777)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0:05:47.485201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4a93, Identifier = 03, JSON = {'txpk': {'imme': False, 'tmst': 762482119, 'rfch': 0, 'powe': 21, 'ipol': True, 'datr': 'SF12BW500', 'freq': 923.3, 'modu': 'LORA', 'codr': '4/5', 'prea': 8, 'ncrc': True, 'size': 66, 'data': 'YO++rd4AUwDg8KjI8kyugjaKIIZ6WO+agWBWvB4WZcsyFiXB0eXq8w+8vq7JR/6YiRlTUqloz02ulxSLmYbonFd3'}}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0:05:47.485201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0:05:47.485201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4a93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0:05:48.113206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08b7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0:05:48.113206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08b7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0:05:52.323358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02 113f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0:05:52.323358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113f, Identifier = 00, JSON = {'rxpk': [{'tmst': 765324608, 'chan': 6, 'rfch': 1, 'freq': 903.3, 'stat': 1, 'modu': 'LORA', 'datr': 'SF8BW125', 'codr': '4/5', 'lsnr': 7.5, 'rssi': -42, 'size': 15, 'data': 'QO++rd6AXgDg1xCqgtMi'}]}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0:05:52.323358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005e, FOpts: ), FPort: e0, FRMPayload: 004c, MIC: aa82d322)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0:05:52.323358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0:05:52.323358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0054, FOpts: ), FPort: e0, FRMPayload: 0301010101010101010101010101010101010101010101010101010101010101010101010101010101010101010101010101010101), MIC: c79c837e)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0:05:52.323358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a1b1, Identifier = 03, JSON = {'txpk': {'imme': False, 'tmst': 767324608, 'rfch': 0, 'powe': 21, 'ipol': True, 'datr': 'SF12BW500', 'freq': 923.3, 'modu': 'LORA', 'codr': '4/5', 'prea': 8, 'ncrc': True, 'size': 66, 'data': 'YO++rd4AVADguYskBAX7jvMPYJol6KoE6V6YPrXCMnikQVdh8ZNYoJ3TjhG9qWDmlT/Bi09uVAvAH0HqbIDHnIN+'}}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0:05:52.323358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0:05:52.323358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a1b1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0:05:57.161563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0:05:57.162560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1140, Identifier = 00, JSON = {'rxpk': [{'tmst': 770167119, 'chan': 2, 'rfch': 0, 'freq': 902.7, 'stat': 1, 'modu': 'LORA', 'datr': 'SF8BW125', 'codr': '4/5', 'lsnr': 7.8, 'rssi': -43, 'size': 15, 'data': 'QO++rd6AXwDgjJEMf3D2'}]}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0:05:57.163558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005f, FOpts: ), FPort: e0, FRMPayload: 004d, MIC: 0c7f70f6)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0:05:57.163558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0:05:57.164554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0055, FOpts: ), FPort: e0, FRMPayload: 0301010101010101010101010101010101010101010101010101010101010101010101010101010101010101010101010101010101), MIC: c5b720ce)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b38e, Identifier = 03, JSON = {'txpk': {'imme': False, 'tmst': 772167119, 'rfch': 0, 'powe': 21, 'ipol': True, 'datr': 'SF12BW500', 'freq': 923.3, 'modu': 'LORA', 'codr': '4/5', 'prea': 8, 'ncrc': True, 'size': 66, 'data': 'YO++rd4AVQDgQvqh/HClasIukYM86i7CQdSpx6VudLuywx+3cLGcynCoNncY/AjfAWHAuICE75eSP9RhqITFtyDO'}}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0:05:57.166551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b38e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0:05:58.221923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8f0a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0:05:58.222887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8f0a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0:06:02.004354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0:06:02.005298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1141, Identifier = 00, JSON = {'rxpk': [{'tmst': 775009623, 'chan': 7, 'rfch': 1, 'freq': 903.7, 'stat': 1, 'modu': 'LORA', 'datr': 'SF8BW125', 'codr': '4/5', 'lsnr': 10.3, 'rssi': -46, 'size': 15, 'data': 'QO++rd6AYADgTT/gwmsA'}]}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0:06:02.006296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0060, FOpts: ), FPort: e0, FRMPayload: 004e, MIC: e0c26b00)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0:06:02.006296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0:06:02.007293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0056, FOpts: ), FPort: e0, FRMPayload: 0301010101010101010101010101010101010101010101010101010101010101010101010101010101010101010101010101010101), MIC: 93e6f9be)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0:06:02.008290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70e9, Identifier = 03, JSON = {'txpk': {'imme': False, 'tmst': 777009623, 'rfch': 0, 'powe': 21, 'ipol': True, 'datr': 'SF12BW500', 'freq': 923.3, 'modu': 'LORA', 'codr': '4/5', 'prea': 8, 'ncrc': True, 'size': 66, 'data': 'YO++rd4AVgDgPYz4CDFTDeY/dU/8Nuz9ZLOfs+fOurMTUidM2FY4pidlHoUf8xj8VO9oHhIrHIpwWBf2jUOT5vm+'}}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0:06:02.008290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0:06:02.009288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70e9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0:06:06.856028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0:06:06.857027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1142, Identifier = 00, JSON = {'rxpk': [{'tmst': 779852116, 'chan': 0, 'rfch': 0, 'freq': 902.3, 'stat': 1, 'modu': 'LORA', 'datr': 'SF8BW125', 'codr': '4/5', 'lsnr': 10.8, 'rssi': -45, 'size': 15, 'data': 'QO++rd6AYQDgaxFPsUjR'}]}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0:06:06.858024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0061, FOpts: ), FPort: e0, FRMPayload: 004f, MIC: 4fb148d1)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0:06:06.858024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0:06:06.859046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0057, FOpts: ), FPort: e0, FRMPayload: 0301010101010101010101010101010101010101010101010101010101010101010101010101010101010101010101010101010101), MIC: 5e2d8cbe)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0:06:06.860019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be59, Identifier = 03, JSON = {'txpk': {'imme': False, 'tmst': 781852116, 'rfch': 0, 'powe': 21, 'ipol': True, 'datr': 'SF12BW500', 'freq': 923.3, 'modu': 'LORA', 'codr': '4/5', 'prea': 8, 'ncrc': True, 'size': 66, 'data': 'YO++rd4AVwDgCsXMUsJzTdVlfCm33n0OyWV64peRunEkJx3ELBKLZsFaJs/1bjQ+fPU81kZngo/RIgvOBiNeLYy+'}}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0:06:06.860019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0:06:06.861015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be59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0:06:08.325538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8488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0:06:08.325538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8488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0:06:11.711050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0:06:11.713070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1144, Identifier = 00, JSON = {'rxpk': [{'tmst': 784735310, 'chan': 2, 'rfch': 0, 'freq': 902.7, 'stat': 1, 'modu': 'LORA', 'datr': 'SF8BW125', 'codr': '4/5', 'lsnr': 7.8, 'rssi': -41, 'size': 15, 'data': 'QO++rd6AYgDgLCfr19YI'}]}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0:06:11.713070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0062, FOpts: ), FPort: e0, FRMPayload: 0050, MIC: ebd7d608)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0:06:11.713070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0:06:11.713070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0058, FOpts: ), FPort: e0, FRMPayload: 0301010101010101010101010101010101010101010101010101010101010101010101010101010101010101010101010101010101), MIC: 53066fb7)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0:06:11.713070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8540, Identifier = 03, JSON = {'txpk': {'imme': False, 'tmst': 786735310, 'rfch': 0, 'powe': 21, 'ipol': True, 'datr': 'SF12BW500', 'freq': 923.3, 'modu': 'LORA', 'codr': '4/5', 'prea': 8, 'ncrc': True, 'size': 66, 'data': 'YO++rd4AWADg5pA84Sgdh0fKdbmTwlqsCTLFZZ659N9thbeaOV5HiXP5YyP6keDctBrt2aFra4pf6pcG279TBm+3'}}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0:06:11.713070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0:06:11.713070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8540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0:06:16.604607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0:06:16.606686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1145, Identifier = 00, JSON = {'rxpk': [{'tmst': 789577742, 'chan': 6, 'rfch': 1, 'freq': 903.3, 'stat': 1, 'modu': 'LORA', 'datr': 'SF8BW125', 'codr': '4/5', 'lsnr': 7.5, 'rssi': -43, 'size': 15, 'data': 'QO++rd6AYwDgQKqwYCRl'}]}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0:06:16.606686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0063, FOpts: ), FPort: e0, FRMPayload: 0051, MIC: b0602465)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0:06:16.606686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0:06:16.606686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0059, FOpts: ), FPort: e0, FRMPayload: 0301010101010101010101010101010101010101010101010101010101010101010101010101010101010101010101010101010101), MIC: b0447c3c)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0:06:16.606686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c84d, Identifier = 03, JSON = {'txpk': {'imme': False, 'tmst': 791577742, 'rfch': 0, 'powe': 21, 'ipol': True, 'datr': 'SF12BW500', 'freq': 923.3, 'modu': 'LORA', 'codr': '4/5', 'prea': 8, 'ncrc': True, 'size': 66, 'data': 'YO++rd4AWQDgghZJicEb9+I3G/at4k32FuWHa+isKImZrBfCP7t4uGvzR6jqBXL0DJhAHSaXQSXRLnMoxOewRHw8'}}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0:06:16.606686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0:06:16.606686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c84d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0:06:18.485255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96ce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0:06:18.485255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96ce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0:06:21.395492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0:06:21.395492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1146, Identifier = 00, JSON = {'rxpk': [{'tmst': 794420598, 'chan': 5, 'rfch': 1, 'freq': 903.5, 'stat': 1, 'modu': 'LORA', 'datr': 'SF8BW125', 'codr': '4/5', 'lsnr': 10.8, 'rssi': -43, 'size': 15, 'data': 'QO++rd6AZADgkS25jNtc'}]}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0:06:21.395492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0064, FOpts: ), FPort: e0, FRMPayload: 0052, MIC: b98cdb5c)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0:06:21.395492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0:06:21.395492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005a, FOpts: ), FPort: e0, FRMPayload: 0301010101010101010101010101010101010101010101010101010101010101010101010101010101010101010101010101010101), MIC: 1ab2a75c)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0:06:21.395492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cb92, Identifier = 03, JSON = {'txpk': {'imme': False, 'tmst': 796420598, 'rfch': 0, 'powe': 21, 'ipol': True, 'datr': 'SF12BW500', 'freq': 923.3, 'modu': 'LORA', 'codr': '4/5', 'prea': 8, 'ncrc': True, 'size': 66, 'data': 'YO++rd4AWgDgDOPR5ZzjxCNXZLr6IHrA7HvwwsYoumbOzdfqhe6rn6uf7oDm3hYg+4RWc+47FDEaX4qK48Masqdc'}}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0:06:21.395492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0:06:21.395492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cb92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0:06:26.290334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0:06:26.290334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1147, Identifier = 00, JSON = {'rxpk': [{'tmst': 799263054, 'chan': 7, 'rfch': 1, 'freq': 903.7, 'stat': 1, 'modu': 'LORA', 'datr': 'SF8BW125', 'codr': '4/5', 'lsnr': 11.3, 'rssi': -44, 'size': 15, 'data': 'QO++rd6AZQDgI4jsaf1G'}]}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0:06:26.290334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0065, FOpts: ), FPort: e0, FRMPayload: 0053, MIC: ec69fd46)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0:06:26.290334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0:06:26.290334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005b, FOpts: ), FPort: e0, FRMPayload: 0301010101010101010101010101010101010101010101010101010101010101010101010101010101010101010101010101010101), MIC: 019c2bb8)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0:06:26.290334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6797, Identifier = 03, JSON = {'txpk': {'imme': False, 'tmst': 801263054, 'rfch': 0, 'powe': 21, 'ipol': True, 'datr': 'SF12BW500', 'freq': 923.3, 'modu': 'LORA', 'codr': '4/5', 'prea': 8, 'ncrc': True, 'size': 66, 'data': 'YO++rd4AWwDgJppKASbKsyXClAJE2stpmsARUWIHFwlkThs7sBUcu0/og8ld9bFIvHJqzAs9AQyKy9a9oLYBnCu4'}}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0:06:26.290334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0:06:26.290334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6797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0:06:28.558928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f349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0:06:28.558928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f349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0:06:31.088828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0:06:31.088828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1148, Identifier = 00, JSON = {'rxpk': [{'tmst': 804105478, 'chan': 1, 'rfch': 0, 'freq': 902.5, 'stat': 1, 'modu': 'LORA', 'datr': 'SF8BW125', 'codr': '4/5', 'lsnr': 10.5, 'rssi': -43, 'size': 15, 'data': 'QO++rd6AZgDgoHqd8sb0'}]}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0:06:31.088828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0066, FOpts: ), FPort: e0, FRMPayload: 0054, MIC: 9df2c6f4)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0:06:31.088828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0:06:31.088828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005c, FOpts: ), FPort: e0, FRMPayload: 0301010101010101010101010101010101010101010101010101010101010101010101010101010101010101010101010101010101), MIC: 4ddc0e31)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0:06:31.088828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c938, Identifier = 03, JSON = {'txpk': {'imme': False, 'tmst': 806105478, 'rfch': 0, 'powe': 21, 'ipol': True, 'datr': 'SF12BW500', 'freq': 923.3, 'modu': 'LORA', 'codr': '4/5', 'prea': 8, 'ncrc': True, 'size': 66, 'data': 'YO++rd4AXADgpaJ0VJD7oAgW0Bk9iIXypClOoyihlPB/YgRyQYqYTpahYFGzu0j/hrNdcGylZ8SSb/4m+9FN3A4x'}}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0:06:31.088828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0:06:31.088828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c938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0:06:35.964739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0:06:35.966760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1149, Identifier = 00, JSON = {'rxpk': [{'tmst': 808948318, 'chan': 3, 'rfch': 0, 'freq': 902.9, 'stat': 1, 'modu': 'LORA', 'datr': 'SF8BW125', 'codr': '4/5', 'lsnr': 11.0, 'rssi': -44, 'size': 15, 'data': 'QO++rd6AZwDgUAtCQS1H'}]}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0:06:35.966760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0067, FOpts: ), FPort: e0, FRMPayload: 0055, MIC: 42412d47)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0:06:35.966760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0:06:35.966760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005d, FOpts: ), FPort: e0, FRMPayload: 0301010101010101010101010101010101010101010101010101010101010101010101010101010101010101010101010101010101), MIC: 6c334b0e)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0:06:35.966760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78c3, Identifier = 03, JSON = {'txpk': {'imme': False, 'tmst': 810948318, 'rfch': 0, 'powe': 21, 'ipol': True, 'datr': 'SF12BW500', 'freq': 923.3, 'modu': 'LORA', 'codr': '4/5', 'prea': 8, 'ncrc': True, 'size': 66, 'data': 'YO++rd4AXQDgT3kXb35YdzXqmjgu+230s0DFro7sABzzAsWemiO49wQGxth1Z7ZRlccfi4qRlYBKAVry53xsM0sO'}}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0:06:35.966760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0:06:35.966760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78c3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0:06:38.641443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6373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0:06:38.641443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6373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0:06:40.753691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0:06:40.755729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114b, Identifier = 00, JSON = {'rxpk': [{'tmst': 813790800, 'chan': 4, 'rfch': 1, 'freq': 903.1, 'stat': 1, 'modu': 'LORA', 'datr': 'SF8BW125', 'codr': '4/5', 'lsnr': 10.0, 'rssi': -42, 'size': 15, 'data': 'QO++rd6AaADgzy2TnnUa'}]}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0:06:40.755729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0068, FOpts: ), FPort: e0, FRMPayload: 0056, MIC: 939e751a)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0:06:40.755729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0:06:40.755729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005e, FOpts: ), FPort: e0, FRMPayload: 0301010101010101010101010101010101010101010101010101010101010101010101010101010101010101010101010101010101), MIC: 5e055c1e)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0:06:40.755729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5afe, Identifier = 03, JSON = {'txpk': {'imme': False, 'tmst': 815790800, 'rfch': 0, 'powe': 21, 'ipol': True, 'datr': 'SF12BW500', 'freq': 923.3, 'modu': 'LORA', 'codr': '4/5', 'prea': 8, 'ncrc': True, 'size': 66, 'data': 'YO++rd4AXgDgxLL2yfuGgsAnQHNMf9LS0nLKWlYzl0PRDeUbc0W1m/8uSA/YYH3a90TQTv4lsTUpO1P/zFheBVwe'}}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0:06:40.755729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0:06:40.755729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5afe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0:06:45.641047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0:06:45.643064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114c, Identifier = 00, JSON = {'rxpk': [{'tmst': 818633226, 'chan': 0, 'rfch': 0, 'freq': 902.3, 'stat': 1, 'modu': 'LORA', 'datr': 'SF8BW125', 'codr': '4/5', 'lsnr': 10.8, 'rssi': -45, 'size': 15, 'data': 'QO++rd6AaQDg7XTSsA9N'}]}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0:06:45.643064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0069, FOpts: ), FPort: e0, FRMPayload: 0057, MIC: d2b00f4d)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0:06:45.643064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0:06:45.643064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005f, FOpts: ), FPort: e0, FRMPayload: 0301010101010101010101010101010101010101010101010101010101010101010101010101010101010101010101010101010101), MIC: 89624ea0)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0:06:45.643064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ee1a, Identifier = 03, JSON = {'txpk': {'imme': False, 'tmst': 820633226, 'rfch': 0, 'powe': 21, 'ipol': True, 'datr': 'SF12BW500', 'freq': 923.3, 'modu': 'LORA', 'codr': '4/5', 'prea': 8, 'ncrc': True, 'size': 66, 'data': 'YO++rd4AXwDgb+gxJfPRZkkHNDfQ1dYTDBGEJ3xJ6rFB6QDWGEcOSxmqvmY2w+RZvPem0mLG8TltweK9rY+JYk6g'}}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0:06:45.643064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0:06:45.643064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ee1a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0:06:48.706469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1fb1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0:06:48.706469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1fb1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0:06:50.496409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0:06:50.496409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114d, Identifier = 00, JSON = {'rxpk': [{'tmst': 823516359, 'chan': 1, 'rfch': 0, 'freq': 902.5, 'stat': 1, 'modu': 'LORA', 'datr': 'SF8BW125', 'codr': '4/5', 'lsnr': 11.3, 'rssi': -43, 'size': 15, 'data': 'QO++rd6AagDgAdVTZbUv'}]}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0:06:50.496409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006a, FOpts: ), FPort: e0, FRMPayload: 0058, MIC: 5365b52f)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0:06:50.496409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0:06:50.496409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0060, FOpts: ), FPort: e0, FRMPayload: 0301010101010101010101010101010101010101010101010101010101010101010101010101010101010101010101010101010101), MIC: 403f61ab)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0:06:50.496409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8de5, Identifier = 03, JSON = {'txpk': {'imme': False, 'tmst': 825516359, 'rfch': 0, 'powe': 21, 'ipol': True, 'datr': 'SF12BW500', 'freq': 923.3, 'modu': 'LORA', 'codr': '4/5', 'prea': 8, 'ncrc': True, 'size': 66, 'data': 'YO++rd4AYADgomxUXHAubTx9GcBDNwLKJG6dfsAfchgriFxQZl4U04TAWlTjbxAQxGeojPtP+hRRUJ6wpKpAP2Gr'}}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0:06:50.496409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0:06:50.496409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8de5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0:06:55.339053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0:06:55.339053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114e, Identifier = 00, JSON = {'rxpk': [{'tmst': 828358883, 'chan': 2, 'rfch': 0, 'freq': 902.7, 'stat': 1, 'modu': 'LORA', 'datr': 'SF8BW125', 'codr': '4/5', 'lsnr': 7.5, 'rssi': -40, 'size': 15, 'data': 'QO++rd6AawDg94oTx08y'}]}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0:06:55.339053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006b, FOpts: ), FPort: e0, FRMPayload: 0059, MIC: 13c74f32)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0:06:55.339053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0:06:55.339053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0061, FOpts: ), FPort: e0, FRMPayload: 0301010101010101010101010101010101010101010101010101010101010101010101010101010101010101010101010101010101), MIC: 119173a2)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0:06:55.339053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dbe5, Identifier = 03, JSON = {'txpk': {'imme': False, 'tmst': 830358883, 'rfch': 0, 'powe': 21, 'ipol': True, 'datr': 'SF12BW500', 'freq': 923.3, 'modu': 'LORA', 'codr': '4/5', 'prea': 8, 'ncrc': True, 'size': 66, 'data': 'YO++rd4AYQDgtGjggRISeUtkJduIHxRQ4OzRKw23SwItkIxQjd+sTl7FviBqEeEykiZlIwVXqasByo5AM7MRkXOi'}}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0:06:55.339053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0:06:55.339053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dbe5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0:06:58.826152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a57d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0:06:58.826152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a57d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0:07:00.176182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02 114f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0:07:00.176182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114f, Identifier = 00, JSON = {'rxpk': [{'tmst': 833201322, 'chan': 3, 'rfch': 0, 'freq': 902.9, 'stat': 1, 'modu': 'LORA', 'datr': 'SF8BW125', 'codr': '4/5', 'lsnr': 11.0, 'rssi': -43, 'size': 15, 'data': 'QO++rd6AbADgvjlA7HzW'}]}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0:07:00.176182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006c, FOpts: ), FPort: e0, FRMPayload: 005a, MIC: 40ec7cd6)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0:07:00.176182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0:07:00.176182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0062, FOpts: ), FPort: e0, FRMPayload: 0301010101010101010101010101010101010101010101010101010101010101010101010101010101010101010101010101010101), MIC: 49af6d42)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0:07:00.176182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efcb, Identifier = 03, JSON = {'txpk': {'imme': False, 'tmst': 835201322, 'rfch': 0, 'powe': 21, 'ipol': True, 'datr': 'SF12BW500', 'freq': 923.3, 'modu': 'LORA', 'codr': '4/5', 'prea': 8, 'ncrc': True, 'size': 66, 'data': 'YO++rd4AYgDga9RVpHbGnOEfMaZNJnHugKF8HbvAaW+lq9+G+f4id8er5LepmpMAL4OpiotIpz+7TkqKmoRJr21C'}}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0:07:00.176182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0:07:00.176182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efcb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0:07:05.004986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0:07:05.004986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1150, Identifier = 00, JSON = {'rxpk': [{'tmst': 838043803, 'chan': 5, 'rfch': 1, 'freq': 903.5, 'stat': 1, 'modu': 'LORA', 'datr': 'SF8BW125', 'codr': '4/5', 'lsnr': 9.3, 'rssi': -43, 'size': 15, 'data': 'QO++rd6AbQDg036UWzSN'}]}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0:07:05.004986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006d, FOpts: ), FPort: e0, FRMPayload: 005b, MIC: 945b348d)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0:07:05.004986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0:07:05.004986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0063, FOpts: ), FPort: e0, FRMPayload: 0301010101010101010101010101010101010101010101010101010101010101010101010101010101010101010101010101010101), MIC: 05deb8ef)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0:07:05.004986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2d42, Identifier = 03, JSON = {'txpk': {'imme': False, 'tmst': 840043803, 'rfch': 0, 'powe': 21, 'ipol': True, 'datr': 'SF12BW500', 'freq': 923.3, 'modu': 'LORA', 'codr': '4/5', 'prea': 8, 'ncrc': True, 'size': 66, 'data': 'YO++rd4AYwDg7EHsrXMMvJ18NgSHtlf+tg/jBw3uCTQNKiIIYbc+GCy/KrslhhJLsgEgsAOl7UVtt/glYB0F3rjv'}}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0:07:05.004986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0:07:05.004986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2d42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0:07:08.930341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ce7e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0:07:08.931338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ce7e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0:07:09.910695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0:07:09.912716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1152, Identifier = 00, JSON = {'rxpk': [{'tmst': 842886266, 'chan': 4, 'rfch': 1, 'freq': 903.1, 'stat': 1, 'modu': 'LORA', 'datr': 'SF8BW125', 'codr': '4/5', 'lsnr': 10.5, 'rssi': -41, 'size': 15, 'data': 'QO++rd6AbgDgOwPYevKI'}]}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0:07:09.912716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006e, FOpts: ), FPort: e0, FRMPayload: 005c, MIC: d87af288)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0:07:09.912716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0:07:09.912716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0064, FOpts: ), FPort: e0, FRMPayload: 0301010101010101010101010101010101010101010101010101010101010101010101010101010101010101010101010101010101), MIC: fc679935)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0:07:09.912716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c945, Identifier = 03, JSON = {'txpk': {'imme': False, 'tmst': 844886266, 'rfch': 0, 'powe': 21, 'ipol': True, 'datr': 'SF12BW500', 'freq': 923.3, 'modu': 'LORA', 'codr': '4/5', 'prea': 8, 'ncrc': True, 'size': 66, 'data': 'YO++rd4AZADgZQsoRE5oyJWyGduioR+kpIDY5+1OczlFwT6VRn5bDsmAMejSEpnBplUmyUH+YGEm1y96nM/8Z5k1'}}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0:07:09.912716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0:07:09.912716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c945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0:07:14.726197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0:07:14.726197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1153, Identifier = 00, JSON = {'rxpk': [{'tmst': 847728729, 'chan': 7, 'rfch': 1, 'freq': 903.7, 'stat': 1, 'modu': 'LORA', 'datr': 'SF8BW125', 'codr': '4/5', 'lsnr': 11.0, 'rssi': -46, 'size': 15, 'data': 'QO++rd6AbwDgBaua9+Rz'}]}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0:07:14.726197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006f, FOpts: ), FPort: e0, FRMPayload: 005d, MIC: 9af7e473)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0:07:14.726197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0:07:14.726197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0065, FOpts: ), FPort: e0, FRMPayload: 0301010101010101010101010101010101010101010101010101010101010101010101010101010101010101010101010101010101), MIC: 181eb601)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0:07:14.726197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ce2d, Identifier = 03, JSON = {'txpk': {'imme': False, 'tmst': 849728729, 'rfch': 0, 'powe': 21, 'ipol': True, 'datr': 'SF12BW500', 'freq': 923.3, 'modu': 'LORA', 'codr': '4/5', 'prea': 8, 'ncrc': True, 'size': 66, 'data': 'YO++rd4AZQDgJ5YF/O10+b3iFg4egZMhg/OXP+HECo0gMBCt5tx1ZOlkYwd3Dj7a0nwRiORXyMqJo99HGMkYHrYB'}}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0:07:14.726197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0:07:14.726197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ce2d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0:07:19.079420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f3b9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0:07:19.079420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f3b9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0:07:19.574340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0:07:19.576380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1154, Identifier = 00, JSON = {'rxpk': [{'tmst': 852571208, 'chan': 0, 'rfch': 0, 'freq': 902.3, 'stat': 1, 'modu': 'LORA', 'datr': 'SF8BW125', 'codr': '4/5', 'lsnr': 10.0, 'rssi': -44, 'size': 15, 'data': 'QO++rd6AcADgEES4Y1OR'}]}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0:07:19.576380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0070, FOpts: ), FPort: e0, FRMPayload: 005e, MIC: b8635391)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0:07:19.576380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0:07:19.576380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0066, FOpts: ), FPort: e0, FRMPayload: 0301010101010101010101010101010101010101010101010101010101010101010101010101010101010101010101010101010101), MIC: 0e333572)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0:07:19.576380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bd64, Identifier = 03, JSON = {'txpk': {'imme': False, 'tmst': 854571208, 'rfch': 0, 'powe': 21, 'ipol': True, 'datr': 'SF12BW500', 'freq': 923.3, 'modu': 'LORA', 'codr': '4/5', 'prea': 8, 'ncrc': True, 'size': 66, 'data': 'YO++rd4AZgDgaqkGIJZN905Nu0sLeldT55VgdLd271ItHQ5glA3uH7XLenDQAnm7Iy3Y+EZLUjoRHdAfa+UOMzVy'}}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0:07:19.576380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0:07:19.576380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bd64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0:07:24.436856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0:07:24.436856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1155, Identifier = 00, JSON = {'rxpk': [{'tmst': 857413863, 'chan': 6, 'rfch': 1, 'freq': 903.3, 'stat': 1, 'modu': 'LORA', 'datr': 'SF8BW125', 'codr': '4/5', 'lsnr': 7.5, 'rssi': -43, 'size': 15, 'data': 'QO++rd6AcQDgvQqLZeoW'}]}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0:07:24.436856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0071, FOpts: ), FPort: e0, FRMPayload: 005f, MIC: 8b65ea16)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0:07:24.436856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0:07:24.436856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0067, FOpts: ), FPort: e0, FRMPayload: 0301010101010101010101010101010101010101010101010101010101010101010101010101010101010101010101010101010101), MIC: 1e714446)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0:07:24.436856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2516, Identifier = 03, JSON = {'txpk': {'imme': False, 'tmst': 859413863, 'rfch': 0, 'powe': 21, 'ipol': True, 'datr': 'SF12BW500', 'freq': 923.3, 'modu': 'LORA', 'codr': '4/5', 'prea': 8, 'ncrc': True, 'size': 66, 'data': 'YO++rd4AZwDgeAn+HbwgN4Dq5UL+J0S8caoQZvrqnE6BYhRBu5LuMk9XX/BC/jVgiKrP/fCspG/3Pub5Wu4ecURG'}}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0:07:24.436856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0:07:24.436856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2516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0:07:29.145512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e709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0:07:29.145512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e709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0:07:29.335572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0:07:29.335572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1156, Identifier = 00, JSON = {'rxpk': [{'tmst': 862296840, 'chan': 1, 'rfch': 0, 'freq': 902.5, 'stat': 1, 'modu': 'LORA', 'datr': 'SF8BW125', 'codr': '4/5', 'lsnr': 9.0, 'rssi': -45, 'size': 15, 'data': 'QO++rd6AcgDg1DH6IU3x'}]}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0:07:29.335572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0072, FOpts: ), FPort: e0, FRMPayload: 0060, MIC: fa214df1)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0:07:29.335572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0:07:29.335572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0068, FOpts: ), FPort: e0, FRMPayload: 0301010101010101010101010101010101010101010101010101010101010101010101010101010101010101010101010101010101), MIC: aec34034)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0:07:29.335572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9bfb, Identifier = 03, JSON = {'txpk': {'imme': False, 'tmst': 864296840, 'rfch': 0, 'powe': 21, 'ipol': True, 'datr': 'SF12BW500', 'freq': 923.3, 'modu': 'LORA', 'codr': '4/5', 'prea': 8, 'ncrc': True, 'size': 66, 'data': 'YO++rd4AaADgTHUAD5G4sbiz7d7rce8GaY1OFR/DbnOUkDkQ7CcejizIMiBaQeMTSMyGeV87vO3LQ/e62myuw0A0'}}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0:07:29.335572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0:07:29.335572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9bfb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0:07:34.151676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0:07:34.153721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1157, Identifier = 00, JSON = {'rxpk': [{'tmst': 867139362, 'chan': 2, 'rfch': 0, 'freq': 902.7, 'stat': 1, 'modu': 'LORA', 'datr': 'SF8BW125', 'codr': '4/5', 'lsnr': 8.8, 'rssi': -46, 'size': 15, 'data': 'QO++rd6AcwDgiOwf3NBv'}]}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0:07:34.153721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0073, FOpts: ), FPort: e0, FRMPayload: 0061, MIC: 1fdcd06f)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0:07:34.153721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0:07:34.153721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0069, FOpts: ), FPort: e0, FRMPayload: 0301010101010101010101010101010101010101010101010101010101010101010101010101010101010101010101010101010101), MIC: 77f4474c)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0:07:34.153721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4931, Identifier = 03, JSON = {'txpk': {'imme': False, 'tmst': 869139362, 'rfch': 0, 'powe': 21, 'ipol': True, 'datr': 'SF12BW500', 'freq': 923.3, 'modu': 'LORA', 'codr': '4/5', 'prea': 8, 'ncrc': True, 'size': 66, 'data': 'YO++rd4AaQDgcJrQc58xhb1ooFmhiZDt0Xeef8p8+77adNdzDrTsNSO9BPfRS0gcPvjtPllR+UH+ab031iN39EdM'}}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0:07:34.153721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0:07:34.153721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4931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0:07:38.971119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0:07:38.971119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1158, Identifier = 00, JSON = {'rxpk': [{'tmst': 871981841, 'chan': 3, 'rfch': 0, 'freq': 902.9, 'stat': 1, 'modu': 'LORA', 'datr': 'SF8BW125', 'codr': '4/5', 'lsnr': 10.0, 'rssi': -45, 'size': 15, 'data': 'QO++rd6AdADgqRnt8Igg'}]}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0:07:38.971119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0074, FOpts: ), FPort: e0, FRMPayload: 0062, MIC: edf08820)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0:07:38.971119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0:07:38.971119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006a, FOpts: ), FPort: e0, FRMPayload: 0301010101010101010101010101010101010101010101010101010101010101010101010101010101010101010101010101010101), MIC: 9fcc8270)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0:07:38.971119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56f2, Identifier = 03, JSON = {'txpk': {'imme': False, 'tmst': 873981841, 'rfch': 0, 'powe': 21, 'ipol': True, 'datr': 'SF12BW500', 'freq': 923.3, 'modu': 'LORA', 'codr': '4/5', 'prea': 8, 'ncrc': True, 'size': 66, 'data': 'YO++rd4AagDgszorydoxE5KANh2lL721Ubep2iixuFrrwPXqUw72E/5AlLRNDHMxtD63jB0oQ6msJR38gfWfzIJw'}}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0:07:38.971119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0:07:38.971119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56f2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0:07:39.189200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0e73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0:07:39.189200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0e73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0:07:43.806340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0:07:43.808360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0:07:43.808360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115a, Identifier = 00, JSON = {'rxpk': [{'tmst': 876824364, 'chan': 5, 'rfch': 1, 'freq': 903.5, 'stat': -1, 'modu': 'LORA', 'datr': 'SF8BW125', 'codr': '4/5', 'lsnr': 4.8, 'rssi': -46, 'size': 15, 'data': 'QO++rd6AdQDgewb86+We'}]}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0:07:43.808360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0075, FOpts: ), FPort: e0, FRMPayload: 0063, MIC: fcebe59e)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0:07:48.636551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0:07:48.638595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115b, Identifier = 00, JSON = {'rxpk': [{'tmst': 881666772, 'chan': 6, 'rfch': 1, 'freq': 903.3, 'stat': 1, 'modu': 'LORA', 'datr': 'SF8BW125', 'codr': '4/5', 'lsnr': 8.3, 'rssi': -46, 'size': 15, 'data': 'QO++rd6AdgDgPmKoMEQE'}]}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0:07:48.638595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0076, FOpts: ), FPort: e0, FRMPayload: 0063, MIC: a8304404)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0:07:48.638595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0:07:48.638595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006b, FOpts: ), FPort: e0, FRMPayload: 0301010101010101010101010101010101010101010101010101010101010101010101010101010101010101010101010101010101), MIC: 1c41697e)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0:07:48.638595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33ca, Identifier = 03, JSON = {'txpk': {'imme': False, 'tmst': 883666772, 'rfch': 0, 'powe': 21, 'ipol': True, 'datr': 'SF12BW500', 'freq': 923.3, 'modu': 'LORA', 'codr': '4/5', 'prea': 8, 'ncrc': True, 'size': 66, 'data': 'YO++rd4AawDgz4xKdUQYNIERNXORG4WZrciR7sh7XwGYyKAnkOXU96+yyMHzyTj30p9jp+M1v+FyCvpeHoIcQWl+'}}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0:07:48.638595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0:07:48.638595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33ca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0:07:49.266663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d71d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0:07:49.266663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d71d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0:07:53.525750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0:07:53.525750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115c, Identifier = 00, JSON = {'rxpk': [{'tmst': 886509310, 'chan': 7, 'rfch': 1, 'freq': 903.7, 'stat': 1, 'modu': 'LORA', 'datr': 'SF8BW125', 'codr': '4/5', 'lsnr': 10.3, 'rssi': -45, 'size': 15, 'data': 'QO++rd6AdwDgw69lkB2T'}]}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0:07:53.525750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0077, FOpts: ), FPort: e0, FRMPayload: 0064, MIC: 65901d93)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0:07:53.525750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0:07:53.525750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006c, FOpts: ), FPort: e0, FRMPayload: 0301010101010101010101010101010101010101010101010101010101010101010101010101010101010101010101010101010101), MIC: 223fe6e2)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0:07:53.525750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d61a, Identifier = 03, JSON = {'txpk': {'imme': False, 'tmst': 888509310, 'rfch': 0, 'powe': 21, 'ipol': True, 'datr': 'SF12BW500', 'freq': 923.3, 'modu': 'LORA', 'codr': '4/5', 'prea': 8, 'ncrc': True, 'size': 66, 'data': 'YO++rd4AbADgYvXv8VxMqqxOCyZPyXOayzfQmw7SgTpJIIUxOZyKP/pxppwx0xVR2D0ntThDNPqrMQ/vBfsiP+bi'}}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0:07:53.525750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0:07:53.525750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d61a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0:07:58.337384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0:07:58.339401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115d, Identifier = 00, JSON = {'rxpk': [{'tmst': 891351806, 'chan': 4, 'rfch': 1, 'freq': 903.1, 'stat': 1, 'modu': 'LORA', 'datr': 'SF8BW125', 'codr': '4/5', 'lsnr': 9.8, 'rssi': -42, 'size': 15, 'data': 'QO++rd6AeADgS2nzL5sC'}]}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0:07:58.339401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0078, FOpts: ), FPort: e0, FRMPayload: 0065, MIC: f32f9b02)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0:07:58.339401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0:07:58.339401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006d, FOpts: ), FPort: e0, FRMPayload: 0301010101010101010101010101010101010101010101010101010101010101010101010101010101010101010101010101010101), MIC: d44829f0)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0:07:58.339401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a64f, Identifier = 03, JSON = {'txpk': {'imme': False, 'tmst': 893351806, 'rfch': 0, 'powe': 21, 'ipol': True, 'datr': 'SF12BW500', 'freq': 923.3, 'modu': 'LORA', 'codr': '4/5', 'prea': 8, 'ncrc': True, 'size': 66, 'data': 'YO++rd4AbQDg78zm0ncfTMSXyxOaSBCFzymf6WBbyeKS4vpQqot1e4oR4hhm/CAsg78mjWHkxZzTQvtp3+DUSCnw'}}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0:07:58.339401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0:07:58.339401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a64f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0:07:59.364473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66ea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0:07:59.364473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66ea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0:08:03.199506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0:08:03.201576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115e, Identifier = 00, JSON = {'rxpk': [{'tmst': 896194270, 'chan': 0, 'rfch': 0, 'freq': 902.3, 'stat': 1, 'modu': 'LORA', 'datr': 'SF8BW125', 'codr': '4/5', 'lsnr': 10.8, 'rssi': -46, 'size': 15, 'data': 'QO++rd6AeQDgpMX1bPp+'}]}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0:08:03.201576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0079, FOpts: ), FPort: e0, FRMPayload: 0066, MIC: f56cfa7e)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0:08:03.201576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0:08:03.201576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006e, FOpts: ), FPort: e0, FRMPayload: 0301010101010101010101010101010101010101010101010101010101010101010101010101010101010101010101010101010101), MIC: 7290200d)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0:08:03.201576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a911, Identifier = 03, JSON = {'txpk': {'imme': False, 'tmst': 898194270, 'rfch': 0, 'powe': 21, 'ipol': True, 'datr': 'SF12BW500', 'freq': 923.3, 'modu': 'LORA', 'codr': '4/5', 'prea': 8, 'ncrc': True, 'size': 66, 'data': 'YO++rd4AbgDgxAHB9YUnZiFHAIIwQrmKNp1e1yktg7HChu74ZgQoa9reuy6maYsBaMjvPLobk0ZopbB8Ke9ykCAN'}}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0:08:03.201576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0:08:03.201576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a911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0:08:08.099675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02 115f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0:08:08.099675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115f, Identifier = 00, JSON = {'rxpk': [{'tmst': 901077438, 'chan': 2, 'rfch': 0, 'freq': 902.7, 'stat': 1, 'modu': 'LORA', 'datr': 'SF8BW125', 'codr': '4/5', 'lsnr': 6.8, 'rssi': -43, 'size': 15, 'data': 'QO++rd6AegDg19tT3qUd'}]}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0:08:08.099675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007a, FOpts: ), FPort: e0, FRMPayload: 0067, MIC: 53dea51d)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0:08:08.099675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0:08:08.099675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006f, FOpts: ), FPort: e0, FRMPayload: 0301010101010101010101010101010101010101010101010101010101010101010101010101010101010101010101010101010101), MIC: bd9f6908)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0:08:08.099675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21b8, Identifier = 03, JSON = {'txpk': {'imme': False, 'tmst': 903077438, 'rfch': 0, 'powe': 21, 'ipol': True, 'datr': 'SF12BW500', 'freq': 923.3, 'modu': 'LORA', 'codr': '4/5', 'prea': 8, 'ncrc': True, 'size': 66, 'data': 'YO++rd4AbwDg140Urh9VkQrIjKs9Yd2cFtRLxwhK1Xv7XLDVmNTARVQVrn/sug38Kh8QFvlIuezYJfrjylG9n2kI'}}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0:08:08.099675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0:08:08.099675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21b8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0:08:09.526548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3309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0:08:09.526548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3309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0:08:12.891715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1161, Identifier = 00, JSON = {'rxpk': [{'tmst': 905919902, 'chan': 3, 'rfch': 0, 'freq': 902.9, 'stat': 1, 'modu': 'LORA', 'datr': 'SF8BW125', 'codr': '4/5', 'lsnr': 10.3, 'rssi': -43, 'size': 15, 'data': 'QO++rd6AewDgDWQJHxKZ'}]}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007b, FOpts: ), FPort: e0, FRMPayload: 0068, MIC: 091f1299)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0070, FOpts: ), FPort: e0, FRMPayload: 0301010101010101010101010101010101010101010101010101010101010101010101010101010101010101010101010101010101), MIC: c4b4e613)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aae6, Identifier = 03, JSON = {'txpk': {'imme': False, 'tmst': 907919902, 'rfch': 0, 'powe': 21, 'ipol': True, 'datr': 'SF12BW500', 'freq': 923.3, 'modu': 'LORA', 'codr': '4/5', 'prea': 8, 'ncrc': True, 'size': 66, 'data': 'YO++rd4AcADgFiOow2MAfDsQcSYlqGeiqsoA4CliVdzQIgNvYqBZpyz3rnQesFVLOjt5KZJ1gl1bK/S6YkrEtOYT'}}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aae6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0:08:17.759991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0:08:17.762065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1162, Identifier = 00, JSON = {'rxpk': [{'tmst': 910762349, 'chan': 4, 'rfch': 1, 'freq': 903.1, 'stat': 1, 'modu': 'LORA', 'datr': 'SF8BW125', 'codr': '4/5', 'lsnr': 9.5, 'rssi': -41, 'size': 15, 'data': 'QO++rd6AfADgst+5X8hz'}]}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0:08:17.762065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007c, FOpts: ), FPort: e0, FRMPayload: 0069, MIC: b95fc873)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0:08:17.762065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0:08:17.762065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0071, FOpts: ), FPort: e0, FRMPayload: 0301010101010101010101010101010101010101010101010101010101010101010101010101010101010101010101010101010101), MIC: 00bd3e12)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0:08:17.762065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7e6a, Identifier = 03, JSON = {'txpk': {'imme': False, 'tmst': 912762349, 'rfch': 0, 'powe': 21, 'ipol': True, 'datr': 'SF12BW500', 'freq': 923.3, 'modu': 'LORA', 'codr': '4/5', 'prea': 8, 'ncrc': True, 'size': 66, 'data': 'YO++rd4AcQDgowDCoLsxTcv7iSR+1t8DkxOnOqLcG30NXGL/vYKykw+sXgW2HUxARUfCmnxgzy2Hd9IeXowAvT4S'}}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0:08:17.762065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0:08:17.762065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7e6a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0:08:19.621505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e001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0:08:19.621505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e001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0:08:22.572221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0:08:22.572221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1163, Identifier = 00, JSON = {'rxpk': [{'tmst': 915604797, 'chan': 7, 'rfch': 1, 'freq': 903.7, 'stat': 1, 'modu': 'LORA', 'datr': 'SF8BW125', 'codr': '4/5', 'lsnr': 10.5, 'rssi': -46, 'size': 15, 'data': 'QO++rd6AfQDgL2NF6vZr'}]}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0:08:22.572221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007d, FOpts: ), FPort: e0, FRMPayload: 006a, MIC: 45eaf66b)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0:08:22.572221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0:08:22.572221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0072, FOpts: ), FPort: e0, FRMPayload: 0301010101010101010101010101010101010101010101010101010101010101010101010101010101010101010101010101010101), MIC: 0dbf294b)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0:08:22.582223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7acc, Identifier = 03, JSON = {'txpk': {'imme': False, 'tmst': 917604797, 'rfch': 0, 'powe': 21, 'ipol': True, 'datr': 'SF12BW500', 'freq': 923.3, 'modu': 'LORA', 'codr': '4/5', 'prea': 8, 'ncrc': True, 'size': 66, 'data': 'YO++rd4AcgDgm6EMBEEHx3AuKVP8vFIuP0uTwrbSQ5VVakAYwO6sU1AXbAwOwDfhBmg4vFgERBZv+KZu5zMNvylL'}}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0:08:22.582223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0:08:22.582223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7acc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0:08:27.466286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0:08:27.466286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1164, Identifier = 00, JSON = {'rxpk': [{'tmst': 920447222, 'chan': 1, 'rfch': 0, 'freq': 902.5, 'stat': 1, 'modu': 'LORA', 'datr': 'SF8BW125', 'codr': '4/5', 'lsnr': 11.0, 'rssi': -45, 'size': 15, 'data': 'QO++rd6AfgDgvKZogJ4f'}]}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0:08:27.466286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007e, FOpts: ), FPort: e0, FRMPayload: 006b, MIC: 68809e1f)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0:08:27.466286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0:08:27.466286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0073, FOpts: ), FPort: e0, FRMPayload: 0301010101010101010101010101010101010101010101010101010101010101010101010101010101010101010101010101010101), MIC: eadbaee6)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0:08:27.466286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bd7b, Identifier = 03, JSON = {'txpk': {'imme': False, 'tmst': 922447222, 'rfch': 0, 'powe': 21, 'ipol': True, 'datr': 'SF12BW500', 'freq': 923.3, 'modu': 'LORA', 'codr': '4/5', 'prea': 8, 'ncrc': True, 'size': 66, 'data': 'YO++rd4AcwDgxIBaZqWttzZYCnlCz5O57SfXE+MOwLguo3F8d8k5qhgN5sZQfthkipGDfJP2nIme93Pemjvq267m'}}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0:08:27.466286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0:08:27.466286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bd7b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0:08:29.746560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9ff4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0:08:29.746560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9ff4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0:08:32.317264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0:08:32.317264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1165, Identifier = 00, JSON = {'rxpk': [{'tmst': 925289717, 'chan': 6, 'rfch': 1, 'freq': 903.3, 'stat': 1, 'modu': 'LORA', 'datr': 'SF8BW125', 'codr': '4/5', 'lsnr': 7.5, 'rssi': -44, 'size': 15, 'data': 'QO++rd6AfwDgu+YwjOnH'}]}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0:08:32.317264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007f, FOpts: ), FPort: e0, FRMPayload: 006c, MIC: 308ce9c7)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0:08:32.317264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0:08:32.317264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0074, FOpts: ), FPort: e0, FRMPayload: 0301010101010101010101010101010101010101010101010101010101010101010101010101010101010101010101010101010101), MIC: c2551f5c)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0:08:32.317264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1a40, Identifier = 03, JSON = {'txpk': {'imme': False, 'tmst': 927289717, 'rfch': 0, 'powe': 21, 'ipol': True, 'datr': 'SF12BW500', 'freq': 923.3, 'modu': 'LORA', 'codr': '4/5', 'prea': 8, 'ncrc': True, 'size': 66, 'data': 'YO++rd4AdADgtp6k+ClzEMYhjneL1r/P4f+IXzLyGeeETiD4Az/8NsmM4qTApkk8Os+pt46Irj+v16EsVdvCVR9c'}}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0:08:32.317264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0:08:32.317264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1a40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0:08:37.105441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0:08:37.105441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1166, Identifier = 00, JSON = {'rxpk': [{'tmst': 930132197, 'chan': 5, 'rfch': 1, 'freq': 903.5, 'stat': 1, 'modu': 'LORA', 'datr': 'SF8BW125', 'codr': '4/5', 'lsnr': 11.0, 'rssi': -45, 'size': 15, 'data': 'QO++rd6AgADgI9Sv9FE2'}]}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0:08:37.105441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0080, FOpts: ), FPort: e0, FRMPayload: 006d, MIC: aff45136)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0:08:37.105441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0:08:37.105441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0075, FOpts: ), FPort: e0, FRMPayload: 0301010101010101010101010101010101010101010101010101010101010101010101010101010101010101010101010101010101), MIC: 59b3e812)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0:08:37.105441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f07e, Identifier = 03, JSON = {'txpk': {'imme': False, 'tmst': 932132197, 'rfch': 0, 'powe': 21, 'ipol': True, 'datr': 'SF12BW500', 'freq': 923.3, 'modu': 'LORA', 'codr': '4/5', 'prea': 8, 'ncrc': True, 'size': 66, 'data': 'YO++rd4AdQDg6hO8Eladl58MnP8ZpKw2bFMtMg79e+xKv9K0f7ZGA/FePatAISNzHIs6saIQWOh/bVpLn9FZs+gS'}}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0:08:37.105441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0:08:37.105441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f07e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0:08:39.791749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d737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0:08:39.791749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d737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0:08:42.001968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0:08:42.001968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1168, Identifier = 00, JSON = {'rxpk': [{'tmst': 934974631, 'chan': 0, 'rfch': 0, 'freq': 902.3, 'stat': 1, 'modu': 'LORA', 'datr': 'SF8BW125', 'codr': '4/5', 'lsnr': 10.0, 'rssi': -45, 'size': 15, 'data': 'QO++rd6AgQDgHjvT0/aQ'}]}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0:08:42.001968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0081, FOpts: ), FPort: e0, FRMPayload: 006e, MIC: d3d3f690)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0:08:42.001968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0:08:42.001968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0076, FOpts: ), FPort: e0, FRMPayload: 0301010101010101010101010101010101010101010101010101010101010101010101010101010101010101010101010101010101), MIC: b2d95a9e)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0:08:42.001968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5fad, Identifier = 03, JSON = {'txpk': {'imme': False, 'tmst': 936974631, 'rfch': 0, 'powe': 21, 'ipol': True, 'datr': 'SF12BW500', 'freq': 923.3, 'modu': 'LORA', 'codr': '4/5', 'prea': 8, 'ncrc': True, 'size': 66, 'data': 'YO++rd4AdgDgwR/B35O5i/cToFefYX5MGmE3v1eqeyJ30ctr+m6cGCQt54elYZa2JDRQZMdysJvyMvHaciay2Vqe'}}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0:08:42.001968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0:08:42.001968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5fad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0:08:46.886823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0:08:46.886823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1169, Identifier = 00, JSON = {'rxpk': [{'tmst': 939857775, 'chan': 2, 'rfch': 0, 'freq': 902.7, 'stat': 1, 'modu': 'LORA', 'datr': 'SF8BW125', 'codr': '4/5', 'lsnr': 7.8, 'rssi': -43, 'size': 15, 'data': 'QO++rd6AggDgdOlZk4im'}]}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0:08:46.886823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0082, FOpts: ), FPort: e0, FRMPayload: 006f, MIC: 599388a6)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0:08:46.886823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0:08:46.886823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0077, FOpts: ), FPort: e0, FRMPayload: 0301010101010101010101010101010101010101010101010101010101010101010101010101010101010101010101010101010101), MIC: 8b95e01e)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0:08:46.886823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1eaf, Identifier = 03, JSON = {'txpk': {'imme': False, 'tmst': 941857775, 'rfch': 0, 'powe': 21, 'ipol': True, 'datr': 'SF12BW500', 'freq': 923.3, 'modu': 'LORA', 'codr': '4/5', 'prea': 8, 'ncrc': True, 'size': 66, 'data': 'YO++rd4AdwDgEjpYm1NCfTd867O90llO03Ljp5qNacGaoaIVNJ86IYebBvh/E/sRGr9Hyq2GpReqcfyflOaLleAe'}}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0:08:46.886823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0:08:46.886823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1eaf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0:08:49.991552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ee71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0:08:49.991552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ee71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0:08:51.707655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0:08:51.709704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116a, Identifier = 00, JSON = {'rxpk': [{'tmst': 944700217, 'chan': 7, 'rfch': 1, 'freq': 903.7, 'stat': 1, 'modu': 'LORA', 'datr': 'SF8BW125', 'codr': '4/5', 'lsnr': 10.0, 'rssi': -45, 'size': 15, 'data': 'QO++rd6AgwDgY5eILn9J'}]}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0:08:51.709704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0083, FOpts: ), FPort: e0, FRMPayload: 0070, MIC: 882e7f49)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0:08:51.709704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0:08:51.709704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0078, FOpts: ), FPort: e0, FRMPayload: 0301010101010101010101010101010101010101010101010101010101010101010101010101010101010101010101010101010101), MIC: 1770f6f6)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0:08:51.709704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d1c6, Identifier = 03, JSON = {'txpk': {'imme': False, 'tmst': 946700217, 'rfch': 0, 'powe': 21, 'ipol': True, 'datr': 'SF12BW500', 'freq': 923.3, 'modu': 'LORA', 'codr': '4/5', 'prea': 8, 'ncrc': True, 'size': 66, 'data': 'YO++rd4AeADgQWB+rlIqZuzaSWsToAoU9qVdWVo/ABAxgZMzgvIrTkCFML0yG6RBnTg4u09LJW6ti3mUFKUXcPb2'}}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0:08:51.709704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0:08:51.709704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d1c6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0:08:56.508426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0:08:56.508426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116b, Identifier = 00, JSON = {'rxpk': [{'tmst': 949542642, 'chan': 6, 'rfch': 1, 'freq': 903.3, 'stat': 1, 'modu': 'LORA', 'datr': 'SF8BW125', 'codr': '4/5', 'lsnr': 8.3, 'rssi': -44, 'size': 15, 'data': 'QO++rd6AhADgXgFP2t1m'}]}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0:08:56.508426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0084, FOpts: ), FPort: e0, FRMPayload: 0071, MIC: 4fdadd66)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0:08:56.508426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0:08:56.512726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0079, FOpts: ), FPort: e0, FRMPayload: 0301010101010101010101010101010101010101010101010101010101010101010101010101010101010101010101010101010101), MIC: b6e3d6c2)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0:08:56.512726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afb2, Identifier = 03, JSON = {'txpk': {'imme': False, 'tmst': 951542642, 'rfch': 0, 'powe': 21, 'ipol': True, 'datr': 'SF12BW500', 'freq': 923.3, 'modu': 'LORA', 'codr': '4/5', 'prea': 8, 'ncrc': True, 'size': 66, 'data': 'YO++rd4AeQDgkULt9qiLhJl3STi1/olaRN3oApZ5MmYW0wsNQITTZ6fRpiNmOYQGwZFufUWDe7X3gqlNTkq249bC'}}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0:08:56.512726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0:08:56.512726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afb2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0:09:00.032933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61d9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0:09:00.032933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61d9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0:09:01.354620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0:09:01.356670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116c, Identifier = 00, JSON = {'rxpk': [{'tmst': 954385161, 'chan': 5, 'rfch': 1, 'freq': 903.5, 'stat': 1, 'modu': 'LORA', 'datr': 'SF8BW125', 'codr': '4/5', 'lsnr': 10.3, 'rssi': -44, 'size': 15, 'data': 'QO++rd6AhQDgDq4h9Pt5'}]}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0:09:01.356670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0085, FOpts: ), FPort: e0, FRMPayload: 0072, MIC: 21f4fb79)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0:09:01.356670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0:09:01.356670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007a, FOpts: ), FPort: e0, FRMPayload: 0301010101010101010101010101010101010101010101010101010101010101010101010101010101010101010101010101010101), MIC: 4bb40494)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0:09:01.356670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ff31, Identifier = 03, JSON = {'txpk': {'imme': False, 'tmst': 956385161, 'rfch': 0, 'powe': 21, 'ipol': True, 'datr': 'SF12BW500', 'freq': 923.3, 'modu': 'LORA', 'codr': '4/5', 'prea': 8, 'ncrc': True, 'size': 66, 'data': 'YO++rd4AegDgNEEqPq5qgbMYKdEWvs+Le7rYEGxpAtDjMBtAlf3NvKzf0leFEvqh3kvxd+6Zz/HW+3uhPohLtASU'}}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0:09:01.356670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0:09:01.356670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ff31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0:09:06.211728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0:09:06.211728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116d, Identifier = 00, JSON = {'rxpk': [{'tmst': 959227562, 'chan': 3, 'rfch': 0, 'freq': 902.9, 'stat': 1, 'modu': 'LORA', 'datr': 'SF8BW125', 'codr': '4/5', 'lsnr': 11.3, 'rssi': -45, 'size': 15, 'data': 'QO++rd6AhgDgg2ScmDHz'}]}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0:09:06.211728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0086, FOpts: ), FPort: e0, FRMPayload: 0073, MIC: 9c9831f3)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0:09:06.211728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0:09:06.211728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007b, FOpts: ), FPort: e0, FRMPayload: 0301010101010101010101010101010101010101010101010101010101010101010101010101010101010101010101010101010101), MIC: a3e536ac)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0:09:06.211728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3389, Identifier = 03, JSON = {'txpk': {'imme': False, 'tmst': 961227562, 'rfch': 0, 'powe': 21, 'ipol': True, 'datr': 'SF12BW500', 'freq': 923.3, 'modu': 'LORA', 'codr': '4/5', 'prea': 8, 'ncrc': True, 'size': 66, 'data': 'YO++rd4AewDglvmALiDnNDSc8ZxhtsrpEWdBMTGUcIZ8oO6YAtgk3MZKUqpfHLlkPsBloAl6a1yAy3Am/iKj5Tas'}}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0:09:06.211728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0:09:06.211728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3389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0:09:10.140030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8b54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0:09:10.140030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8b54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0:09:11.085789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02 116f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0:09:11.085789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116f, Identifier = 00, JSON = {'rxpk': [{'tmst': 964069995, 'chan': 1, 'rfch': 0, 'freq': 902.5, 'stat': 1, 'modu': 'LORA', 'datr': 'SF8BW125', 'codr': '4/5', 'lsnr': 10.5, 'rssi': -45, 'size': 15, 'data': 'QO++rd6AhwDghiKjWQ2Q'}]}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0:09:11.085789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0087, FOpts: ), FPort: e0, FRMPayload: 0074, MIC: a3590d90)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0:09:11.085789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0:09:11.089799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007c, FOpts: ), FPort: e0, FRMPayload: 0301010101010101010101010101010101010101010101010101010101010101010101010101010101010101010101010101010101), MIC: 412aae84)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0:09:11.089799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744b, Identifier = 03, JSON = {'txpk': {'imme': False, 'tmst': 966069995, 'rfch': 0, 'powe': 21, 'ipol': True, 'datr': 'SF12BW500', 'freq': 923.3, 'modu': 'LORA', 'codr': '4/5', 'prea': 8, 'ncrc': True, 'size': 66, 'data': 'YO++rd4AfADgHqkfy1WaswnowOL7t2kl6+HKwROF/zSWWXk/SGZ+nbK4hYoWWGtDts/HrmlJohjNSEnGndhBKq6E'}}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0:09:11.089799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0:09:11.089799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02 744b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0:09:15.911281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0:09:15.911281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1170, Identifier = 00, JSON = {'rxpk': [{'tmst': 968912508, 'chan': 0, 'rfch': 0, 'freq': 902.3, 'stat': 1, 'modu': 'LORA', 'datr': 'SF8BW125', 'codr': '4/5', 'lsnr': 10.3, 'rssi': -43, 'size': 15, 'data': 'QO++rd6AiADgGIj8dbNw'}]}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0:09:15.911281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0088, FOpts: ), FPort: e0, FRMPayload: 0075, MIC: fc75b370)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0:09:15.911281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0:09:15.911281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007d, FOpts: ), FPort: e0, FRMPayload: 0301010101010101010101010101010101010101010101010101010101010101010101010101010101010101010101010101010101), MIC: 4131c555)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0:09:15.911281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f92a, Identifier = 03, JSON = {'txpk': {'imme': False, 'tmst': 970912508, 'rfch': 0, 'powe': 21, 'ipol': True, 'datr': 'SF12BW500', 'freq': 923.3, 'modu': 'LORA', 'codr': '4/5', 'prea': 8, 'ncrc': True, 'size': 66, 'data': 'YO++rd4AfQDgJpmSgLEVPJUtXF+ufYnOYKQ5l2RaGNAK4DKl60tGIPTQnRZxUyuhyFabeUH7nPrRHVu8blRBMcVV'}}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0:09:15.911281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0:09:15.911281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f92a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0:09:20.238399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d377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0:09:20.238399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d377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0:09:20.768449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0:09:20.768449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1171, Identifier = 00, JSON = {'rxpk': [{'tmst': 973755146, 'chan': 4, 'rfch': 1, 'freq': 903.1, 'stat': 1, 'modu': 'LORA', 'datr': 'SF8BW125', 'codr': '4/5', 'lsnr': 11.0, 'rssi': -43, 'size': 15, 'data': 'QO++rd6AiQDgenmGKWQk'}]}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0:09:20.768449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0089, FOpts: ), FPort: e0, FRMPayload: 0076, MIC: 86296424)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0:09:20.768449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0:09:20.768449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007e, FOpts: ), FPort: e0, FRMPayload: 0301010101010101010101010101010101010101010101010101010101010101010101010101010101010101010101010101010101), MIC: 10ac0e6e)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0:09:20.768449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ef88, Identifier = 03, JSON = {'txpk': {'imme': False, 'tmst': 975755146, 'rfch': 0, 'powe': 21, 'ipol': True, 'datr': 'SF12BW500', 'freq': 923.3, 'modu': 'LORA', 'codr': '4/5', 'prea': 8, 'ncrc': True, 'size': 66, 'data': 'YO++rd4AfgDgL6KwOW3f/84vdoCS4cFFigOy+JhDFo5QCJdLRS8TC957+lYhdNI6c/5tMAdN+MgLRQb+nJQQrA5u'}}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0:09:20.768449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0:09:20.768449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ef88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0:09:25.646191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0:09:25.648367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1172, Identifier = 00, JSON = {'rxpk': [{'tmst': 978638050, 'chan': 1, 'rfch': 0, 'freq': 902.5, 'stat': 1, 'modu': 'LORA', 'datr': 'SF8BW125', 'codr': '4/5', 'lsnr': 11.5, 'rssi': -45, 'size': 15, 'data': 'QO++rd6AigDg++F2zd1W'}]}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0:09:25.648367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008a, FOpts: ), FPort: e0, FRMPayload: 0077, MIC: 76cddd56)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0:09:25.648367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0:09:25.648367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007f, FOpts: ), FPort: e0, FRMPayload: 0301010101010101010101010101010101010101010101010101010101010101010101010101010101010101010101010101010101), MIC: 21ce2bc7)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0:09:25.648367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1c68, Identifier = 03, JSON = {'txpk': {'imme': False, 'tmst': 980638050, 'rfch': 0, 'powe': 21, 'ipol': True, 'datr': 'SF12BW500', 'freq': 923.3, 'modu': 'LORA', 'codr': '4/5', 'prea': 8, 'ncrc': True, 'size': 66, 'data': 'YO++rd4AfwDgVgG522OozQXEKC67KCzHHFoOQtMpJftvHts+iejZOzDGx1/1iUQcbEpVK62EPEUYxLD7GfMhzivH'}}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0:09:25.648367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0:09:25.648367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1c68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0:09:30.375622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17c3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0:09:30.375622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17c3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0:09:30.485870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0:09:30.485870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1173, Identifier = 00, JSON = {'rxpk': [{'tmst': 983480555, 'chan': 2, 'rfch': 0, 'freq': 902.7, 'stat': 1, 'modu': 'LORA', 'datr': 'SF8BW125', 'codr': '4/5', 'lsnr': 8.0, 'rssi': -41, 'size': 15, 'data': 'QO++rd6AiwDgXNK3p2YW'}]}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0:09:30.485870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008b, FOpts: ), FPort: e0, FRMPayload: 0078, MIC: b7a76616)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0:09:30.485870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0:09:30.485870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0080, FOpts: ), FPort: e0, FRMPayload: 0301010101010101010101010101010101010101010101010101010101010101010101010101010101010101010101010101010101), MIC: 45cba542)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0:09:30.485870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9292, Identifier = 03, JSON = {'txpk': {'imme': False, 'tmst': 985480555, 'rfch': 0, 'powe': 21, 'ipol': True, 'datr': 'SF12BW500', 'freq': 923.3, 'modu': 'LORA', 'codr': '4/5', 'prea': 8, 'ncrc': True, 'size': 66, 'data': 'YO++rd4AgADg0GqOUQHGJOEp0TOUsdBo9kIBzM7vLNJCJOHEODuxuObU18T1srPVs3f6npfo+sljXd5s2mpFy6VC'}}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0:09:30.485870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0:09:30.485870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9292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0:09:35.360334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0:09:35.362369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1174, Identifier = 00, JSON = {'rxpk': [{'tmst': 988323011, 'chan': 0, 'rfch': 0, 'freq': 902.3, 'stat': 1, 'modu': 'LORA', 'datr': 'SF8BW125', 'codr': '4/5', 'lsnr': 11.0, 'rssi': -46, 'size': 15, 'data': 'QO++rd6AjADg2OY4D9Ku'}]}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0:09:35.362369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008c, FOpts: ), FPort: e0, FRMPayload: 0079, MIC: 380fd2ae)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0:09:35.362369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0:09:35.362369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0081, FOpts: ), FPort: e0, FRMPayload: 0301010101010101010101010101010101010101010101010101010101010101010101010101010101010101010101010101010101), MIC: 3a0f825d)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0:09:35.362369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3eca, Identifier = 03, JSON = {'txpk': {'imme': False, 'tmst': 990323011, 'rfch': 0, 'powe': 21, 'ipol': True, 'datr': 'SF12BW500', 'freq': 923.3, 'modu': 'LORA', 'codr': '4/5', 'prea': 8, 'ncrc': True, 'size': 66, 'data': 'YO++rd4AgQDgC9hxyYouug+Coj0dXin/lBt+HwNLFPh6Rc0s/Ai7b3LtWVHyknL+z/QLBRjXLsWPsjaqBY46D4Jd'}}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0:09:35.362369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0:09:35.362369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3eca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0:09:40.130544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0:09:40.132591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1175, Identifier = 00, JSON = {'rxpk': [{'tmst': 993165692, 'chan': 4, 'rfch': 1, 'freq': 903.1, 'stat': 1, 'modu': 'LORA', 'datr': 'SF8BW125', 'codr': '4/5', 'lsnr': 10.0, 'rssi': -43, 'size': 15, 'data': 'QO++rd6AjQDg7jNkDHaP'}]}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0:09:40.132591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008d, FOpts: ), FPort: e0, FRMPayload: 007a, MIC: 640c768f)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0:09:40.132591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0:09:40.132591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0082, FOpts: ), FPort: e0, FRMPayload: 0301010101010101010101010101010101010101010101010101010101010101010101010101010101010101010101010101010101), MIC: 9a8e7879)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0:09:40.132591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c232, Identifier = 03, JSON = {'txpk': {'imme': False, 'tmst': 995165692, 'rfch': 0, 'powe': 21, 'ipol': True, 'datr': 'SF12BW500', 'freq': 923.3, 'modu': 'LORA', 'codr': '4/5', 'prea': 8, 'ncrc': True, 'size': 66, 'data': 'YO++rd4AggDg3NAoINGZRg4X+5nnRAHBk01nWbg1sG28+Zs3chwObRDsk/nRuIbO76ucueTzy0zCcttds/yajnh5'}}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0:09:40.132591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0:09:40.132591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c232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0:09:40.550649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8794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0:09:40.550649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8794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0:09:45.003495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0:09:45.005523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1177, Identifier = 00, JSON = {'rxpk': [{'tmst': 998008125, 'chan': 5, 'rfch': 1, 'freq': 903.5, 'stat': 1, 'modu': 'LORA', 'datr': 'SF8BW125', 'codr': '4/5', 'lsnr': 10.5, 'rssi': -46, 'size': 15, 'data': 'QO++rd6AjgDgSj/EHW1f'}]}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0:09:45.005523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008e, FOpts: ), FPort: e0, FRMPayload: 007b, MIC: c41d6d5f)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0:09:45.005523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0:09:45.005523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0083, FOpts: ), FPort: e0, FRMPayload: 0301010101010101010101010101010101010101010101010101010101010101010101010101010101010101010101010101010101), MIC: 23975039)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0:09:45.005523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3579, Identifier = 03, JSON = {'txpk': {'imme': False, 'tmst': 1000008125, 'rfch': 0, 'powe': 21, 'ipol': True, 'datr': 'SF12BW500', 'freq': 923.3, 'modu': 'LORA', 'codr': '4/5', 'prea': 8, 'ncrc': True, 'size': 66, 'data': 'YO++rd4AgwDg//G7fT8p5dsNJUxXplssrbTVMOrvt64jVmPK8vJe1bDf6IvghwkTIuPLKB2oy/cUS8J1RRAjl1A5'}}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0:09:45.005523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0:09:45.005523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3579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0:09:49.813355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0:09:49.815373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1178, Identifier = 00, JSON = {'rxpk': [{'tmst': 1002850556, 'chan': 7, 'rfch': 1, 'freq': 903.7, 'stat': 1, 'modu': 'LORA', 'datr': 'SF8BW125', 'codr': '4/5', 'lsnr': 10.8, 'rssi': -47, 'size': 15, 'data': 'QO++rd6AjwDgY+WF9jCZ'}]}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0:09:49.815373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008f, FOpts: ), FPort: e0, FRMPayload: 007c, MIC: 85f63099)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0:09:49.815373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0:09:49.815373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0084, FOpts: ), FPort: e0, FRMPayload: 0301010101010101010101010101010101010101010101010101010101010101010101010101010101010101010101010101010101), MIC: 2b2dc6e6)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0:09:49.815373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4d95, Identifier = 03, JSON = {'txpk': {'imme': False, 'tmst': 1004850556, 'rfch': 0, 'powe': 21, 'ipol': True, 'datr': 'SF12BW500', 'freq': 923.3, 'modu': 'LORA', 'codr': '4/5', 'prea': 8, 'ncrc': True, 'size': 66, 'data': 'YO++rd4AhADg1jTq4Kts2SY7jFi1PqGlYqNe3TGjftBAbbn96irvuN7GlqwV6zJUuy3rY0xqf9gQ/xPdU8wrLcbm'}}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0:09:49.815373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0:09:49.815373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4d95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0:09:50.652273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5390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0:09:50.652273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5390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0:09:54.720461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0:09:54.720461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1179, Identifier = 00, JSON = {'rxpk': [{'tmst': 1007693011, 'chan': 6, 'rfch': 1, 'freq': 903.3, 'stat': 1, 'modu': 'LORA', 'datr': 'SF8BW125', 'codr': '4/5', 'lsnr': 8.3, 'rssi': -45, 'size': 15, 'data': 'QO++rd6AkADgA2OMwIBd'}]}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0:09:54.720461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0090, FOpts: ), FPort: e0, FRMPayload: 007d, MIC: 8cc0805d)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0:09:54.720461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0:09:54.720461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0085, FOpts: ), FPort: e0, FRMPayload: 0301010101010101010101010101010101010101010101010101010101010101010101010101010101010101010101010101010101), MIC: 575830a3)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0:09:54.720461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598c, Identifier = 03, JSON = {'txpk': {'imme': False, 'tmst': 1009693011, 'rfch': 0, 'powe': 21, 'ipol': True, 'datr': 'SF12BW500', 'freq': 923.3, 'modu': 'LORA', 'codr': '4/5', 'prea': 8, 'ncrc': True, 'size': 66, 'data': 'YO++rd4AhQDgbqavlhxmni9tq3AMp2nVKZ4mWxEZ9js7mMnP7nPuh3IndSr5/tohqTrrK8PGC8b4xy3OuMZXWDCj'}}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0:09:54.720461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0:09:54.720461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02 598c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0:09:59.567248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0:09:59.567248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117a, Identifier = 00, JSON = {'rxpk': [{'tmst': 1012535509, 'chan': 3, 'rfch': 0, 'freq': 902.9, 'stat': 1, 'modu': 'LORA', 'datr': 'SF8BW125', 'codr': '4/5', 'lsnr': 10.8, 'rssi': -45, 'size': 15, 'data': 'QO++rd6AkQDgKyPlhVDv'}]}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0:09:59.567248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0091, FOpts: ), FPort: e0, FRMPayload: 007e, MIC: e58550ef)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0:09:59.567248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0:09:59.567248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0086, FOpts: ), FPort: e0, FRMPayload: 0301010101010101010101010101010101010101010101010101010101010101010101010101010101010101010101010101010101), MIC: 194cd738)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0:09:59.567248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d856, Identifier = 03, JSON = {'txpk': {'imme': False, 'tmst': 1014535509, 'rfch': 0, 'powe': 21, 'ipol': True, 'datr': 'SF12BW500', 'freq': 923.3, 'modu': 'LORA', 'codr': '4/5', 'prea': 8, 'ncrc': True, 'size': 66, 'data': 'YO++rd4AhgDgYhdMwx2xfkkmHv1B9cV6/UrcHXMdeIuwK93QVPqFA4gS6JkZso+28QpRrCHJlQ3kuJGMkD4ZTNc4'}}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0:09:59.567248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0:09:59.567248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d856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0:10:00.807235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dca1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0:10:00.807235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dca1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0:10:04.379559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0:10:04.381626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117b, Identifier = 00, JSON = {'rxpk': [{'tmst': 1017418438, 'chan': 1, 'rfch': 0, 'freq': 902.5, 'stat': 1, 'modu': 'LORA', 'datr': 'SF8BW125', 'codr': '4/5', 'lsnr': 10.3, 'rssi': -43, 'size': 15, 'data': 'QO++rd6AkgDgpyPj5hTT'}]}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0:10:04.381626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0092, FOpts: ), FPort: e0, FRMPayload: 007f, MIC: e3e614d3)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0:10:04.381626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0:10:04.381626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0087, FOpts: ), FPort: e0, FRMPayload: 0301010101010101010101010101010101010101010101010101010101010101010101010101010101010101010101010101010101), MIC: c3161866)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0:10:04.381626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df78, Identifier = 03, JSON = {'txpk': {'imme': False, 'tmst': 1019418438, 'rfch': 0, 'powe': 21, 'ipol': True, 'datr': 'SF12BW500', 'freq': 923.3, 'modu': 'LORA', 'codr': '4/5', 'prea': 8, 'ncrc': True, 'size': 66, 'data': 'YO++rd4AhwDg9e8sT60pyQXSK+y8BC+ifvN8uwlG8XHssnL58mOIDDYf92iInHT1UMHw5UcOVBtycgsNozbDFhhm'}}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0:10:04.381626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0:10:04.381626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df78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0:10:09.247731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0:10:09.247731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117c, Identifier = 00, JSON = {'rxpk': [{'tmst': 1022260934, 'chan': 4, 'rfch': 1, 'freq': 903.1, 'stat': 1, 'modu': 'LORA', 'datr': 'SF8BW125', 'codr': '4/5', 'lsnr': 11.0, 'rssi': -46, 'size': 15, 'data': 'QO++rd6AkwDggG5uLLBU'}]}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0:10:09.247731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0093, FOpts: ), FPort: e0, FRMPayload: 0080, MIC: 6e2cb054)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0:10:09.247731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0:10:09.247731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0088, FOpts: ), FPort: e0, FRMPayload: 0301010101010101010101010101010101010101010101010101010101010101010101010101010101010101010101010101010101), MIC: 8c8c041c)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0:10:09.247731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d485, Identifier = 03, JSON = {'txpk': {'imme': False, 'tmst': 1024260934, 'rfch': 0, 'powe': 21, 'ipol': True, 'datr': 'SF12BW500', 'freq': 923.3, 'modu': 'LORA', 'codr': '4/5', 'prea': 8, 'ncrc': True, 'size': 66, 'data': 'YO++rd4AiADgSijANZma5wGS1rDrWvJzMjJLybRi5dLaihjb9PGyqQdXjFSac/kbcUH6O5Bcf6qDA3nkBVSMjAQc'}}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0:10:09.247731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0:10:09.247731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d485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0:10:10.916201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41c6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0:10:10.916201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41c6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0:10:14.098004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0:10:14.100065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117e, Identifier = 00, JSON = {'rxpk': [{'tmst': 1027103398, 'chan': 5, 'rfch': 1, 'freq': 903.5, 'stat': 1, 'modu': 'LORA', 'datr': 'SF8BW125', 'codr': '4/5', 'lsnr': 10.3, 'rssi': -46, 'size': 15, 'data': 'QO++rd6AlADgfdezqdfR'}]}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0:10:14.100065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0094, FOpts: ), FPort: e0, FRMPayload: 0081, MIC: b3a9d7d1)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0:10:14.100065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0:10:14.100065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0089, FOpts: ), FPort: e0, FRMPayload: 0301010101010101010101010101010101010101010101010101010101010101010101010101010101010101010101010101010101), MIC: e65fb5bb)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0:10:14.100065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7623, Identifier = 03, JSON = {'txpk': {'imme': False, 'tmst': 1029103398, 'rfch': 0, 'powe': 21, 'ipol': True, 'datr': 'SF12BW500', 'freq': 923.3, 'modu': 'LORA', 'codr': '4/5', 'prea': 8, 'ncrc': True, 'size': 66, 'data': 'YO++rd4AiQDgRK2CIky8dqFe2yfb/Hb3Prw+Tzvlpki6edvKmOajO7/zLhK56v2UOLJD6g58wb7ULCATMhjmX7W7'}}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0:10:14.100065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0:10:14.100065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7623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0:10:18.941093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02 117f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0:10:18.941093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117f, Identifier = 00, JSON = {'rxpk': [{'tmst': 1031945829, 'chan': 3, 'rfch': 0, 'freq': 902.9, 'stat': 1, 'modu': 'LORA', 'datr': 'SF8BW125', 'codr': '4/5', 'lsnr': 11.0, 'rssi': -45, 'size': 15, 'data': 'QO++rd6AlQDg4uPLwoBm'}]}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0:10:18.941093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0095, FOpts: ), FPort: e0, FRMPayload: 0082, MIC: cbc28066)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0:10:18.941093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0:10:18.949137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0:10:18.949137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0:10:18.959107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0:10:18.959107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0:10:18.959107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0:10:18.959107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0:10:18.959107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0:10:18.969106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0:10:18.969106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0:10:18.969106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0:10:18.979139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0:10:18.979139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0:10:18.979139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0:10:18.979139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0:10:18.979139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TP_A_US915_ED_MAC_BV_005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16:47:30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Downlink window timing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0:00:00.010367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TP_A_US915_ED_MAC_BV_005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0:00:00.028723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0:00:00.036784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0:00:00.087428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0:00:00.097522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0:00:00.097522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0:00:00.097522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0:00:00.097522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0:00:00.097522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0:00:00.107486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0:00:00.107486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0:00:00.117486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0:00:00.347430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7f2d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0:00:00.347430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7f2d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0:00:00.347430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0:00:03.107267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0:00:03.107267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1180, Identifier = 00, JSON = {'rxpk': [{'tmst': 1036788293, 'chan': 6, 'rfch': 1, 'freq': 903.3, 'stat': 1, 'modu': 'LORA', 'datr': 'SF8BW125', 'codr': '4/5', 'lsnr': 8.3, 'rssi': -44, 'size': 15, 'data': 'QO++rd6AlgDgK+CZ+Tt6'}]}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0:00:03.107267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0096, FOpts: ), FPort: e0, FRMPayload: 0082, MIC: 99f93b7a)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0:00:03.107267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0:00:03.107267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008a, FOpts: ), FPort: 00, FRMPayload: 0345010071), MIC: 35b785fd)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0:00:03.107267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17a6, Identifier = 03, JSON = {'txpk': {'imme': False, 'tmst': 1037788293, 'rfch': 0, 'powe': 21, 'ipol': True, 'datr': 'SF8BW500', 'freq': 926.3, 'modu': 'LORA', 'codr': '4/5', 'prea': 8, 'ncrc': True, 'size': 18, 'data': 'YO++rd4AigAAYYCWp281t4X9'}}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0:00:03.107267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0:00:03.107267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17a6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0:00:07.912660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0:00:07.912660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1181, Identifier = 00, JSON = {'rxpk': [{'tmst': 1041551951, 'chan': 8, 'rfch': 0, 'freq': 903.0, 'stat': 1, 'modu': 'LORA', 'datr': 'SF8BW500', 'codr': '4/5', 'lsnr': 5.3, 'rssi': -48, 'size': 17, 'data': 'QO++rd6ClwADB+Dpe13SUUc='}]}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0:00:07.912660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0097, FOpts: 0307), FPort: e0, FRMPayload: 0083, MIC: 5dd25147)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0:00:07.912660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0:00:07.912660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0:00:07.912660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0:00:07.922622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0:00:07.922622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0:00:10.492916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8681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0:00:10.492916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8681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0:00:12.693291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0:00:12.693291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1182, Identifier = 00, JSON = {'rxpk': [{'tmst': 1046399159, 'chan': 8, 'rfch': 0, 'freq': 903.0, 'stat': 1, 'modu': 'LORA', 'datr': 'SF8BW500', 'codr': '4/5', 'lsnr': 10.5, 'rssi': -48, 'size': 15, 'data': 'QO++rd6AmADg7xsXYPlj'}]}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0:00:12.693291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0098, FOpts: ), FPort: e0, FRMPayload: 0083, MIC: 1760f963)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0:00:12.693291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0:00:12.693291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008b, FOpts: ), FPort: 00, FRMPayload: 0325ff0001), MIC: ebe7ee34)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0:00:12.693291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de66, Identifier = 03, JSON = {'txpk': {'imme': False, 'tmst': 1047399159, 'rfch': 0, 'powe': 21, 'ipol': True, 'datr': 'SF7BW500', 'freq': 923.3, 'modu': 'LORA', 'codr': '4/5', 'prea': 8, 'ncrc': True, 'size': 18, 'data': 'YO++rd4AiwAAp2ww5pvr5+40'}}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0:00:12.693291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0:00:12.693291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de66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0:00:17.665264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0:00:17.667313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1183, Identifier = 00, JSON = {'rxpk': [{'tmst': 1051351697, 'chan': 1, 'rfch': 0, 'freq': 902.5, 'stat': 1, 'modu': 'LORA', 'datr': 'SF8BW125', 'codr': '4/5', 'lsnr': 11.0, 'rssi': -44, 'size': 17, 'data': 'QO++rd6CmQADB+ALuNPE0D0='}]}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0:00:17.667313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0099, FOpts: 0307), FPort: e0, FRMPayload: 0084, MIC: d3c4d03d)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0:00:17.667313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0:00:17.667313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0:00:17.667313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0:00:17.667313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0:00:17.675379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0:00:17.675379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0:00:17.675379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0:00:17.675379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0:00:17.685382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RX1 downlink at +20 microseconds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0:00:17.685382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0:00:20.530990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e956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0:00:20.530990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e956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0:00:22.543810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0:00:22.545905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1185, Identifier = 00, JSON = {'rxpk': [{'tmst': 1056193873, 'chan': 3, 'rfch': 0, 'freq': 902.9, 'stat': 1, 'modu': 'LORA', 'datr': 'SF8BW125', 'codr': '4/5', 'lsnr': 11.3, 'rssi': -45, 'size': 15, 'data': 'QO++rd6AmgDgecvoroH5'}]}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0:00:22.545905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009a, FOpts: ), FPort: e0, FRMPayload: 0084, MIC: e8ae81f9)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0:00:22.545905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0:00:22.545905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008c, FOpts: ), FPort: e0, FRMPayload: 0401), MIC: 7566bc51)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0:00:22.545905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09d7, Identifier = 03, JSON = {'txpk': {'imme': False, 'tmst': 1057193893, 'rfch': 0, 'powe': 21, 'ipol': True, 'datr': 'SF8BW500', 'freq': 925.1, 'modu': 'LORA', 'codr': '4/5', 'prea': 8, 'ncrc': True, 'size': 15, 'data': 'YO++rd4AjADg2TR1ZrxR'}}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0:00:22.545905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0:00:22.545905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09d7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0:00:27.321730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1186, Identifier = 00, JSON = {'rxpk': [{'tmst': 1061036382, 'chan': 4, 'rfch': 1, 'freq': 903.1, 'stat': 1, 'modu': 'LORA', 'datr': 'SF8BW125', 'codr': '4/5', 'lsnr': 10.8, 'rssi': -43, 'size': 15, 'data': 'QO++rd6AmwDgaJ8LUeor'}]}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0:00:27.321730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009b, FOpts: ), FPort: e0, FRMPayload: 0402, MIC: 0b51ea2b)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0:00:27.321730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0:00:27.321730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0:00:27.321730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0:00:27.321730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RX1 downlink at +20 microseconds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0:00:27.321730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0:00:27.329769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0:00:27.329769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0:00:27.329769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RX2 downlink at +20 microseconds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0:00:27.339743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0:00:30.569983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1303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0:00:30.569983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1303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0:00:32.176086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0:00:32.176086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1187, Identifier = 00, JSON = {'rxpk': [{'tmst': 1065878838, 'chan': 2, 'rfch': 0, 'freq': 902.7, 'stat': 1, 'modu': 'LORA', 'datr': 'SF8BW125', 'codr': '4/5', 'lsnr': 9.0, 'rssi': -45, 'size': 15, 'data': 'QO++rd6AnADg9V6sSLbg'}]}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0:00:32.176086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009c, FOpts: ), FPort: e0, FRMPayload: 0085, MIC: ac48b6e0)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0:00:32.176086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0:00:32.176086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008d, FOpts: ), FPort: e0, FRMPayload: 0401), MIC: 668d7b10)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0:00:32.176086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2927, Identifier = 03, JSON = {'txpk': {'imme': False, 'tmst': 1067878858, 'rfch': 0, 'powe': 21, 'ipol': True, 'datr': 'SF12BW500', 'freq': 923.3, 'modu': 'LORA', 'codr': '4/5', 'prea': 8, 'ncrc': True, 'size': 15, 'data': 'YO++rd4AjQDgFzBmjXsQ'}}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0:00:32.176086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0:00:32.176086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2927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0:00:37.061992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0:00:37.064040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1188, Identifier = 00, JSON = {'rxpk': [{'tmst': 1070721305, 'chan': 0, 'rfch': 0, 'freq': 902.3, 'stat': 1, 'modu': 'LORA', 'datr': 'SF8BW125', 'codr': '4/5', 'lsnr': 10.5, 'rssi': -46, 'size': 15, 'data': 'QO++rd6AnQDgUi8zncNn'}]}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0:00:37.064040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009d, FOpts: ), FPort: e0, FRMPayload: 0402, MIC: 339dc367)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0:00:37.064040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0:00:37.064040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0:00:37.064040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0:00:37.064040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RX2 downlink at +20 microseconds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0:00:37.072101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0:00:37.072101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0:00:37.072101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0:00:37.072101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RX1 downlink at -20 microseconds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0:00:37.082051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0:00:40.602719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2983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0:00:40.602719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2983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0:00:41.847334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0:00:41.849378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1189, Identifier = 00, JSON = {'rxpk': [{'tmst': 1075563993, 'chan': 5, 'rfch': 1, 'freq': 903.5, 'stat': 1, 'modu': 'LORA', 'datr': 'SF8BW125', 'codr': '4/5', 'lsnr': 9.5, 'rssi': -42, 'size': 15, 'data': 'QO++rd6AngDgu0qD6H/t'}]}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0:00:41.849378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009e, FOpts: ), FPort: e0, FRMPayload: 0086, MIC: 83e87fed)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0:00:41.849378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0:00:41.849378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008e, FOpts: ), FPort: e0, FRMPayload: 0401), MIC: 3faab844)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0:00:41.849378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ead2, Identifier = 03, JSON = {'txpk': {'imme': False, 'tmst': 1076563973, 'rfch': 0, 'powe': 21, 'ipol': True, 'datr': 'SF8BW500', 'freq': 926.9, 'modu': 'LORA', 'codr': '4/5', 'prea': 8, 'ncrc': True, 'size': 15, 'data': 'YO++rd4AjgDg7Bw/qrhE'}}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0:00:41.849378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0:00:41.849378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ead2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0:00:46.702607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0:00:46.702607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118a, Identifier = 00, JSON = {'rxpk': [{'tmst': 1080406421, 'chan': 6, 'rfch': 1, 'freq': 903.3, 'stat': 1, 'modu': 'LORA', 'datr': 'SF8BW125', 'codr': '4/5', 'lsnr': 7.5, 'rssi': -43, 'size': 15, 'data': 'QO++rd6AnwDgoXZkwdX1'}]}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0:00:46.702607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009f, FOpts: ), FPort: e0, FRMPayload: 0402, MIC: 64c1d5f5)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0:00:46.702607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0:00:46.702607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0:00:46.702607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0:00:46.702607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RX1 downlink at -20 microseconds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0:00:46.710718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0:00:46.710718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0:00:46.710718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0:00:46.710718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RX2 downlink at -20 microseconds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0:00:46.720647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0:00:50.723113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0405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0:00:50.723113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0405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0:00:51.532965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0:00:51.535045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118c, Identifier = 00, JSON = {'rxpk': [{'tmst': 1085248925, 'chan': 7, 'rfch': 1, 'freq': 903.7, 'stat': 1, 'modu': 'LORA', 'datr': 'SF8BW125', 'codr': '4/5', 'lsnr': 10.3, 'rssi': -47, 'size': 15, 'data': 'QO++rd6AoADg+hM3pWnW'}]}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0:00:51.535045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00a0, FOpts: ), FPort: e0, FRMPayload: 0087, MIC: 37a569d6)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0:00:51.535045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0:00:51.535045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008f, FOpts: ), FPort: e0, FRMPayload: 0401), MIC: 0cb71715)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0:00:51.535045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e716, Identifier = 03, JSON = {'txpk': {'imme': False, 'tmst': 1087248905, 'rfch': 0, 'powe': 21, 'ipol': True, 'datr': 'SF12BW500', 'freq': 923.3, 'modu': 'LORA', 'codr': '4/5', 'prea': 8, 'ncrc': True, 'size': 15, 'data': 'YO++rd4AjwDg3o8MtxcV'}}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0:00:51.535045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0:00:51.535045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e716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0:00:56.499697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02 118d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0:00:56.499697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118d, Identifier = 00, JSON = {'rxpk': [{'tmst': 1090131923, 'chan': 0, 'rfch': 0, 'freq': 902.3, 'stat': 1, 'modu': 'LORA', 'datr': 'SF8BW125', 'codr': '4/5', 'lsnr': 11.3, 'rssi': -47, 'size': 15, 'data': 'QO++rd6AoQDgU6J0zX00'}]}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0:00:56.499697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00a1, FOpts: ), FPort: e0, FRMPayload: 0402, MIC: 74cd7d34)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0:00:56.499697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0:00:56.499697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0:00:56.499697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0:00:56.499697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RX2 downlink at -20 microseconds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0:00:56.509662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0:00:56.509662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0:00:56.509662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0:00:56.509662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0:00:56.519672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0:00:56.519672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0:00:56.519672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0:00:56.529660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0:00:56.529660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TP_A_US915_ED_MAC_BV_005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0:00:56.529660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TP_A_US915_ED_MAC_BV_007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16:50:44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DevStatusReq MAC command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0:00:00.020277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0:00:00.040504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0:00:00.040504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0:00:00.050746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0:00:00.050746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0:00:00.088906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0:00:00.108906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0:00:00.118957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0:00:00.118957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0:00:00.118957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0:00:00.118957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0:00:00.118957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0:00:00.127071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0:00:00.127071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0:00:00.127071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0:00:00.127071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0:00:00.137033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0:00:00.137033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0:00:00.137033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0:00:01.071583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0:00:05.861834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0:00:06.567618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e6e8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0:00:06.605732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e6e8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0:00:06.605732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0:00:10.712785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0:00:10.732523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11b2, Identifier = 00, JSON = {'rxpk': [{'tmst': 1240391799, 'chan': 1, 'rfch': 0, 'freq': 902.5, 'stat': 1, 'modu': 'LORA', 'datr': 'SF8BW125', 'codr': '4/5', 'lsnr': 9.5, 'rssi': -44, 'size': 15, 'data': 'QO++rd6AwADgvI3HdNc2'}]}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0:00:10.732523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00c0, FOpts: ), FPort: e0, FRMPayload: 0093, MIC: c774d736)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0:00:10.732523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0:00:10.732523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a425, FOpts: ), FPort: 00, FRMPayload: 0345010071), MIC: 294e5da6)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0:00:10.732523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136c, Identifier = 03, JSON = {'txpk': {'imme': False, 'tmst': 1241391779, 'rfch': 0, 'powe': 21, 'ipol': True, 'datr': 'SF8BW500', 'freq': 923.9, 'modu': 'LORA', 'codr': '4/5', 'prea': 8, 'ncrc': True, 'size': 18, 'data': 'YO++rd4AJaQA5P2cJkkpTl2m'}}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0:00:10.732523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0:00:10.732523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02 136c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0:00:15.515048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0:00:15.515048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11b3, Identifier = 00, JSON = {'rxpk': [{'tmst': 1245150438, 'chan': 8, 'rfch': 0, 'freq': 903.0, 'stat': 1, 'modu': 'LORA', 'datr': 'SF8BW500', 'codr': '4/5', 'lsnr': 11.0, 'rssi': -46, 'size': 17, 'data': 'QO++rd6CwQADB+BxWIv+EDs='}]}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0:00:15.515048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00c1, FOpts: 0307), FPort: e0, FRMPayload: 0094, MIC: 8bfe103b)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0:00:15.515048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0:00:15.515048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0:00:15.515048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0:00:15.523126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0:00:15.523126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0:00:16.703318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0091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0:00:16.703318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0091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0:00:20.322678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0:00:20.324730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11b4, Identifier = 00, JSON = {'rxpk': [{'tmst': 1249997650, 'chan': 8, 'rfch': 0, 'freq': 903.0, 'stat': 1, 'modu': 'LORA', 'datr': 'SF8BW500', 'codr': '4/5', 'lsnr': 11.0, 'rssi': -46, 'size': 15, 'data': 'QO++rd6AwgDgF2uBC3Ha'}]}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0:00:20.324730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00c2, FOpts: ), FPort: e0, FRMPayload: 0094, MIC: 810b71da)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0:00:20.324730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0:00:20.324730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a426, FOpts: ), FPort: 00, FRMPayload: 0325ff0001), MIC: f1872cca)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0:00:20.324730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55eb, Identifier = 03, JSON = {'txpk': {'imme': False, 'tmst': 1250997630, 'rfch': 0, 'powe': 21, 'ipol': True, 'datr': 'SF7BW500', 'freq': 923.3, 'modu': 'LORA', 'codr': '4/5', 'prea': 8, 'ncrc': True, 'size': 18, 'data': 'YO++rd4AJqQA/zTDac7xhyzK'}}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0:00:20.324730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0:00:20.324730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55eb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0:00:25.309307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0:00:25.311329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11b5, Identifier = 00, JSON = {'rxpk': [{'tmst': 1254950253, 'chan': 7, 'rfch': 1, 'freq': 903.7, 'stat': 1, 'modu': 'LORA', 'datr': 'SF8BW125', 'codr': '4/5', 'lsnr': 11.5, 'rssi': -45, 'size': 17, 'data': 'QO++rd6CwwADB+CTFwKU+lo='}]}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0:00:25.311329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00c3, FOpts: 0307), FPort: e0, FRMPayload: 0095, MIC: 0294fa5a)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0:00:25.311329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0:00:25.311329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0:00:25.311329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0:00:25.311329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0:00:25.319403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0:00:25.319403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0:00:25.319403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0:00:25.319403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0:00:25.319403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DevStatusReq MAC command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0:00:25.329347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DevStatusReq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0:00:26.909232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be4a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0:00:26.909232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be4a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0:00:30.128844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0:00:30.130943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11b6, Identifier = 00, JSON = {'rxpk': [{'tmst': 1259792405, 'chan': 2, 'rfch': 0, 'freq': 902.7, 'stat': 1, 'modu': 'LORA', 'datr': 'SF8BW125', 'codr': '4/5', 'lsnr': 8.0, 'rssi': -43, 'size': 15, 'data': 'QO++rd6AxADg4AMRJrPp'}]}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0:00:30.130943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00c4, FOpts: ), FPort: e0, FRMPayload: 0095, MIC: 1126b3e9)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0:00:30.130943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0:00:30.130943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a427, FOpts: ), FPort: 00, FRMPayload: 06), MIC: 5d21db6a)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0:00:30.130943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6ab4, Identifier = 03, JSON = {'txpk': {'imme': False, 'tmst': 1260792385, 'rfch': 0, 'powe': 21, 'ipol': True, 'datr': 'SF8BW500', 'freq': 924.5, 'modu': 'LORA', 'codr': '4/5', 'prea': 8, 'ncrc': True, 'size': 14, 'data': 'YO++rd4AJ6QAm10h22o='}}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0:00:30.130943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0:00:30.138998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6ab4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0:00:34.949826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11b7, Identifier = 00, JSON = {'rxpk': [{'tmst': 1264635449, 'chan': 5, 'rfch': 1, 'freq': 903.5, 'stat': 1, 'modu': 'LORA', 'datr': 'SF8BW125', 'codr': '4/5', 'lsnr': 10.3, 'rssi': -43, 'size': 18, 'data': 'QO++rd6DxQAGAA3gCqA5QCPO'}]}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83, FCnt: 00c5, FOpts: 06000d), FPort: e0, FRMPayload: 0096, MIC: 394023ce)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06000d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Battery level (byte value) 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Radio Status (byte value) 0d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0:00:34.959952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DevStatusReq MAC command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0:00:34.962003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0:00:34.962003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0:00:34.962003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0:00:34.962003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0:00:34.980211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0:00:34.980211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0:00:34.980211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0:00:34.980211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TP_A_US915_ED_MAC_BV_008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16:51:23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MAC Commands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0:00:00.140591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TP_A_US915_ED_MAC_BV_008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0:00:00.160576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0:00:00.160576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0:00:00.160576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0:00:00.160576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0:00:00.210576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0:00:00.250577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0:00:00.250577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0:00:00.250577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0:00:00.250577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0:00:00.250577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0:00:00.250577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0:00:00.260779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0:00:00.262874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0:00:00.262874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0:00:00.262874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0:00:00.272874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0:00:00.272874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0:00:00.272874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0:00:01.818060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0:00:06.658459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0:00:09.129772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c938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0:00:09.129772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c938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0:00:09.129772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0:00:11.502798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0:00:11.504823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11bb, Identifier = 00, JSON = {'rxpk': [{'tmst': 1279162601, 'chan': 3, 'rfch': 0, 'freq': 902.9, 'stat': 1, 'modu': 'LORA', 'datr': 'SF8BW125', 'codr': '4/5', 'lsnr': 10.0, 'rssi': -38, 'size': 15, 'data': 'QO++rd6AyADgnxDuRACR'}]}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0:00:11.504823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00c8, FOpts: ), FPort: e0, FRMPayload: 0096, MIC: ee440091)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0:00:11.504823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0:00:11.504823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a428, FOpts: ), FPort: 00, FRMPayload: 0345010071), MIC: 9e34f1ba)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0:00:11.504823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dc75, Identifier = 03, JSON = {'txpk': {'imme': False, 'tmst': 1280162581, 'rfch': 0, 'powe': 21, 'ipol': True, 'datr': 'SF8BW500', 'freq': 925.1, 'modu': 'LORA', 'codr': '4/5', 'prea': 8, 'ncrc': True, 'size': 18, 'data': 'YO++rd4AKKQAkIlFNFSeNPG6'}}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0:00:11.504823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0:00:11.504823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dc75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0:00:16.233531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0:00:16.233531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11bc, Identifier = 00, JSON = {'rxpk': [{'tmst': 1283931164, 'chan': 8, 'rfch': 0, 'freq': 903.0, 'stat': 1, 'modu': 'LORA', 'datr': 'SF8BW500', 'codr': '4/5', 'lsnr': 10.5, 'rssi': -46, 'size': 17, 'data': 'QO++rd6CyQADB+CEdc07iqk='}]}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0:00:16.233531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00c9, FOpts: 0307), FPort: e0, FRMPayload: 0097, MIC: cd3b8aa9)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0:00:16.233531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0:00:16.233531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0:00:16.233531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0:00:16.243506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0:00:19.318356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a468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0:00:19.318356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a468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0:00:21.078947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0:00:21.081000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11bd, Identifier = 00, JSON = {'rxpk': [{'tmst': 1288778398, 'chan': 8, 'rfch': 0, 'freq': 903.0, 'stat': 1, 'modu': 'LORA', 'datr': 'SF8BW500', 'codr': '4/5', 'lsnr': 8.8, 'rssi': -39, 'size': 15, 'data': 'QO++rd6AygDgvhloETJN'}]}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0:00:21.081000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00ca, FOpts: ), FPort: e0, FRMPayload: 0097, MIC: 6811324d)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0:00:21.081000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0:00:21.081000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a429, FOpts: ), FPort: 00, FRMPayload: 0325ff0001), MIC: e223420a)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0:00:21.081000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52ee, Identifier = 03, JSON = {'txpk': {'imme': False, 'tmst': 1289778378, 'rfch': 0, 'powe': 21, 'ipol': True, 'datr': 'SF7BW500', 'freq': 923.3, 'modu': 'LORA', 'codr': '4/5', 'prea': 8, 'ncrc': True, 'size': 18, 'data': 'YO++rd4AKaQAImRrXbbiI0IK'}}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0:00:21.081000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0:00:21.081000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52ee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0:00:26.033443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11be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0:00:26.033443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11be, Identifier = 00, JSON = {'rxpk': [{'tmst': 1293731027, 'chan': 5, 'rfch': 1, 'freq': 903.5, 'stat': 1, 'modu': 'LORA', 'datr': 'SF8BW125', 'codr': '4/5', 'lsnr': 10.5, 'rssi': -39, 'size': 17, 'data': 'QO++rd6CywADB+AVTczAIU4='}]}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0:00:26.033443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00cb, FOpts: 0307), FPort: e0, FRMPayload: 0098, MIC: ccc0214e)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0:00:26.036638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0:00:26.036638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0:00:26.036638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0:00:26.036638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0:00:26.036638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0:00:26.044693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0:00:26.044693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0:00:26.044693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0:00:26.044693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MAC Commands in App-Payload (FRMPayload) only (FPort = 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0:00:26.054649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DevStatusReq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0:00:29.532673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7104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0:00:29.532673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7104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0:00:30.895506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0:00:30.897569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11c0, Identifier = 00, JSON = {'rxpk': [{'tmst': 1298573131, 'chan': 3, 'rfch': 0, 'freq': 902.9, 'stat': 1, 'modu': 'LORA', 'datr': 'SF8BW125', 'codr': '4/5', 'lsnr': 10.0, 'rssi': -43, 'size': 15, 'data': 'QO++rd6AzADg7dFQQHoj'}]}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0:00:30.897569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00cc, FOpts: ), FPort: e0, FRMPayload: 0098, MIC: 50407a23)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0:00:30.897569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0:00:30.897569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a42a, FOpts: ), FPort: 00, FRMPayload: 06), MIC: 1546b343)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0:00:30.897569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d459, Identifier = 03, JSON = {'txpk': {'imme': False, 'tmst': 1299573111, 'rfch': 0, 'powe': 21, 'ipol': True, 'datr': 'SF8BW500', 'freq': 925.1, 'modu': 'LORA', 'codr': '4/5', 'prea': 8, 'ncrc': True, 'size': 14, 'data': 'YO++rd4AKqQAwBVGs0M='}}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0:00:30.897569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0:00:30.897569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d459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11c1, Identifier = 00, JSON = {'rxpk': [{'tmst': 1303416167, 'chan': 7, 'rfch': 1, 'freq': 903.7, 'stat': 1, 'modu': 'LORA', 'datr': 'SF8BW125', 'codr': '4/5', 'lsnr': 11.0, 'rssi': -43, 'size': 18, 'data': 'QO++rd6DzQAGAA3gx1hBbIPf'}]}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83, FCnt: 00cd, FOpts: 06000d), FPort: e0, FRMPayload: 0099, MIC: 416c83df)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06000d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Battery level (byte value) 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Radio Status (byte value) 0d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0:00:35.784459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0:00:35.784459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0:00:39.547052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02 341e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0:00:39.547052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02 341e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0:00:40.627155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0:00:40.627155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11c2, Identifier = 00, JSON = {'rxpk': [{'tmst': 1308258151, 'chan': 1, 'rfch': 0, 'freq': 902.5, 'stat': 1, 'modu': 'LORA', 'datr': 'SF8BW125', 'codr': '4/5', 'lsnr': 10.8, 'rssi': -43, 'size': 15, 'data': 'QO++rd6AzgDg5EGEe1Co'}]}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0:00:40.627155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00ce, FOpts: ), FPort: e0, FRMPayload: 0099, MIC: 847b50a8)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0:00:40.627155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0:00:40.627155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a42b, FOpts: ), FPort: 00, FRMPayload: 050968e28c), MIC: efde65d5)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0:00:40.627155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dd9c, Identifier = 03, JSON = {'txpk': {'imme': False, 'tmst': 1309258131, 'rfch': 0, 'powe': 21, 'ipol': True, 'datr': 'SF8BW500', 'freq': 923.9, 'modu': 'LORA', 'codr': '4/5', 'prea': 8, 'ncrc': True, 'size': 18, 'data': 'YO++rd4AK6QAoK62eznv3mXV'}}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0:00:40.627155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0:00:40.627155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dd9c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0:00:45.452457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0:00:45.452457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11c3, Identifier = 00, JSON = {'rxpk': [{'tmst': 1313101026, 'chan': 4, 'rfch': 1, 'freq': 903.1, 'stat': 1, 'modu': 'LORA', 'datr': 'SF8BW125', 'codr': '4/5', 'lsnr': 10.3, 'rssi': -41, 'size': 17, 'data': 'QO++rd6CzwAFB+BXj2+c2lU='}]}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0:00:45.452457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00cf, FOpts: 0507), FPort: e0, FRMPayload: 009a, MIC: 6f9cda55)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0:00:45.452457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0:00:45.452457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0:00:45.452457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0:00:45.462420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0:00:45.462420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RXTimingSetupReq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0:00:49.653677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6338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0:00:49.653677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6338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0:00:50.310591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0:00:50.312638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11c4, Identifier = 00, JSON = {'rxpk': [{'tmst': 1317943514, 'chan': 2, 'rfch': 0, 'freq': 902.7, 'stat': 1, 'modu': 'LORA', 'datr': 'SF8BW125', 'codr': '4/5', 'lsnr': 7.5, 'rssi': -43, 'size': 17, 'data': 'QO++rd6C0AAFB+A2g2a3v/Y='}]}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0:00:50.312638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00d0, FOpts: 0507), FPort: e0, FRMPayload: 009a, MIC: 66b7bff6)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0:00:50.312638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0:00:50.312638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a42c, FOpts: ), FPort: 00, FRMPayload: 0801), MIC: f5c0c71b)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0:00:50.312638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e54b, Identifier = 03, JSON = {'txpk': {'imme': False, 'tmst': 1318943494, 'rfch': 0, 'powe': 21, 'ipol': True, 'datr': 'SF8BW500', 'freq': 924.5, 'modu': 'LORA', 'codr': '4/5', 'prea': 8, 'ncrc': True, 'size': 15, 'data': 'YO++rd4ALKQA0mL1wMcb'}}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0:00:50.312638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0:00:50.312638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e54b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0:00:55.108519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0:00:55.108519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11c5, Identifier = 00, JSON = {'rxpk': [{'tmst': 1322785837, 'chan': 6, 'rfch': 1, 'freq': 903.3, 'stat': 1, 'modu': 'LORA', 'datr': 'SF8BW125', 'codr': '4/5', 'lsnr': 8.3, 'rssi': -43, 'size': 16, 'data': 'QO++rd6B0QAI4HI6WtDC6w=='}]}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0:00:55.108519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00d1, FOpts: 08), FPort: e0, FRMPayload: 009b, MIC: 5ad0c2eb)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0:00:55.108519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0:00:55.108519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0:00:55.108519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08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0:00:55.114867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0:00:55.122913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0:00:59.744313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be52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0:00:59.744313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be52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0:01:00.004310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0:01:00.004310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11c7, Identifier = 00, JSON = {'rxpk': [{'tmst': 1327628381, 'chan': 0, 'rfch': 0, 'freq': 902.3, 'stat': 1, 'modu': 'LORA', 'datr': 'SF8BW125', 'codr': '4/5', 'lsnr': 11.0, 'rssi': -45, 'size': 16, 'data': 'QO++rd6B0gAI4HAhNpL95w=='}]}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0:01:00.004310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00d2, FOpts: 08), FPort: e0, FRMPayload: 009b, MIC: 3692fde7)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0:01:00.004310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0:01:00.004310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a42d, FOpts: ), FPort: 00, FRMPayload: 0325ff0001), MIC: a7d1a797)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0:01:00.004310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588b, Identifier = 03, JSON = {'txpk': {'imme': False, 'tmst': 1328628381, 'rfch': 0, 'powe': 21, 'ipol': True, 'datr': 'SF8BW500', 'freq': 923.3, 'modu': 'LORA', 'codr': '4/5', 'prea': 8, 'ncrc': True, 'size': 18, 'data': 'YO++rd4ALaQA0Zqrttmn0aeX'}}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0:01:00.004310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0:01:00.004310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02 588b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0:01:04.816378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0:01:04.816378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11c8, Identifier = 00, JSON = {'rxpk': [{'tmst': 1332511757, 'chan': 7, 'rfch': 1, 'freq': 903.7, 'stat': 1, 'modu': 'LORA', 'datr': 'SF8BW125', 'codr': '4/5', 'lsnr': 11.3, 'rssi': -46, 'size': 17, 'data': 'QO++rd6C0wADB+BLVH5jfo4='}]}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0:01:04.816378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00d3, FOpts: 0307), FPort: e0, FRMPayload: 009c, MIC: 7e637e8e)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0:01:04.816378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0:01:04.816378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0:01:04.816378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0:01:04.816378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0:01:04.826378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MAC Commands in App-Payload (FRMPayload) only (FPort = 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0:01:04.826378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0:01:04.826378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0:01:04.826378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0:01:04.826378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MAC Commands in App-Payload (FRMPayload) and FOpts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0:01:04.836391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in FOpts and FRMPayload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0:01:09.673377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0:01:09.675449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11c9, Identifier = 00, JSON = {'rxpk': [{'tmst': 1337353909, 'chan': 5, 'rfch': 1, 'freq': 903.5, 'stat': 1, 'modu': 'LORA', 'datr': 'SF8BW125', 'codr': '4/5', 'lsnr': 10.8, 'rssi': -44, 'size': 15, 'data': 'QO++rd6A1ADgvdl8m0Mf'}]}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0:01:09.675449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00d4, FOpts: ), FPort: e0, FRMPayload: 009c, MIC: 7c9b431f)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0:01:09.675449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0:01:09.675449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01, FCnt: a42e, FOpts: 06), FPort: 00, FRMPayload: 06), MIC: ea27d80c)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0:01:09.675449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420e, Identifier = 03, JSON = {'txpk': {'imme': False, 'tmst': 1338353909, 'rfch': 0, 'powe': 21, 'ipol': True, 'datr': 'SF8BW500', 'freq': 926.9, 'modu': 'LORA', 'codr': '4/5', 'prea': 8, 'ncrc': True, 'size': 15, 'data': 'YO++rd4BLqQGAIHqJ9gM'}}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0:01:09.675449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0:01:09.675449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02 420e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0:01:09.893491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9386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0:01:09.893491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9386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0:01:14.556030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0:01:14.556030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11ca, Identifier = 00, JSON = {'rxpk': [{'tmst': 1342196351, 'chan': 1, 'rfch': 0, 'freq': 902.5, 'stat': 1, 'modu': 'LORA', 'datr': 'SF8BW125', 'codr': '4/5', 'lsnr': 10.8, 'rssi': -43, 'size': 15, 'data': 'QO++rd6A1QDg5Dh8eZXE'}]}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0:01:14.556030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00d5, FOpts: ), FPort: e0, FRMPayload: 009c, MIC: 7c7995c4)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0:01:14.556030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0:01:14.556030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not received because FPort field is not set to 0 and FOpts field is empty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0:01:14.556030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0:01:14.556030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in FOpts and FRMPayload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0:01:19.362146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0:01:19.364268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11cb, Identifier = 00, JSON = {'rxpk': [{'tmst': 1347038903, 'chan': 2, 'rfch': 0, 'freq': 902.7, 'stat': 1, 'modu': 'LORA', 'datr': 'SF8BW125', 'codr': '4/5', 'lsnr': 7.8, 'rssi': -41, 'size': 15, 'data': 'QO++rd6A1gDgBGNt+xlV'}]}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0:01:19.364268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00d6, FOpts: ), FPort: e0, FRMPayload: 009c, MIC: 6dfb1955)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0:01:19.364268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0:01:19.364268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01, FCnt: a42f, FOpts: 06), FPort: 00, FRMPayload: 06), MIC: 960fa4ef)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0:01:19.364268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04d9, Identifier = 03, JSON = {'txpk': {'imme': False, 'tmst': 1348038903, 'rfch': 0, 'powe': 21, 'ipol': True, 'datr': 'SF8BW500', 'freq': 924.5, 'modu': 'LORA', 'codr': '4/5', 'prea': 8, 'ncrc': True, 'size': 15, 'data': 'YO++rd4BL6QGAPaWD6Tv'}}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0:01:19.364268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0:01:19.364268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04d9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0:01:20.001268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7774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0:01:20.001268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7774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0:01:24.214563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0:01:24.216633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11cc, Identifier = 00, JSON = {'rxpk': [{'tmst': 1351881431, 'chan': 4, 'rfch': 1, 'freq': 903.1, 'stat': 1, 'modu': 'LORA', 'datr': 'SF8BW125', 'codr': '4/5', 'lsnr': 11.3, 'rssi': -43, 'size': 15, 'data': 'QO++rd6A1wDg5maT87m8'}]}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0:01:24.216633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00d7, FOpts: ), FPort: e0, FRMPayload: 009c, MIC: 93f3b9bc)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0:01:24.216633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0:01:24.216633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not received because FPort field is not set to 0 and FOpts field is empty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0:01:24.216633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0:01:24.216633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MAC Commands in App-Payload (FRMPayload) and FOpts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0:01:24.216633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0:01:24.224737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0:01:24.224737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0:01:24.224737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0:01:24.234687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0:01:24.234687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0:01:24.234687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0:01:24.234687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0:01:24.244687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TP_A_US915_ED_MAC_BV_008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0:01:24.244687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TP_A_US915_ED_MAC_BV_010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16:52:50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Confirmed packets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0:00:00.009776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TP_A_US915_ED_MAC_BV_010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0:00:00.039818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0:00:00.039818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0:00:00.048325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0:00:00.048325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0:00:00.098355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0:00:00.098355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0:00:00.098355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0:00:00.098355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0:00:00.098355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0:00:00.098355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0:00:00.108366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0:00:00.108366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0:00:00.118328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0:00:00.118328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0:00:00.118328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0:00:02.739075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0:00:03.781157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8002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0:00:03.781157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8002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0:00:03.781157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0:00:07.588944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11cf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0:00:07.588944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11cf, Identifier = 00, JSON = {'rxpk': [{'tmst': 1361566591, 'chan': 3, 'rfch': 0, 'freq': 902.9, 'stat': 1, 'modu': 'LORA', 'datr': 'SF8BW125', 'codr': '4/5', 'lsnr': 11.0, 'rssi': -43, 'size': 15, 'data': 'QO++rd6A2QDgWGhRyj+2'}]}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0:00:07.588944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00d9, FOpts: ), FPort: e0, FRMPayload: 009c, MIC: 51ca3fb6)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0:00:07.588944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0:00:07.588944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a430, FOpts: ), FPort: 00, FRMPayload: 0345010071), MIC: e61a8da8)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0:00:07.588944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df13, Identifier = 03, JSON = {'txpk': {'imme': False, 'tmst': 1362566591, 'rfch': 0, 'powe': 21, 'ipol': True, 'datr': 'SF8BW500', 'freq': 925.1, 'modu': 'LORA', 'codr': '4/5', 'prea': 8, 'ncrc': True, 'size': 18, 'data': 'YO++rd4AMKQAg7Nd7zHmGo2o'}}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0:00:07.588944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0:00:07.588944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df13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0:00:12.367970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0:00:12.367970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11d0, Identifier = 00, JSON = {'rxpk': [{'tmst': 1366340236, 'chan': 8, 'rfch': 0, 'freq': 903.0, 'stat': 1, 'modu': 'LORA', 'datr': 'SF8BW500', 'codr': '4/5', 'lsnr': 11.3, 'rssi': -46, 'size': 17, 'data': 'QO++rd6C2gADB+DGtkK0f+k='}]}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0:00:12.367970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00da, FOpts: 0307), FPort: e0, FRMPayload: 009d, MIC: 42b47fe9)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0:00:12.367970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0:00:12.367970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0:00:12.367970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0:00:12.376024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0:00:12.376024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0:00:13.931868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7a46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0:00:13.931868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7a46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11d1, Identifier = 00, JSON = {'rxpk': [{'tmst': 1371187502, 'chan': 8, 'rfch': 0, 'freq': 903.0, 'stat': 1, 'modu': 'LORA', 'datr': 'SF8BW500', 'codr': '4/5', 'lsnr': 11.3, 'rssi': -46, 'size': 15, 'data': 'QO++rd6A2wDg9n1VWQ3a'}]}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00db, FOpts: ), FPort: e0, FRMPayload: 009d, MIC: 55590dda)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a431, FOpts: ), FPort: 00, FRMPayload: 0325ff0001), MIC: 399a3b85)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62c1, Identifier = 03, JSON = {'txpk': {'imme': False, 'tmst': 1372187502, 'rfch': 0, 'powe': 21, 'ipol': True, 'datr': 'SF7BW500', 'freq': 923.3, 'modu': 'LORA', 'codr': '4/5', 'prea': 8, 'ncrc': True, 'size': 18, 'data': 'YO++rd4AMaQA87c1/YU5mjuF'}}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62c1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0:00:22.207767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0:00:22.209819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11d2, Identifier = 00, JSON = {'rxpk': [{'tmst': 1376140069, 'chan': 7, 'rfch': 1, 'freq': 903.7, 'stat': 1, 'modu': 'LORA', 'datr': 'SF8BW125', 'codr': '4/5', 'lsnr': 10.0, 'rssi': -44, 'size': 17, 'data': 'QO++rd6C3AADB+BgdKG0paw='}]}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0:00:22.209819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00dc, FOpts: 0307), FPort: e0, FRMPayload: 009e, MIC: a1b4a5ac)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0:00:22.209819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0:00:22.209819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0:00:22.209819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0:00:22.209819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0:00:22.217882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0:00:22.217882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0:00:22.217882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0:00:22.217882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0:00:22.217882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Confirmed Uplinks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0:00:22.227833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Confirmed mode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0:00:24.036703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b98f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0:00:24.036703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b98f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0:00:26.989174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0:00:26.991193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11d3, Identifier = 00, JSON = {'rxpk': [{'tmst': 1380982245, 'chan': 0, 'rfch': 0, 'freq': 902.3, 'stat': 1, 'modu': 'LORA', 'datr': 'SF8BW125', 'codr': '4/5', 'lsnr': 11.8, 'rssi': -45, 'size': 15, 'data': 'QO++rd6A3QDgmxaOyN8z'}]}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0:00:26.991193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00dd, FOpts: ), FPort: e0, FRMPayload: 009e, MIC: 8ec8df33)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0:00:26.991193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0:00:26.991193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a432, FOpts: ), FPort: e0, FRMPayload: 02), MIC: ff62fc02)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0:00:26.991193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d9b1, Identifier = 03, JSON = {'txpk': {'imme': False, 'tmst': 1381982245, 'rfch': 0, 'powe': 21, 'ipol': True, 'datr': 'SF8BW500', 'freq': 923.3, 'modu': 'LORA', 'codr': '4/5', 'prea': 8, 'ncrc': True, 'size': 14, 'data': 'YO++rd4AMqTgrf9i/AI='}}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0:00:26.991193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0:00:26.991193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d9b1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0:00:31.895659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0:00:31.895659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11d5, Identifier = 00, JSON = {'rxpk': [{'tmst': 1385824947, 'chan': 3, 'rfch': 0, 'freq': 902.9, 'stat': 1, 'modu': 'LORA', 'datr': 'SF8BW125', 'codr': '4/5', 'lsnr': 11.3, 'rssi': -43, 'size': 15, 'data': 'gO++rd6A3gDg4pBp/2OA'}]}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0:00:31.895659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00de, FOpts: ), FPort: e0, FRMPayload: 009f, MIC: 69ff6380)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0:00:31.898640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0:00:31.898640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a433, FOpts: ), FPort: , FRMPayload: ), MIC: 5013e636)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0:00:31.898640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b538, Identifier = 03, JSON = {'txpk': {'imme': False, 'tmst': 1386824947, 'rfch': 0, 'powe': 21, 'ipol': True, 'datr': 'SF8BW500', 'freq': 925.1, 'modu': 'LORA', 'codr': '4/5', 'prea': 8, 'ncrc': True, 'size': 12, 'data': 'YO++rd4gM6RQE+Y2'}}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0:00:31.898640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0:00:31.898640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Confirmed mode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0:00:31.898640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Confirmed Uplinks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0:00:31.898640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0:00:31.906690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0:00:31.906690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0:00:31.906690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Confirmed Uplink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0:00:31.916653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Uplink retransmission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0:00:34.152980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6beb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0:00:34.153978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6beb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0:00:36.711307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0:00:36.711307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11d6, Identifier = 00, JSON = {'rxpk': [{'tmst': 1390667470, 'chan': 5, 'rfch': 1, 'freq': 903.5, 'stat': 1, 'modu': 'LORA', 'datr': 'SF8BW125', 'codr': '4/5', 'lsnr': 10.3, 'rssi': -43, 'size': 15, 'data': 'gO++rd6A3wDgaXdYaKN0'}]}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0:00:36.711307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00df, FOpts: ), FPort: e0, FRMPayload: 00a0, MIC: 5868a374)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0:00:36.711307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0:00:36.711307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a434, FOpts: ), FPort: e0, FRMPayload: 02), MIC: 02d5f57e)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0:00:36.711307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5730, Identifier = 03, JSON = {'txpk': {'imme': False, 'tmst': 1391667470, 'rfch': 0, 'powe': 21, 'ipol': True, 'datr': 'SF8BW500', 'freq': 926.9, 'modu': 'LORA', 'codr': '4/5', 'prea': 8, 'ncrc': True, 'size': 14, 'data': 'YO++rd4gNKTgJgLV9X4='}}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0:00:36.711307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0:00:36.711307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5730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0:00:41.526779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0:00:41.528826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11d7, Identifier = 00, JSON = {'rxpk': [{'tmst': 1395510007, 'chan': 2, 'rfch': 0, 'freq': 902.7, 'stat': 1, 'modu': 'LORA', 'datr': 'SF8BW125', 'codr': '4/5', 'lsnr': 8.5, 'rssi': -41, 'size': 15, 'data': 'gO++rd6A4ADgGteMTeEG'}]}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0:00:41.528826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00e0, FOpts: ), FPort: e0, FRMPayload: 00a1, MIC: 8c4de106)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0:00:41.528826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0:00:44.301436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a097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0:00:44.301436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a097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0:00:44.611432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0:00:44.611432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11d8, Identifier = 00, JSON = {'rxpk': [{'tmst': 1398564367, 'chan': 1, 'rfch': 0, 'freq': 902.5, 'stat': 1, 'modu': 'LORA', 'datr': 'SF8BW125', 'codr': '4/5', 'lsnr': 10.5, 'rssi': -41, 'size': 15, 'data': 'gO++rd6A4ADgGteMTeEG'}]}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0:00:44.611432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00e0, FOpts: ), FPort: e0, FRMPayload: 00a1, MIC: 8c4de106)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0:00:44.611432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0:00:44.611432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Uplink retransmission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0:00:44.611432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Confirmed Uplink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0:00:44.611432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0:00:44.621464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0:00:44.621464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0:00:44.621464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Confirmed Downlinks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0:00:44.631443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Unconfirmed mode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0:00:48.139646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0:00:48.141695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11d9, Identifier = 00, JSON = {'rxpk': [{'tmst': 1402141999, 'chan': 4, 'rfch': 1, 'freq': 903.1, 'stat': 1, 'modu': 'LORA', 'datr': 'SF9BW125', 'codr': '4/5', 'lsnr': 8.3, 'rssi': -40, 'size': 15, 'data': 'gO++rd6A4ADgGteMTeEG'}]}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0:00:48.141695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00e0, FOpts: ), FPort: e0, FRMPayload: 00a1, MIC: 8c4de106)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0:00:48.141695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0:00:48.141695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a435, FOpts: ), FPort: e0, FRMPayload: 03), MIC: 3cb3cf85)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0:00:48.141695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4e35, Identifier = 03, JSON = {'txpk': {'imme': False, 'tmst': 1403141999, 'rfch': 0, 'powe': 21, 'ipol': True, 'datr': 'SF9BW500', 'freq': 925.7, 'modu': 'LORA', 'codr': '4/5', 'prea': 8, 'ncrc': True, 'size': 14, 'data': 'YO++rd4gNaTgKjyzz4U='}}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0:00:48.141695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0:00:48.141695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4e35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0:00:51.325994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0:00:51.325994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11da, Identifier = 00, JSON = {'rxpk': [{'tmst': 1405262206, 'chan': 6, 'rfch': 1, 'freq': 903.3, 'stat': 1, 'modu': 'LORA', 'datr': 'SF9BW125', 'codr': '4/5', 'lsnr': 7.3, 'rssi': -41, 'size': 15, 'data': 'QO++rd6A4QDgWpMP9Bge'}]}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0:00:51.325994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00e1, FOpts: ), FPort: e0, FRMPayload: 00a2, MIC: 0ff4181e)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0:00:51.325994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0:00:51.325994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Unconfirmed mode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0:00:51.325994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Confirmed downlink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0:00:54.495214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5b40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0:00:54.495214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5b40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0:00:56.143588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0:00:56.143588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11db, Identifier = 00, JSON = {'rxpk': [{'tmst': 1410145214, 'chan': 0, 'rfch': 0, 'freq': 902.3, 'stat': 1, 'modu': 'LORA', 'datr': 'SF9BW125', 'codr': '4/5', 'lsnr': 9.5, 'rssi': -38, 'size': 15, 'data': 'QO++rd6A4gDgql7UmyKw'}]}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0:00:56.143588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00e2, FOpts: ), FPort: e0, FRMPayload: 00a2, MIC: d49b22b0)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0:00:56.143588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0:00:56.143588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a436, FOpts: ), FPort: e0, FRMPayload: 03), MIC: c7c71ba1)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0:00:56.143588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75b3, Identifier = 03, JSON = {'txpk': {'imme': False, 'tmst': 1411145214, 'rfch': 0, 'powe': 21, 'ipol': True, 'datr': 'SF9BW500', 'freq': 923.3, 'modu': 'LORA', 'codr': '4/5', 'prea': 8, 'ncrc': True, 'size': 14, 'data': 'oO++rd4ANqTgMsfHG6E='}}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0:00:56.143588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0:00:56.143588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75b3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0:01:01.012736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0:01:01.012736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11dc, Identifier = 00, JSON = {'rxpk': [{'tmst': 1414987879, 'chan': 2, 'rfch': 0, 'freq': 902.7, 'stat': 1, 'modu': 'LORA', 'datr': 'SF9BW125', 'codr': '4/5', 'lsnr': 8.3, 'rssi': -41, 'size': 15, 'data': 'QO++rd6g4wDgg0zAUDjI'}]}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0:01:01.012736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00e3, FOpts: ), FPort: e0, FRMPayload: 00a3, MIC: c05038c8)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0:01:01.012736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0:01:01.012736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Confirmed downlink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0:01:01.012736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Confirmed Downlinks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0:01:01.012736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0:01:01.022732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0:01:01.022732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0:01:01.022732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Confirmed Downlink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0:01:01.032722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Unconfirmed mode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0:01:04.599981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6e00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0:01:04.599981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6e00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0:01:05.883581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0:01:05.883581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11de, Identifier = 00, JSON = {'rxpk': [{'tmst': 1419830335, 'chan': 4, 'rfch': 1, 'freq': 903.1, 'stat': 1, 'modu': 'LORA', 'datr': 'SF9BW125', 'codr': '4/5', 'lsnr': 11.5, 'rssi': -41, 'size': 15, 'data': 'QO++rd6A5ADg8G4w14N3'}]}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0:01:05.883581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00e4, FOpts: ), FPort: e0, FRMPayload: 00a3, MIC: 30d78377)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0:01:05.886781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0:01:05.886781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a437, FOpts: ), FPort: e0, FRMPayload: 03), MIC: bc806751)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0:01:05.886781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7ada, Identifier = 03, JSON = {'txpk': {'imme': False, 'tmst': 1420830335, 'rfch': 0, 'powe': 21, 'ipol': True, 'datr': 'SF9BW500', 'freq': 925.7, 'modu': 'LORA', 'codr': '4/5', 'prea': 8, 'ncrc': True, 'size': 14, 'data': 'YO++rd4AN6TgubyAZ1E='}}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0:01:05.886781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0:01:05.886781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7ada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0:01:10.686855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11df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0:01:10.686855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11df, Identifier = 00, JSON = {'rxpk': [{'tmst': 1424672759, 'chan': 6, 'rfch': 1, 'freq': 903.3, 'stat': 1, 'modu': 'LORA', 'datr': 'SF9BW125', 'codr': '4/5', 'lsnr': 6.8, 'rssi': -40, 'size': 15, 'data': 'QO++rd6A5QDg0rjRFBt8'}]}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0:01:10.686855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00e5, FOpts: ), FPort: e0, FRMPayload: 00a4, MIC: d1141b7c)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0:01:10.686855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0:01:10.686855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Unconfirmed mode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0:01:10.686855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Downlink retransmission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0:01:14.809243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ec70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0:01:14.809243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ec70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0:01:15.538209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0:01:15.540298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11e0, Identifier = 00, JSON = {'rxpk': [{'tmst': 1429515207, 'chan': 1, 'rfch': 0, 'freq': 902.5, 'stat': 1, 'modu': 'LORA', 'datr': 'SF9BW125', 'codr': '4/5', 'lsnr': 10.3, 'rssi': -40, 'size': 15, 'data': 'QO++rd6A5gDgdSewaPLv'}]}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0:01:15.540298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00e6, FOpts: ), FPort: e0, FRMPayload: 00a4, MIC: b068f2ef)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0:01:15.540298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0:01:15.540298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a438, FOpts: ), FPort: e0, FRMPayload: 03), MIC: f246757e)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0:01:15.540298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0fd9, Identifier = 03, JSON = {'txpk': {'imme': False, 'tmst': 1430515207, 'rfch': 0, 'powe': 21, 'ipol': True, 'datr': 'SF9BW500', 'freq': 923.9, 'modu': 'LORA', 'codr': '4/5', 'prea': 8, 'ncrc': True, 'size': 14, 'data': 'oO++rd4AOKTg8PJGdX4='}}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0:01:15.540298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0:01:15.540298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0fd9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0:01:20.359714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0:01:20.361785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11e1, Identifier = 00, JSON = {'rxpk': [{'tmst': 1434357696, 'chan': 5, 'rfch': 1, 'freq': 903.5, 'stat': 1, 'modu': 'LORA', 'datr': 'SF9BW125', 'codr': '4/5', 'lsnr': 9.0, 'rssi': -41, 'size': 15, 'data': 'QO++rd6g5wDg86f3HnqZ'}]}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0:01:20.361785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00e7, FOpts: ), FPort: e0, FRMPayload: 00a5, MIC: f71e7a99)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0:01:20.361785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0:01:20.361785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ACK is sent for the previous 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0:01:20.361785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a438, FOpts: ), FPort: e0, FRMPayload: 03), MIC: f246757e)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0:01:20.361785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e67d, Identifier = 03, JSON = {'txpk': {'imme': False, 'tmst': 1435357696, 'rfch': 0, 'powe': 21, 'ipol': True, 'datr': 'SF9BW500', 'freq': 926.9, 'modu': 'LORA', 'codr': '4/5', 'prea': 8, 'ncrc': True, 'size': 14, 'data': 'oO++rd4AOKTg8PJGdX4='}}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0:01:20.361785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0:01:20.361785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e67d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0:01:24.928660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02 775b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0:01:24.928660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02 775b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0:01:25.226906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11e2, Identifier = 00, JSON = {'rxpk': [{'tmst': 1439200121, 'chan': 7, 'rfch': 1, 'freq': 903.7, 'stat': 1, 'modu': 'LORA', 'datr': 'SF9BW125', 'codr': '4/5', 'lsnr': 10.5, 'rssi': -41, 'size': 15, 'data': 'QO++rd6g6ADgfPoWov2Q'}]}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00e8, FOpts: ), FPort: e0, FRMPayload: 00a5, MIC: 16a2fd90)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ACK is sent for the previous 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Downlink retransmission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Confirmed Downlink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0:01:25.237091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0:01:25.237091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0:01:25.237091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0:01:25.247071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0:01:25.247071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0:01:25.247071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0:01:25.247071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0:01:25.257107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TP_A_US915_ED_MAC_BV_010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0:01:25.257107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TP_A_US915_ED_MAC_BV_011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16:54:17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RXParamSetupReq MAC command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RX2 Receive window frequency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923.900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0:00:00.009968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0:00:00.109958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0:00:00.109958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0:00:00.109958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0:00:03.277898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0:00:08.213158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0:00:08.233159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b6c3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0:00:08.233159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b6c3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0:00:08.233159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0:00:13.011612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0:00:13.013892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11e6, Identifier = 00, JSON = {'rxpk': [{'tmst': 1453768121, 'chan': 1, 'rfch': 0, 'freq': 902.5, 'stat': 1, 'modu': 'LORA', 'datr': 'SF9BW125', 'codr': '4/5', 'lsnr': 11.5, 'rssi': -41, 'size': 15, 'data': 'QO++rd6A6wDgezvry5rA'}]}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0:00:13.013892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00eb, FOpts: ), FPort: e0, FRMPayload: 00a5, MIC: ebcb9ac0)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0:00:13.013892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0:00:13.013892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a439, FOpts: ), FPort: 00, FRMPayload: 0345010071), MIC: 21243fc3)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0:00:13.013892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ffea, Identifier = 03, JSON = {'txpk': {'imme': False, 'tmst': 1454768121, 'rfch': 0, 'powe': 21, 'ipol': True, 'datr': 'SF9BW500', 'freq': 923.9, 'modu': 'LORA', 'codr': '4/5', 'prea': 8, 'ncrc': True, 'size': 18, 'data': 'YO++rd4AOaQAIlv8zgIhJD/D'}}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0:00:13.013892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0:00:13.013892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ffea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0:00:17.682349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0:00:17.682349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11e7, Identifier = 00, JSON = {'rxpk': [{'tmst': 1458444072, 'chan': 8, 'rfch': 0, 'freq': 903.0, 'stat': 1, 'modu': 'LORA', 'datr': 'SF8BW500', 'codr': '4/5', 'lsnr': 11.3, 'rssi': -46, 'size': 17, 'data': 'QO++rd6C7AADB+BjvfKDQZw='}]}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0:00:17.682349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00ec, FOpts: 0307), FPort: e0, FRMPayload: 00a6, MIC: f283419c)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0:00:17.682349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0:00:17.682349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0:00:17.682349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0:00:17.692353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0:00:17.692353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0:00:18.363699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b05e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0:00:18.363699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b05e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11e8, Identifier = 00, JSON = {'rxpk': [{'tmst': 1463291272, 'chan': 8, 'rfch': 0, 'freq': 903.0, 'stat': 1, 'modu': 'LORA', 'datr': 'SF8BW500', 'codr': '4/5', 'lsnr': 11.0, 'rssi': -46, 'size': 15, 'data': 'QO++rd6A7QDgjnBRcsBU'}]}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00ed, FOpts: ), FPort: e0, FRMPayload: 00a6, MIC: 5172c054)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a43a, FOpts: ), FPort: 00, FRMPayload: 0325ff0001), MIC: fa38f17c)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384e, Identifier = 03, JSON = {'txpk': {'imme': False, 'tmst': 1464291272, 'rfch': 0, 'powe': 21, 'ipol': True, 'datr': 'SF7BW500', 'freq': 923.3, 'modu': 'LORA', 'codr': '4/5', 'prea': 8, 'ncrc': True, 'size': 18, 'data': 'YO++rd4AOqQA0A6qaRj6OPF8'}}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0:00:22.565163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02 384e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0:00:27.492834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0:00:27.492834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11e9, Identifier = 00, JSON = {'rxpk': [{'tmst': 1468243840, 'chan': 4, 'rfch': 1, 'freq': 903.1, 'stat': 1, 'modu': 'LORA', 'datr': 'SF8BW125', 'codr': '4/5', 'lsnr': 10.3, 'rssi': -40, 'size': 17, 'data': 'QO++rd6C7gADB+DT/NPuPmk='}]}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0:00:27.492834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00ee, FOpts: 0307), FPort: e0, FRMPayload: 00a7, MIC: d3ee3e69)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0:00:27.496189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0:00:27.496189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0:00:27.496189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0:00:27.496189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0:00:27.504251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0:00:27.506337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0:00:27.506337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0:00:27.506337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0:00:27.506337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Modify RX1 and RX2 downlink parameters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0:00:27.514430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0:00:28.540963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e9b7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0:00:28.540963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e9b7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0:00:32.349409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0:00:32.349409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11ea, Identifier = 00, JSON = {'rxpk': [{'tmst': 1473085896, 'chan': 1, 'rfch': 0, 'freq': 902.5, 'stat': 1, 'modu': 'LORA', 'datr': 'SF8BW125', 'codr': '4/5', 'lsnr': 9.5, 'rssi': -40, 'size': 15, 'data': 'QO++rd6A7wDgBjClfwwM'}]}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0:00:32.349409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00ef, FOpts: ), FPort: e0, FRMPayload: 00a7, MIC: a57f0c0c)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0:00:32.349409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0:00:32.349409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a43b, FOpts: ), FPort: 00, FRMPayload: 052ad8f98c), MIC: 77cf2af5)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0:00:32.349409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42e2, Identifier = 03, JSON = {'txpk': {'imme': False, 'tmst': 1474085896, 'rfch': 0, 'powe': 21, 'ipol': True, 'datr': 'SF8BW500', 'freq': 923.9, 'modu': 'LORA', 'codr': '4/5', 'prea': 8, 'ncrc': True, 'size': 18, 'data': 'YO++rd4AO6QAKbNYZ5l3zyr1'}}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0:00:32.349409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0:00:32.349409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42e2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0:00:37.131322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0:00:37.131322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11ec, Identifier = 00, JSON = {'rxpk': [{'tmst': 1477928802, 'chan': 7, 'rfch': 1, 'freq': 903.7, 'stat': 1, 'modu': 'LORA', 'datr': 'SF8BW125', 'codr': '4/5', 'lsnr': 9.8, 'rssi': -43, 'size': 17, 'data': 'QO++rd6C8AAFB+CIVdXD9/o='}]}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0:00:37.131322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00f0, FOpts: 0507), FPort: e0, FRMPayload: 00a8, MIC: d5c3f7fa)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0:00:37.131322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0:00:37.131322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0:00:37.131322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0:00:37.141323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0:00:37.141323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Modify RX1 and RX2 downlink parameters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0:00:37.141323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0:00:37.149491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0:00:37.149491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0:00:37.149491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reply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0:00:37.159464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0:00:38.739524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6e94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0:00:38.739524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6e94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0:00:42.017205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0:00:42.017205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11ed, Identifier = 00, JSON = {'rxpk': [{'tmst': 1482771290, 'chan': 2, 'rfch': 0, 'freq': 902.7, 'stat': 1, 'modu': 'LORA', 'datr': 'SF8BW125', 'codr': '4/5', 'lsnr': 7.5, 'rssi': -41, 'size': 17, 'data': 'QO++rd6C8QAFB+Dual9wRB0='}]}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0:00:42.017205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00f1, FOpts: 0507), FPort: e0, FRMPayload: 00a8, MIC: 5f70441d)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0:00:42.017205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0:00:42.017205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0:00:42.017205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0:00:42.017205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0:00:46.862487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0:00:46.864574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11ee, Identifier = 00, JSON = {'rxpk': [{'tmst': 1487613762, 'chan': 0, 'rfch': 0, 'freq': 902.3, 'stat': 1, 'modu': 'LORA', 'datr': 'SF8BW125', 'codr': '4/5', 'lsnr': 11.3, 'rssi': -45, 'size': 17, 'data': 'QO++rd6C8gAFB+AO+pc2+O8='}]}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0:00:46.864574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00f2, FOpts: 0507), FPort: e0, FRMPayload: 00a8, MIC: 9736f8ef)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0:00:46.864574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0:00:46.864574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0:00:46.864574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0:00:46.864574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0:00:48.836133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3352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0:00:48.836133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3352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0:00:51.726666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11ef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0:00:51.726666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11ef, Identifier = 00, JSON = {'rxpk': [{'tmst': 1492456426, 'chan': 3, 'rfch': 0, 'freq': 902.9, 'stat': 1, 'modu': 'LORA', 'datr': 'SF8BW125', 'codr': '4/5', 'lsnr': 11.5, 'rssi': -43, 'size': 17, 'data': 'QO++rd6C8wAFB+CJfp8zyYg='}]}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0:00:51.726666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00f3, FOpts: 0507), FPort: e0, FRMPayload: 00a8, MIC: 9f33c988)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0:00:51.726666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0:00:51.726666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0:00:51.726666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0:00:51.726666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0:00:56.535478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0:00:56.535478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11f0, Identifier = 00, JSON = {'rxpk': [{'tmst': 1497298898, 'chan': 6, 'rfch': 1, 'freq': 903.3, 'stat': 1, 'modu': 'LORA', 'datr': 'SF8BW125', 'codr': '4/5', 'lsnr': 8.0, 'rssi': -40, 'size': 17, 'data': 'QO++rd6C9AAFB+Au/pvIF+U='}]}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0:00:56.535478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00f4, FOpts: 0507), FPort: e0, FRMPayload: 00a8, MIC: 9bc817e5)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0:00:56.538768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0:00:56.538768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0:00:56.538768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0:00:56.538768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0:00:58.903986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7053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0:00:58.903986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7053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0:01:01.379559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0:01:01.381620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0:01:01.381620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11f1, Identifier = 00, JSON = {'rxpk': [{'tmst': 1502141434, 'chan': 5, 'rfch': 1, 'freq': 903.5, 'stat': -1, 'modu': 'LORA', 'datr': 'SF8BW125', 'codr': '4/5', 'lsnr': 5.3, 'rssi': -41, 'size': 17, 'data': 'QO++rd6C9QAFB+BHffTmWEE='}]}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0:01:01.381620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00f5, FOpts: 0507), FPort: e0, FRMPayload: 00a8, MIC: f4e65841)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0:01:06.266994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0:01:06.266994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11f3, Identifier = 00, JSON = {'rxpk': [{'tmst': 1507024354, 'chan': 6, 'rfch': 1, 'freq': 903.3, 'stat': 1, 'modu': 'LORA', 'datr': 'SF8BW125', 'codr': '4/5', 'lsnr': 7.0, 'rssi': -41, 'size': 17, 'data': 'QO++rd6C9gAFB+DJnocZ3d4='}]}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0:01:06.266994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00f6, FOpts: 0507), FPort: e0, FRMPayload: 00a8, MIC: 8719ddde)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0:01:06.266994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0:01:06.266994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0:01:06.266994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0:01:06.275314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0:01:08.974167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e4b6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0:01:08.974167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e4b6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0:01:11.088054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0:01:11.088054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11f4, Identifier = 00, JSON = {'rxpk': [{'tmst': 1511866834, 'chan': 4, 'rfch': 1, 'freq': 903.1, 'stat': 1, 'modu': 'LORA', 'datr': 'SF8BW125', 'codr': '4/5', 'lsnr': 10.3, 'rssi': -45, 'size': 17, 'data': 'QO++rd6C9wAFB+CC1OCM1FA='}]}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0:01:11.088054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00f7, FOpts: 0507), FPort: e0, FRMPayload: 00a8, MIC: e08cd450)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0:01:11.088054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0:01:11.088054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a43c, FOpts: ), FPort: e0, FRMPayload: 04010203), MIC: 7447a7f8)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0:01:11.088054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4b6a, Identifier = 03, JSON = {'txpk': {'imme': False, 'tmst': 1512866834, 'rfch': 0, 'powe': 21, 'ipol': True, 'datr': 'SF10BW500', 'freq': 925.7, 'modu': 'LORA', 'codr': '4/5', 'prea': 8, 'ncrc': True, 'size': 17, 'data': 'YO++rd4APKTgu0P1yHRHp/g='}}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0:01:11.088054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0:01:11.088054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4b6a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0:01:15.986592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0:01:15.986592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11f5, Identifier = 00, JSON = {'rxpk': [{'tmst': 1516709226, 'chan': 1, 'rfch': 0, 'freq': 902.5, 'stat': 1, 'modu': 'LORA', 'datr': 'SF8BW125', 'codr': '4/5', 'lsnr': 9.5, 'rssi': -45, 'size': 17, 'data': 'QO++rd6A+ADgok5oUTR/TRU='}]}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0:01:15.986592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00f8, FOpts: ), FPort: e0, FRMPayload: 04020304, MIC: 347f4d15)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0:01:15.986592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0:01:15.986592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0:01:15.986592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0:01:15.986592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0:01:19.136139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20ef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0:01:19.136139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20ef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0:01:20.755317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0:01:20.755317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11f6, Identifier = 00, JSON = {'rxpk': [{'tmst': 1521551426, 'chan': 2, 'rfch': 0, 'freq': 902.7, 'stat': 1, 'modu': 'LORA', 'datr': 'SF8BW125', 'codr': '4/5', 'lsnr': 8.8, 'rssi': -45, 'size': 15, 'data': 'QO++rd6A+QDgq+H2BL1H'}]}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0:01:20.755317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00f9, FOpts: ), FPort: e0, FRMPayload: 00a9, MIC: f604bd47)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0:01:20.758458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0:01:20.758458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a43d, FOpts: ), FPort: e0, FRMPayload: 04121314), MIC: e9b3bc4c)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0:01:20.758458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0c6c, Identifier = 03, JSON = {'txpk': {'imme': False, 'tmst': 1523551426, 'rfch': 0, 'powe': 21, 'ipol': True, 'datr': 'SF10BW500', 'freq': 923.9, 'modu': 'LORA', 'codr': '4/5', 'prea': 8, 'ncrc': True, 'size': 17, 'data': 'YO++rd4APaTgYXvzCemzvEw='}}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0:01:20.758458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0:01:20.758458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0c6c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0:01:25.625203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0:01:25.625203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11f7, Identifier = 00, JSON = {'rxpk': [{'tmst': 1526394194, 'chan': 3, 'rfch': 0, 'freq': 902.9, 'stat': 1, 'modu': 'LORA', 'datr': 'SF8BW125', 'codr': '4/5', 'lsnr': 10.5, 'rssi': -41, 'size': 17, 'data': 'QO++rd6A+gDgag5LxBOS6tg='}]}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0:01:25.625203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00fa, FOpts: ), FPort: e0, FRMPayload: 04131415, MIC: 1392ead8)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0:01:25.625203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0:01:25.625203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0:01:25.625203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0:01:25.625203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reply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0:01:25.635169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0:01:25.635169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0:01:25.635169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0:01:25.635169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Restore default downlink parameters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0:01:25.645202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Confirmed mode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0:01:29.177098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50f6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0:01:29.178097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50f6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0:01:30.526899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0:01:30.526899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11f8, Identifier = 00, JSON = {'rxpk': [{'tmst': 1531236362, 'chan': 0, 'rfch': 0, 'freq': 902.3, 'stat': 1, 'modu': 'LORA', 'datr': 'SF8BW125', 'codr': '4/5', 'lsnr': 11.5, 'rssi': -45, 'size': 15, 'data': 'QO++rd6A+wDg3YxcBcPD'}]}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0:01:30.526899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00fb, FOpts: ), FPort: e0, FRMPayload: 00aa, MIC: 5c05c3c3)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0:01:30.526899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0:01:30.526899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a43e, FOpts: ), FPort: e0, FRMPayload: 02), MIC: 9058517a)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0:01:30.526899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a8c4, Identifier = 03, JSON = {'txpk': {'imme': False, 'tmst': 1532236362, 'rfch': 0, 'powe': 21, 'ipol': True, 'datr': 'SF10BW500', 'freq': 923.3, 'modu': 'LORA', 'codr': '4/5', 'prea': 8, 'ncrc': True, 'size': 14, 'data': 'YO++rd4APqTgepBYUXo='}}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0:01:30.526899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0:01:30.526899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a8c4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0:01:35.292369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0:01:35.292369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11f9, Identifier = 00, JSON = {'rxpk': [{'tmst': 1536079066, 'chan': 5, 'rfch': 1, 'freq': 903.5, 'stat': 1, 'modu': 'LORA', 'datr': 'SF8BW125', 'codr': '4/5', 'lsnr': 10.5, 'rssi': -43, 'size': 15, 'data': 'gO++rd6A/ADg3uFM4/+A'}]}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0:01:35.292369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00fc, FOpts: ), FPort: e0, FRMPayload: 00ab, MIC: 4ce3ff80)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0:01:35.292369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0:01:35.292369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a43f, FOpts: ), FPort: , FRMPayload: ), MIC: 61463f68)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0:01:35.292369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e4f4, Identifier = 03, JSON = {'txpk': {'imme': False, 'tmst': 1537079066, 'rfch': 0, 'powe': 21, 'ipol': True, 'datr': 'SF10BW500', 'freq': 926.9, 'modu': 'LORA', 'codr': '4/5', 'prea': 8, 'ncrc': True, 'size': 12, 'data': 'YO++rd4gP6RhRj9o'}}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0:01:35.292369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0:01:35.292369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Confirmed mode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0:01:35.300493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0:01:39.403162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02 162d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0:01:39.403162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02 162d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0:01:40.164063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0:01:40.164063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11fb, Identifier = 00, JSON = {'rxpk': [{'tmst': 1540921531, 'chan': 7, 'rfch': 1, 'freq': 903.7, 'stat': 1, 'modu': 'LORA', 'datr': 'SF8BW125', 'codr': '4/5', 'lsnr': 10.3, 'rssi': -43, 'size': 15, 'data': 'gO++rd6A/QDgwSuP9FID'}]}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0:01:40.164063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00fd, FOpts: ), FPort: e0, FRMPayload: 00ac, MIC: 8ff45203)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0:01:40.164063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0:01:40.164063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a440, FOpts: ), FPort: 00, FRMPayload: 050868e28c), MIC: e45458dc)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0:01:40.164063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ec94, Identifier = 03, JSON = {'txpk': {'imme': False, 'tmst': 1541921531, 'rfch': 0, 'powe': 21, 'ipol': True, 'datr': 'SF10BW500', 'freq': 927.5, 'modu': 'LORA', 'codr': '4/5', 'prea': 8, 'ncrc': True, 'size': 18, 'data': 'YO++rd4gQKQA6WGDHfvkVFjc'}}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0:01:40.164063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0:01:40.164063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ec94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0:01:45.041357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0:01:45.043448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11fc, Identifier = 00, JSON = {'rxpk': [{'tmst': 1545804914, 'chan': 2, 'rfch': 0, 'freq': 902.7, 'stat': 1, 'modu': 'LORA', 'datr': 'SF8BW125', 'codr': '4/5', 'lsnr': 8.0, 'rssi': -43, 'size': 17, 'data': 'gO++rd6C/gAFB+DKjbsBwLo='}]}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0:01:45.043448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82, FCnt: 00fe, FOpts: 0507), FPort: e0, FRMPayload: 00ad, MIC: bb01c0ba)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0:01:45.043448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0:01:45.043448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0:01:45.043448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0:01:45.051533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0:01:45.051533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a441, FOpts: ), FPort: , FRMPayload: ), MIC: 6e001722)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0:01:45.051533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02c7, Identifier = 03, JSON = {'txpk': {'imme': False, 'tmst': 1546804914, 'rfch': 0, 'powe': 21, 'ipol': True, 'datr': 'SF8BW500', 'freq': 924.5, 'modu': 'LORA', 'codr': '4/5', 'prea': 8, 'ncrc': True, 'size': 12, 'data': 'YO++rd4gQaRuABci'}}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0:01:45.051533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0:01:45.051533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0:01:45.051533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0:01:45.051533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0:01:49.579778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7428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0:01:49.579778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7428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0:01:49.919776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0:01:49.919776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11fd, Identifier = 00, JSON = {'rxpk': [{'tmst': 1550647108, 'chan': 4, 'rfch': 1, 'freq': 903.1, 'stat': 1, 'modu': 'LORA', 'datr': 'SF8BW125', 'codr': '4/5', 'lsnr': 10.5, 'rssi': -40, 'size': 15, 'data': 'gO++rd6A/wDg9htYBrRP'}]}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0:01:49.919776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00ff, FOpts: ), FPort: e0, FRMPayload: 00ae, MIC: 5806b44f)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0:01:49.919776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0:01:49.919776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a442, FOpts: ), FPort: e0, FRMPayload: 0403), MIC: 10349811)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0:01:49.919776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ebf2, Identifier = 03, JSON = {'txpk': {'imme': False, 'tmst': 1551647108, 'rfch': 0, 'powe': 21, 'ipol': True, 'datr': 'SF8BW500', 'freq': 925.7, 'modu': 'LORA', 'codr': '4/5', 'prea': 8, 'ncrc': True, 'size': 15, 'data': 'YO++rd4gQqTg8XwQNJgR'}}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0:01:49.919776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0:01:49.919776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ebf2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0:01:54.721122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0:01:54.723170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11fe, Identifier = 00, JSON = {'rxpk': [{'tmst': 1555489606, 'chan': 0, 'rfch': 0, 'freq': 902.3, 'stat': 1, 'modu': 'LORA', 'datr': 'SF8BW125', 'codr': '4/5', 'lsnr': 12.5, 'rssi': -39, 'size': 15, 'data': 'gO++rd6AAAHgvYiml7+r'}]}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0:01:54.723170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0100, FOpts: ), FPort: e0, FRMPayload: 0404, MIC: a697bfab)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0:01:54.723170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0:01:54.723170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0:01:54.723170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0:01:54.723170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0:01:57.862729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11ff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0:01:57.864792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11ff, Identifier = 00, JSON = {'rxpk': [{'tmst': 1558634526, 'chan': 1, 'rfch': 0, 'freq': 902.5, 'stat': 1, 'modu': 'LORA', 'datr': 'SF8BW125', 'codr': '4/5', 'lsnr': 10.3, 'rssi': -41, 'size': 15, 'data': 'gO++rd6AAAHgvYiml7+r'}]}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0:01:57.864792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0100, FOpts: ), FPort: e0, FRMPayload: 0404, MIC: a697bfab)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0:01:57.864792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0:01:57.864792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a443, FOpts: ), FPort: e0, FRMPayload: 0404), MIC: 2fa62cc7)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0:01:57.864792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b1db, Identifier = 03, JSON = {'txpk': {'imme': False, 'tmst': 1560634526, 'rfch': 0, 'powe': 21, 'ipol': True, 'datr': 'SF12BW500', 'freq': 923.3, 'modu': 'LORA', 'codr': '4/5', 'prea': 8, 'ncrc': True, 'size': 15, 'data': 'YO++rd4gQ6TgbhUvpizH'}}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0:01:57.864792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0:01:57.864792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b1db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0:01:59.716923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defa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0:01:59.716923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defa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0:02:04.409423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0:02:04.409423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1200, Identifier = 00, JSON = {'rxpk': [{'tmst': 1565174821, 'chan': 5, 'rfch': 1, 'freq': 903.5, 'stat': 1, 'modu': 'LORA', 'datr': 'SF8BW125', 'codr': '4/5', 'lsnr': 11.5, 'rssi': -43, 'size': 15, 'data': 'gO++rd6AAQHg0EDjYNwG'}]}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0:02:04.409423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0101, FOpts: ), FPort: e0, FRMPayload: 0405, MIC: e360dc06)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0:02:04.409423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0:02:04.409423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0:02:04.409423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0:02:04.417469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Restore default downlink parameters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0:02:04.417469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0:02:04.417469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0:02:04.417469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0:02:04.417469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0:02:04.427438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0:02:04.427438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0:02:04.437464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0:02:04.437464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0:02:04.437464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0:02:04.437464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TP_A_US915_ED_MAC_BV_012_A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16:56:23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RX1 Receive window test (Part 1)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Data Rates to be measured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ALL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End test case when limit exceeded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0:00:00.010233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TP_A_US915_ED_MAC_BV_012_A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0:00:00.038324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0:00:00.038324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0:00:00.081897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0:00:00.081897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0:00:00.091957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0:00:00.091957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0:00:00.091957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0:00:00.091957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0:00:00.091957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0:00:00.112222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0:00:00.112222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0:00:00.112222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0:00:01.326379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0:00:03.706617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ddbc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0:00:03.706617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ddbc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0:00:03.706617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0:00:04.689256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0:00:04.689256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1203, Identifier = 00, JSON = {'rxpk': [{'tmst': 1571475205, 'chan': 6, 'rfch': 1, 'freq': 903.3, 'stat': 1, 'modu': 'LORA', 'datr': 'SF9BW125', 'codr': '4/5', 'lsnr': 7.5, 'rssi': -43, 'size': 15, 'data': 'gO++rd6AAQHg0EDjYNwG'}]}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0:00:04.689256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0101, FOpts: ), FPort: e0, FRMPayload: 0405, MIC: e360dc06)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0:00:04.689256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0:00:04.689256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a444, FOpts: ), FPort: 00, FRMPayload: 0345010071), MIC: 5717dd08)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0:00:04.689256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05ea, Identifier = 03, JSON = {'txpk': {'imme': False, 'tmst': 1572475205, 'rfch': 0, 'powe': 21, 'ipol': True, 'datr': 'SF9BW500', 'freq': 926.3, 'modu': 'LORA', 'codr': '4/5', 'prea': 8, 'ncrc': True, 'size': 18, 'data': 'YO++rd4gRKQAPVjyzGJXF90I'}}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0:00:04.689256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0:00:04.689256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05ea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0:00:07.991671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0:00:07.993687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1204, Identifier = 00, JSON = {'rxpk': [{'tmst': 1574812164, 'chan': 8, 'rfch': 0, 'freq': 903.0, 'stat': 1, 'modu': 'LORA', 'datr': 'SF8BW500', 'codr': '4/5', 'lsnr': 11.3, 'rssi': -50, 'size': 17, 'data': 'gO++rd6CAgEDB+AdU0hnOVc='}]}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0:00:07.993687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82, FCnt: 0102, FOpts: 0307), FPort: e0, FRMPayload: 00b1, MIC: 48673957)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0:00:07.993687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0:00:07.993687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0:00:07.993687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0:00:08.001776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0:00:08.001776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0:00:11.984605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0:00:11.984605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1205, Identifier = 00, JSON = {'rxpk': [{'tmst': 1578805678, 'chan': 8, 'rfch': 0, 'freq': 903.0, 'stat': 1, 'modu': 'LORA', 'datr': 'SF8BW500', 'codr': '4/5', 'lsnr': 10.8, 'rssi': -48, 'size': 17, 'data': 'gO++rd6CAgEDB+AdU0hnOVc='}]}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0:00:11.984605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82, FCnt: 0102, FOpts: 0307), FPort: e0, FRMPayload: 00b1, MIC: 48673957)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0:00:11.984605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0:00:11.984605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a445, FOpts: ), FPort: 00, FRMPayload: 0325ff0001), MIC: 8f81c589)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0:00:11.984605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8757, Identifier = 03, JSON = {'txpk': {'imme': False, 'tmst': 1579805678, 'rfch': 0, 'powe': 21, 'ipol': True, 'datr': 'SF7BW500', 'freq': 923.3, 'modu': 'LORA', 'codr': '4/5', 'prea': 8, 'ncrc': True, 'size': 18, 'data': 'YO++rd4gRaQAEwXVWSePgcWJ'}}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0:00:11.984605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0:00:11.984605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8757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0:00:13.834620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fb5d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0:00:13.834620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fb5d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0:00:17.797938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0:00:17.797938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1206, Identifier = 00, JSON = {'rxpk': [{'tmst': 1584612005, 'chan': 0, 'rfch': 0, 'freq': 902.3, 'stat': 1, 'modu': 'LORA', 'datr': 'SF8BW125', 'codr': '4/5', 'lsnr': 11.0, 'rssi': -43, 'size': 17, 'data': 'gO++rd6CAwEDB+CKH8b7a+k='}]}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0:00:17.797938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82, FCnt: 0103, FOpts: 0307), FPort: e0, FRMPayload: 00b2, MIC: c6fb6be9)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0:00:17.797938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0:00:17.797938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0:00:17.797938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0:00:17.797938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0:00:17.807908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0:00:17.807908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0:00:17.807908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0:00:17.807908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0:00:17.807908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SF10BW125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0:00:17.817942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0:00:20.703700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0:00:20.705721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1207, Identifier = 00, JSON = {'rxpk': [{'tmst': 1587474437, 'chan': 2, 'rfch': 0, 'freq': 902.7, 'stat': 1, 'modu': 'LORA', 'datr': 'SF8BW125', 'codr': '4/5', 'lsnr': 7.8, 'rssi': -43, 'size': 17, 'data': 'gO++rd6CAwEDB+CKH8b7a+k='}]}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0:00:20.705721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82, FCnt: 0103, FOpts: 0307), FPort: e0, FRMPayload: 00b2, MIC: c6fb6be9)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0:00:20.705721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0:00:20.705721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a446, FOpts: ), FPort: 00, FRMPayload: 0305ff0001), MIC: 81a3ad93)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0:00:20.705721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1bce, Identifier = 03, JSON = {'txpk': {'imme': False, 'tmst': 1588474437, 'rfch': 0, 'powe': 21, 'ipol': True, 'datr': 'SF8BW500', 'freq': 924.5, 'modu': 'LORA', 'codr': '4/5', 'prea': 8, 'ncrc': True, 'size': 18, 'data': 'YO++rd4gRqQAu0obiJCBo62T'}}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0:00:20.705721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0:00:20.705721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1bce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0:00:22.894563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0:00:22.894563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1208, Identifier = 00, JSON = {'rxpk': [{'tmst': 1589686997, 'chan': 7, 'rfch': 1, 'freq': 903.7, 'stat': 1, 'modu': 'LORA', 'datr': 'SF10BW125', 'codr': '4/5', 'lsnr': 7.8, 'rssi': -46, 'size': 17, 'data': 'gO++rd6CBAEDB+Df1tNmHBA='}]}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0:00:22.894563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82, FCnt: 0104, FOpts: 0307), FPort: e0, FRMPayload: 00b3, MIC: d3661c10)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0:00:22.897806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0:00:22.897806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0:00:22.897806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0:00:22.897806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0:00:22.905893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0:00:24.005725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c60c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0:00:24.005725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c60c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0:00:26.112048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0:00:26.114137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1209, Identifier = 00, JSON = {'rxpk': [{'tmst': 1592914557, 'chan': 1, 'rfch': 0, 'freq': 902.5, 'stat': 1, 'modu': 'LORA', 'datr': 'SF10BW125', 'codr': '4/5', 'lsnr': 8.0, 'rssi': -49, 'size': 17, 'data': 'gO++rd6CBAEDB+Df1tNmHBA='}]}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0:00:26.114137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82, FCnt: 0104, FOpts: 0307), FPort: e0, FRMPayload: 00b3, MIC: d3661c10)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0:00:26.114137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0:00:26.114137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a447, FOpts: ), FPort: 00, FRMPayload: 050868e28c), MIC: 52232b96)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0:00:26.114137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d1dc, Identifier = 03, JSON = {'txpk': {'imme': False, 'tmst': 1593914557, 'rfch': 0, 'powe': 21, 'ipol': True, 'datr': 'SF10BW500', 'freq': 923.9, 'modu': 'LORA', 'codr': '4/5', 'prea': 8, 'ncrc': True, 'size': 18, 'data': 'YO++rd4gR6QAaWA1k+xSIyuW'}}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0:00:26.114137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0:00:26.114137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d1dc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0:00:27.692071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0:00:27.692071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120a, Identifier = 00, JSON = {'rxpk': [{'tmst': 1594524373, 'chan': 3, 'rfch': 0, 'freq': 902.9, 'stat': 1, 'modu': 'LORA', 'datr': 'SF10BW125', 'codr': '4/5', 'lsnr': 6.5, 'rssi': -42, 'size': 17, 'data': 'gO++rd6CBQEFB+AmbbSKPtg='}]}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0:00:27.692071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82, FCnt: 0105, FOpts: 0507), FPort: e0, FRMPayload: 00b4, MIC: b48a3ed8)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0:00:27.692071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0:00:27.692071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0:00:27.692071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0:00:27.702074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0:00:27.702074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20, FCnt: a448, FOpts: ), FPort: , FRMPayload: ), MIC: 08dad330)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0:00:27.702074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f263, Identifier = 03, JSON = {'txpk': {'imme': False, 'tmst': 1595524373, 'rfch': 0, 'powe': 21, 'ipol': True, 'datr': 'SF10BW500', 'freq': 925.1, 'modu': 'LORA', 'codr': '4/5', 'prea': 8, 'ncrc': True, 'size': 12, 'data': 'YO++rd4gSKQI2tMw'}}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0:00:27.702074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0:00:27.702074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0:00:27.712104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0:00:27.712104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SF10BW125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0:00:32.552111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0:00:32.552111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120c, Identifier = 00, JSON = {'rxpk': [{'tmst': 1599366380, 'chan': 4, 'rfch': 1, 'freq': 903.1, 'stat': 1, 'modu': 'LORA', 'datr': 'SF10BW125', 'codr': '4/5', 'lsnr': 9.5, 'rssi': -47, 'size': 15, 'data': 'gO++rd6ABgHgTcOb/W3U'}]}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0:00:32.552111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80, MACPayload: (FHDR: (DevAddr: efbeadde, FCtrl: 80, FCnt: 0106, FOpts: ), FPort: e0, FRMPayload: 00b5, MIC: 9bfd6dd4)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0:00:32.552111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0:00:32.552111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20, FCnt: a449,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e12180fc)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0:00:32.552111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f309, Identifier = 03, JSON = {'txpk': {'imme': False, 'tmst': 1600366380, 'rfch': 0, 'powe': 21, 'ipol': True, 'datr': 'SF10BW500', 'freq': 925.7, 'modu': 'LORA', 'codr': '4/5', 'prea': 8, 'ncrc': True, 'size': 255, 'data': 'oO++rd4gSaTgeiCWw2DUG5zn7K54tfSLi4VkN356L6cjn2PCrrg0/Uf8Ne7iCrPakXP+344bjZXR/lTO21NCz4PJqGxR8yrpxdRB3y/tFCO/nUhIUwo7P3J/TTaT6lWAM8JYOARi+wDWw3xKxjPPiD+cQmaUfd4zdlh/MGWArfvW+autQEsK2+RS1fOWT3QZ0crbuZJjQfTrPpBYHZzimejRCSYXpU9E9rlYc1bn46kSnYCafDpeOQt0KgBzFRfmoBXvgA5BbddxPC7W0HKhVHDAq//t1P+Jo3Z2+wYf+reU7mMGzATLhrhyfZ6lK0pdr4E7KRvAPoRBLjvhIYD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0:00:32.552111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0:00:32.552111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f309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0:00:34.207202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2bab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0:00:34.207202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2bab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0:00:37.422966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0:00:37.422966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120d, Identifier = 00, JSON = {'rxpk': [{'tmst': 1604208726, 'chan': 5, 'rfch': 1, 'freq': 903.5, 'stat': 1, 'modu': 'LORA', 'datr': 'SF10BW125', 'codr': '4/5', 'lsnr': 7.5, 'rssi': -42, 'size': 15, 'data': 'QO++rd6gBwHg/itkI9Su'}]}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0:00:37.422966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0107, FOpts: ), FPort: e0, FRMPayload: 00b6, MIC: 6423d4ae)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0:00:37.422966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0:00:37.422966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a44a,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1e3b745e)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0:00:37.422966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34c8, Identifier = 03, JSON = {'txpk': {'imme': False, 'tmst': 1605208726, 'rfch': 0, 'powe': 21, 'ipol': True, 'datr': 'SF10BW500', 'freq': 926.9, 'modu': 'LORA', 'codr': '4/5', 'prea': 8, 'ncrc': True, 'size': 255, 'data': 'oO++rd4ASqTgCSRiZEmSsvbXkbXi5URC0jXrcJNtEhe4ItBlcVOG4p3V5LqSq2FAgAR4nzwgMh78n1xTNpIDCloSWQk4tsSnguwR6XswZ3Eii7JCxZA5tn5NofL8PzWeqlo/Mh2EyQgzdTmyIJOAqX6pl0Z2qyqVcy9pZn38/vyDNSuUCNR4N4WhHuPpIPIbG+04Z+TWb/vTylZxGgsQvQEyhLNUmkO3gAJK8ysDg5NY86PnDqwnOlsId9Q7xYwRl8cpDrDPjJ0jvz6JLRme6qdDvn6Sxsbkgf0YhQBBAk+ty9XjqpqsT6568O/tP+iEfiuFcSMtrfN5rGQeO3R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0:00:37.422966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0:00:37.422966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34c8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0:00:42.257730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0:00:42.257730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120e, Identifier = 00, JSON = {'rxpk': [{'tmst': 1609051054, 'chan': 6, 'rfch': 1, 'freq': 903.3, 'stat': 1, 'modu': 'LORA', 'datr': 'SF10BW125', 'codr': '4/5', 'lsnr': 6.0, 'rssi': -47, 'size': 15, 'data': 'QO++rd6gCAHgqddOw/q4'}]}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0:00:42.257730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0108, FOpts: ), FPort: e0, FRMPayload: 00b7, MIC: 4ec3fab8)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0:00:42.257730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0:00:42.257730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a44b,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7a24dc0f)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0:00:42.257730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05ad, Identifier = 03, JSON = {'txpk': {'imme': False, 'tmst': 1610051054, 'rfch': 0, 'powe': 21, 'ipol': True, 'datr': 'SF10BW500', 'freq': 926.3, 'modu': 'LORA', 'codr': '4/5', 'prea': 8, 'ncrc': True, 'size': 255, 'data': 'oO++rd4AS6Tg/xVRHBes0WToVOlS6Zv0kjK424BChEIZb51NXJyTAAvwpvl9EC2Jox6WyBxWfgAwHHQvWW1Beq9R3Zt+1il409TknZuNHUS7kFN8437lDpUq0RIC0NEexw5N/5NE4CZ2a3jjTHhDEMSE7JXfkWM0bDIG9YiKN18UqsVkFi4fLhwRNYFrmrLFY/LRFcIDh/SxtGMEyZBl8ELP+e78ZQndU9GvzvXzwFi0CvKq4mwEVz7lQHsd5V2Z4dZqL9nJWTwzeFbAB/tLkuW4Y/kh7Fimbi43b9zNN9tiV9poRsyF2sc6Bs4gQAyBeoJAOCFzKsBb8x56JNw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0:00:42.257730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0:00:42.264486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05ad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0:00:44.316204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8133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0:00:44.316204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8133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0:00:47.145484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02 120f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0:00:47.145484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120f, Identifier = 00, JSON = {'rxpk': [{'tmst': 1613933923, 'chan': 3, 'rfch': 0, 'freq': 902.9, 'stat': 1, 'modu': 'LORA', 'datr': 'SF10BW125', 'codr': '4/5', 'lsnr': 8.3, 'rssi': -42, 'size': 15, 'data': 'QO++rd6gCQHgDnD95TG4'}]}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0:00:47.145484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0109, FOpts: ), FPort: e0, FRMPayload: 00b8, MIC: fde531b8)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0:00:47.145484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0:00:47.145484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a44c,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fbaa94cf)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0:00:47.145484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7413, Identifier = 03, JSON = {'txpk': {'imme': False, 'tmst': 1614933923, 'rfch': 0, 'powe': 21, 'ipol': True, 'datr': 'SF10BW500', 'freq': 925.1, 'modu': 'LORA', 'codr': '4/5', 'prea': 8, 'ncrc': True, 'size': 255, 'data': 'oO++rd4ATKTg7dRBkPH6KSxwhGzSxwpEu1yo3uFc6nz1b0zA/WASFyk9slGvjFl7nn533DAGXLm8C49K63KdHxj9wuf7oVoFqFsSCpPf0S4PPPEFm0KIkWpEYyjRJ5xndsty+8Ll/bHF8qGMtLpqzQkyi9OARWfa1hFP4QFyMdcPXD+yVGXh4scDyxYLQjlI5zDV3PVe7wlqjb4PM7twkhIVUljeGP6GQmdhnZ2WwWdCzmXAorDUWGb73zzIeiP7yJIZ5KLM/0604MCnMH8c7/pdBiquuxzfl75cRrm6JhspF+0DeoKlu4d7QoCyfO/9qnW2PXcebmpth3D7qpT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0:00:47.145484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0:00:47.145484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7413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0:00:51.979053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0:00:51.979053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1210, Identifier = 00, JSON = {'rxpk': [{'tmst': 1618776234, 'chan': 2, 'rfch': 0, 'freq': 902.7, 'stat': 1, 'modu': 'LORA', 'datr': 'SF10BW125', 'codr': '4/5', 'lsnr': 7.0, 'rssi': -49, 'size': 15, 'data': 'QO++rd6gCgHg55Fi9R6w'}]}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0:00:51.979053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010a, FOpts: ), FPort: e0, FRMPayload: 00b9, MIC: 62f51eb0)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0:00:51.979053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0:00:51.979053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a44d,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94be0325)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0:00:51.979053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224d, Identifier = 03, JSON = {'txpk': {'imme': False, 'tmst': 1619776234, 'rfch': 0, 'powe': 21, 'ipol': True, 'datr': 'SF10BW500', 'freq': 924.5, 'modu': 'LORA', 'codr': '4/5', 'prea': 8, 'ncrc': True, 'size': 255, 'data': 'oO++rd4ATaTgs4k5BK8dUt/m9cAuXjAPzRcWo0og2R5ZP6j2h0HMjQw6eWRjTIEXHotHjhUWTJTHyuOYZCxSp94oxcql9ZMSdLiP1G8NY4UpHro3plqwu1ahWycA631wa9Xni/0iN7xnkVjHWr+uhiUgrrqoRc/3k9WPJ+4ANRCpzDKM/5ndBxAMKmKLcpG+zyANexLROSMGeAA+Q02n4UjFJrm8MCgh5HJtjHL8J+fVmu8G8pI3qv8YaWnjm2ALZA1VvDrx3/YHy2lvCuwY8WOtR6V1aXhq8oXi/pNmkjVLKptCnQvtPv7891/keL7UtNcviGWkLLiPLISUvgM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0:00:51.979053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0:00:51.979053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02 224d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0:00:54.478826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edfa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0:00:54.478826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edfa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0:00:56.833874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0:00:56.835962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1211, Identifier = 00, JSON = {'rxpk': [{'tmst': 1623618546, 'chan': 7, 'rfch': 1, 'freq': 903.7, 'stat': 1, 'modu': 'LORA', 'datr': 'SF10BW125', 'codr': '4/5', 'lsnr': 7.5, 'rssi': -41, 'size': 15, 'data': 'QO++rd6gCwHgrvydvN1o'}]}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0:00:56.835962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010b, FOpts: ), FPort: e0, FRMPayload: 00ba, MIC: 9dbcdd68)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0:00:56.835962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0:00:56.835962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0:00:56.844021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0:00:56.844021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0:00:56.844021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SF10BW125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0:00:56.844021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0:00:56.954034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0:00:56.954034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0:01:01.652458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0:01:01.652458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1214, Identifier = 00, JSON = {'rxpk': [{'tmst': 1628460866, 'chan': 0, 'rfch': 0, 'freq': 902.3, 'stat': 1, 'modu': 'LORA', 'datr': 'SF10BW125', 'codr': '4/5', 'lsnr': 7.0, 'rssi': -49, 'size': 15, 'data': 'QO++rd6ADAHgAfIIypG2'}]}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0:01:01.652458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010c, FOpts: ), FPort: e0, FRMPayload: 00ba, MIC: 08ca91b6)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0:01:01.652458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0:01:01.652458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a44e, FOpts: ), FPort: 00, FRMPayload: 0305ff0001), MIC: dd7e77bc)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0:01:01.652458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fa49, Identifier = 03, JSON = {'txpk': {'imme': False, 'tmst': 1629460866, 'rfch': 0, 'powe': 21, 'ipol': True, 'datr': 'SF10BW500', 'freq': 923.3, 'modu': 'LORA', 'codr': '4/5', 'prea': 8, 'ncrc': True, 'size': 18, 'data': 'YO++rd4ATqQApaSZrDPdfne8'}}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0:01:01.652458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0:01:01.652458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fa49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0:01:04.542841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1823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0:01:04.542841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1823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0:01:06.529329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0:01:06.529329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1215, Identifier = 00, JSON = {'rxpk': [{'tmst': 1633303723, 'chan': 5, 'rfch': 1, 'freq': 903.5, 'stat': 1, 'modu': 'LORA', 'datr': 'SF10BW125', 'codr': '4/5', 'lsnr': 7.3, 'rssi': -40, 'size': 17, 'data': 'QO++rd6CDQEDB+DqhCRkY4o='}]}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0:01:06.529329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010d, FOpts: 0307), FPort: e0, FRMPayload: 00bb, MIC: 2464638a)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0:01:06.529329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0:01:06.529329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0:01:06.529329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0:01:06.537396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0:01:06.537396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0:01:11.331097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0:01:11.333189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1216, Identifier = 00, JSON = {'rxpk': [{'tmst': 1638145627, 'chan': 6, 'rfch': 1, 'freq': 903.3, 'stat': 1, 'modu': 'LORA', 'datr': 'SF10BW125', 'codr': '4/5', 'lsnr': 6.3, 'rssi': -53, 'size': 15, 'data': 'QO++rd6ADgHgYFyuL6yq'}]}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0:01:11.333189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010e, FOpts: ), FPort: e0, FRMPayload: 00bb, MIC: ae2facaa)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0:01:11.333189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0:01:11.333189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a44f, FOpts: ), FPort: 00, FRMPayload: 051868e28c), MIC: 0512c87a)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0:01:11.333189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9c7d, Identifier = 03, JSON = {'txpk': {'imme': False, 'tmst': 1639145627, 'rfch': 0, 'powe': 21, 'ipol': True, 'datr': 'SF10BW500', 'freq': 926.3, 'modu': 'LORA', 'codr': '4/5', 'prea': 8, 'ncrc': True, 'size': 18, 'data': 'YO++rd4AT6QAYsQSR8kFEsh6'}}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0:01:11.333189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0:01:11.333189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9c7d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0:01:14.630845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41d7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0:01:14.630845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41d7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0:01:16.166238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0:01:16.168369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1217, Identifier = 00, JSON = {'rxpk': [{'tmst': 1642988321, 'chan': 4, 'rfch': 1, 'freq': 903.1, 'stat': 1, 'modu': 'LORA', 'datr': 'SF10BW125', 'codr': '4/5', 'lsnr': 8.5, 'rssi': -43, 'size': 17, 'data': 'QO++rd6CDwEFB+D6bH8RHQM='}]}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0:01:16.168369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010f, FOpts: 0507), FPort: e0, FRMPayload: 00bc, MIC: 7f111d03)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0:01:16.168369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0:01:16.168369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0:01:16.168369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0:01:16.176475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0:01:16.176475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a450, FOpts: ), FPort: , FRMPayload: ), MIC: 4aae73c2)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0:01:16.176475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4203, Identifier = 03, JSON = {'txpk': {'imme': False, 'tmst': 1643988321, 'rfch': 0, 'powe': 21, 'ipol': True, 'datr': 'SF11BW500', 'freq': 925.7, 'modu': 'LORA', 'codr': '4/5', 'prea': 8, 'ncrc': True, 'size': 12, 'data': 'YO++rd4AUKRKrnPC'}}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0:01:16.176475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0:01:16.176475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0:01:16.176475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0:01:16.186439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SF10BW125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0:01:21.016947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0:01:21.018981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1218, Identifier = 00, JSON = {'rxpk': [{'tmst': 1647830208, 'chan': 1, 'rfch': 0, 'freq': 902.5, 'stat': 1, 'modu': 'LORA', 'datr': 'SF10BW125', 'codr': '4/5', 'lsnr': 7.8, 'rssi': -53, 'size': 15, 'data': 'QO++rd6AEAHgczqgyoEI'}]}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0:01:21.018981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0110, FOpts: ), FPort: e0, FRMPayload: 00bd, MIC: a0ca8108)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0:01:21.018981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0:01:21.018981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e1dbfc26)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0:01:21.018981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61d0, Identifier = 03, JSON = {'txpk': {'imme': False, 'tmst': 1648830208, 'rfch': 0, 'powe': 21, 'ipol': True, 'datr': 'SF11BW500', 'freq': 923.9, 'modu': 'LORA', 'codr': '4/5', 'prea': 8, 'ncrc': True, 'size': 142, 'data': 'oO++rd4AUaTg4oPVqTan3Rauxl2zUmJul5dQTUgkGg2h94ze2PkIjdYWYfJcn1mjVBwKUgL/MhFMEjzadlP1OAri1yD2TAcQT0TqB9tt1j4NPKIdla+OTBAFpNU0yJ3d+yjSXO8mJGe5wuiDn78D2rvq7XpqTNzgIKnvAawVApOzCzN9en7WS8OC4dv8Jg=='}}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0:01:21.018981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0:01:21.018981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61d0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0:01:24.702894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33f2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0:01:24.702894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33f2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0:01:25.915825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0:01:25.915825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1219, Identifier = 00, JSON = {'rxpk': [{'tmst': 1652713049, 'chan': 2, 'rfch': 0, 'freq': 902.7, 'stat': 1, 'modu': 'LORA', 'datr': 'SF10BW125', 'codr': '4/5', 'lsnr': 5.8, 'rssi': -40, 'size': 15, 'data': 'QO++rd6gEQHgGPiZZ1/I'}]}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0:01:25.915825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0111, FOpts: ), FPort: e0, FRMPayload: 00be, MIC: 99675fc8)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0:01:25.915825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0:01:25.915825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d3ae402c)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0:01:25.915825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a27e, Identifier = 03, JSON = {'txpk': {'imme': False, 'tmst': 1653713049, 'rfch': 0, 'powe': 21, 'ipol': True, 'datr': 'SF11BW500', 'freq': 924.5, 'modu': 'LORA', 'codr': '4/5', 'prea': 8, 'ncrc': True, 'size': 142, 'data': 'oO++rd4AUqTg+DH8/AgSAVTEtKQ+54JQHr3gpMHX6wHmJnTvofcl6tZHtZQm8xTiTTAxxy4uQKcQl1n05HodkHxlLSvYI3TgiA4hlL71mNG0z3sf/BCUecXSc/9Rb1D6oEJvJ6RBT/gRiqOV/Oq61jIogDDRjzWtt8BXHuMhCK8b+zPLsk6FBYk1065ALA=='}}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0:01:25.915825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0:01:25.915825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a27e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0:01:30.749596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0:01:30.751662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121b, Identifier = 00, JSON = {'rxpk': [{'tmst': 1657555344, 'chan': 0, 'rfch': 0, 'freq': 902.3, 'stat': 1, 'modu': 'LORA', 'datr': 'SF10BW125', 'codr': '4/5', 'lsnr': 9.0, 'rssi': -51, 'size': 15, 'data': 'QO++rd6gEgHgXsVZzm6E'}]}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0:01:30.751662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0112, FOpts: ), FPort: e0, FRMPayload: 00bf, MIC: 59ce6e84)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0:01:30.751662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0:01:30.751662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25f33989)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0:01:30.751662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e25e, Identifier = 03, JSON = {'txpk': {'imme': False, 'tmst': 1658555344, 'rfch': 0, 'powe': 21, 'ipol': True, 'datr': 'SF11BW500', 'freq': 923.3, 'modu': 'LORA', 'codr': '4/5', 'prea': 8, 'ncrc': True, 'size': 142, 'data': 'oO++rd4AU6TgWA2udj5xlfM9ei5Kyl7xP1QDZsU3b+uGMrY6aiqAqD3HZGY9svd6RWEhg0IC5PMlFKbPJwNB4RyPdxE1iWg+Bzix6zIkNtR4xoSMoFjYZkCw4yDUMF2kxLgu8ePrFIFc0aDScICASLtFdaMbXWrLbHF8X6uJ94kTgnHKqGeQFeMMJfM5iQ=='}}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0:01:30.751662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0:01:30.751662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e25e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0:01:34.860535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af3c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0:01:34.860535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af3c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0:01:35.593700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0:01:35.593700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121c, Identifier = 00, JSON = {'rxpk': [{'tmst': 1662397840, 'chan': 7, 'rfch': 1, 'freq': 903.7, 'stat': 1, 'modu': 'LORA', 'datr': 'SF10BW125', 'codr': '4/5', 'lsnr': 8.0, 'rssi': -45, 'size': 15, 'data': 'QO++rd6gEwHgDYwLZfRB'}]}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0:01:35.593700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0113, FOpts: ), FPort: e0, FRMPayload: 00c0, MIC: 0b65f441)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0:01:35.593700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0:01:35.593700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672987a3)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0:01:35.593700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7eab, Identifier = 03, JSON = {'txpk': {'imme': False, 'tmst': 1663397840, 'rfch': 0, 'powe': 21, 'ipol': True, 'datr': 'SF11BW500', 'freq': 927.5, 'modu': 'LORA', 'codr': '4/5', 'prea': 8, 'ncrc': True, 'size': 142, 'data': 'oO++rd4AVKTg3QrWGb0Gq0WwiF9zxoWCIGezMoaAYk1fICGEXsWrAJ80rTsELLYyefhR3cX9vQNtNvj2OVcEGTs/x/LNQ1TLhDKq/qdthnEVFpwQ9+oTqmjFspbi0QEhHeMKXDzuafUyLd9eEwy7h2ayxED0lQpiMI7TSN3/6pU9VZuWyWz/VZlsZymHow=='}}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0:01:35.593700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0:01:35.593700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7eab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0:01:40.450302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0:01:40.450302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121d, Identifier = 00, JSON = {'rxpk': [{'tmst': 1667240112, 'chan': 6, 'rfch': 1, 'freq': 903.3, 'stat': 1, 'modu': 'LORA', 'datr': 'SF10BW125', 'codr': '4/5', 'lsnr': 7.5, 'rssi': -49, 'size': 15, 'data': 'QO++rd6gFAHgwN9C74SE'}]}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0:01:40.450302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0114, FOpts: ), FPort: e0, FRMPayload: 00c1, MIC: 42ef8484)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0:01:40.450302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0:01:40.450302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7d7592cf)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0:01:40.450302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692a, Identifier = 03, JSON = {'txpk': {'imme': False, 'tmst': 1668240112, 'rfch': 0, 'powe': 21, 'ipol': True, 'datr': 'SF11BW500', 'freq': 926.3, 'modu': 'LORA', 'codr': '4/5', 'prea': 8, 'ncrc': True, 'size': 142, 'data': 'oO++rd4AVaTgx7FQqMEejcbtU4tThAw9vjTaZZOx+LtUZD+YPszBco7TGxvf/RYFvShCVdFsi0aFRzz6UnAzeVlP9JNRROUPwKsGj3WriIVKlLRDVgjKX9VrVV471gL78y5JR9a6DHS8Bj4JEdCW6z/KCJooj6/l0EcOhA+PdOlb5B9NSzzhsrlCfXWSzw=='}}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0:01:40.450302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0:01:40.450302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0:01:44.946456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3c75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0:01:44.946456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3c75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0:01:45.271719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0:01:45.271719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121e, Identifier = 00, JSON = {'rxpk': [{'tmst': 1672082440, 'chan': 5, 'rfch': 1, 'freq': 903.5, 'stat': 1, 'modu': 'LORA', 'datr': 'SF10BW125', 'codr': '4/5', 'lsnr': 8.0, 'rssi': -41, 'size': 15, 'data': 'QO++rd6gFQHgwUSFpPtS'}]}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0:01:45.271719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0115, FOpts: ), FPort: e0, FRMPayload: 00c2, MIC: 85a4fb52)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0:01:45.271719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0:01:45.279767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0:01:45.281829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0:01:45.281829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0:01:45.281829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SF10BW125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0:01:45.281829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0:01:50.119955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02 121f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0:01:50.119955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121f, Identifier = 00, JSON = {'rxpk': [{'tmst': 1676924680, 'chan': 4, 'rfch': 1, 'freq': 903.1, 'stat': 1, 'modu': 'LORA', 'datr': 'SF10BW125', 'codr': '4/5', 'lsnr': 8.5, 'rssi': -47, 'size': 15, 'data': 'QO++rd6AFgHg/ApWxUca'}]}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0:01:50.119955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0116, FOpts: ), FPort: e0, FRMPayload: 00c2, MIC: 56c5471a)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0:01:50.119955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0:01:50.119955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a456, FOpts: ), FPort: 00, FRMPayload: 0305ff0001), MIC: 2abaad53)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0:01:50.119955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4d97, Identifier = 03, JSON = {'txpk': {'imme': False, 'tmst': 1677924680, 'rfch': 0, 'powe': 21, 'ipol': True, 'datr': 'SF11BW500', 'freq': 925.7, 'modu': 'LORA', 'codr': '4/5', 'prea': 8, 'ncrc': True, 'size': 18, 'data': 'YO++rd4AVqQALkFPMTwquq1T'}}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0:01:50.119955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0:01:50.119955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4d97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0:01:54.944259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0:01:54.944259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1220, Identifier = 00, JSON = {'rxpk': [{'tmst': 1681767232, 'chan': 1, 'rfch': 0, 'freq': 902.5, 'stat': 1, 'modu': 'LORA', 'datr': 'SF10BW125', 'codr': '4/5', 'lsnr': 8.5, 'rssi': -43, 'size': 17, 'data': 'QO++rd6CFwEDB+BObXkj2KY='}]}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0:01:54.944259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0117, FOpts: 0307), FPort: e0, FRMPayload: 00c3, MIC: 7923d8a6)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0:01:54.944259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0:01:54.944259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0:01:54.944259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0:01:54.954260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0:01:54.954260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0:01:55.034260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8abc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0:01:55.034260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8abc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0:01:59.824170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0:01:59.824170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1221, Identifier = 00, JSON = {'rxpk': [{'tmst': 1686609216, 'chan': 3, 'rfch': 0, 'freq': 902.9, 'stat': 1, 'modu': 'LORA', 'datr': 'SF10BW125', 'codr': '4/5', 'lsnr': 7.5, 'rssi': -51, 'size': 15, 'data': 'QO++rd6AGAHgl1c0Td06'}]}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0:01:59.824170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0118, FOpts: ), FPort: e0, FRMPayload: 00c3, MIC: 344ddd3a)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0:01:59.824170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0:01:59.824170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a457, FOpts: ), FPort: 00, FRMPayload: 052868e28c), MIC: fc829bbe)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0:01:59.824170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af15, Identifier = 03, JSON = {'txpk': {'imme': False, 'tmst': 1687609216, 'rfch': 0, 'powe': 21, 'ipol': True, 'datr': 'SF11BW500', 'freq': 925.1, 'modu': 'LORA', 'codr': '4/5', 'prea': 8, 'ncrc': True, 'size': 18, 'data': 'YO++rd4AV6QAwkxdtir8gpu+'}}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0:01:59.824170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0:01:59.824170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af15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0:02:04.657846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0:02:04.657846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1223, Identifier = 00, JSON = {'rxpk': [{'tmst': 1691492309, 'chan': 2, 'rfch': 0, 'freq': 902.7, 'stat': 1, 'modu': 'LORA', 'datr': 'SF10BW125', 'codr': '4/5', 'lsnr': 7.0, 'rssi': -39, 'size': 17, 'data': 'QO++rd6CGQEFB+BIQFsC6bI='}]}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0:02:04.657846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0119, FOpts: 0507), FPort: e0, FRMPayload: 00c4, MIC: 5b02e9b2)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0:02:04.657846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0:02:04.657846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0:02:04.657846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0:02:04.667843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0:02:04.667843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a458, FOpts: ), FPort: , FRMPayload: ), MIC: 1d923bd9)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0:02:04.667843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9ec6, Identifier = 03, JSON = {'txpk': {'imme': False, 'tmst': 1692492309, 'rfch': 0, 'powe': 21, 'ipol': True, 'datr': 'SF12BW500', 'freq': 924.5, 'modu': 'LORA', 'codr': '4/5', 'prea': 8, 'ncrc': True, 'size': 12, 'data': 'YO++rd4AWKQdkjvZ'}}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0:02:04.667843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0:02:04.667843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0:02:04.667843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0:02:04.677845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SF10BW125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0:02:05.087810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c210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0:02:05.087810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c210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0:02:09.492371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0:02:09.492371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1224, Identifier = 00, JSON = {'rxpk': [{'tmst': 1696334253, 'chan': 5, 'rfch': 1, 'freq': 903.5, 'stat': 1, 'modu': 'LORA', 'datr': 'SF10BW125', 'codr': '4/5', 'lsnr': 6.3, 'rssi': -49, 'size': 15, 'data': 'QO++rd6AGgHgHnHomukR'}]}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0:02:09.492371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011a, FOpts: ), FPort: e0, FRMPayload: 00c5, MIC: e89ae911)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0:02:09.492371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0:02:09.492371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a459, FOpts: ), FPort: e0, FRMPayload: 0301010101010101010101010101010101010101010101010101010101010101010101010101010101010101010101010101010101), MIC: 46cea6b1)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0:02:09.492371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7836, Identifier = 03, JSON = {'txpk': {'imme': False, 'tmst': 1697334253, 'rfch': 0, 'powe': 21, 'ipol': True, 'datr': 'SF12BW500', 'freq': 926.9, 'modu': 'LORA', 'codr': '4/5', 'prea': 8, 'ncrc': True, 'size': 66, 'data': 'oO++rd4AWaTgUYngHu5FBFfxzqRr+jZreq5ZUiU7EAkbdHC0WRx4tgRkzPc/gU8oJMW0Y2RbrXab8wxWHhFGzqax'}}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0:02:09.492371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0:02:09.492371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7836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0:02:14.393197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0:02:14.395377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1225, Identifier = 00, JSON = {'rxpk': [{'tmst': 1701176511, 'chan': 3, 'rfch': 0, 'freq': 902.9, 'stat': 1, 'modu': 'LORA', 'datr': 'SF10BW125', 'codr': '4/5', 'lsnr': 8.0, 'rssi': -43, 'size': 15, 'data': 'QO++rd6gGwHg9fzm53OO'}]}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0:02:14.395377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011b, FOpts: ), FPort: e0, FRMPayload: 00c6, MIC: e6e7738e)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0:02:14.395377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0:02:14.395377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a45a, FOpts: ), FPort: e0, FRMPayload: 0301010101010101010101010101010101010101010101010101010101010101010101010101010101010101010101010101010101), MIC: 308bdf26)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0:02:14.395377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3ece, Identifier = 03, JSON = {'txpk': {'imme': False, 'tmst': 1702176511, 'rfch': 0, 'powe': 21, 'ipol': True, 'datr': 'SF12BW500', 'freq': 925.1, 'modu': 'LORA', 'codr': '4/5', 'prea': 8, 'ncrc': True, 'size': 66, 'data': 'oO++rd4AWqTg1PzvvTykRBGDk8RnJtf2SdG19lKbLCzhdzYt2S+a1jWMGnovn2lYMA1nxs7aEf0asEl2lywwi98m'}}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0:02:14.395377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0:02:14.395377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3ece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0:02:15.243344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7601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0:02:15.243344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7601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0:02:19.254877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0:02:19.254877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1226, Identifier = 00, JSON = {'rxpk': [{'tmst': 1706018783, 'chan': 7, 'rfch': 1, 'freq': 903.7, 'stat': 1, 'modu': 'LORA', 'datr': 'SF10BW125', 'codr': '4/5', 'lsnr': 8.5, 'rssi': -49, 'size': 15, 'data': 'QO++rd6gHAHgk3J8SSiJ'}]}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0:02:19.254877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011c, FOpts: ), FPort: e0, FRMPayload: 00c7, MIC: 7c492889)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0:02:19.254877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0:02:19.254877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a45b, FOpts: ), FPort: e0, FRMPayload: 0301010101010101010101010101010101010101010101010101010101010101010101010101010101010101010101010101010101), MIC: 6ae6b602)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0:02:19.254877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e1a3, Identifier = 03, JSON = {'txpk': {'imme': False, 'tmst': 1707018783, 'rfch': 0, 'powe': 21, 'ipol': True, 'datr': 'SF12BW500', 'freq': 927.5, 'modu': 'LORA', 'codr': '4/5', 'prea': 8, 'ncrc': True, 'size': 66, 'data': 'oO++rd4AW6TgDkTAWJOpBPuvKf2m1A2OElxvhGtHP7CYETiWiWwA9x8YxXp9gZy+JLrfy3j3ziCJ0gdGZrhq5rYC'}}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0:02:19.254877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0:02:19.254877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e1a3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0:02:24.060023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0:02:24.062082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1227, Identifier = 00, JSON = {'rxpk': [{'tmst': 1710861046, 'chan': 4, 'rfch': 1, 'freq': 903.1, 'stat': 1, 'modu': 'LORA', 'datr': 'SF10BW125', 'codr': '4/5', 'lsnr': 7.8, 'rssi': -40, 'size': 15, 'data': 'QO++rd6gHQHgu5pZ0d26'}]}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0:02:24.062082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011d, FOpts: ), FPort: e0, FRMPayload: 00c8, MIC: 59d1ddba)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0:02:24.062082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0:02:24.062082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a45c, FOpts: ), FPort: e0, FRMPayload: 0301010101010101010101010101010101010101010101010101010101010101010101010101010101010101010101010101010101), MIC: 5de1f0d8)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0:02:24.062082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cef3, Identifier = 03, JSON = {'txpk': {'imme': False, 'tmst': 1711861046, 'rfch': 0, 'powe': 21, 'ipol': True, 'datr': 'SF12BW500', 'freq': 925.7, 'modu': 'LORA', 'codr': '4/5', 'prea': 8, 'ncrc': True, 'size': 66, 'data': 'oO++rd4AXKTgHHPYbbC9J/JklAPJ+3bRxYRI3V9g3UJqye9PAnMH+XUDIdNJsHvosN+01Wd0y8+2hQnT3k9d4fDY'}}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0:02:24.062082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0:02:24.062082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cef3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0:02:25.318164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1bcc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0:02:25.318164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1bcc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0:02:28.891782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0:02:28.891782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1228, Identifier = 00, JSON = {'rxpk': [{'tmst': 1715703269, 'chan': 6, 'rfch': 1, 'freq': 903.3, 'stat': 1, 'modu': 'LORA', 'datr': 'SF10BW125', 'codr': '4/5', 'lsnr': 6.8, 'rssi': -46, 'size': 15, 'data': 'QO++rd6gHgHgC1pgnbn3'}]}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0:02:28.891782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011e, FOpts: ), FPort: e0, FRMPayload: 00c9, MIC: 609db9f7)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0:02:28.891782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0:02:28.891782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a45d, FOpts: ), FPort: e0, FRMPayload: 0301010101010101010101010101010101010101010101010101010101010101010101010101010101010101010101010101010101), MIC: 72254f97)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0:02:28.891782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c457, Identifier = 03, JSON = {'txpk': {'imme': False, 'tmst': 1716703269, 'rfch': 0, 'powe': 21, 'ipol': True, 'datr': 'SF12BW500', 'freq': 926.3, 'modu': 'LORA', 'codr': '4/5', 'prea': 8, 'ncrc': True, 'size': 66, 'data': 'oO++rd4AXaTggdgalNKcjjA9e9zPRJSgSD1D3Bswcetc0yJwMxplD5pycddZQ3tG1gfIsWVIAHeqDHRk1jRyJU+X'}}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0:02:28.891782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0:02:28.891782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c457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0:02:32.472351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0:02:32.472351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110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0:02:33.762275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0:02:33.762275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122b, Identifier = 00, JSON = {'rxpk': [{'tmst': 1720545541, 'chan': 1, 'rfch': 0, 'freq': 902.5, 'stat': 1, 'modu': 'LORA', 'datr': 'SF10BW125', 'codr': '4/5', 'lsnr': 9.3, 'rssi': -42, 'size': 15, 'data': 'QO++rd6gHwHgTwVHaGun'}]}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0:02:33.762275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011f, FOpts: ), FPort: e0, FRMPayload: 00ca, MIC: 47686ba7)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0:02:33.762275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0:02:33.762275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0:02:33.772243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0:02:33.772243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0:02:33.772243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SF10BW125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0:02:33.772243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0:02:35.486406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2878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0:02:35.486406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2878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0:02:38.596343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0:02:38.596343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122c, Identifier = 00, JSON = {'rxpk': [{'tmst': 1725387869, 'chan': 0, 'rfch': 0, 'freq': 902.3, 'stat': 1, 'modu': 'LORA', 'datr': 'SF10BW125', 'codr': '4/5', 'lsnr': 7.5, 'rssi': -47, 'size': 15, 'data': 'QO++rd6AIAHgtJ5Q8a39'}]}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0:02:38.596343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0120, FOpts: ), FPort: e0, FRMPayload: 00ca, MIC: 50f1adfd)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0:02:38.596343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0:02:38.600269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a45e, FOpts: ), FPort: 00, FRMPayload: 0305ff0001), MIC: d1cbba64)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0:02:38.600269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53d8, Identifier = 03, JSON = {'txpk': {'imme': False, 'tmst': 1726387869, 'rfch': 0, 'powe': 21, 'ipol': True, 'datr': 'SF12BW500', 'freq': 923.3, 'modu': 'LORA', 'codr': '4/5', 'prea': 8, 'ncrc': True, 'size': 18, 'data': 'YO++rd4AXqQAnI0BvubRy7pk'}}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0:02:38.600269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0:02:38.600269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53d8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0:02:43.504721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0:02:43.504721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122d, Identifier = 00, JSON = {'rxpk': [{'tmst': 1730271158, 'chan': 3, 'rfch': 0, 'freq': 902.9, 'stat': 1, 'modu': 'LORA', 'datr': 'SF10BW125', 'codr': '4/5', 'lsnr': 8.0, 'rssi': -37, 'size': 17, 'data': 'QO++rd6CIQEDB+ApjPJ0nOw='}]}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0:02:43.504721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0121, FOpts: 0307), FPort: e0, FRMPayload: 00cb, MIC: f2749cec)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0:02:43.504721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0:02:43.504721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0:02:43.504721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0:02:43.511187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0:02:43.511187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0:02:45.532600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4eaa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0:02:45.532600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4eaa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0:02:48.297749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0:02:48.299801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122e, Identifier = 00, JSON = {'rxpk': [{'tmst': 1735113094, 'chan': 2, 'rfch': 0, 'freq': 902.7, 'stat': 1, 'modu': 'LORA', 'datr': 'SF10BW125', 'codr': '4/5', 'lsnr': 7.0, 'rssi': -49, 'size': 15, 'data': 'QO++rd6AIgHgzRO1q0YI'}]}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0:02:48.299801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0122, FOpts: ), FPort: e0, FRMPayload: 00cb, MIC: b5ab4608)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0:02:48.299801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0:02:48.299801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a45f, FOpts: ), FPort: 00, FRMPayload: 053868e28c), MIC: 16fcb2ab)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0:02:48.299801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bcf1, Identifier = 03, JSON = {'txpk': {'imme': False, 'tmst': 1736113094, 'rfch': 0, 'powe': 21, 'ipol': True, 'datr': 'SF12BW500', 'freq': 924.5, 'modu': 'LORA', 'codr': '4/5', 'prea': 8, 'ncrc': True, 'size': 18, 'data': 'YO++rd4AX6QAc4TpC2EW/LKr'}}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0:02:48.299801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0:02:48.299801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bcf1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0:02:53.117758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02 122f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0:02:53.117758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122f, Identifier = 00, JSON = {'rxpk': [{'tmst': 1739955674, 'chan': 6, 'rfch': 1, 'freq': 903.3, 'stat': 1, 'modu': 'LORA', 'datr': 'SF10BW125', 'codr': '4/5', 'lsnr': 6.8, 'rssi': -42, 'size': 17, 'data': 'QO++rd6CIwEFB+D+Ll7I8TA='}]}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0:02:53.117758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0123, FOpts: 0507), FPort: e0, FRMPayload: 00cc, MIC: 5ec8f130)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0:02:53.117758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0:02:53.117758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0:02:53.117758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0:02:53.141318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0:02:53.141318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a460, FOpts: ), FPort: , FRMPayload: ), MIC: 365c473b)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0:02:53.141318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125d, Identifier = 03, JSON = {'txpk': {'imme': False, 'tmst': 1740955674, 'rfch': 0, 'powe': 21, 'ipol': True, 'datr': 'SF12BW500', 'freq': 926.3, 'modu': 'LORA', 'codr': '4/5', 'prea': 8, 'ncrc': True, 'size': 12, 'data': 'YO++rd4AYKQ2XEc7'}}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0:02:53.141318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0:02:53.151318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0:02:53.151318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0:02:53.151318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SF10BW125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0:02:55.617891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6d4b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0:02:55.617891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6d4b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0:02:57.989528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0:02:57.989528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1230, Identifier = 00, JSON = {'rxpk': [{'tmst': 1744797609, 'chan': 5, 'rfch': 1, 'freq': 903.5, 'stat': 1, 'modu': 'LORA', 'datr': 'SF10BW125', 'codr': '4/5', 'lsnr': 8.8, 'rssi': -44, 'size': 15, 'data': 'QO++rd6AJAHgangqfkLH'}]}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0:02:57.989528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0124, FOpts: ), FPort: e0, FRMPayload: 00cd, MIC: 2a7e42c7)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0:02:57.989528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0:02:57.989528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a461, FOpts: ), FPort: e0, FRMPayload: 0301010101010101010101010101010101010101010101010101010101010101010101010101010101010101010101010101010101), MIC: 60096df0)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0:02:57.994298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3083, Identifier = 03, JSON = {'txpk': {'imme': False, 'tmst': 1745797609, 'rfch': 0, 'powe': 21, 'ipol': True, 'datr': 'SF12BW500', 'freq': 926.9, 'modu': 'LORA', 'codr': '4/5', 'prea': 8, 'ncrc': True, 'size': 66, 'data': 'oO++rd4AYaTg/D5hGIc4k1C+21gA8YI91L2yag6OSfXvz23kKmFdoQSz9MBLjBbJLScMHV/PD510t+sPrAZgCW3w'}}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0:02:57.994298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0:02:57.994298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3083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0:03:02.867244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0:03:02.867244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1232, Identifier = 00, JSON = {'rxpk': [{'tmst': 1749639834, 'chan': 4, 'rfch': 1, 'freq': 903.1, 'stat': 1, 'modu': 'LORA', 'datr': 'SF10BW125', 'codr': '4/5', 'lsnr': 7.0, 'rssi': -39, 'size': 15, 'data': 'QO++rd6gJQHg/uFR38zp'}]}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0:03:02.867244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0125, FOpts: ), FPort: e0, FRMPayload: 00ce, MIC: 51dfcce9)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0:03:02.867244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0:03:02.867244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a462, FOpts: ), FPort: e0, FRMPayload: 0301010101010101010101010101010101010101010101010101010101010101010101010101010101010101010101010101010101), MIC: 02b58067)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0:03:02.867244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d21a, Identifier = 03, JSON = {'txpk': {'imme': False, 'tmst': 1750639834, 'rfch': 0, 'powe': 21, 'ipol': True, 'datr': 'SF12BW500', 'freq': 925.7, 'modu': 'LORA', 'codr': '4/5', 'prea': 8, 'ncrc': True, 'size': 66, 'data': 'oO++rd4AYqTgEePOw277h5LpYmuk4l3To7A+AzoJ2ZJgxkPKwQfVViet4qBh98m/k42OUipSOjDw0yNa/rwCtYBn'}}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0:03:02.867244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0:03:02.867244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d21a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0:03:05.757234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3038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0:03:05.757234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3038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0:03:07.697082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0:03:07.699103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1233, Identifier = 00, JSON = {'rxpk': [{'tmst': 1754482066, 'chan': 0, 'rfch': 0, 'freq': 902.3, 'stat': 1, 'modu': 'LORA', 'datr': 'SF10BW125', 'codr': '4/5', 'lsnr': 8.5, 'rssi': -59, 'size': 15, 'data': 'QO++rd6gJgHgIjcwHmOO'}]}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0:03:07.699103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0126, FOpts: ), FPort: e0, FRMPayload: 00cf, MIC: 301e638e)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0:03:07.699103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0:03:07.699103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a463, FOpts: ), FPort: e0, FRMPayload: 0301010101010101010101010101010101010101010101010101010101010101010101010101010101010101010101010101010101), MIC: b641edab)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0:03:07.699103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1dee, Identifier = 03, JSON = {'txpk': {'imme': False, 'tmst': 1755482066, 'rfch': 0, 'powe': 21, 'ipol': True, 'datr': 'SF12BW500', 'freq': 923.3, 'modu': 'LORA', 'codr': '4/5', 'prea': 8, 'ncrc': True, 'size': 66, 'data': 'oO++rd4AY6Tg5f+dgYGz+YWHrsegcJbu82HwIULKmC4A/djnNZnaEgXNFNw6ZtF2q3f0hkD3TuhsJqcEBkK2Qe2r'}}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0:03:07.699103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0:03:07.699103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1dee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0:03:12.495623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0:03:12.495623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1234, Identifier = 00, JSON = {'rxpk': [{'tmst': 1759324490, 'chan': 7, 'rfch': 1, 'freq': 903.7, 'stat': 1, 'modu': 'LORA', 'datr': 'SF10BW125', 'codr': '4/5', 'lsnr': 7.3, 'rssi': -45, 'size': 15, 'data': 'QO++rd6gJwHgfUZgWGNv'}]}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0:03:12.495623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0127, FOpts: ), FPort: e0, FRMPayload: 00d0, MIC: 6058636f)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0:03:12.495623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0:03:12.505616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a464, FOpts: ), FPort: e0, FRMPayload: 0301010101010101010101010101010101010101010101010101010101010101010101010101010101010101010101010101010101), MIC: 51549e82)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0:03:12.505616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23e4, Identifier = 03, JSON = {'txpk': {'imme': False, 'tmst': 1760324490, 'rfch': 0, 'powe': 21, 'ipol': True, 'datr': 'SF12BW500', 'freq': 927.5, 'modu': 'LORA', 'codr': '4/5', 'prea': 8, 'ncrc': True, 'size': 66, 'data': 'oO++rd4AZKTg/p9TkCj/PH7wrYUm+zhrvk6P8ed4qsVZw2ceoZqLdXS+684qlcJ+JVeg8n5M2o3PWT9moJxRVJ6C'}}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0:03:12.505616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0:03:12.505616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23e4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0:03:15.839533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6e90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0:03:15.839533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6e90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0:03:17.328220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0:03:17.330381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1235, Identifier = 00, JSON = {'rxpk': [{'tmst': 1764166690, 'chan': 1, 'rfch': 0, 'freq': 902.5, 'stat': 1, 'modu': 'LORA', 'datr': 'SF10BW125', 'codr': '4/5', 'lsnr': 7.3, 'rssi': -51, 'size': 15, 'data': 'QO++rd6gKAHgR2+e6yqk'}]}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0:03:17.330381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0128, FOpts: ), FPort: e0, FRMPayload: 00d1, MIC: 9eeb2aa4)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0:03:17.330381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0:03:17.330381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a465, FOpts: ), FPort: e0, FRMPayload: 0301010101010101010101010101010101010101010101010101010101010101010101010101010101010101010101010101010101), MIC: c78ae801)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0:03:17.330381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69be, Identifier = 03, JSON = {'txpk': {'imme': False, 'tmst': 1765166690, 'rfch': 0, 'powe': 21, 'ipol': True, 'datr': 'SF12BW500', 'freq': 923.9, 'modu': 'LORA', 'codr': '4/5', 'prea': 8, 'ncrc': True, 'size': 66, 'data': 'oO++rd4AZaTgKCm2o+Uswoq+1vwxIo2pZohicEbzU9UuFiik40Gm0Fx/7rEcrKm8VIU+1GmsHioYPBigfu3HiugB'}}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0:03:17.330381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0:03:17.330381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69be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0:03:22.230584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0:03:22.232648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1236, Identifier = 00, JSON = {'rxpk': [{'tmst': 1769049467, 'chan': 3, 'rfch': 0, 'freq': 902.9, 'stat': 1, 'modu': 'LORA', 'datr': 'SF10BW125', 'codr': '4/5', 'lsnr': 7.0, 'rssi': -43, 'size': 15, 'data': 'QO++rd6gKQHgnaREQfHJ'}]}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0:03:22.232648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0129, FOpts: ), FPort: e0, FRMPayload: 00d2, MIC: 4441f1c9)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0:03:22.232648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0:03:22.232648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0:03:22.240688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0:03:22.240688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0:03:22.240688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SF10BW125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0:03:22.240688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SF10BW125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0:03:22.240688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0:03:22.240688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0:03:22.250694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0:03:22.250694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SF9BW125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0:03:22.260660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0:03:25.960563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cc61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0:03:25.960563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cc61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0:03:27.070594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0:03:27.070594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1237, Identifier = 00, JSON = {'rxpk': [{'tmst': 1773891659, 'chan': 4, 'rfch': 1, 'freq': 903.1, 'stat': 1, 'modu': 'LORA', 'datr': 'SF10BW125', 'codr': '4/5', 'lsnr': 8.5, 'rssi': -45, 'size': 15, 'data': 'QO++rd6AKgHgdZIwRuqq'}]}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0:03:27.070594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012a, FOpts: ), FPort: e0, FRMPayload: 00d2, MIC: 3046eaaa)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0:03:27.070594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0:03:27.070594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a466, FOpts: ), FPort: 00, FRMPayload: 0315ff0001), MIC: d2bea2c7)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0:03:27.070594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0973, Identifier = 03, JSON = {'txpk': {'imme': False, 'tmst': 1774891659, 'rfch': 0, 'powe': 21, 'ipol': True, 'datr': 'SF12BW500', 'freq': 925.7, 'modu': 'LORA', 'codr': '4/5', 'prea': 8, 'ncrc': True, 'size': 18, 'data': 'YO++rd4AZqQAxYAJj5vSvqLH'}}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0:03:27.070594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0:03:27.070594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0973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0:03:31.738521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0:03:31.740563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1239, Identifier = 00, JSON = {'rxpk': [{'tmst': 1778568996, 'chan': 6, 'rfch': 1, 'freq': 903.3, 'stat': 1, 'modu': 'LORA', 'datr': 'SF9BW125', 'codr': '4/5', 'lsnr': 8.8, 'rssi': -43, 'size': 17, 'data': 'QO++rd6CKwEDB+BfaMVNJtU='}]}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0:03:31.740563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012b, FOpts: 0307), FPort: e0, FRMPayload: 00d3, MIC: c54d26d5)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0:03:31.740563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0:03:31.740563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0:03:31.740563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0:03:31.740563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0:03:31.748617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0:03:36.075641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32c0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0:03:36.075641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32c0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0:03:36.612430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0:03:36.614486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123a, Identifier = 00, JSON = {'rxpk': [{'tmst': 1783410948, 'chan': 5, 'rfch': 1, 'freq': 903.5, 'stat': 1, 'modu': 'LORA', 'datr': 'SF9BW125', 'codr': '4/5', 'lsnr': 10.5, 'rssi': -43, 'size': 15, 'data': 'QO++rd6ALAHg+fF2KXqS'}]}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0:03:36.614486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012c, FOpts: ), FPort: e0, FRMPayload: 00d3, MIC: 76297a92)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0:03:36.614486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0:03:36.614486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a467, FOpts: ), FPort: 00, FRMPayload: 050868e28c), MIC: 0ee570b8)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0:03:36.614486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5ed4, Identifier = 03, JSON = {'txpk': {'imme': False, 'tmst': 1784410948, 'rfch': 0, 'powe': 21, 'ipol': True, 'datr': 'SF12BW500', 'freq': 926.9, 'modu': 'LORA', 'codr': '4/5', 'prea': 8, 'ncrc': True, 'size': 18, 'data': 'YO++rd4AZ6QA+Dgr2V8O5XC4'}}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0:03:36.614486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0:03:36.614486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5ed4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0:03:41.432580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0:03:41.434654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123b, Identifier = 00, JSON = {'rxpk': [{'tmst': 1788253470, 'chan': 2, 'rfch': 0, 'freq': 902.7, 'stat': 1, 'modu': 'LORA', 'datr': 'SF9BW125', 'codr': '4/5', 'lsnr': 9.0, 'rssi': -43, 'size': 17, 'data': 'QO++rd6CLQEFB+D17UlkfPc='}]}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0:03:41.434654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012d, FOpts: 0507), FPort: e0, FRMPayload: 00d4, MIC: 49647cf7)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0:03:41.434654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0:03:41.434654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0:03:41.434654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0:03:41.442737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0:03:41.442737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a468, FOpts: ), FPort: , FRMPayload: ), MIC: 140cc88a)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0:03:41.442737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25aa, Identifier = 03, JSON = {'txpk': {'imme': False, 'tmst': 1789253470, 'rfch': 0, 'powe': 21, 'ipol': True, 'datr': 'SF9BW500', 'freq': 924.5, 'modu': 'LORA', 'codr': '4/5', 'prea': 8, 'ncrc': True, 'size': 12, 'data': 'YO++rd4AaKQUDMiK'}}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0:03:41.442737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0:03:41.442737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0:03:41.442737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0:03:41.452699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SF9BW125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0:03:46.156939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0889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0:03:46.156939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0889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123c, Identifier = 00, JSON = {'rxpk': [{'tmst': 1793095446, 'chan': 7, 'rfch': 1, 'freq': 903.7, 'stat': 1, 'modu': 'LORA', 'datr': 'SF9BW125', 'codr': '4/5', 'lsnr': 9.0, 'rssi': -45, 'size': 15, 'data': 'QO++rd6ALgHgl83OJatn'}]}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012e, FOpts: ), FPort: e0, FRMPayload: 00d5, MIC: ce25ab67)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fb4f355d)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9c8e, Identifier = 03, JSON = {'txpk': {'imme': False, 'tmst': 1794095446, 'rfch': 0, 'powe': 21, 'ipol': True, 'datr': 'SF9BW500', 'freq': 927.5, 'modu': 'LORA', 'codr': '4/5', 'prea': 8, 'ncrc': True, 'size': 255, 'data': 'oO++rd4AaaTglnV/XAgAE/PUgTTYWbMIhI8eI7sfqBomTpEvs2tKDFsfpQcpWhyiA3SFNwljVl3YAbW+QbZCMlmiBtmJoIuTOeH2CPyfnjDr0pzX54XSLIyKXVOUkTcgIv9F04rYJLP5DD3CmUC/43veHyzOXGpMhojmc7qfFgXTx8YT+SPzkCZuTGshW/eFUqtQ8Tr288FC1+O9hAxaH85s6EDu8V5DCmMkhr2w4WqK/LWunVO8pBOEwqAaQOeJ+lAhxtdFE+3OBHlRUyEQ+hksutQPzOvbDrJbtNBN41HDcJug8maHL/sSU9b6koFzuYdVPrbmhjTzjB77TzV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9c8e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0:03:51.094218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0:03:51.094218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123d, Identifier = 00, JSON = {'rxpk': [{'tmst': 1797937790, 'chan': 0, 'rfch': 0, 'freq': 902.3, 'stat': 1, 'modu': 'LORA', 'datr': 'SF9BW125', 'codr': '4/5', 'lsnr': 11.5, 'rssi': -44, 'size': 15, 'data': 'QO++rd6gLwHguMdyRIvk'}]}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0:03:51.094218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012f, FOpts: ), FPort: e0, FRMPayload: 00d6, MIC: 72448be4)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0:03:51.094218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0:03:51.094218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53451104)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0:03:51.094218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a8e8, Identifier = 03, JSON = {'txpk': {'imme': False, 'tmst': 1798937790, 'rfch': 0, 'powe': 21, 'ipol': True, 'datr': 'SF9BW500', 'freq': 923.3, 'modu': 'LORA', 'codr': '4/5', 'prea': 8, 'ncrc': True, 'size': 255, 'data': 'oO++rd4AaqTgbYp4X+gGzKcIxIVoDO9PbcdSk3WhL7UHnLSwbas1pGaTtfTOS6o4dHeygP4OOlm2u1yo3v3SNxKyzhuphmVAK4gwhkQfzt3Pp7V9HdwuHSNP9W7KhLlr/vFB4CCp7cPawyLtEoOpf7PUoZYIyvt9crcoeMXtbOVeBEvUoNL5DFMESLeLAd09xmHYrqVOKLxxrHB038ZSVKLdhFtm65VJVunMN7SR52piUEGjIkeg1MoDq2uuaq5d+gAqt8ePUPJwC7lMAd2s9VJMN9hEyAYVWCEmUCKgMjV05UvdoBg2pDDJ5TXkRggVPmiqNoeHMX/qCj5TRRE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0:03:51.094218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0:03:51.094218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a8e8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0:03:56.005642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0:03:56.007919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123e, Identifier = 00, JSON = {'rxpk': [{'tmst': 1802780302, 'chan': 1, 'rfch': 0, 'freq': 902.5, 'stat': 1, 'modu': 'LORA', 'datr': 'SF9BW125', 'codr': '4/5', 'lsnr': 10.3, 'rssi': -42, 'size': 15, 'data': 'QO++rd6gMAHgez8ZP6Hq'}]}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0:03:56.007919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0130, FOpts: ), FPort: e0, FRMPayload: 00d7, MIC: 193fa1ea)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0:03:56.007919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0:03:56.007919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5c1c3adc)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0:03:56.007919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dac0, Identifier = 03, JSON = {'txpk': {'imme': False, 'tmst': 1803780302, 'rfch': 0, 'powe': 21, 'ipol': True, 'datr': 'SF9BW500', 'freq': 923.9, 'modu': 'LORA', 'codr': '4/5', 'prea': 8, 'ncrc': True, 'size': 255, 'data': 'oO++rd4Aa6TgkK2b/nmS1o8bYHjrTyWo2e0q19uzztIX51FSos7w/+P+y318uEOuuL0atO/sKDQnTv8L7H/hd3onI9rfWgIVR2gukvXD4UbD1KljIomV6rKFkMHDQUqh7pEcQqOtRoYxOpHPNBHktKJeDc8IjICKnxUwNLkL1zWhHAGnPPf2MytB8RoPa2aXi2CfcObQng2Xh1v8X2HH5hkTMq9k3LoQaAsv3JvTlOXXX5VNb77aQt5kFo+H49pIjKCJmQRUQm+ydIoJdxJ5VjaNT6yjc9bO/xAanMLzY1NCYTy3lYnKI9kc9XC3MvAEED4ye56J5A2YnlZcHDr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0:03:56.007919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0:03:56.007919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dac0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0:03:56.225993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02 646a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0:03:56.225993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02 646a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0:04:00.823372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02 123f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0:04:00.825391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123f, Identifier = 00, JSON = {'rxpk': [{'tmst': 1807663175, 'chan': 3, 'rfch': 0, 'freq': 902.9, 'stat': 1, 'modu': 'LORA', 'datr': 'SF9BW125', 'codr': '4/5', 'lsnr': 11.0, 'rssi': -43, 'size': 15, 'data': 'QO++rd6gMQHgo8sK9IJJ'}]}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0:04:00.825391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0131, FOpts: ), FPort: e0, FRMPayload: 00d8, MIC: 0af48249)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0:04:00.825391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0:04:00.825391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1947454e)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0:04:00.825391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7787, Identifier = 03, JSON = {'txpk': {'imme': False, 'tmst': 1808663175, 'rfch': 0, 'powe': 21, 'ipol': True, 'datr': 'SF9BW500', 'freq': 925.1, 'modu': 'LORA', 'codr': '4/5', 'prea': 8, 'ncrc': True, 'size': 255, 'data': 'oO++rd4AbKTgZu25Pv17danmQmish1lBumuaUnxMWtaWJ/IaWtxofJaJ9A/io6wsbiSZMLAU5UUL+xA4oCGJB259h/aXGZLKwm3VrD5dP+TFPo38vM2a4D2tcHzwI+fk0UaVpi6e+bX1XRXQE2/5Ng0TcBwdYcedY3s0EFkZzOBzB3Cw7K5WakzNhuPjwoRUJdAIvxqaQ5XvJocETGGHC3lSoU8e3wSza/H0vHYPMG8nvDo8KpQN+fE7eNj7e6eXHuuNk201Ip5rkZHxBatM3pmkrPR+ec+fuQ059KuvAaFmKdrG/nm0epG3U7XmeJpWNTIO6JaBCTAGB/sZR0V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0:04:00.825391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0:04:00.825391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7787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0:04:01.113713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0:04:01.113713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0:04:05.669503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0:04:05.669503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1242, Identifier = 00, JSON = {'rxpk': [{'tmst': 1812505519, 'chan': 5, 'rfch': 1, 'freq': 903.5, 'stat': 1, 'modu': 'LORA', 'datr': 'SF9BW125', 'codr': '4/5', 'lsnr': 10.5, 'rssi': -44, 'size': 15, 'data': 'QO++rd6gMgHgFspPFCmT'}]}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0:04:05.669503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0132, FOpts: ), FPort: e0, FRMPayload: 00d9, MIC: 4f142993)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0:04:05.669503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0:04:05.669503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a46d,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516f00d1)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0:04:05.669503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aaa2, Identifier = 03, JSON = {'txpk': {'imme': False, 'tmst': 1813505519, 'rfch': 0, 'powe': 21, 'ipol': True, 'datr': 'SF9BW500', 'freq': 926.9, 'modu': 'LORA', 'codr': '4/5', 'prea': 8, 'ncrc': True, 'size': 255, 'data': 'oO++rd4AbaTga4gBA/lpQcMt5uwUEb/OCSui/VL/S5cyOKcNl6V1UscRX5/+jREfuqAUMYtwluVetX/udspxn19/RoOjC4By9aYfgTbrn3QZJkPQxIzx/2o9LBpbRU/0Adc9/fKAlr6p1nNcNjAnWkDHrOo4TL56DmSMeGe77qBD/xLz2NjcizegkC0qY0SShxpb91ZmFNsf9/WDrJhbD1We+KKTb2dkIpvXtVcZcM0ukSB6Qkn0ewQ6NO+vxsjSOaw9JKjoIhjQvMjcOqwErXqV6hZlNIoEwc5G4DxbwbnMnQNl/y6Q8dZgNe7BoKaKs9/FZjN8zYlApURRbwD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0:04:05.669503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0:04:05.669503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aaa2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0:04:06.305368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86da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0:04:06.305368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86da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0:04:10.515894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1243, Identifier = 00, JSON = {'rxpk': [{'tmst': 1817347846, 'chan': 2, 'rfch': 0, 'freq': 902.7, 'stat': 1, 'modu': 'LORA', 'datr': 'SF9BW125', 'codr': '4/5', 'lsnr': 7.8, 'rssi': -43, 'size': 15, 'data': 'QO++rd6gMwHgo9G+Z+27'}]}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0133, FOpts: ), FPort: e0, FRMPayload: 00da, MIC: be67edbb)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0:04:10.525953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0:04:10.525953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0:04:10.525953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SF9BW125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0:04:10.525953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0:04:15.368966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0:04:15.371056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1244, Identifier = 00, JSON = {'rxpk': [{'tmst': 1822190150, 'chan': 6, 'rfch': 1, 'freq': 903.3, 'stat': 1, 'modu': 'LORA', 'datr': 'SF9BW125', 'codr': '4/5', 'lsnr': 8.3, 'rssi': -39, 'size': 15, 'data': 'QO++rd6ANAHgZa6ADwmN'}]}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0:04:15.371056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0134, FOpts: ), FPort: e0, FRMPayload: 00da, MIC: 800f098d)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0:04:15.371056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0:04:15.371056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a46e, FOpts: ), FPort: 00, FRMPayload: 0315ff0001), MIC: 4fd9bab4)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0:04:15.371056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5e8c, Identifier = 03, JSON = {'txpk': {'imme': False, 'tmst': 1823190150, 'rfch': 0, 'powe': 21, 'ipol': True, 'datr': 'SF9BW500', 'freq': 926.3, 'modu': 'LORA', 'codr': '4/5', 'prea': 8, 'ncrc': True, 'size': 18, 'data': 'YO++rd4AbqQAphBGPIZP2bq0'}}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0:04:15.371056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0:04:15.371056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5e8c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0:04:16.414923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5728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0:04:16.414923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5728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0:04:20.215451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0:04:20.217748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1245, Identifier = 00, JSON = {'rxpk': [{'tmst': 1827032863, 'chan': 7, 'rfch': 1, 'freq': 903.7, 'stat': 1, 'modu': 'LORA', 'datr': 'SF9BW125', 'codr': '4/5', 'lsnr': 11.8, 'rssi': -45, 'size': 17, 'data': 'QO++rd6CNQEDB+BOljQ10mk='}]}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0:04:20.217748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0135, FOpts: 0307), FPort: e0, FRMPayload: 00db, MIC: 3435d269)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0:04:20.217748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0:04:20.217748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0:04:20.217748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0:04:20.217748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0:04:20.225800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0:04:25.116211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0:04:25.116211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1246, Identifier = 00, JSON = {'rxpk': [{'tmst': 1831874927, 'chan': 0, 'rfch': 0, 'freq': 902.3, 'stat': 1, 'modu': 'LORA', 'datr': 'SF9BW125', 'codr': '4/5', 'lsnr': 9.5, 'rssi': -43, 'size': 15, 'data': 'QO++rd6ANgHgtJ7kVV0A'}]}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0:04:25.116211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0136, FOpts: ), FPort: e0, FRMPayload: 00db, MIC: e4555d00)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0:04:25.116211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0:04:25.116211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a46f, FOpts: ), FPort: 00, FRMPayload: 051868e28c), MIC: 65162818)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0:04:25.116211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cf23, Identifier = 03, JSON = {'txpk': {'imme': False, 'tmst': 1832874927, 'rfch': 0, 'powe': 21, 'ipol': True, 'datr': 'SF9BW500', 'freq': 923.3, 'modu': 'LORA', 'codr': '4/5', 'prea': 8, 'ncrc': True, 'size': 18, 'data': 'YO++rd4Ab6QAbrosTnJlFigY'}}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0:04:25.116211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0:04:25.116211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cf23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0:04:25.396119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0:04:25.396119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101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0:04:26.577841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c9d8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0:04:26.577841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c9d8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0:04:29.917641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0:04:29.917641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1248, Identifier = 00, JSON = {'rxpk': [{'tmst': 1836717791, 'chan': 1, 'rfch': 0, 'freq': 902.5, 'stat': 1, 'modu': 'LORA', 'datr': 'SF9BW125', 'codr': '4/5', 'lsnr': 11.5, 'rssi': -44, 'size': 17, 'data': 'QO++rd6CNwEFB+BD+4iSs0c='}]}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0:04:29.917641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0137, FOpts: 0507), FPort: e0, FRMPayload: 00dc, MIC: 8892b347)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0:04:29.917641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0:04:29.917641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0:04:29.917641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0:04:29.927641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0:04:29.927641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a470, FOpts: ), FPort: , FRMPayload: ), MIC: 1ffd217d)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0:04:29.927641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9b48, Identifier = 03, JSON = {'txpk': {'imme': False, 'tmst': 1837717791, 'rfch': 0, 'powe': 21, 'ipol': True, 'datr': 'SF10BW500', 'freq': 923.9, 'modu': 'LORA', 'codr': '4/5', 'prea': 8, 'ncrc': True, 'size': 12, 'data': 'YO++rd4AcKQf/SF9'}}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0:04:29.927641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0:04:29.927641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0:04:29.927641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0:04:29.937677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SF9BW125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0:04:34.715665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0:04:34.715665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124a, Identifier = 00, JSON = {'rxpk': [{'tmst': 1841559912, 'chan': 4, 'rfch': 1, 'freq': 903.1, 'stat': 1, 'modu': 'LORA', 'datr': 'SF9BW125', 'codr': '4/5', 'lsnr': 10.8, 'rssi': -44, 'size': 15, 'data': 'QO++rd6AOAHgqCQixqex'}]}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0:04:34.715665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0138, FOpts: ), FPort: e0, FRMPayload: 00dd, MIC: 22c6a7b1)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0:04:34.715665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0:04:34.715665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08865ba6)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0:04:34.715665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c04b, Identifier = 03, JSON = {'txpk': {'imme': False, 'tmst': 1842559912, 'rfch': 0, 'powe': 21, 'ipol': True, 'datr': 'SF10BW500', 'freq': 925.7, 'modu': 'LORA', 'codr': '4/5', 'prea': 8, 'ncrc': True, 'size': 255, 'data': 'oO++rd4AcaTgqJJpeEJXueYHTB5+KxYXFqNo/kHFREkTCdl6f/Ah2yZg1Nz8p1W/AbSbPTQq/NpucGoygpluOJPQR6X3ISn7i7IlR0Baylp9xUarGFrRYIYOvEfZfYcLDqPSWeA09RUuHl89K+KykOYoY3JpUjklz1K71UckgsibK65tlTNZxwO8dgXhiPyhTWdbfE3T15f1BctviqksfNxhoDOvSKVx6xG2VH2ELccNbtOmxWvm6T8XeflMFsRep7Qh8m2J326wladOk3CePZ7U8CJUcq4S4TsmYvueFBhLnsJT/7vb3cx/UGz8bjjkzobRx4TfjEEZCQcIhlu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0:04:34.715665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0:04:34.715665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c04b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0:04:36.795459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47d3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0:04:36.795459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47d3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0:04:39.598331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124b, Identifier = 00, JSON = {'rxpk': [{'tmst': 1846442760, 'chan': 3, 'rfch': 0, 'freq': 902.9, 'stat': 1, 'modu': 'LORA', 'datr': 'SF9BW125', 'codr': '4/5', 'lsnr': 12.0, 'rssi': -44, 'size': 15, 'data': 'QO++rd6gOQHgTZJtITDf'}]}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0139, FOpts: ), FPort: e0, FRMPayload: 00de, MIC: 6d2130df)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90039d18)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eb19, Identifier = 03, JSON = {'txpk': {'imme': False, 'tmst': 1847442760, 'rfch': 0, 'powe': 21, 'ipol': True, 'datr': 'SF10BW500', 'freq': 925.1, 'modu': 'LORA', 'codr': '4/5', 'prea': 8, 'ncrc': True, 'size': 255, 'data': 'oO++rd4AcqTgr3Tq3Sid2gL5fu4e5xJq8p3XfnCpyAvBQtyjHh4Zm6wp0AQEOlml7gOIcPW3E5WDprTi7mI9ExvnXWyHyVE8t9327OrPd3XSOS/o26e4R+CK9q1GjyXDez48kWWrCpzJCqJiiLUd7Ze4vCVSnVSe/fLh1LgJ0dqUwDSfDImXc3Fbgmp8YEP0deotbp8FLhjyX3tKSACPmGl19OVJJjrNsR+nUqvRNeLm2A05gsynqdPrxIxWUwguSbJoFtl70ezI/Kr021a/EMZWXDgmigUu71o+yPPaQdq2OYbtyEeSpGa91IjRuQObwPcHWvuKmyHXzFSQA50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0:04:39.600359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eb19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0:04:44.468840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0:04:44.468840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124c, Identifier = 00, JSON = {'rxpk': [{'tmst': 1851285112, 'chan': 1, 'rfch': 0, 'freq': 902.5, 'stat': 1, 'modu': 'LORA', 'datr': 'SF9BW125', 'codr': '4/5', 'lsnr': 10.0, 'rssi': -46, 'size': 15, 'data': 'QO++rd6gOgHgDLe3aeLK'}]}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0:04:44.468840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013a, FOpts: ), FPort: e0, FRMPayload: 00df, MIC: b769e2ca)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0:04:44.468840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0:04:44.468840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22c72456)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0:04:44.468840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fe0c, Identifier = 03, JSON = {'txpk': {'imme': False, 'tmst': 1852285112, 'rfch': 0, 'powe': 21, 'ipol': True, 'datr': 'SF10BW500', 'freq': 923.9, 'modu': 'LORA', 'codr': '4/5', 'prea': 8, 'ncrc': True, 'size': 255, 'data': 'oO++rd4Ac6TgIq4ZfS/kfFiKMxj6/v6if0t9QNdeq9hhwN3KqAqjmKmtG1RAoJJckkdICDEHS+H/7DX/bzOATbJBF0tVp7+6f3lw/bh7wsxFxI3luXRWJZym2KBiZSd34uPTuRTsHpz6/UIunCvmqmTWP7VWLEaGBLJ4yN46UVy4EOzvfRTdKCAYWIoifHFUES0qnHuNDyvMnkYw9fjRkClegorTX9G8gX29s7KEymUNcVuMZ63gHXWaiY2xpvdQegxlnLSqdAHfkNuMGDJbMpEvpbrU+n8EoWelZHMkT4VsbHWAIi8Ux04gL/0Ic3EfYkCmxXQRhpk/9ZQixyR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0:04:44.468840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0:04:44.468840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fe0c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0:04:46.939760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02 993c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0:04:46.939760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02 993c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0:04:49.283823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0:04:49.285908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124d, Identifier = 00, JSON = {'rxpk': [{'tmst': 1856127566, 'chan': 2, 'rfch': 0, 'freq': 902.7, 'stat': 1, 'modu': 'LORA', 'datr': 'SF9BW125', 'codr': '4/5', 'lsnr': 7.8, 'rssi': -41, 'size': 15, 'data': 'QO++rd6gOwHgRmFiyaDq'}]}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0:04:49.285908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013b, FOpts: ), FPort: e0, FRMPayload: 00e0, MIC: 62c9a0ea)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0:04:49.285908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0:04:49.285908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59f89175)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0:04:49.285908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5e59, Identifier = 03, JSON = {'txpk': {'imme': False, 'tmst': 1857127566, 'rfch': 0, 'powe': 21, 'ipol': True, 'datr': 'SF10BW500', 'freq': 924.5, 'modu': 'LORA', 'codr': '4/5', 'prea': 8, 'ncrc': True, 'size': 255, 'data': 'oO++rd4AdKTg2BifPHR99Zc5eFhB/1SKlj4MOVnxSV5zPDw/pc+PJCk35seKMzdvcnRaoN7AiMs1w3qtcd8m3GuDj+7SHOhJh+p/zF5DMc5vrGSYKGrLvGistD2gG3SaESvPo9lgc6YRkP+IFm4hbPZGXjZZzhKeBxyTXZB5lkanIoVwLwpcmGSED3buJrQpLNgTFcVf7q6daRCt4lqZmagDFfiXkDvt4BCbuPJ+rrkEiwx+Au7CkACH9oW5OlGfSX1t3bI49Wwc0ppRA+BuR9aHdPNTf4/b4UD0rai/JqabGyGGb9i4acwPaMF9vMQHE2c5uyUeXNAX5KNZ+JF1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0:04:49.285908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0:04:49.285908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5e59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0:04:54.193659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0:04:54.195713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124e, Identifier = 00, JSON = {'rxpk': [{'tmst': 1860969982, 'chan': 5, 'rfch': 1, 'freq': 903.5, 'stat': 1, 'modu': 'LORA', 'datr': 'SF9BW125', 'codr': '4/5', 'lsnr': 11.5, 'rssi': -46, 'size': 15, 'data': 'QO++rd6gPAHgazkcaNj1'}]}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0:04:54.195713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013c, FOpts: ), FPort: e0, FRMPayload: 00e1, MIC: 1c68d8f5)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0:04:54.195713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0:04:54.195713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3964f63e)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0:04:54.195713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3420, Identifier = 03, JSON = {'txpk': {'imme': False, 'tmst': 1861969982, 'rfch': 0, 'powe': 21, 'ipol': True, 'datr': 'SF10BW500', 'freq': 926.9, 'modu': 'LORA', 'codr': '4/5', 'prea': 8, 'ncrc': True, 'size': 255, 'data': 'oO++rd4AdaTgdjC/q4Tc3bZpkj8rOhvlgs0iIsDvSBu0uS+Iciy8ZVVMRq7wp/WZAGWXifHtJYb5VrfoATr6ZVEHfFnJlMWii60jn2BqzqKmXWE9J4Rh7zzyj8YlJuxsStu093G+7afnWxdzON623DFnxdAMiuvYdcC3GCHxD3W7y0lqXOm9q5Byp9hotz2Ka19wTvR78/BgubT5fiUzcDHUa/LizA/WDgkQPMLpy6vakBaKjt9yb4qPSmYJjK4qkWd7cI7ItP0y+WEgZmg6Wz8rcF0pZFKw7OEkxcKTP5uZ9zbUyHTV+/YUWer4IPXq3g81mwFSwSuw9R05ZPY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0:04:54.195713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0:04:54.195713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3420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0:04:57.098661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e2f3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0:04:57.098661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e2f3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02 124f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124f, Identifier = 00, JSON = {'rxpk': [{'tmst': 1865812343, 'chan': 7, 'rfch': 1, 'freq': 903.7, 'stat': 1, 'modu': 'LORA', 'datr': 'SF9BW125', 'codr': '4/5', 'lsnr': 8.0, 'rssi': -45, 'size': 15, 'data': 'QO++rd6gPQHgfp8xqAxo'}]}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013d, FOpts: ), FPort: e0, FRMPayload: 00e2, MIC: 31a80c68)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SF9BW125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0:04:59.048733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0:05:03.812671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0:05:03.814734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1251, Identifier = 00, JSON = {'rxpk': [{'tmst': 1870654711, 'chan': 6, 'rfch': 1, 'freq': 903.3, 'stat': 1, 'modu': 'LORA', 'datr': 'SF9BW125', 'codr': '4/5', 'lsnr': 7.3, 'rssi': -39, 'size': 15, 'data': 'QO++rd6APgHgdxr8wkMw'}]}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0:05:03.814734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013e, FOpts: ), FPort: e0, FRMPayload: 00e2, MIC: fcc24330)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0:05:03.814734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0:05:03.814734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a476, FOpts: ), FPort: 00, FRMPayload: 0315ff0001), MIC: dec387b2)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0:05:03.814734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bd92, Identifier = 03, JSON = {'txpk': {'imme': False, 'tmst': 1871654711, 'rfch': 0, 'powe': 21, 'ipol': True, 'datr': 'SF10BW500', 'freq': 926.3, 'modu': 'LORA', 'codr': '4/5', 'prea': 8, 'ncrc': True, 'size': 18, 'data': 'YO++rd4AdqQA5TBlEBvew4ey'}}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0:05:03.814734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0:05:03.814734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bd92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0:05:07.309840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a8ff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0:05:07.309840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a8ff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0:05:08.693761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0:05:08.693761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1252, Identifier = 00, JSON = {'rxpk': [{'tmst': 1875497431, 'chan': 4, 'rfch': 1, 'freq': 903.1, 'stat': 1, 'modu': 'LORA', 'datr': 'SF9BW125', 'codr': '4/5', 'lsnr': 11.8, 'rssi': -46, 'size': 17, 'data': 'QO++rd6CPwEDB+A7AunIhC0='}]}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0:05:08.693761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013f, FOpts: 0307), FPort: e0, FRMPayload: 00e3, MIC: e9c8842d)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0:05:08.693761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0:05:08.693761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0:05:08.693761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0:05:08.701850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0:05:08.701850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0:05:13.538021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0:05:13.538021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1253, Identifier = 00, JSON = {'rxpk': [{'tmst': 1880339447, 'chan': 0, 'rfch': 0, 'freq': 902.3, 'stat': 1, 'modu': 'LORA', 'datr': 'SF9BW125', 'codr': '4/5', 'lsnr': 9.8, 'rssi': -47, 'size': 15, 'data': 'QO++rd6AQAHgqHsnkIQF'}]}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0:05:13.538021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0140, FOpts: ), FPort: e0, FRMPayload: 00e3, MIC: 27908405)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0:05:13.538021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0:05:13.538021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a477, FOpts: ), FPort: 00, FRMPayload: 052868e28c), MIC: 98432e9d)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0:05:13.538021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7b72, Identifier = 03, JSON = {'txpk': {'imme': False, 'tmst': 1881339447, 'rfch': 0, 'powe': 21, 'ipol': True, 'datr': 'SF10BW500', 'freq': 923.3, 'modu': 'LORA', 'codr': '4/5', 'prea': 8, 'ncrc': True, 'size': 18, 'data': 'YO++rd4Ad6QAmfVOqK2YQy6d'}}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0:05:13.538021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0:05:13.538021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7b72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0:05:17.432289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0679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0:05:17.432289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0679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0:05:18.382689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0:05:18.382689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1254, Identifier = 00, JSON = {'rxpk': [{'tmst': 1885222848, 'chan': 2, 'rfch': 0, 'freq': 902.7, 'stat': 1, 'modu': 'LORA', 'datr': 'SF9BW125', 'codr': '4/5', 'lsnr': 7.5, 'rssi': -40, 'size': 17, 'data': 'QO++rd6CQQEFB+DQ9RmLYgg='}]}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0:05:18.382689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0141, FOpts: 0507), FPort: e0, FRMPayload: 00e4, MIC: 198b6208)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0:05:18.382689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0:05:18.382689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0:05:18.382689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0:05:18.392660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0:05:18.392660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a478, FOpts: ), FPort: , FRMPayload: ), MIC: b7e002db)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0:05:18.392660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10c1, Identifier = 03, JSON = {'txpk': {'imme': False, 'tmst': 1886222848, 'rfch': 0, 'powe': 21, 'ipol': True, 'datr': 'SF11BW500', 'freq': 924.5, 'modu': 'LORA', 'codr': '4/5', 'prea': 8, 'ncrc': True, 'size': 12, 'data': 'YO++rd4AeKS34ALb'}}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0:05:18.392660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0:05:18.392660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0:05:18.402685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0:05:18.402685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SF9BW125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0:05:23.286009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0:05:23.288041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1255, Identifier = 00, JSON = {'rxpk': [{'tmst': 1890064898, 'chan': 3, 'rfch': 0, 'freq': 902.9, 'stat': 1, 'modu': 'LORA', 'datr': 'SF9BW125', 'codr': '4/5', 'lsnr': 11.3, 'rssi': -46, 'size': 15, 'data': 'QO++rd6AQgHgzNr8v1qp'}]}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0:05:23.288041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0142, FOpts: ), FPort: e0, FRMPayload: 00e5, MIC: fcbf5aa9)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0:05:23.288041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0:05:23.288041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322f303f)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0:05:23.288041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ee2a, Identifier = 03, JSON = {'txpk': {'imme': False, 'tmst': 1891064898, 'rfch': 0, 'powe': 21, 'ipol': True, 'datr': 'SF11BW500', 'freq': 925.1, 'modu': 'LORA', 'codr': '4/5', 'prea': 8, 'ncrc': True, 'size': 142, 'data': 'oO++rd4AeaTgBB0SW9wISndzZWOlva/LE3M2Qzs1Lg469c+4t0Jv3IiH1uXHC0e+aN9mJS7MlhHSDFvCXVRlJU/tjwE0os9frikWiNFtJMBthRvwFs8YL4BmUm5taq/xF4LnlArOsLv+k9taq+6SJFopKop+3bQo/HhaGQVmubz8cxr0GKUVEViaMi8wPw=='}}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0:05:23.288041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0:05:23.288041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ee2a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0:05:24.026049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0:05:24.026049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0:05:27.599263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75b5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0:05:27.599263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75b5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0:05:28.078021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0:05:28.080074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1257, Identifier = 00, JSON = {'rxpk': [{'tmst': 1894907281, 'chan': 0, 'rfch': 0, 'freq': 902.3, 'stat': 1, 'modu': 'LORA', 'datr': 'SF9BW125', 'codr': '4/5', 'lsnr': 11.8, 'rssi': -47, 'size': 15, 'data': 'QO++rd6gQwHgcy7qDElk'}]}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0:05:28.080074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0143, FOpts: ), FPort: e0, FRMPayload: 00e6, MIC: ea0c4964)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0:05:28.080074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0:05:28.080074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0549beac)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0:05:28.080074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b07f, Identifier = 03, JSON = {'txpk': {'imme': False, 'tmst': 1895907281, 'rfch': 0, 'powe': 21, 'ipol': True, 'datr': 'SF11BW500', 'freq': 923.3, 'modu': 'LORA', 'codr': '4/5', 'prea': 8, 'ncrc': True, 'size': 142, 'data': 'oO++rd4AeqTgqpZeodhpXo1qHZJxYHmVhEzUh/F5vsKe+k2PwUUhLSvvVawqGKK+OXFi9UnzMHU4b5ycivqnoQ0QI0WsOyB+fW+jcRCBJH6vINA0JQbCPI68lc26ji7OxQ3+zcyinF0z7m5wvMD3A/BXR+rW0ODwaBNaBYE1yQ9LUfYN2Wa2/zjFBUm+rA=='}}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0:05:28.080074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0:05:28.080074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b07f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0:05:32.968070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0:05:32.968070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1259, Identifier = 00, JSON = {'rxpk': [{'tmst': 1899749857, 'chan': 7, 'rfch': 1, 'freq': 903.7, 'stat': 1, 'modu': 'LORA', 'datr': 'SF9BW125', 'codr': '4/5', 'lsnr': 9.5, 'rssi': -46, 'size': 15, 'data': 'QO++rd6gRAHgChIRciUm'}]}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0:05:32.968070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0144, FOpts: ), FPort: e0, FRMPayload: 00e7, MIC: 11722526)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0:05:32.968070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0:05:32.968070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9b43a246)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0:05:32.968070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7db5, Identifier = 03, JSON = {'txpk': {'imme': False, 'tmst': 1900749857, 'rfch': 0, 'powe': 21, 'ipol': True, 'datr': 'SF11BW500', 'freq': 927.5, 'modu': 'LORA', 'codr': '4/5', 'prea': 8, 'ncrc': True, 'size': 142, 'data': 'oO++rd4Ae6TghXCdvD73xT+vln+w6tMH9LBPveEvn2WiPkNnk1ZtXT7MmFyYwRpR70uPmprkASGARqg3mjuJssneUweUlJu4j09JBhvu4ULEC/9qqLKlJdM43zAYzn1ySE/HNt6sf24//BV2ahnECCN2LcqSWIC9h2MjGWWFcGhBcT5q4u1Lx1Ysm0OiRg=='}}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0:05:32.968070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0:05:32.968070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7db5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0:05:37.716196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cdb1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0:05:37.716196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cdb1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0:05:37.796195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0:05:37.796195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125a, Identifier = 00, JSON = {'rxpk': [{'tmst': 1904592280, 'chan': 5, 'rfch': 1, 'freq': 903.5, 'stat': 1, 'modu': 'LORA', 'datr': 'SF9BW125', 'codr': '4/5', 'lsnr': 12.3, 'rssi': -47, 'size': 15, 'data': 'QO++rd6gRQHgzUeYSFT6'}]}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0:05:37.796195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0145, FOpts: ), FPort: e0, FRMPayload: 00e8, MIC: 984854fa)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0:05:37.796195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0:05:37.796195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4b1b220e)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0:05:37.796195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8a85, Identifier = 03, JSON = {'txpk': {'imme': False, 'tmst': 1905592280, 'rfch': 0, 'powe': 21, 'ipol': True, 'datr': 'SF11BW500', 'freq': 926.9, 'modu': 'LORA', 'codr': '4/5', 'prea': 8, 'ncrc': True, 'size': 142, 'data': 'oO++rd4AfKTg7nphq+t4YzrC2o+q/ZyyjAP+ay1q61u6dkHaQcSX/hbSJdSd75SRYkjTuPf1hMqPFHe4RyfOy+EhZkspDXTkHL1T3q60Mm1Muew+y6y9juE16LdWMNswkYGEXAkUnBQh+vBiiZ2TdKat+xeqP+Qb2+qidAX5ZFyyN9eePdjMWNpjSxsiDg=='}}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0:05:37.796195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0:05:37.796195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8a85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0:05:42.640832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0:05:42.642876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125b, Identifier = 00, JSON = {'rxpk': [{'tmst': 1909434649, 'chan': 4, 'rfch': 1, 'freq': 903.1, 'stat': 1, 'modu': 'LORA', 'datr': 'SF9BW125', 'codr': '4/5', 'lsnr': 11.3, 'rssi': -46, 'size': 15, 'data': 'QO++rd6gRgHgKgjqLEIW'}]}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0:05:42.642876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0146, FOpts: ), FPort: e0, FRMPayload: 00e9, MIC: ea2c4216)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0:05:42.642876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0:05:42.642876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a47d,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77995959)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0:05:42.642876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296e, Identifier = 03, JSON = {'txpk': {'imme': False, 'tmst': 1910434649, 'rfch': 0, 'powe': 21, 'ipol': True, 'datr': 'SF11BW500', 'freq': 925.7, 'modu': 'LORA', 'codr': '4/5', 'prea': 8, 'ncrc': True, 'size': 142, 'data': 'oO++rd4AfaTgwY4V2vYXoPF5EzEcYLQmwvIeAxrXeaG8897BKOt8xuWJEQbFgBcre+PMM6iteBy+2lH+AU79yNKtZZMec8jGMdQHP365iekMMbb0Nd3QaPH0YdsWKg/3riqHTcawrTLDvABt9wA4zOURG3yAuOiYk6ZcT6zy0OLZiitH3IVTy99bd5lZWQ=='}}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0:05:42.642876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0:05:42.642876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02 296e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0:05:47.482842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0:05:47.482842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125c, Identifier = 00, JSON = {'rxpk': [{'tmst': 1914277032, 'chan': 6, 'rfch': 1, 'freq': 903.3, 'stat': 1, 'modu': 'LORA', 'datr': 'SF9BW125', 'codr': '4/5', 'lsnr': 7.5, 'rssi': -40, 'size': 15, 'data': 'QO++rd6gRwHgLdXKvDrH'}]}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0:05:47.482842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0147, FOpts: ), FPort: e0, FRMPayload: 00ea, MIC: cabc3ac7)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0:05:47.482842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0:05:47.490883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0:05:47.490883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0:05:47.490883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0:05:47.490883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SF9BW125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0:05:47.490883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0:05:47.795192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02 711c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0:05:47.795192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02 711c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0:05:52.286499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0:05:52.286499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125d, Identifier = 00, JSON = {'rxpk': [{'tmst': 1919119432, 'chan': 1, 'rfch': 0, 'freq': 902.5, 'stat': 1, 'modu': 'LORA', 'datr': 'SF9BW125', 'codr': '4/5', 'lsnr': 13.0, 'rssi': -45, 'size': 15, 'data': 'QO++rd6ASAHgvcCGuvH8'}]}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0:05:52.286499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0148, FOpts: ), FPort: e0, FRMPayload: 00ea, MIC: 86baf1fc)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0:05:52.286499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0:05:52.286499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a47e, FOpts: ), FPort: 00, FRMPayload: 0315ff0001), MIC: 57b6e9d3)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0:05:52.286499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b60a, Identifier = 03, JSON = {'txpk': {'imme': False, 'tmst': 1920119432, 'rfch': 0, 'powe': 21, 'ipol': True, 'datr': 'SF11BW500', 'freq': 923.9, 'modu': 'LORA', 'codr': '4/5', 'prea': 8, 'ncrc': True, 'size': 18, 'data': 'YO++rd4AfqQAolDEUZVXtunT'}}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0:05:52.294575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0:05:52.296638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b60a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0:05:57.161545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0:05:57.161545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125e, Identifier = 00, JSON = {'rxpk': [{'tmst': 1924002745, 'chan': 3, 'rfch': 0, 'freq': 902.9, 'stat': 1, 'modu': 'LORA', 'datr': 'SF9BW125', 'codr': '4/5', 'lsnr': 11.3, 'rssi': -45, 'size': 17, 'data': 'QO++rd6CSQEDB+BAaexF6zM='}]}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0:05:57.161545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0149, FOpts: 0307), FPort: e0, FRMPayload: 00eb, MIC: ec45eb33)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0:05:57.161545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0:05:57.161545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0:05:57.161545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0:05:57.169816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0:05:57.169816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c772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0:05:57.829774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c772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0:06:02.030271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02 125f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0:06:02.030271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125f, Identifier = 00, JSON = {'rxpk': [{'tmst': 1928844825, 'chan': 0, 'rfch': 0, 'freq': 902.3, 'stat': 1, 'modu': 'LORA', 'datr': 'SF9BW125', 'codr': '4/5', 'lsnr': 11.3, 'rssi': -46, 'size': 15, 'data': 'QO++rd6ASgHgz13ONAVV'}], 'stat': {'time': '2021-08-03 20:02:27 GMT', 'rxnb': 6, 'rxok': 6, 'rxfw': 6, 'ackr': 85.7, 'dwnb': 4, 'txnb': 4}}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0:06:02.030271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014a, FOpts: ), FPort: e0, FRMPayload: 00eb, MIC: ce340555)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0:06:02.030271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0:06:02.030271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a47f, FOpts: ), FPort: 00, FRMPayload: 053868e28c), MIC: 97527266)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0:06:02.030271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46dc, Identifier = 03, JSON = {'txpk': {'imme': False, 'tmst': 1929844825, 'rfch': 0, 'powe': 21, 'ipol': True, 'datr': 'SF11BW500', 'freq': 923.3, 'modu': 'LORA', 'codr': '4/5', 'prea': 8, 'ncrc': True, 'size': 18, 'data': 'YO++rd4Af6QAUuHWAt2XUnJm'}}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0:06:02.030271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0:06:02.030271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46dc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0:06:06.901887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0:06:06.903931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1260, Identifier = 00, JSON = {'rxpk': [{'tmst': 1933687761, 'chan': 2, 'rfch': 0, 'freq': 902.7, 'stat': 1, 'modu': 'LORA', 'datr': 'SF9BW125', 'codr': '4/5', 'lsnr': 7.3, 'rssi': -40, 'size': 17, 'data': 'QO++rd6CSwEFB+An6i0kX8g='}]}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0:06:06.903931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014b, FOpts: 0507), FPort: e0, FRMPayload: 00ec, MIC: 2d245fc8)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0:06:06.903931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0:06:06.903931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0:06:06.903931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0:06:06.911977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0:06:06.911977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a480, FOpts: ), FPort: , FRMPayload: ), MIC: 32c7c5f3)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0:06:06.911977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8f83, Identifier = 03, JSON = {'txpk': {'imme': False, 'tmst': 1934687761, 'rfch': 0, 'powe': 21, 'ipol': True, 'datr': 'SF12BW500', 'freq': 924.5, 'modu': 'LORA', 'codr': '4/5', 'prea': 8, 'ncrc': True, 'size': 12, 'data': 'YO++rd4AgKQyx8Xz'}}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0:06:06.911977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0:06:06.911977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0:06:06.911977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0:06:06.921975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SF9BW125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0:06:07.942427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61f5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0:06:07.942427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61f5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0:06:11.757135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0:06:11.759265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1261, Identifier = 00, JSON = {'rxpk': [{'tmst': 1938529776, 'chan': 1, 'rfch': 0, 'freq': 902.5, 'stat': 1, 'modu': 'LORA', 'datr': 'SF9BW125', 'codr': '4/5', 'lsnr': 12.5, 'rssi': -46, 'size': 15, 'data': 'QO++rd6ATAHga8gqzFzd'}]}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0:06:11.759265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014c, FOpts: ), FPort: e0, FRMPayload: 00ed, MIC: 2acc5cdd)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0:06:11.759265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0:06:11.759265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a481, FOpts: ), FPort: e0, FRMPayload: 0301010101010101010101010101010101010101010101010101010101010101010101010101010101010101010101010101010101), MIC: b34707a6)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0:06:11.759265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31ad, Identifier = 03, JSON = {'txpk': {'imme': False, 'tmst': 1939529776, 'rfch': 0, 'powe': 21, 'ipol': True, 'datr': 'SF12BW500', 'freq': 923.9, 'modu': 'LORA', 'codr': '4/5', 'prea': 8, 'ncrc': True, 'size': 66, 'data': 'oO++rd4AgaTga8rNBU48IrLke1GkQ51o3auJYeYtt+23Y1JrHqbMRyNj6cLdHud4hXDSjXS+dQ/71rVX4wazRwem'}}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0:06:11.759265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0:06:11.759265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31ad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0:06:16.552062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0:06:16.554105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1262, Identifier = 00, JSON = {'rxpk': [{'tmst': 1943372241, 'chan': 7, 'rfch': 1, 'freq': 903.7, 'stat': 1, 'modu': 'LORA', 'datr': 'SF9BW125', 'codr': '4/5', 'lsnr': 7.5, 'rssi': -46, 'size': 15, 'data': 'QO++rd6gTQHgUj6/Gzog'}]}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0:06:16.554105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014d, FOpts: ), FPort: e0, FRMPayload: 00ee, MIC: bf1b3a20)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0:06:16.554105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0:06:16.554105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a482, FOpts: ), FPort: e0, FRMPayload: 0301010101010101010101010101010101010101010101010101010101010101010101010101010101010101010101010101010101), MIC: ba3044de)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0:06:16.554105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35c2, Identifier = 03, JSON = {'txpk': {'imme': False, 'tmst': 1944372241, 'rfch': 0, 'powe': 21, 'ipol': True, 'datr': 'SF12BW500', 'freq': 927.5, 'modu': 'LORA', 'codr': '4/5', 'prea': 8, 'ncrc': True, 'size': 66, 'data': 'oO++rd4AgqTgPZJKH08msP1fmbXiv6Jl+Qn7B6WCnU9q61encGVCgmc7iGJbguG4w/r52q5jRTkeoLE9Fe66METe'}}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0:06:16.554105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0:06:16.554105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0:06:18.000726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8698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0:06:18.000726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8698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0:06:21.414190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0:06:21.416242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1263, Identifier = 00, JSON = {'rxpk': [{'tmst': 1948214649, 'chan': 5, 'rfch': 1, 'freq': 903.5, 'stat': 1, 'modu': 'LORA', 'datr': 'SF9BW125', 'codr': '4/5', 'lsnr': 10.8, 'rssi': -46, 'size': 15, 'data': 'QO++rd6gTgHgDZiW/uKq'}]}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0:06:21.416242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014e, FOpts: ), FPort: e0, FRMPayload: 00ef, MIC: 96fee2aa)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0:06:21.416242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0:06:21.416242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a483, FOpts: ), FPort: e0, FRMPayload: 0301010101010101010101010101010101010101010101010101010101010101010101010101010101010101010101010101010101), MIC: 6ecd25ce)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0:06:21.416242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3b41, Identifier = 03, JSON = {'txpk': {'imme': False, 'tmst': 1949214649, 'rfch': 0, 'powe': 21, 'ipol': True, 'datr': 'SF12BW500', 'freq': 926.9, 'modu': 'LORA', 'codr': '4/5', 'prea': 8, 'ncrc': True, 'size': 66, 'data': 'oO++rd4Ag6Tgk+LG6/UoQOD2o/BoA9E9iSy+XFqsztFZ7ttYmGPz8YWxpnbMaZ4z1uyQedHhxg1fgcczWnluzSXO'}}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0:06:21.416242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0:06:21.416242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3b41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0:06:26.276996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0:06:26.279068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1264, Identifier = 00, JSON = {'rxpk': [{'tmst': 1953057030, 'chan': 4, 'rfch': 1, 'freq': 903.1, 'stat': 1, 'modu': 'LORA', 'datr': 'SF9BW125', 'codr': '4/5', 'lsnr': 12.5, 'rssi': -46, 'size': 15, 'data': 'QO++rd6gTwHgkVqtJ6Ln'}]}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0:06:26.279068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014f, FOpts: ), FPort: e0, FRMPayload: 00f0, MIC: ad27a2e7)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0:06:26.279068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0:06:26.279068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a484, FOpts: ), FPort: e0, FRMPayload: 0301010101010101010101010101010101010101010101010101010101010101010101010101010101010101010101010101010101), MIC: 9dfcaa38)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0:06:26.279068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0f0f, Identifier = 03, JSON = {'txpk': {'imme': False, 'tmst': 1954057030, 'rfch': 0, 'powe': 21, 'ipol': True, 'datr': 'SF12BW500', 'freq': 925.7, 'modu': 'LORA', 'codr': '4/5', 'prea': 8, 'ncrc': True, 'size': 66, 'data': 'oO++rd4AhKTgIiBvg0l1ei8NGtwezEmmummSWqVexgD9fZR5A18nAoSTN7ejfLcTP6s3T36NXSIfFYMGhped/Ko4'}}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0:06:26.279068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0:06:26.279068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0f0f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0:06:28.144277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0312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0:06:28.144277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0312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0:06:31.136282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0:06:31.136282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1265, Identifier = 00, JSON = {'rxpk': [{'tmst': 1957899392, 'chan': 6, 'rfch': 1, 'freq': 903.3, 'stat': 1, 'modu': 'LORA', 'datr': 'SF9BW125', 'codr': '4/5', 'lsnr': 7.5, 'rssi': -39, 'size': 15, 'data': 'QO++rd6gUAHgmCOGPdhz'}]}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0:06:31.136282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0150, FOpts: ), FPort: e0, FRMPayload: 00f1, MIC: 863dd873)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0:06:31.136282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0:06:31.136282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a485, FOpts: ), FPort: e0, FRMPayload: 0301010101010101010101010101010101010101010101010101010101010101010101010101010101010101010101010101010101), MIC: ec09c045)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0:06:31.136282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beb7, Identifier = 03, JSON = {'txpk': {'imme': False, 'tmst': 1958899392, 'rfch': 0, 'powe': 21, 'ipol': True, 'datr': 'SF12BW500', 'freq': 926.3, 'modu': 'LORA', 'codr': '4/5', 'prea': 8, 'ncrc': True, 'size': 66, 'data': 'oO++rd4AhaTgkqB0+10Q4bLeweFV2A0lTKRSTVamWRVFh/8Z5KSjdggmDnVCL61d7Dsl3sK7FHLwEx7ZKIzsCcBF'}}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0:06:31.136282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0:06:31.136282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beb7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0:06:36.006485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0:06:36.008507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1267, Identifier = 00, JSON = {'rxpk': [{'tmst': 1962782359, 'chan': 2, 'rfch': 0, 'freq': 902.7, 'stat': 1, 'modu': 'LORA', 'datr': 'SF9BW125', 'codr': '4/5', 'lsnr': 7.8, 'rssi': -39, 'size': 15, 'data': 'QO++rd6gUQHg+zCEKuf5'}]}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0:06:36.008507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0151, FOpts: ), FPort: e0, FRMPayload: 00f2, MIC: 842ae7f9)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0:06:36.008507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0:06:36.008507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0:06:36.016558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0:06:36.016558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0:06:36.016558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SF9BW125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0:06:36.016558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SF9BW125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0:06:36.016558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0:06:36.016558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0:06:36.026520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0:06:36.026520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SF8BW125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0:06:36.036520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0:06:38.284112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60b3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0:06:38.284112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60b3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0:06:40.804576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0:06:40.804576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1268, Identifier = 00, JSON = {'rxpk': [{'tmst': 1967624759, 'chan': 5, 'rfch': 1, 'freq': 903.5, 'stat': 1, 'modu': 'LORA', 'datr': 'SF9BW125', 'codr': '4/5', 'lsnr': 11.3, 'rssi': -46, 'size': 15, 'data': 'QO++rd6AUgHgiyQ1SjO6'}]}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0:06:40.804576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0152, FOpts: ), FPort: e0, FRMPayload: 00f2, MIC: 354a33ba)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0:06:40.804576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0:06:40.804576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a486, FOpts: ), FPort: 00, FRMPayload: 0325ff0001), MIC: e6a691e2)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0:06:40.804576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94d8, Identifier = 03, JSON = {'txpk': {'imme': False, 'tmst': 1968624759, 'rfch': 0, 'powe': 21, 'ipol': True, 'datr': 'SF12BW500', 'freq': 926.9, 'modu': 'LORA', 'codr': '4/5', 'prea': 8, 'ncrc': True, 'size': 18, 'data': 'YO++rd4AhqQAz2JVeXzmppHi'}}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0:06:40.804576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0:06:40.804576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94d8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0:06:45.636032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0:06:45.636032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1269, Identifier = 00, JSON = {'rxpk': [{'tmst': 1972395286, 'chan': 4, 'rfch': 1, 'freq': 903.1, 'stat': 1, 'modu': 'LORA', 'datr': 'SF8BW125', 'codr': '4/5', 'lsnr': 10.5, 'rssi': -45, 'size': 17, 'data': 'QO++rd6CUwEDB+B8jVE4lhw='}]}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0:06:45.636032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0153, FOpts: 0307), FPort: e0, FRMPayload: 00f3, MIC: 5138961c)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0:06:45.636032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0:06:45.636032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0:06:45.636032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0:06:45.636032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0:06:45.646042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0:06:48.401230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f4b1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0:06:48.401230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f4b1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0:06:50.432566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0:06:50.432566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126a, Identifier = 00, JSON = {'rxpk': [{'tmst': 1977237310, 'chan': 0, 'rfch': 0, 'freq': 902.3, 'stat': 1, 'modu': 'LORA', 'datr': 'SF8BW125', 'codr': '4/5', 'lsnr': 10.8, 'rssi': -47, 'size': 15, 'data': 'QO++rd6AVAHgDBelHWWl'}]}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0:06:50.432566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0154, FOpts: ), FPort: e0, FRMPayload: 00f3, MIC: a51d65a5)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0:06:50.432566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0:06:50.432566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a487, FOpts: ), FPort: 00, FRMPayload: 050868e28c), MIC: 85b418c8)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0:06:50.432566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b777, Identifier = 03, JSON = {'txpk': {'imme': False, 'tmst': 1978237310, 'rfch': 0, 'powe': 21, 'ipol': True, 'datr': 'SF11BW500', 'freq': 923.3, 'modu': 'LORA', 'codr': '4/5', 'prea': 8, 'ncrc': True, 'size': 18, 'data': 'YO++rd4Ah6QAvMF1/k2FtBjI'}}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0:06:50.432566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0:06:50.432566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b777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0:06:55.295589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0:06:55.297641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126b, Identifier = 00, JSON = {'rxpk': [{'tmst': 1982080223, 'chan': 6, 'rfch': 1, 'freq': 903.3, 'stat': 1, 'modu': 'LORA', 'datr': 'SF8BW125', 'codr': '4/5', 'lsnr': 8.0, 'rssi': -47, 'size': 17, 'data': 'QO++rd6CVQEFB+AHz1YgJEU='}]}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0:06:55.297641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0155, FOpts: 0507), FPort: e0, FRMPayload: 00f4, MIC: 56202445)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0:06:55.297641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0:06:55.297641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0:06:55.297641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0:06:55.305693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0:06:55.305693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a488, FOpts: ), FPort: , FRMPayload: ), MIC: 2757e056)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0:06:55.305693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a793, Identifier = 03, JSON = {'txpk': {'imme': False, 'tmst': 1983080223, 'rfch': 0, 'powe': 21, 'ipol': True, 'datr': 'SF8BW500', 'freq': 926.3, 'modu': 'LORA', 'codr': '4/5', 'prea': 8, 'ncrc': True, 'size': 12, 'data': 'YO++rd4AiKQnV+BW'}}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0:06:55.305693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0:06:55.305693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0:06:55.305693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0:06:55.315653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0:06:58.581739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7001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0:06:58.581739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7001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0:07:00.111154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0:07:00.111154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126c, Identifier = 00, JSON = {'rxpk': [{'tmst': 1986922334, 'chan': 3, 'rfch': 0, 'freq': 902.9, 'stat': 1, 'modu': 'LORA', 'datr': 'SF8BW125', 'codr': '4/5', 'lsnr': 11.0, 'rssi': -46, 'size': 15, 'data': 'QO++rd6AVgHgDxGeUxrN'}]}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0:07:00.111154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0156, FOpts: ), FPort: e0, FRMPayload: 00f5, MIC: 9e531acd)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0:07:00.111154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0:07:00.111154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06d6832c)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0:07:00.111154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6c57, Identifier = 03, JSON = {'txpk': {'imme': False, 'tmst': 1987922334, 'rfch': 0, 'powe': 21, 'ipol': True, 'datr': 'SF8BW500', 'freq': 925.1, 'modu': 'LORA', 'codr': '4/5', 'prea': 8, 'ncrc': True, 'size': 255, 'data': 'oO++rd4AiaTgTcvq6TNo5Z/qHrid7Ok/2G0fTyI+XrGxYqpxc6jxeG9mX9knVUCkZsA+Xkg261LDhqipathNNL2xAdLv/ZuclNpMkYn/kEnLJaj3hCGOCoUrSiHMWbm6+Js6CqP7q/T2oZr7SeuSNM18YgRtrY2+86C6U6VmY0sjdQgCxRj2cTXX2dYMZ8xleiU/E+Y9lsTFLEK+RALMbARXnfsfMHpHGMti4uAFRbQMgz8+SnvD3oZD4GERRzKFEznG1rXRATgx3klndLtpPrF4ToKoflCz6PPMiziX5xns7qLfb6vUK0XTU5j/24vOGG0AlizBVRwRgeMG1oM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0:07:00.111154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0:07:00.111154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6c57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0:07:04.961644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0:07:04.961644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126e, Identifier = 00, JSON = {'rxpk': [{'tmst': 1991764739, 'chan': 1, 'rfch': 0, 'freq': 902.5, 'stat': 1, 'modu': 'LORA', 'datr': 'SF8BW125', 'codr': '4/5', 'lsnr': 10.3, 'rssi': -45, 'size': 15, 'data': 'QO++rd6gVwHgEvpPe+nb'}]}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0:07:04.961644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0157, FOpts: ), FPort: e0, FRMPayload: 00f6, MIC: 4f7be9db)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0:07:04.961644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0:07:04.961644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ff3b09e0)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0:07:04.961644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60eb, Identifier = 03, JSON = {'txpk': {'imme': False, 'tmst': 1992764739, 'rfch': 0, 'powe': 21, 'ipol': True, 'datr': 'SF8BW500', 'freq': 923.9, 'modu': 'LORA', 'codr': '4/5', 'prea': 8, 'ncrc': True, 'size': 255, 'data': 'oO++rd4AiqTgXh8m+Tqc1spphxBkL9gzUec4Hsg/rnkvB7M4wn8F/CENxMH4d5bOO7/HA6dMaKzXGNu+l2LrI4Pnl6srSIZxD6m8kwjbiApZKevhTiwyDgvqggq4cltt8KWTA+QoEno4etU7nqeeLJeYySEMnLLbOKsqsp6Jpzu3qjzKSk/vXP4Y6qHrZljrGtQRr0r9qB4luLPGpVuf2GeV7bFzmWGJjnvVXAxIt/vj2dXS3sZtpl+/x6h2o1qcPLym6cUud5c8q4mlp6DyN2HSeCXdotN7FtF30JZLXw7MeJDsHMk69IuaSbUYsDMwC9cwi6TYSU+NRw//Own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0:07:04.961644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0:07:04.961644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60eb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0:07:08.670942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d108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0:07:08.670942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d108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0:07:09.771415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02 126f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0:07:09.771415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126f, Identifier = 00, JSON = {'rxpk': [{'tmst': 1996607228, 'chan': 7, 'rfch': 1, 'freq': 903.7, 'stat': 1, 'modu': 'LORA', 'datr': 'SF8BW125', 'codr': '4/5', 'lsnr': 11.8, 'rssi': -47, 'size': 15, 'data': 'QO++rd6gWAHgQs84e37q'}]}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0:07:09.771415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0158, FOpts: ), FPort: e0, FRMPayload: 00f7, MIC: 387b7eea)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0:07:09.771415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0:07:09.771415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f0266205)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0:07:09.771415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3fac, Identifier = 03, JSON = {'txpk': {'imme': False, 'tmst': 1997607228, 'rfch': 0, 'powe': 21, 'ipol': True, 'datr': 'SF8BW500', 'freq': 927.5, 'modu': 'LORA', 'codr': '4/5', 'prea': 8, 'ncrc': True, 'size': 255, 'data': 'oO++rd4Ai6TgEKI0AaJxmhOEgPMS0TqIFitix18h7Uvx8C3qQs1peBQz/IAkv/XzAu6qY9TjKiHtdQPxXOid/k5hFcPmM6s07wrHja99w0624wWaVT+QPiYpEBgvsnCiKFAW9qQRRV4J+Dd+36phs2KEMSNNEeYInQv89UMHhguRQUdYgf7p+NddCYmgttwV5dz3mMEyp+NstRaIJlPgWjrcCdmyXSikfbBmBCKCJRqBBQSkRqtMnOGAHJFcPXAlwl1KJv1nWs2FW21X2aULFVVkFhBewpJIDOMyoIPLpHQynPn+l7MM8PAKHpcQ7UW4bM8qI/cdSEeX92HwJmI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0:07:09.771415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0:07:09.771415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3fac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0:07:14.654240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0:07:14.654240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1270, Identifier = 00, JSON = {'rxpk': [{'tmst': 2001490181, 'chan': 3, 'rfch': 0, 'freq': 902.9, 'stat': 1, 'modu': 'LORA', 'datr': 'SF8BW125', 'codr': '4/5', 'lsnr': 11.0, 'rssi': -46, 'size': 15, 'data': 'QO++rd6gWQHgOy/djgW2'}]}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0:07:14.654240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0159, FOpts: ), FPort: e0, FRMPayload: 00f8, MIC: dd8e05b6)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0:07:14.654240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0:07:14.654240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61c629d0)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0:07:14.654240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47e2, Identifier = 03, JSON = {'txpk': {'imme': False, 'tmst': 2002490181, 'rfch': 0, 'powe': 21, 'ipol': True, 'datr': 'SF8BW500', 'freq': 925.1, 'modu': 'LORA', 'codr': '4/5', 'prea': 8, 'ncrc': True, 'size': 255, 'data': 'oO++rd4AjKTgeb7if1G67C7Yl8bW+z93M9XYQyPrVtOpDwe92EXGR+GpNBKe6LmECXEwgfswcSLp550G0gtdjBUzVH5KG3OIcE5wqzZCmGSty2UXUxJlpQFMpc03Ks91gEk093XoB7E5lr8drKoVLObpX5BQd5YypzfOi/wKzYt5LNeIO+qF3iiS2Q9xQtsJtpb/668e1EhU/3J1LZpWvTp1ki2OtA0uONKEbT8idLJAwRPUe6dnD7ozlxSbUlfrSkSRyCs/qtjp7WM7z88mFan4qUICZuu/ef+aUTK0j6NFkWy3nAvF9gRunhzTidnTi6sH1FudKixf+dBhxin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0:07:14.654240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0:07:14.662394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47e2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0:07:18.749274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de9a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0:07:18.749274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de9a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0:07:19.559587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0:07:19.559587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1271, Identifier = 00, JSON = {'rxpk': [{'tmst': 2006332653, 'chan': 5, 'rfch': 1, 'freq': 903.5, 'stat': 1, 'modu': 'LORA', 'datr': 'SF8BW125', 'codr': '4/5', 'lsnr': 11.5, 'rssi': -47, 'size': 15, 'data': 'QO++rd6gWgHgdOU4hZnN'}]}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0:07:19.559587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015a, FOpts: ), FPort: e0, FRMPayload: 00f9, MIC: 388599cd)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0:07:19.559587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0:07:19.559587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a48d,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86693a2e)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0:07:19.559587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b9ae, Identifier = 03, JSON = {'txpk': {'imme': False, 'tmst': 2007332653, 'rfch': 0, 'powe': 21, 'ipol': True, 'datr': 'SF8BW500', 'freq': 926.9, 'modu': 'LORA', 'codr': '4/5', 'prea': 8, 'ncrc': True, 'size': 255, 'data': 'oO++rd4AjaTgnnuD8LZZca+7UUxAeS4TZFUK/AoiEfPmlmWiG6ilwOSsTzTp9O+mPvbNEWRgjD1M8AV8Go6I/C/zixVUraHNxgqs6rhugsT5z/cVmm/hdxzBmI12H6qkUWB1/lh+AxNIetYZm08dMXi7Zd3ZrEzhDFZYUPoUrng5WbfaK+cAvA1sqI5/QlCACZymB82KEMrp7Dj18Ix0CnSEx5g+sDEhLpFDShfap4ssKh4d0CVyduU13ErFmGP2+n9bpsEwDquLyN6n3gGixCmnqWiN+Vy5ILfmvoDxAMgjxNX/P8BjDGFPDzgr+bqCjr/hB27BZhVTv16GaTo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0:07:19.559587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0:07:19.559587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b9ae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0:07:24.376245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0:07:24.378292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1272, Identifier = 00, JSON = {'rxpk': [{'tmst': 2011175062, 'chan': 1, 'rfch': 0, 'freq': 902.5, 'stat': 1, 'modu': 'LORA', 'datr': 'SF8BW125', 'codr': '4/5', 'lsnr': 10.5, 'rssi': -44, 'size': 15, 'data': 'QO++rd6gWwHgvwVtZ+Pr'}]}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0:07:24.378292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015b, FOpts: ), FPort: e0, FRMPayload: 00fa, MIC: 6d67e3eb)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0:07:24.378292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0:07:24.378292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0:07:24.386377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0:07:24.386377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0:07:24.386377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0:07:24.386377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0:07:28.783632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9c21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0:07:28.783632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9c21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0:07:29.186117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0:07:29.186117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1273, Identifier = 00, JSON = {'rxpk': [{'tmst': 2016017598, 'chan': 4, 'rfch': 1, 'freq': 903.1, 'stat': 1, 'modu': 'LORA', 'datr': 'SF8BW125', 'codr': '4/5', 'lsnr': 10.0, 'rssi': -44, 'size': 15, 'data': 'QO++rd6AXAHgYNP6d9KS'}]}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0:07:29.186117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015c, FOpts: ), FPort: e0, FRMPayload: 00fa, MIC: fa77d292)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0:07:29.186117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0:07:29.186117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a48e, FOpts: ), FPort: 00, FRMPayload: 0325ff0001), MIC: fa1483ec)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0:07:29.186117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3b5c, Identifier = 03, JSON = {'txpk': {'imme': False, 'tmst': 2017017598, 'rfch': 0, 'powe': 21, 'ipol': True, 'datr': 'SF8BW500', 'freq': 925.7, 'modu': 'LORA', 'codr': '4/5', 'prea': 8, 'ncrc': True, 'size': 18, 'data': 'YO++rd4AjqQAsHsfOYX6FIPs'}}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0:07:29.186117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0:07:29.186117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3b5c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0:07:34.084006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0:07:34.084006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1275, Identifier = 00, JSON = {'rxpk': [{'tmst': 2020860383, 'chan': 7, 'rfch': 1, 'freq': 903.7, 'stat': 1, 'modu': 'LORA', 'datr': 'SF8BW125', 'codr': '4/5', 'lsnr': 10.8, 'rssi': -47, 'size': 17, 'data': 'QO++rd6CXQEDB+Ar0gV2Qvs='}]}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0:07:34.084006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015d, FOpts: 0307), FPort: e0, FRMPayload: 00fb, MIC: 057642fb)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0:07:34.084006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0:07:34.084006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0:07:34.084006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0:07:34.084006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0:07:34.093964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0:07:38.855517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60eb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0:07:38.855517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60eb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0:07:38.865737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0:07:38.865737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1276, Identifier = 00, JSON = {'rxpk': [{'tmst': 2025702487, 'chan': 6, 'rfch': 1, 'freq': 903.3, 'stat': 1, 'modu': 'LORA', 'datr': 'SF8BW125', 'codr': '4/5', 'lsnr': 8.0, 'rssi': -43, 'size': 15, 'data': 'QO++rd6AXgHg/0FKm/JP'}]}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0:07:38.865737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015e, FOpts: ), FPort: e0, FRMPayload: 00fb, MIC: 4a9bf24f)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0:07:38.865737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0:07:38.865737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a48f, FOpts: ), FPort: 00, FRMPayload: 051868e28c), MIC: fc36f621)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0:07:38.865737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94f8, Identifier = 03, JSON = {'txpk': {'imme': False, 'tmst': 2026702487, 'rfch': 0, 'powe': 21, 'ipol': True, 'datr': 'SF8BW500', 'freq': 926.3, 'modu': 'LORA', 'codr': '4/5', 'prea': 8, 'ncrc': True, 'size': 18, 'data': 'YO++rd4Aj6QAQTmLNDH8NvYh'}}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0:07:38.865737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0:07:38.865737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94f8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0:07:43.725699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0:07:43.725699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1277, Identifier = 00, JSON = {'rxpk': [{'tmst': 2030545352, 'chan': 2, 'rfch': 0, 'freq': 902.7, 'stat': 1, 'modu': 'LORA', 'datr': 'SF8BW125', 'codr': '4/5', 'lsnr': 8.3, 'rssi': -44, 'size': 17, 'data': 'QO++rd6CXwEFB+DEypEBkx4='}]}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0:07:43.725699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015f, FOpts: 0507), FPort: e0, FRMPayload: 00fc, MIC: 9101931e)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0:07:43.725699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0:07:43.725699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0:07:43.725699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0:07:43.735700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0:07:43.735700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a490, FOpts: ), FPort: , FRMPayload: ), MIC: b095dcac)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0:07:43.735700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7019, Identifier = 03, JSON = {'txpk': {'imme': False, 'tmst': 2031545352, 'rfch': 0, 'powe': 21, 'ipol': True, 'datr': 'SF9BW500', 'freq': 924.5, 'modu': 'LORA', 'codr': '4/5', 'prea': 8, 'ncrc': True, 'size': 12, 'data': 'YO++rd4AkKSwldys'}}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0:07:43.735700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0:07:43.735700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0:07:43.735700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0:07:43.745737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0:07:48.586472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0:07:48.588529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1278, Identifier = 00, JSON = {'rxpk': [{'tmst': 2035387447, 'chan': 0, 'rfch': 0, 'freq': 902.3, 'stat': 1, 'modu': 'LORA', 'datr': 'SF8BW125', 'codr': '4/5', 'lsnr': 9.3, 'rssi': -44, 'size': 15, 'data': 'QO++rd6AYAHgYbbtMytL'}]}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0:07:48.588529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0160, FOpts: ), FPort: e0, FRMPayload: 00fd, MIC: ed332b4b)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0:07:48.588529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0:07:48.588529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2971c46b)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0:07:48.588529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6063, Identifier = 03, JSON = {'txpk': {'imme': False, 'tmst': 2036387447, 'rfch': 0, 'powe': 21, 'ipol': True, 'datr': 'SF9BW500', 'freq': 923.3, 'modu': 'LORA', 'codr': '4/5', 'prea': 8, 'ncrc': True, 'size': 255, 'data': 'oO++rd4AkaTgRYKBsgQr+lsPSoQyEIVdG/5CjFxwr6B1zYeXPSuhP2hBp6NQPveDLHvWOHFaoY2zzk6+wHbUJJE3USy8irQVlItrbIuH5JFBbTonGuyWc1qBASkgKilTSZ9A6YNF+7Mvy/CJgcg8+7cuNQmNWX9zY+rG/jzmdtd/6+loU9vpI3JRZF0VeLl15FbggBsNGKus8qpW6LMKegu1QZem/PiGAxJHYOR/45lVhw+e/mVGD/fyo2V7+FolybEG/fcyDDKVYOas6nA48T/2qyshqF56CHwcFDDNgRs4VCDvWsT9AFHbxNN9hx+QDa5AdcttyDKOdZkpccR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0:07:48.588529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0:07:48.588529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6063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0:07:49.016540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62e8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0:07:49.016540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62e8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0:07:53.428990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0:07:53.431155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1279, Identifier = 00, JSON = {'rxpk': [{'tmst': 2040270615, 'chan': 2, 'rfch': 0, 'freq': 902.7, 'stat': 1, 'modu': 'LORA', 'datr': 'SF8BW125', 'codr': '4/5', 'lsnr': 8.5, 'rssi': -44, 'size': 15, 'data': 'QO++rd6gYQHgiFph9Ai2'}]}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0:07:53.431155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0161, FOpts: ), FPort: e0, FRMPayload: 00fe, MIC: 61f408b6)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0:07:53.431155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0:07:53.431155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d5245332)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0:07:53.431155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d9c0, Identifier = 03, JSON = {'txpk': {'imme': False, 'tmst': 2041270615, 'rfch': 0, 'powe': 21, 'ipol': True, 'datr': 'SF9BW500', 'freq': 924.5, 'modu': 'LORA', 'codr': '4/5', 'prea': 8, 'ncrc': True, 'size': 255, 'data': 'oO++rd4AkqTgSygprRmtXJEmKzstMs6DLoYCq0QbcO51tPPpW+kWluS6rIzX07CJx9/K6PcWJtJ+ghPJz57nIleHqYy33/GTJpLVbHiRmfm5I7SA49YfrfaTXhFX2duta4KQNP5SlIC06bGQu7Tz9JY6SmoTlWBbpQJE+bK3izWw7PQOXwaBvRtFQHHo07V0i5ixFOgdo7yFEqkqAKzoETYPKZ3GPmIrBwmVUCiQD9IVONgjLOq/Ysy2zlNjeimtoirSiGNoytzEfhxTpOY/noQC/jLVnBhzd5QXJrLxEre3K8x3HRwZ2+r1emO3lVF9mrxcTV1PYEihetPVJFM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0:07:53.431155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0:07:53.431155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d9c0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0:07:58.295218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0:07:58.297311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127a, Identifier = 00, JSON = {'rxpk': [{'tmst': 2045113047, 'chan': 1, 'rfch': 0, 'freq': 902.5, 'stat': 1, 'modu': 'LORA', 'datr': 'SF8BW125', 'codr': '4/5', 'lsnr': 10.5, 'rssi': -44, 'size': 15, 'data': 'QO++rd6gYgHg+fzDknkD'}]}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0:07:58.297311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0162, FOpts: ), FPort: e0, FRMPayload: 00ff, MIC: c3927903)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0:07:58.297311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0:07:58.297311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54543be1)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0:07:58.297311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76ae, Identifier = 03, JSON = {'txpk': {'imme': False, 'tmst': 2046113047, 'rfch': 0, 'powe': 21, 'ipol': True, 'datr': 'SF9BW500', 'freq': 923.9, 'modu': 'LORA', 'codr': '4/5', 'prea': 8, 'ncrc': True, 'size': 255, 'data': 'oO++rd4Ak6Tg+bz8f/YL4SiWw6lqBk1D195EiXMFoVBxVuQfSuYvBbJDYIPX0pZ4dQa1qtV+4nUVqHnh8hbnZI5Qw8PilWlQothCDgq2IxOW+yrk4Tbiee9JI8MFrxDaJN2OsGhCwE/5Sg/ORf0Hto7RsHhO+nbQF6qITPH364yd9LfzUzuaLUet956nHj+vYMzoyel4bwlLuecQhHS1odjRUNUc7r+rweRAkjpJjYvxrPQ3aP1eKQ170g09HERxkAlQikUkc6zKKIZPn3b9Cl6mRCp9YSW0j/SjFIoiDmX4Pd1AEZ9A7QjA4j2vJHEYMfwxi1VmvBzFEA5UVDv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0:07:58.297311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0:07:58.297311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76ae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0:07:59.125670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0165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0:07:59.126667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0165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0:08:03.172601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0:08:03.172601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127c, Identifier = 00, JSON = {'rxpk': [{'tmst': 2049955562, 'chan': 3, 'rfch': 0, 'freq': 902.9, 'stat': 1, 'modu': 'LORA', 'datr': 'SF8BW125', 'codr': '4/5', 'lsnr': 10.3, 'rssi': -44, 'size': 15, 'data': 'QO++rd6gYwHg7hxWDkZR'}]}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0:08:03.172601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0163, FOpts: ), FPort: e0, FRMPayload: 0100, MIC: 560e4651)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0:08:03.172601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0:08:03.172601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9895780d)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0:08:03.172601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4c6b, Identifier = 03, JSON = {'txpk': {'imme': False, 'tmst': 2050955562, 'rfch': 0, 'powe': 21, 'ipol': True, 'datr': 'SF9BW500', 'freq': 925.1, 'modu': 'LORA', 'codr': '4/5', 'prea': 8, 'ncrc': True, 'size': 255, 'data': 'oO++rd4AlKTgpjdKlIWYXohv7ybJ8q+RrQ3dhvVuFlSs5KsB+C9kZWupOFA2kdFKcghmmBMMp7Dw2VNbR2cbhV245fpljhdBGJAS0hiytej07DASHnKokGZQMkWfssowZjblt6mZ55GEp+X25xnm38VvUnz0851jlPN6HfoDjs9cgvmmwx6nr8aPxJoZH33Wf+WBRP6XWzpPvRmlbCr7JCUGSI8pMzP9Mf6MiVEumF6ZIarbyrFRG6mT9UyQaJqzVmx8UwbT0yEDw7DqstjKfGJxxqQ1pRrLShUS+rVq39bup/fIXjc/mLm+WOq2ciekTDEL6SAxX8yKPuWYlXg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0:08:03.172601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0:08:03.172601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4c6b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0:08:08.010633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0:08:08.010633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127d, Identifier = 00, JSON = {'rxpk': [{'tmst': 2054797993, 'chan': 6, 'rfch': 1, 'freq': 903.3, 'stat': 1, 'modu': 'LORA', 'datr': 'SF8BW125', 'codr': '4/5', 'lsnr': 8.0, 'rssi': -45, 'size': 15, 'data': 'QO++rd6gZAHgmRXDbsQf'}]}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0:08:08.010633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0164, FOpts: ), FPort: e0, FRMPayload: 0101, MIC: c36ec41f)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0:08:08.010633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0:08:08.010633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25cc4ecc)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0:08:08.010633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a2e8, Identifier = 03, JSON = {'txpk': {'imme': False, 'tmst': 2055797993, 'rfch': 0, 'powe': 21, 'ipol': True, 'datr': 'SF9BW500', 'freq': 926.3, 'modu': 'LORA', 'codr': '4/5', 'prea': 8, 'ncrc': True, 'size': 255, 'data': 'oO++rd4AlaTgYbKlCs32AT/Hr+de+l+qRu8DZkXrUVYp8qfyOGHRurmDnI90HzrPiZ9goErYl3R0TPwD5eMEGnsP+vP7XxDkKh8nMYaW8BhTamXnUE+1mAAYoLZHX+cxYub54qxsLe3OPDAJ9bama0pOjYuf8uirLlUMmJbAWXxt4gnNsHrTKSD1qKEJEFG/7zwl4yDPOvGyccccM/vwuaNJLdnZSj/2XBNxadYaGp27X+K0kg3pOfYNO6UctrrVxTL00cOpyCehnDY7vkGjwjH1mE9a4MuzyRvXWRwMGaKVBJMEKRdmFMA+mDnakOTaDhHIAZGBIBEUXNwlzE7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0:08:08.010633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0:08:08.010633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a2e8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0:08:09.250982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1b83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0:08:09.250982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1b83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0:08:12.823684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0:08:12.825708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127e, Identifier = 00, JSON = {'rxpk': [{'tmst': 2059640505, 'chan': 5, 'rfch': 1, 'freq': 903.5, 'stat': 1, 'modu': 'LORA', 'datr': 'SF8BW125', 'codr': '4/5', 'lsnr': 9.5, 'rssi': -43, 'size': 15, 'data': 'QO++rd6gZQHgNz5X46oN'}]}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0:08:12.825708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0165, FOpts: ), FPort: e0, FRMPayload: 0102, MIC: 57e3aa0d)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0:08:12.825708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0:08:12.825708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0:08:12.833744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0:08:12.833744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0:08:12.833744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0:08:12.833744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0:08:17.680435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02 127f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0:08:17.682450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127f, Identifier = 00, JSON = {'rxpk': [{'tmst': 2064482953, 'chan': 7, 'rfch': 1, 'freq': 903.7, 'stat': 1, 'modu': 'LORA', 'datr': 'SF8BW125', 'codr': '4/5', 'lsnr': 11.3, 'rssi': -46, 'size': 15, 'data': 'QO++rd6AZgHg2Cq1Nr/a'}]}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0:08:17.682450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0166, FOpts: ), FPort: e0, FRMPayload: 0102, MIC: b536bfda)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0:08:17.682450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0:08:17.682450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a496, FOpts: ), FPort: 00, FRMPayload: 0325ff0001), MIC: 36f81e3d)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0:08:17.682450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c2ea, Identifier = 03, JSON = {'txpk': {'imme': False, 'tmst': 2065482953, 'rfch': 0, 'powe': 21, 'ipol': True, 'datr': 'SF9BW500', 'freq': 927.5, 'modu': 'LORA', 'codr': '4/5', 'prea': 8, 'ncrc': True, 'size': 18, 'data': 'YO++rd4AlqQAxcnTdJ02+B49'}}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0:08:17.682450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0:08:17.682450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c2ea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0:08:19.350867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2276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0:08:19.350867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2276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0:08:22.517093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0:08:22.517093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1280, Identifier = 00, JSON = {'rxpk': [{'tmst': 2069325794, 'chan': 0, 'rfch': 0, 'freq': 902.3, 'stat': 1, 'modu': 'LORA', 'datr': 'SF8BW125', 'codr': '4/5', 'lsnr': 10.0, 'rssi': -46, 'size': 17, 'data': 'QO++rd6CZwEDB+DVSJA++Eo='}]}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0:08:22.517093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0167, FOpts: 0307), FPort: e0, FRMPayload: 0103, MIC: 903ef84a)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0:08:22.517093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0:08:22.517093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0:08:22.517093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0:08:22.525118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0:08:22.525118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0:08:27.357118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0:08:27.357118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1281, Identifier = 00, JSON = {'rxpk': [{'tmst': 2074168106, 'chan': 4, 'rfch': 1, 'freq': 903.1, 'stat': 1, 'modu': 'LORA', 'datr': 'SF8BW125', 'codr': '4/5', 'lsnr': 11.0, 'rssi': -44, 'size': 15, 'data': 'QO++rd6AaAHgDgjImakK'}]}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0:08:27.357118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0168, FOpts: ), FPort: e0, FRMPayload: 0103, MIC: c899a90a)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0:08:27.357118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0:08:27.357118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a497, FOpts: ), FPort: 00, FRMPayload: 052868e28c), MIC: 5ba1b490)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0:08:27.357118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2e86, Identifier = 03, JSON = {'txpk': {'imme': False, 'tmst': 2075168106, 'rfch': 0, 'powe': 21, 'ipol': True, 'datr': 'SF9BW500', 'freq': 925.7, 'modu': 'LORA', 'codr': '4/5', 'prea': 8, 'ncrc': True, 'size': 18, 'data': 'YO++rd4Al6QA5OZrNt1bobSQ'}}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0:08:27.357118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0:08:27.357118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2e86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0:08:29.402258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d2e1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0:08:29.402258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d2e1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0:08:32.235669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0:08:32.237748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1282, Identifier = 00, JSON = {'rxpk': [{'tmst': 2079051425, 'chan': 3, 'rfch': 0, 'freq': 902.9, 'stat': 1, 'modu': 'LORA', 'datr': 'SF8BW125', 'codr': '4/5', 'lsnr': 9.3, 'rssi': -43, 'size': 17, 'data': 'QO++rd6CaQEFB+AdbFc/u+Y='}]}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0:08:32.237748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0169, FOpts: 0507), FPort: e0, FRMPayload: 0104, MIC: 573fbbe6)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0:08:32.237748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0:08:32.237748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0:08:32.237748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0:08:32.245830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0:08:32.245830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a498, FOpts: ), FPort: , FRMPayload: ), MIC: b9f1220f)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0:08:32.245830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6405, Identifier = 03, JSON = {'txpk': {'imme': False, 'tmst': 2080051425, 'rfch': 0, 'powe': 21, 'ipol': True, 'datr': 'SF10BW500', 'freq': 925.1, 'modu': 'LORA', 'codr': '4/5', 'prea': 8, 'ncrc': True, 'size': 12, 'data': 'YO++rd4AmKS58SIP'}}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0:08:32.245830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0:08:32.245830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0:08:32.255762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0:08:32.255762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0:08:37.101959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0:08:37.101959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1284, Identifier = 00, JSON = {'rxpk': [{'tmst': 2083893554, 'chan': 4, 'rfch': 1, 'freq': 903.1, 'stat': 1, 'modu': 'LORA', 'datr': 'SF8BW125', 'codr': '4/5', 'lsnr': 10.8, 'rssi': -45, 'size': 15, 'data': 'QO++rd6AagHgVezcxMtr'}]}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0:08:37.101959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016a, FOpts: ), FPort: e0, FRMPayload: 0105, MIC: dcc4cb6b)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0:08:37.101959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0:08:37.101959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e083ea0b)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0:08:37.101959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160d, Identifier = 03, JSON = {'txpk': {'imme': False, 'tmst': 2084893554, 'rfch': 0, 'powe': 21, 'ipol': True, 'datr': 'SF10BW500', 'freq': 925.7, 'modu': 'LORA', 'codr': '4/5', 'prea': 8, 'ncrc': True, 'size': 255, 'data': 'oO++rd4AmaTgoZWC4lcQLCzOVS0+icm36gKVTK27Po0wbUNtJj8bRY+WrA3+v0b6GdfAzuEI8O78bZzgZgc7nStwPTCrWVy1/GhYxmpxePA9JM2Ro61eqiUbCQY9BHE7uUbrKNymHg8Z0VGYDVS/nJlKVCitFOu0PkeXgA7RjDq6mW73g/EbOp1+HKNqoHH6k09fIIlkwmZ777CGZ94KOtfC3//G3M1dnAZCpiBpQQxz4+IkymHvzHEeupKsLwgJp7UIkYWeme5Bt8LPR2ipavLVaVGkV+rnvwAAAG2V3LIbPXBg9hI+PXJVyZUhsq+FnYMAczRyRmAaQxvgg+o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0:08:37.101959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0:08:37.101959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02 160d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0:08:39.564525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beb9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0:08:39.564525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beb9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0:08:41.933407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0:08:41.935461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1285, Identifier = 00, JSON = {'rxpk': [{'tmst': 2088735978, 'chan': 1, 'rfch': 0, 'freq': 902.5, 'stat': 1, 'modu': 'LORA', 'datr': 'SF8BW125', 'codr': '4/5', 'lsnr': 10.3, 'rssi': -43, 'size': 15, 'data': 'QO++rd6gawHgiZC+pMTj'}]}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0:08:41.935461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016b, FOpts: ), FPort: e0, FRMPayload: 0106, MIC: bea4c4e3)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0:08:41.935461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0:08:41.935461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da8cf253)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0:08:41.935461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bb60, Identifier = 03, JSON = {'txpk': {'imme': False, 'tmst': 2089735978, 'rfch': 0, 'powe': 21, 'ipol': True, 'datr': 'SF10BW500', 'freq': 923.9, 'modu': 'LORA', 'codr': '4/5', 'prea': 8, 'ncrc': True, 'size': 255, 'data': 'oO++rd4AmqTglNNwx6/5rXPBHTNHws1N+punWNFuqO2SyPogK9LEtIE22n60784kNC4d6egCh4pueOgHzvbmOlqibGFluxYoNj1nrOnI6aMXYAlKOsSMO6AYb+ZiXjoDic/DOtKSJSIWsVX632HpMU7y1bl58i9zChu3oTrdQD1DnGVQ3v75V7S6SvN58Tqyw42UAnqGkDTVnbNB/ceOX8s6DvYQiA+kbM8vKyikATCOHP72HlLRCPtjkc9gAN/mKjdmYqNdsLzA9FGeAG5wjDb/ADSDyyPgRLERhMquCo5gvYeQJ8IEHypMJ7XdV2mDWe4on1YNvuBQbqjajPJ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0:08:41.935461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0:08:41.935461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bb60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0:08:46.805808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0:08:46.805808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1286, Identifier = 00, JSON = {'rxpk': [{'tmst': 2093578562, 'chan': 6, 'rfch': 1, 'freq': 903.3, 'stat': 1, 'modu': 'LORA', 'datr': 'SF8BW125', 'codr': '4/5', 'lsnr': 8.3, 'rssi': -45, 'size': 15, 'data': 'QO++rd6gbAHgavF9A+RG'}]}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0:08:46.805808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016c, FOpts: ), FPort: e0, FRMPayload: 0107, MIC: 7d03e446)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0:08:46.805808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0:08:46.805808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8bce0717)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0:08:46.805808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cbed, Identifier = 03, JSON = {'txpk': {'imme': False, 'tmst': 2094578562, 'rfch': 0, 'powe': 21, 'ipol': True, 'datr': 'SF10BW500', 'freq': 926.3, 'modu': 'LORA', 'codr': '4/5', 'prea': 8, 'ncrc': True, 'size': 255, 'data': 'oO++rd4Am6TgsYOxv9ax8txF1dhNhxTWMv1RBA+PpzJP0jgaddl5snJKrkNJ0at+Gmt/s9oPXc4G73NuA9k7UjGZAx9a54ZvPntRwTBBYXKEvEcZtVk6cDicAB80URV/vVIT2EQ0F63uA6plMqnGMNb+TXe5iAuCuHuwv10Jzlv6DCFUch4Ocum5FPFW+BS+VB5rEyuGEWsoyp1DLEYkn7tB8xYoT0ZothxapSDXHosyROqna6uE84htV3vgXWKUmju2QAKVOanko8WhlCcHSB5bCa/XOTlQGHiqn51YazSBxZWeqiq0wXwdaW6oSmDI6Ovq4rtcRwh1hguLzgc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0:08:46.805808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0:08:46.805808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cbed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0:08:49.673497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0696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0:08:49.673497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0696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0:08:51.633510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0:08:51.635549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1287, Identifier = 00, JSON = {'rxpk': [{'tmst': 2098421100, 'chan': 7, 'rfch': 1, 'freq': 903.7, 'stat': 1, 'modu': 'LORA', 'datr': 'SF8BW125', 'codr': '4/5', 'lsnr': 9.0, 'rssi': -45, 'size': 15, 'data': 'QO++rd6gbQHgIjyEEH/H'}]}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0:08:51.635549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016d, FOpts: ), FPort: e0, FRMPayload: 0108, MIC: 84107fc7)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0:08:51.635549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0:08:51.635549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418bdc9c)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0:08:51.635549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9ce7, Identifier = 03, JSON = {'txpk': {'imme': False, 'tmst': 2099421100, 'rfch': 0, 'powe': 21, 'ipol': True, 'datr': 'SF10BW500', 'freq': 927.5, 'modu': 'LORA', 'codr': '4/5', 'prea': 8, 'ncrc': True, 'size': 255, 'data': 'oO++rd4AnKTgKyI9zkfxhrwm8BeU8WVYSP777F0JXH2D/cqRMv4pnANxlwEwZCZ4yPrHdPqKkS7/0d0rCKGgvKtAhCg8k/vx1NTByUceDz2FMbvxpd3iuThG0j/0PzglNVZv/rga5/pix9iFxce9IZprC4oh1mVb+Li9GZW42u1dlEWmknUXj0bH8EA0ZJ8HGw342JyUK7RV/2gF67qv0HwsFFvrhReKII6KSRjfkhLqu44leOlGKCvkModxQbyK9do1a6BTmqI3I974CTBej0QNqwX4mYoWE7hxxezEclHIelwbMSuD2VqgB0Z9xH0kpQQOfxOSNbfiXS9Bi9y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0:08:51.635549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0:08:51.635549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9ce7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0:08:56.492196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0:08:56.492196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1288, Identifier = 00, JSON = {'rxpk': [{'tmst': 2103263628, 'chan': 2, 'rfch': 0, 'freq': 902.7, 'stat': 1, 'modu': 'LORA', 'datr': 'SF8BW125', 'codr': '4/5', 'lsnr': 7.8, 'rssi': -45, 'size': 15, 'data': 'QO++rd6gbgHg/sGdf/7O'}]}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0:08:56.492196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016e, FOpts: ), FPort: e0, FRMPayload: 0109, MIC: 9d7ffece)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0:08:56.492196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0:08:56.492196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a49d,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e9b09598)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0:08:56.492196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8bb3, Identifier = 03, JSON = {'txpk': {'imme': False, 'tmst': 2104263628, 'rfch': 0, 'powe': 21, 'ipol': True, 'datr': 'SF10BW500', 'freq': 924.5, 'modu': 'LORA', 'codr': '4/5', 'prea': 8, 'ncrc': True, 'size': 255, 'data': 'oO++rd4AnaTgdPMUsHss2w04O1AiD3JRwZ8SG7mrXI+IfRQ0cnlf6+V3ICNREXAAg6ty4vnIWFZza59lVS7IGU5NvKbKl79sur2FQkuWZm0Us3H/1CT34tTQx3kNmHIQXQMkQTuF3m5tsfPzTVD/V+Pff2VlJyaaDw7pYylQTR47sNyZrxxehloQfC6XMf3RonuB123FAeFBAQnYfOgKIgtoVISWchev5FHZqMcdzoOnMDTbSP8+1JfhD/2ahNCDRuiIjm/D0/nOu2PbOsIHkafuSVrTdVtzz5TXr9Y2WuO/IhOmnylM6ZJDAvCA9mmV8Z7BZy8XbaJmTkHpsJW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0:08:56.492196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0:08:56.492196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8bb3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0:08:59.772426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f26a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0:08:59.772426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f26a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0:09:01.259344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0:09:01.261389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1289, Identifier = 00, JSON = {'rxpk': [{'tmst': 2108106116, 'chan': 0, 'rfch': 0, 'freq': 902.3, 'stat': 1, 'modu': 'LORA', 'datr': 'SF8BW125', 'codr': '4/5', 'lsnr': 9.8, 'rssi': -43, 'size': 15, 'data': 'QO++rd6gbwHgvfSMHFim'}]}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0:09:01.261389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016f, FOpts: ), FPort: e0, FRMPayload: 010a, MIC: 8c1c58a6)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0:09:01.261389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0:09:01.261389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0:09:01.269455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0:09:01.269455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0:09:01.269455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0:09:01.269455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0:09:06.139670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0:09:06.139727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128b, Identifier = 00, JSON = {'rxpk': [{'tmst': 2112948812, 'chan': 5, 'rfch': 1, 'freq': 903.5, 'stat': 1, 'modu': 'LORA', 'datr': 'SF8BW125', 'codr': '4/5', 'lsnr': 9.5, 'rssi': -45, 'size': 15, 'data': 'QO++rd6AcAHgJHoQyZrb'}]}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0:09:06.139727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0170, FOpts: ), FPort: e0, FRMPayload: 010a, MIC: 10c99adb)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0:09:06.139727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0:09:06.139727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a49e, FOpts: ), FPort: 00, FRMPayload: 0325ff0001), MIC: 8cd46e4d)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0:09:06.147806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1c82, Identifier = 03, JSON = {'txpk': {'imme': False, 'tmst': 2113948812, 'rfch': 0, 'powe': 21, 'ipol': True, 'datr': 'SF10BW500', 'freq': 926.9, 'modu': 'LORA', 'codr': '4/5', 'prea': 8, 'ncrc': True, 'size': 18, 'data': 'YO++rd4AnqQAjZ8f0uOM1G5N'}}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0:09:06.147806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0:09:06.147806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1c82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0:09:09.834573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4fe6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0:09:09.834573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4fe6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0:09:11.072503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0:09:11.072503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128c, Identifier = 00, JSON = {'rxpk': [{'tmst': 2117832140, 'chan': 3, 'rfch': 0, 'freq': 902.9, 'stat': 1, 'modu': 'LORA', 'datr': 'SF8BW125', 'codr': '4/5', 'lsnr': 11.3, 'rssi': -45, 'size': 17, 'data': 'QO++rd6CcQEDB+BjQFoNyKk='}]}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0:09:11.072503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0171, FOpts: 0307), FPort: e0, FRMPayload: 010b, MIC: 5a0dc8a9)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0:09:11.072503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0:09:11.072503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0:09:11.072503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0:09:11.072503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0:09:11.082466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0:09:15.890794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0:09:15.890794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128d, Identifier = 00, JSON = {'rxpk': [{'tmst': 2122674316, 'chan': 7, 'rfch': 1, 'freq': 903.7, 'stat': 1, 'modu': 'LORA', 'datr': 'SF8BW125', 'codr': '4/5', 'lsnr': 10.8, 'rssi': -46, 'size': 15, 'data': 'QO++rd6AcgHgRZIKCtTH'}]}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0:09:15.890794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0172, FOpts: ), FPort: e0, FRMPayload: 010b, MIC: 0a0ad4c7)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0:09:15.890794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0:09:15.890794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a49f, FOpts: ), FPort: 00, FRMPayload: 053868e28c), MIC: 6e36012a)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0:09:15.890794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cc8a, Identifier = 03, JSON = {'txpk': {'imme': False, 'tmst': 2123674316, 'rfch': 0, 'powe': 21, 'ipol': True, 'datr': 'SF10BW500', 'freq': 927.5, 'modu': 'LORA', 'codr': '4/5', 'prea': 8, 'ncrc': True, 'size': 18, 'data': 'YO++rd4An6QAKbIpc31uNgEq'}}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0:09:15.890794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0:09:15.890794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cc8a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0:09:19.992692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bc1c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0:09:19.992692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bc1c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0:09:20.712748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0:09:20.712748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128e, Identifier = 00, JSON = {'rxpk': [{'tmst': 2127517163, 'chan': 5, 'rfch': 1, 'freq': 903.5, 'stat': 1, 'modu': 'LORA', 'datr': 'SF8BW125', 'codr': '4/5', 'lsnr': 9.0, 'rssi': -43, 'size': 17, 'data': 'QO++rd6CcwEFB+C5Oei7I7w='}]}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0:09:20.712748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0173, FOpts: 0507), FPort: e0, FRMPayload: 010c, MIC: e8bb23bc)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0:09:20.712748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0:09:20.712748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0:09:20.712748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0:09:20.722750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0:09:20.722750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a4a0, FOpts: ), FPort: , FRMPayload: ), MIC: c9eeca32)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0:09:20.722750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e944, Identifier = 03, JSON = {'txpk': {'imme': False, 'tmst': 2128517163, 'rfch': 0, 'powe': 21, 'ipol': True, 'datr': 'SF11BW500', 'freq': 926.9, 'modu': 'LORA', 'codr': '4/5', 'prea': 8, 'ncrc': True, 'size': 12, 'data': 'YO++rd4AoKTJ7soy'}}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0:09:20.722750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0:09:20.722750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0:09:20.722750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0:09:20.732749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0:09:25.529454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02 128f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0:09:25.531563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128f, Identifier = 00, JSON = {'rxpk': [{'tmst': 2132359327, 'chan': 0, 'rfch': 0, 'freq': 902.3, 'stat': 1, 'modu': 'LORA', 'datr': 'SF8BW125', 'codr': '4/5', 'lsnr': 10.3, 'rssi': -46, 'size': 15, 'data': 'QO++rd6AdAHg6+vhF8Oh'}]}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0:09:25.531563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0174, FOpts: ), FPort: e0, FRMPayload: 010d, MIC: e117c3a1)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0:09:25.531563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0:09:25.531563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678e320b)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0:09:25.531563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1baf, Identifier = 03, JSON = {'txpk': {'imme': False, 'tmst': 2133359327, 'rfch': 0, 'powe': 21, 'ipol': True, 'datr': 'SF11BW500', 'freq': 923.3, 'modu': 'LORA', 'codr': '4/5', 'prea': 8, 'ncrc': True, 'size': 142, 'data': 'oO++rd4AoaTgeEt6r/A/QuJbYbmIjUFuW1y/gxEaIkeE1OBO6prH0l1M3zr5O5oiQJyt8vYEUIoshFq32ojDeu/0E0D/PDRlpSTYSo1zkDLoBLhsrmwB4tG6uODODR7UyshAAXEDnAdF2WgyGD9V2mjXy0eK9je0oxhpYkGBiwchdNB3S5BQrY6HZ44yCw=='}}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0:09:25.531563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0:09:25.531563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1baf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0:09:30.051883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02 451f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0:09:30.051883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02 451f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0:09:30.421862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0:09:30.421862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1290, Identifier = 00, JSON = {'rxpk': [{'tmst': 2137202024, 'chan': 4, 'rfch': 1, 'freq': 903.1, 'stat': 1, 'modu': 'LORA', 'datr': 'SF8BW125', 'codr': '4/5', 'lsnr': 11.0, 'rssi': -44, 'size': 15, 'data': 'QO++rd6gdQHgVMRR8Bcr'}]}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0:09:30.421862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0175, FOpts: ), FPort: e0, FRMPayload: 010e, MIC: 51f0172b)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0:09:30.421862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0:09:30.421862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7cbdeb0f)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0:09:30.421862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7624, Identifier = 03, JSON = {'txpk': {'imme': False, 'tmst': 2138202024, 'rfch': 0, 'powe': 21, 'ipol': True, 'datr': 'SF11BW500', 'freq': 925.7, 'modu': 'LORA', 'codr': '4/5', 'prea': 8, 'ncrc': True, 'size': 142, 'data': 'oO++rd4AoqTgZqKyUPqkc4dIjYJvzuxTqwPE/+23aqEtq8h3m0g+vJ3jnZym0wM6UZCs4MWc7NV+gsOKCwKxRdbTwqEeVwermQTVy93OwBgp54WB5nIlrqybZYXFLN5Q+17q9lMymWJtVI0/xq5golUDKaPu6lSb1597ZTmhVJtcDfqwepbdi384fL3rDw=='}}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0:09:30.421862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0:09:30.421862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7624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0:09:35.200380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0:09:35.202473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1292, Identifier = 00, JSON = {'rxpk': [{'tmst': 2142044503, 'chan': 1, 'rfch': 0, 'freq': 902.5, 'stat': 1, 'modu': 'LORA', 'datr': 'SF8BW125', 'codr': '4/5', 'lsnr': 11.0, 'rssi': -45, 'size': 15, 'data': 'QO++rd6gdgHgl/UyORRZ'}]}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0:09:35.202473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0176, FOpts: ), FPort: e0, FRMPayload: 010f, MIC: 32391459)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0:09:35.202473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0:09:35.202473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91e651c7)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0:09:35.202473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26fd, Identifier = 03, JSON = {'txpk': {'imme': False, 'tmst': 2143044503, 'rfch': 0, 'powe': 21, 'ipol': True, 'datr': 'SF11BW500', 'freq': 923.9, 'modu': 'LORA', 'codr': '4/5', 'prea': 8, 'ncrc': True, 'size': 142, 'data': 'oO++rd4Ao6Tg7lyDddnw8kcnNuThSrXL3RujZ1wUCL/c8AAddYdHhh530bDlxDBSnb8RAREYgrlwyZoSt7ikAGd9MR8rgg/jbKCqW63RI+4GYMJG/kXX4kc2hbBxyUNh25iyHG4WpV3NeGYLsJegdWgPQg6hfbLP0swfRviuVugCSH8Mw0cn3h0ckeZRxw=='}}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0:09:35.202473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0:09:35.202473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26fd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0:09:40.046324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0:09:40.048377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1293, Identifier = 00, JSON = {'rxpk': [{'tmst': 2146887079, 'chan': 2, 'rfch': 0, 'freq': 902.7, 'stat': 1, 'modu': 'LORA', 'datr': 'SF8BW125', 'codr': '4/5', 'lsnr': 8.5, 'rssi': -45, 'size': 15, 'data': 'QO++rd6gdwHgSWr+Lfw7'}]}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0:09:40.048377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0177, FOpts: ), FPort: e0, FRMPayload: 0110, MIC: fe2dfc3b)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0:09:40.048377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0:09:40.048377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23d6d390)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0:09:40.048377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caf8, Identifier = 03, JSON = {'txpk': {'imme': False, 'tmst': 2147887079, 'rfch': 0, 'powe': 21, 'ipol': True, 'datr': 'SF11BW500', 'freq': 924.5, 'modu': 'LORA', 'codr': '4/5', 'prea': 8, 'ncrc': True, 'size': 142, 'data': 'oO++rd4ApKTgnaJIsT3kQt18FLkDBYv+2JU7GgbqHZHyhExA7ZVRo8Tpk+3+gksi8RJxBMIHi/pMVlt2Le8pOtcCr+ZP2tdMjo0MJhdynX1UaB/AJSEQAHBJZkssx+E9H9r0iCWXJ5NF4QzDgwC2yPcb/zWl3zf63oasKUTyhbQMLno0Pocoek9/I9bTkA=='}}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0:09:40.048377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0:09:40.048377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caf8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0:09:40.056562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03ae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0:09:40.056562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03ae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0:09:44.883400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0:09:44.883400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1294, Identifier = 00, JSON = {'rxpk': [{'tmst': 2151729583, 'chan': 6, 'rfch': 1, 'freq': 903.3, 'stat': 1, 'modu': 'LORA', 'datr': 'SF8BW125', 'codr': '4/5', 'lsnr': 8.3, 'rssi': -45, 'size': 15, 'data': 'QO++rd6geAHgMk8a4UeF'}]}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0:09:44.883400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0178, FOpts: ), FPort: e0, FRMPayload: 0111, MIC: 1ae14785)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0:09:44.883400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0:09:44.883400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286aeae1)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0:09:44.883400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5873, Identifier = 03, JSON = {'txpk': {'imme': False, 'tmst': 2152729583, 'rfch': 0, 'powe': 21, 'ipol': True, 'datr': 'SF11BW500', 'freq': 926.3, 'modu': 'LORA', 'codr': '4/5', 'prea': 8, 'ncrc': True, 'size': 142, 'data': 'oO++rd4ApaTgqQ482t564JIg3Hin9oToTzttB91LtxmiWtszGBS3g6mx7PUqnENRDL2es7aMVMlh+8+i6QiOcVboiAn6WywZJ0bQM/P7xZsbbl+cFthf8k+YasaGQUnJBr7QHEWsplZBgBmm1w/kpbI7UpM6vHXt5WybzyJHL1BgmuFcAfQKsmyHKGrq4Q=='}}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0:09:44.883400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0:09:44.883400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5873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0:09:49.782695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0:09:49.782695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1295, Identifier = 00, JSON = {'rxpk': [{'tmst': 2156612631, 'chan': 2, 'rfch': 0, 'freq': 902.7, 'stat': 1, 'modu': 'LORA', 'datr': 'SF8BW125', 'codr': '4/5', 'lsnr': 8.3, 'rssi': -45, 'size': 15, 'data': 'QO++rd6geQHg+QSvxc5P'}]}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0:09:49.782695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0179, FOpts: ), FPort: e0, FRMPayload: 0112, MIC: afc5ce4f)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0:09:49.782695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0:09:49.790812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0:09:49.790812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0:09:49.790812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0:09:49.790812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0:09:49.790812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SF8BW125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0:09:49.790812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0:09:49.800771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0:09:49.800771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0:09:49.800771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SF7BW125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0:09:49.810739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0:09:50.220775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9d2d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0:09:50.220775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9d2d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0:09:54.664167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0:09:54.664167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1296, Identifier = 00, JSON = {'rxpk': [{'tmst': 2161455135, 'chan': 5, 'rfch': 1, 'freq': 903.5, 'stat': 1, 'modu': 'LORA', 'datr': 'SF8BW125', 'codr': '4/5', 'lsnr': 10.5, 'rssi': -46, 'size': 15, 'data': 'QO++rd6AegHgOxiefQ10'}]}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0:09:54.667157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017a, FOpts: ), FPort: e0, FRMPayload: 0112, MIC: 9e7d0d74)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0:09:54.667157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0:09:54.667157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a4a6, FOpts: ), FPort: 00, FRMPayload: 0335ff0001), MIC: e3b8fb9b)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0:09:54.667157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d540, Identifier = 03, JSON = {'txpk': {'imme': False, 'tmst': 2162455135, 'rfch': 0, 'powe': 21, 'ipol': True, 'datr': 'SF11BW500', 'freq': 926.9, 'modu': 'LORA', 'codr': '4/5', 'prea': 8, 'ncrc': True, 'size': 18, 'data': 'YO++rd4ApqQA0sWccDzjuPub'}}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0:09:54.667157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0:09:54.667157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d540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0:09:59.460853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0:09:59.462869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1297, Identifier = 00, JSON = {'rxpk': [{'tmst': 2166256734, 'chan': 4, 'rfch': 1, 'freq': 903.1, 'stat': 1, 'modu': 'LORA', 'datr': 'SF7BW125', 'codr': '4/5', 'lsnr': 9.0, 'rssi': -45, 'size': 17, 'data': 'QO++rd6CewEDB+BrYxByINU='}]}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0:09:59.462869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017b, FOpts: 0307), FPort: e0, FRMPayload: 0113, MIC: 107220d5)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0:09:59.462869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0:09:59.462869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0:09:59.462869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0:09:59.462869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0:09:59.470931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0:10:00.420878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d77b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0:10:00.420878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d77b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0:10:04.310343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0:10:04.310343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1299, Identifier = 00, JSON = {'rxpk': [{'tmst': 2171093726, 'chan': 6, 'rfch': 1, 'freq': 903.3, 'stat': 1, 'modu': 'LORA', 'datr': 'SF7BW125', 'codr': '4/5', 'lsnr': 7.3, 'rssi': -42, 'size': 15, 'data': 'QO++rd6AfAHg3fKXEeIN'}]}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0:10:04.310343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017c, FOpts: ), FPort: e0, FRMPayload: 0113, MIC: 9711e20d)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0:10:04.310343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0:10:04.310343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a4a7, FOpts: ), FPort: 00, FRMPayload: 050868e28c), MIC: 07e9b51f)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0:10:04.310343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d81b, Identifier = 03, JSON = {'txpk': {'imme': False, 'tmst': 2172093726, 'rfch': 0, 'powe': 21, 'ipol': True, 'datr': 'SF10BW500', 'freq': 926.3, 'modu': 'LORA', 'codr': '4/5', 'prea': 8, 'ncrc': True, 'size': 18, 'data': 'YO++rd4Ap6QADtlJiy0H6bUf'}}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0:10:04.310343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0:10:04.310343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d81b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0:10:09.170470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0:10:09.172502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129a, Identifier = 00, JSON = {'rxpk': [{'tmst': 2175941703, 'chan': 3, 'rfch': 0, 'freq': 902.9, 'stat': 1, 'modu': 'LORA', 'datr': 'SF7BW125', 'codr': '4/5', 'lsnr': 8.0, 'rssi': -44, 'size': 17, 'data': 'QO++rd6CfQEFB+Cl8E3x/fo='}]}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0:10:09.172502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017d, FOpts: 0507), FPort: e0, FRMPayload: 0114, MIC: 4df1fdfa)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0:10:09.172502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0:10:09.172502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0:10:09.172502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0:10:09.180570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0:10:09.180570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a4a8, FOpts: ), FPort: , FRMPayload: ), MIC: a264897a)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0:10:09.180570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97c4, Identifier = 03, JSON = {'txpk': {'imme': False, 'tmst': 2176941703, 'rfch': 0, 'powe': 21, 'ipol': True, 'datr': 'SF7BW500', 'freq': 925.1, 'modu': 'LORA', 'codr': '4/5', 'prea': 8, 'ncrc': True, 'size': 12, 'data': 'YO++rd4AqKSiZIl6'}}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0:10:09.180570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0:10:09.180570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0:10:09.180570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0:10:09.190514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SF7BW125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0:10:10.630940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9568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0:10:10.630940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9568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0:10:13.966662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0:10:13.968757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129b, Identifier = 00, JSON = {'rxpk': [{'tmst': 2180778791, 'chan': 7, 'rfch': 1, 'freq': 903.7, 'stat': 1, 'modu': 'LORA', 'datr': 'SF7BW125', 'codr': '4/5', 'lsnr': 8.8, 'rssi': -45, 'size': 15, 'data': 'QO++rd6AfgHgnrWnP/BL'}]}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0:10:13.968757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017e, FOpts: ), FPort: e0, FRMPayload: 0115, MIC: a73ff04b)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0:10:13.968757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0:10:13.968757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7024dd9e)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0:10:13.968757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24c2, Identifier = 03, JSON = {'txpk': {'imme': False, 'tmst': 2181778791, 'rfch': 0, 'powe': 21, 'ipol': True, 'datr': 'SF7BW500', 'freq': 927.5, 'modu': 'LORA', 'codr': '4/5', 'prea': 8, 'ncrc': True, 'size': 255, 'data': 'oO++rd4AqaTgfXXS0AkT60F+EVEen4+yHCBzC18Imw0L4w4kq7qNG6rkPm0Q+r/vZ866hrOQldE5zm3ez3c4kipcfCj+sDPYlxfKb7zF6l5mfAOUTX2QBkc7TXj3CKY3yb1GpwaRvGA4nTl53iqYcEblO8qcQ5rr4DQmA2JNVa1INgO0VxjgTyAyb4ElkpXB/pnOEpR3igqgJiaNxRq89tuGCyjQtL+BJszIT86519zNzS/BlY5Ml9ZFH4Mvh3xfxK/qP3UtrjbPIEAC+E4hLPKfh3CF7R46ZxNEm/lSgXXHCoe4k9bMmqKH4q1SDFz+TFOM5Aidv8xVgo9wJN2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0:10:13.968757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0:10:13.968757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24c2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0:10:18.794606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0:10:18.794606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129c, Identifier = 00, JSON = {'rxpk': [{'tmst': 2185621351, 'chan': 0, 'rfch': 0, 'freq': 902.3, 'stat': 1, 'modu': 'LORA', 'datr': 'SF7BW125', 'codr': '4/5', 'lsnr': 8.3, 'rssi': -44, 'size': 15, 'data': 'QO++rd6gfwHgZh3sIrmp'}]}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0:10:18.794606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017f, FOpts: ), FPort: e0, FRMPayload: 0116, MIC: ec22b9a9)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0:10:18.794606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0:10:18.794606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82019843)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0:10:18.794606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fdcf, Identifier = 03, JSON = {'txpk': {'imme': False, 'tmst': 2186621351, 'rfch': 0, 'powe': 21, 'ipol': True, 'datr': 'SF7BW500', 'freq': 923.3, 'modu': 'LORA', 'codr': '4/5', 'prea': 8, 'ncrc': True, 'size': 255, 'data': 'oO++rd4AqqTgdoP+pyfkRDnYyR4HFWm8N//nL5Sh0RWZOmhwdH1jHOReunxKLfjyugxaCwdErf5w3sXK4xHc25a4B3oO18InSh5m5H0TVA5VQ8TeNBB42gHa3FJW+KVU38CCeTK4jWSEXbcDplsxMgoxxPpZc6F4DcxTWOHr4YTCs3WcvWebXD2sxyo3M6fXyuFt6snnBBhuiqoe+eQAY3OvEBFz/zG+GNebbiCAbWg2EsTtD5MJeh5nYNOETzw5O3xMBkghXRhHYajAtUlUlDYVCmyyAE3pmDGOYvi3NzWiH+cFwSkAt1MitLkFOVosQDObh0o0PsGrwC6CAZh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0:10:18.794606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0:10:18.794606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fdcf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0:10:20.844974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fbd1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0:10:20.844974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fbd1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0:10:23.687613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0:10:23.687613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129d, Identifier = 00, JSON = {'rxpk': [{'tmst': 2190464094, 'chan': 1, 'rfch': 0, 'freq': 902.5, 'stat': 1, 'modu': 'LORA', 'datr': 'SF7BW125', 'codr': '4/5', 'lsnr': 7.8, 'rssi': -42, 'size': 15, 'data': 'QO++rd6ggAHgCPXYHasf'}]}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0:10:23.687613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0180, FOpts: ), FPort: e0, FRMPayload: 0117, MIC: d81dab1f)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0:10:23.687613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0:10:23.687613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bb3ae56e)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0:10:23.687613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661e, Identifier = 03, JSON = {'txpk': {'imme': False, 'tmst': 2191464094, 'rfch': 0, 'powe': 21, 'ipol': True, 'datr': 'SF7BW500', 'freq': 923.9, 'modu': 'LORA', 'codr': '4/5', 'prea': 8, 'ncrc': True, 'size': 255, 'data': 'oO++rd4Aq6TgFAQxzLs5pNCMUFRXThg6nN5nwDsm/Q0iMHNoXJnZPnXcuR/1kL9x6JyjZu7dc8ljFnnVEiTYX7wTbPWBk7IcDhurQ6iBgRF15MMh2eQCL/+kTbG+X6dWnKG0O+PkKhnBsXur802lyxncTQp+n2lmIgYOUXPOMh8tg7gbjvKBgpAiZW28Q8FTfzbJ7vPPWFtnCUD/2sdLrziemzTQeKi8/4IU7Io/TsqE4SjSBF5H/rh8RWHyA/3vNSvNGLze3spbBJRsqKfdtjS1DPS6kANo1W5lEz69x3vd5DD7EulDz2mUUZmqnyR69b3nBatQ3Eud3Z27OuV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0:10:23.687613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0:10:23.687613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02 661e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0:10:28.520747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0:10:28.520747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129e, Identifier = 00, JSON = {'rxpk': [{'tmst': 2195286468, 'chan': 2, 'rfch': 0, 'freq': 902.7, 'stat': -1, 'modu': 'LORA', 'datr': 'SF7BW125', 'codr': 'OFF', 'lsnr': -11.8, 'rssi': -86, 'size': 145, 'data': 'HRU4SWBxz2bwmwv21v5INFeluBAot5NIcb2/jgxYRL2vx5vVdQaunpchcUjN7NwcSqSqRdGCvD0JLu0iXomYK1NPtRG4lv0grHpeC2iJC0rKf/iD2l1HUmJHeITZwi5IdFliPNTdl7zd24p1LX3ozXqH2RZHni1gtO2RtIQjJJJbRODNaI6Mfq+5m12LYtfqXA=='}, {'tmst': 2195347252, 'chan': 2, 'rfch': 0, 'freq': 902.7, 'stat': 1, 'modu': 'LORA', 'datr': 'SF7BW125', 'codr': '4/5', 'lsnr': 6.3, 'rssi': -45, 'size': 15, 'data': 'QO++rd6ggQHg/HEtaJcT'}]}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0:10:28.520747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0181, FOpts: ), FPort: e0, FRMPayload: 0118, MIC: 2d689713)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0:10:28.520747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0:10:28.520747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bdf65846)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0:10:28.520747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bdb7, Identifier = 03, JSON = {'txpk': {'imme': False, 'tmst': 2196347252, 'rfch': 0, 'powe': 21, 'ipol': True, 'datr': 'SF7BW500', 'freq': 924.5, 'modu': 'LORA', 'codr': '4/5', 'prea': 8, 'ncrc': True, 'size': 255, 'data': 'oO++rd4ArKTgDYKJaD43VwTlyQpM2ZApezciWxpvcIEF+1WtHVD98c10sh2+5wVqJrQwYNdab2ltm2OHUnfRUORpiz3C/B3OCfV7dSb1F8+sjOXTSa9YuUuVz88KpUY8PwDzton7CO7oeHZfAXHWIZXDDFw5Zk9ik+MfWUVuPN6aBZwKiXd8dRRnDV+LIMhFoEp/pSYgeqGgfdykcHXcNkL2wZDNenYnOyPL/6ZraFyAIbp2pcZv6SZRCiH1czX2b551Ca+s8u/KFTzyslF52wLj9Lc5vNxRWNhc+j4KKlK44Ur9yrpU2gXTuEBLnDgaKwmMdXJApllDxEe99lh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0:10:28.520747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0:10:28.520747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bdb7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0:10:30.973295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93b0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0:10:30.973295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93b0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0:10:33.403983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02 129f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0:10:33.403983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129f, Identifier = 00, JSON = {'rxpk': [{'tmst': 2200189852, 'chan': 0, 'rfch': 0, 'freq': 902.3, 'stat': 1, 'modu': 'LORA', 'datr': 'SF7BW125', 'codr': '4/5', 'lsnr': 8.5, 'rssi': -46, 'size': 15, 'data': 'QO++rd6gggHgnteWW9qf'}]}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0:10:33.403983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0182, FOpts: ), FPort: e0, FRMPayload: 0119, MIC: 965bda9f)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0:10:33.403983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0:10:33.403983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a4ad,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c492a249)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0:10:33.403983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3615, Identifier = 03, JSON = {'txpk': {'imme': False, 'tmst': 2201189852, 'rfch': 0, 'powe': 21, 'ipol': True, 'datr': 'SF7BW500', 'freq': 923.3, 'modu': 'LORA', 'codr': '4/5', 'prea': 8, 'ncrc': True, 'size': 255, 'data': 'oO++rd4AraTghMD/oqgLZWc+0ju1/ujTyKx3K8Takg+ySeveRe5FS1PkFRpQDcx+9Z2ImOPUMqX55jvU+v61PIg7DTmWoJcMoO/VnQrmJdcsgEmKF1YJNJhys2zBtp6eJmPFqXIvD4m3SS6pSpDWOPvS9GdOHK27+Lkj9EieCXXW9SduXz7TfFWQhNwpB9nZd9BM4ji0x4S72D3h+MaKkQ8OUy5f6aGA0EC6vaCDmjNIWFTYWUN2/ehdbIjWwnbOJStJhc/tDXi7hpno3iz0IWRSDqaIIjUJyoeF5Q3KquLMWhOS7Gz+T8dtHSZuOy1acQIlAFEqTDOHiT3EkqJ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0:10:33.403983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0:10:33.403983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3615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0:10:38.256026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0:10:38.258087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12a1, Identifier = 00, JSON = {'rxpk': [{'tmst': 2205032621, 'chan': 4, 'rfch': 1, 'freq': 903.1, 'stat': 1, 'modu': 'LORA', 'datr': 'SF7BW125', 'codr': '4/5', 'lsnr': 9.5, 'rssi': -44, 'size': 15, 'data': 'QO++rd6ggwHgtxLYdkMy'}]}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0:10:38.258087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0183, FOpts: ), FPort: e0, FRMPayload: 011a, MIC: d8764332)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0:10:38.258087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0:10:38.258087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0:10:38.266128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0:10:38.266128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0:10:38.266128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SF7BW125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0:10:38.266128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0:10:41.167865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a0a5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0:10:41.167865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a0a5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0:10:43.066893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0:10:43.069016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12a2, Identifier = 00, JSON = {'rxpk': [{'tmst': 2209875181, 'chan': 6, 'rfch': 1, 'freq': 903.3, 'stat': 1, 'modu': 'LORA', 'datr': 'SF7BW125', 'codr': '4/5', 'lsnr': 7.3, 'rssi': -43, 'size': 15, 'data': 'QO++rd6AhAHgMS+bsrC5'}]}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0:10:43.069016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0184, FOpts: ), FPort: e0, FRMPayload: 011a, MIC: 9bb2b0b9)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0:10:43.069016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0:10:43.069016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a4ae, FOpts: ), FPort: 00, FRMPayload: 0335ff0001), MIC: 47dad0d9)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0:10:43.069016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4aaa, Identifier = 03, JSON = {'txpk': {'imme': False, 'tmst': 2210875181, 'rfch': 0, 'powe': 21, 'ipol': True, 'datr': 'SF7BW500', 'freq': 926.3, 'modu': 'LORA', 'codr': '4/5', 'prea': 8, 'ncrc': True, 'size': 18, 'data': 'YO++rd4ArqQAdYVa/ztH2tDZ'}}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0:10:43.069016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0:10:43.069016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4aaa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0:10:47.898162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0:10:47.900287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12a3, Identifier = 00, JSON = {'rxpk': [{'tmst': 2214723293, 'chan': 5, 'rfch': 1, 'freq': 903.5, 'stat': 1, 'modu': 'LORA', 'datr': 'SF7BW125', 'codr': '4/5', 'lsnr': 9.0, 'rssi': -45, 'size': 17, 'data': 'QO++rd6ChQEDB+DenWOt3/Y='}]}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0:10:47.900287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0185, FOpts: 0307), FPort: e0, FRMPayload: 011b, MIC: 63addff6)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0:10:47.900287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0:10:47.900287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0:10:47.900287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0:10:47.900287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0:10:47.908357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0:10:51.267599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08bc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0:10:51.267599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08bc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0:10:52.717746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0:10:52.717746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12a4, Identifier = 00, JSON = {'rxpk': [{'tmst': 2219560380, 'chan': 3, 'rfch': 0, 'freq': 902.9, 'stat': 1, 'modu': 'LORA', 'datr': 'SF7BW125', 'codr': '4/5', 'lsnr': 8.5, 'rssi': -45, 'size': 15, 'data': 'QO++rd6AhgHgN/Cy8f4E'}]}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0:10:52.717746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0186, FOpts: ), FPort: e0, FRMPayload: 011b, MIC: b2f1fe04)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0:10:52.717746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0:10:52.717746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a4af, FOpts: ), FPort: 00, FRMPayload: 051868e28c), MIC: 35c54131)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0:10:52.717746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a4f3, Identifier = 03, JSON = {'txpk': {'imme': False, 'tmst': 2220560380, 'rfch': 0, 'powe': 21, 'ipol': True, 'datr': 'SF7BW500', 'freq': 925.1, 'modu': 'LORA', 'codr': '4/5', 'prea': 8, 'ncrc': True, 'size': 18, 'data': 'YO++rd4Ar6QAJbTJLSk1xUEx'}}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0:10:52.717746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0:10:52.717746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a4f3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0:10:57.595010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0:10:57.597067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12a5, Identifier = 00, JSON = {'rxpk': [{'tmst': 2224408443, 'chan': 7, 'rfch': 1, 'freq': 903.7, 'stat': 1, 'modu': 'LORA', 'datr': 'SF7BW125', 'codr': '4/5', 'lsnr': 9.5, 'rssi': -46, 'size': 17, 'data': 'QO++rd6ChwEFB+AlIN2c8Yg='}]}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0:10:57.597067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0187, FOpts: 0507), FPort: e0, FRMPayload: 011c, MIC: dd9cf188)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0:10:57.597067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0:10:57.597067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0:10:57.597067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0:10:57.605120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0:10:57.605120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a4b0, FOpts: ), FPort: , FRMPayload: ), MIC: 35a90547)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0:10:57.605120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927f, Identifier = 03, JSON = {'txpk': {'imme': False, 'tmst': 2225408443, 'rfch': 0, 'powe': 21, 'ipol': True, 'datr': 'SF8BW500', 'freq': 927.5, 'modu': 'LORA', 'codr': '4/5', 'prea': 8, 'ncrc': True, 'size': 12, 'data': 'YO++rd4AsKQ1qQVH'}}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0:10:57.605120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0:10:57.605120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0:10:57.605120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0:10:57.615083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SF7BW125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0:11:01.291966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7484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0:11:01.291966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7484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0:11:02.414303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0:11:02.416428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12a6, Identifier = 00, JSON = {'rxpk': [{'tmst': 2229245529, 'chan': 1, 'rfch': 0, 'freq': 902.5, 'stat': 1, 'modu': 'LORA', 'datr': 'SF7BW125', 'codr': '4/5', 'lsnr': 9.5, 'rssi': -45, 'size': 15, 'data': 'QO++rd6AiAHgP6prJQUn'}]}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0:11:02.416428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0188, FOpts: ), FPort: e0, FRMPayload: 011d, MIC: 6b250527)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0:11:02.416428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0:11:02.416428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fe6e0946)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0:11:02.416428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2467, Identifier = 03, JSON = {'txpk': {'imme': False, 'tmst': 2230245529, 'rfch': 0, 'powe': 21, 'ipol': True, 'datr': 'SF8BW500', 'freq': 923.9, 'modu': 'LORA', 'codr': '4/5', 'prea': 8, 'ncrc': True, 'size': 255, 'data': 'oO++rd4AsaTgyTcvteXcNu/lDvojk1Ixj2ZkfD4K95vHroPSdHepd9B85Wq3RMBqnxPTTjkXDS9PFpbcItNIGkG6UTnLA1CcnYOkE7zpJdxSj8+Ff9IOl/EWDBJJZNnPQbjJy/1Y9djpWHLC9CerRNV4fm4V8z3sXJSF3UsZRkNZSXlEew/eeBqa//t0/kWJfUNWL5XwBVHJJRgjyBZSBQPa7TCce4fiVtNiSjU6eL9yBNrHCvTU+oIDEHwWYlra+x2Lzlmw5ucOP8nzkJTGxqqwyzUAaCiMrTLZQcxoSkIgD8CMS/D0vqpQJUP5ZZOvgZZUnHa/KYe6IYD+bgl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0:11:02.416428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0:11:02.416428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2467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0:11:07.296614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0:11:07.296614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12a8, Identifier = 00, JSON = {'rxpk': [{'tmst': 2234128681, 'chan': 2, 'rfch': 0, 'freq': 902.7, 'stat': 1, 'modu': 'LORA', 'datr': 'SF7BW125', 'codr': '4/5', 'lsnr': 6.8, 'rssi': -44, 'size': 15, 'data': 'QO++rd6giQHgI4NMzhXQ'}]}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0:11:07.296614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0189, FOpts: ), FPort: e0, FRMPayload: 011e, MIC: 4cce15d0)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0:11:07.296614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0:11:07.296614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aad10999)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0:11:07.296614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b1c3, Identifier = 03, JSON = {'txpk': {'imme': False, 'tmst': 2235128681, 'rfch': 0, 'powe': 21, 'ipol': True, 'datr': 'SF8BW500', 'freq': 924.5, 'modu': 'LORA', 'codr': '4/5', 'prea': 8, 'ncrc': True, 'size': 255, 'data': 'oO++rd4AsqTgO5iJx6Z9XBFWPZ16RF/LJAuE9eNfbCkslbheC6HW1iCA0oam3HAfpAYpGc48eC6g/EFrtEMvhgNx0Czc9I+HQoowMBpbyuJUTlnW1MPdrARGHGYzhae8TdnydkXkDzd5awBCAoLhDXfsUnS7DC6X3jN1jiUsQ16uutLo00pzeuKw8zZXCE4muERht3mv/lZ+38tHXD8vgLozCy74ljcXB2XwTn1aDdVx8HGOQXBJgDUxrot1HUSau+H66vb08xF185v/hMye7SKMlYlkSXIZ80DFskFz/k3t34snSiIz1y+RdVIGWbaQxu8wXILrpVRD2ZGq0Qm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0:11:07.296614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0:11:07.296614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b1c3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0:11:11.410366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9baf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0:11:11.410366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9baf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0:11:12.170956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0:11:12.173077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12a9, Identifier = 00, JSON = {'rxpk': [{'tmst': 2238971265, 'chan': 6, 'rfch': 1, 'freq': 903.3, 'stat': 1, 'modu': 'LORA', 'datr': 'SF7BW125', 'codr': '4/5', 'lsnr': 6.3, 'rssi': -43, 'size': 15, 'data': 'QO++rd6gigHg8uTCAXdj'}]}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0:11:12.173077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018a, FOpts: ), FPort: e0, FRMPayload: 011f, MIC: c2017763)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0:11:12.173077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0:11:12.173077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cbec76e2)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0:11:12.173077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a907, Identifier = 03, JSON = {'txpk': {'imme': False, 'tmst': 2239971265, 'rfch': 0, 'powe': 21, 'ipol': True, 'datr': 'SF8BW500', 'freq': 926.3, 'modu': 'LORA', 'codr': '4/5', 'prea': 8, 'ncrc': True, 'size': 255, 'data': 'oO++rd4As6TgN1pWlqJA/zt0Gicieam8wqoI/T5IC6zXIEVAgb8DVqvu83wcx6U8F2wbfOJZxHFuZAp0x/wfwYDafJSYYqOc/g8NrliXqgdnxU2MzrxT4YLp9qlIgKVWWjyaHof+AQtDgda24P4g91/TJh1vZeMa0E11K1440F5C8uquPeXKDMTtp2AQzAfuPfyo19ALN6YcdKl3ryjxE9yCMgyfME6/7JMkBa1uGPRuxc7Vzv7FjwqRgpYpEYZWorsgWUOblqu5crMkglgTJishGhQ+dyYOZmF5LQ8JbTCmVYNhh4Ju2fv7Ll//YNZv8LDHETpBmW32KznL7Hb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0:11:12.173077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0:11:12.173077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a907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0:11:17.018018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0:11:17.018018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12aa, Identifier = 00, JSON = {'rxpk': [{'tmst': 2243813874, 'chan': 1, 'rfch': 0, 'freq': 902.5, 'stat': 1, 'modu': 'LORA', 'datr': 'SF7BW125', 'codr': '4/5', 'lsnr': 9.3, 'rssi': -44, 'size': 15, 'data': 'QO++rd6giwHg/CrXSpvS'}]}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0:11:17.018018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018b, FOpts: ), FPort: e0, FRMPayload: 0120, MIC: d74a9bd2)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0:11:17.018018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0:11:17.018018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3866b185)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0:11:17.018018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0c9a, Identifier = 03, JSON = {'txpk': {'imme': False, 'tmst': 2244813874, 'rfch': 0, 'powe': 21, 'ipol': True, 'datr': 'SF8BW500', 'freq': 923.9, 'modu': 'LORA', 'codr': '4/5', 'prea': 8, 'ncrc': True, 'size': 255, 'data': 'oO++rd4AtKTg0U/fvvxSjJwq/ID6ol1rll34wfPi0DBv/4XpLagixqWigiSrnbTM61AieGSUybcKZTgp5BlyRDrzV9ZYRMNzys+cgYdJgSK5q0CbkEVohTMJXpZMb229XYRY50fGm3KqYYaHCCZOLv42YTaJat1pDwK6gNTzbUoUPdNh6z59haNxhrBtOFFApTJr+4tr3L6MYL3tt6IUJi1E5Ef3pXrzdfw/zxYqcfqfSCnDEJIb6ZUTUHtnYs4a7q8gAsHMhgaolS39N63Q8aFYpIKvMM82NkYNvdab2Kc7vciuoLgqNu78AnZ7Pay82/nDQvUnMAUIm3U4ZrG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0:11:17.018018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0:11:17.018018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0c9a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0:11:21.538439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dbcd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0:11:21.538439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dbcd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0:11:21.869898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12ab, Identifier = 00, JSON = {'rxpk': [{'tmst': 2248656544, 'chan': 4, 'rfch': 1, 'freq': 903.1, 'stat': 1, 'modu': 'LORA', 'datr': 'SF7BW125', 'codr': '4/5', 'lsnr': 9.3, 'rssi': -45, 'size': 15, 'data': 'QO++rd6gjAHgh8/Y1lZp'}]}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018c, FOpts: ), FPort: e0, FRMPayload: 0121, MIC: d8d65669)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5b95143b)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0e70, Identifier = 03, JSON = {'txpk': {'imme': False, 'tmst': 2249656544, 'rfch': 0, 'powe': 21, 'ipol': True, 'datr': 'SF8BW500', 'freq': 925.7, 'modu': 'LORA', 'codr': '4/5', 'prea': 8, 'ncrc': True, 'size': 255, 'data': 'oO++rd4AtaTgzBXtZmk3uQCo04bPt3nhrp7JRpyirjeeYluj6QhsJEYo/kdrWDVtsbfFSdDjJ0oSUMtossAv/8Oc9ib5YFJa8gRtAlyaV+vFteeN/MJtZ494VJApBoDM78Bubceu5QpIWZcVj2el1Tw8HDLbLyxWxdLluu9U38U+7ENkgGB/o0GJO9whdaQEWd96PafyU8IR/Rb0FGEw+iRRshAhE2L1ZB29ttb+pnw32ICeY7rEc6MFTWQfOumxLnZKqLCLNPk20R4xktmhpmh6B9siYNNUSjNz8nEn3DVgEu7Ajc6fEv458Laknx4q4BsFHu5x95PWXYpblRQ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0e70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0:11:26.688989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0:11:26.691062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12ac, Identifier = 00, JSON = {'rxpk': [{'tmst': 2253499169, 'chan': 7, 'rfch': 1, 'freq': 903.7, 'stat': 1, 'modu': 'LORA', 'datr': 'SF7BW125', 'codr': '4/5', 'lsnr': 9.0, 'rssi': -45, 'size': 15, 'data': 'QO++rd6gjQHg0WDMN1c0'}]}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0:11:26.691062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018d, FOpts: ), FPort: e0, FRMPayload: 0122, MIC: cc375734)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0:11:26.691062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0:11:26.691062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0:11:26.699122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0:11:26.699122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0:11:26.699122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SF7BW125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0:11:26.699122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0:11:31.520156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0:11:31.520156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12ad, Identifier = 00, JSON = {'rxpk': [{'tmst': 2258341785, 'chan': 5, 'rfch': 1, 'freq': 903.5, 'stat': 1, 'modu': 'LORA', 'datr': 'SF7BW125', 'codr': '4/5', 'lsnr': 9.0, 'rssi': -44, 'size': 15, 'data': 'QO++rd6AjgHg4SmR/Fxy'}]}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0:11:31.520156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018e, FOpts: ), FPort: e0, FRMPayload: 0122, MIC: 91fc5c72)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0:11:31.520156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0:11:31.520156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a4b6, FOpts: ), FPort: 00, FRMPayload: 0335ff0001), MIC: 997bffe4)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0:11:31.520156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c99e, Identifier = 03, JSON = {'txpk': {'imme': False, 'tmst': 2259341785, 'rfch': 0, 'powe': 21, 'ipol': True, 'datr': 'SF8BW500', 'freq': 926.9, 'modu': 'LORA', 'codr': '4/5', 'prea': 8, 'ncrc': True, 'size': 18, 'data': 'YO++rd4AtqQATuQE37WZe//k'}}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0:11:31.520156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0:11:31.520156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c99e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0:11:31.730156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84ec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0:11:31.730156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84ec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0:11:36.386215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12af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0:11:36.388257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12af, Identifier = 00, JSON = {'rxpk': [{'tmst': 2263189784, 'chan': 0, 'rfch': 0, 'freq': 902.3, 'stat': 1, 'modu': 'LORA', 'datr': 'SF7BW125', 'codr': '4/5', 'lsnr': 9.5, 'rssi': -44, 'size': 17, 'data': 'QO++rd6CjwEDB+Coj0srL60='}]}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0:11:36.388257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018f, FOpts: 0307), FPort: e0, FRMPayload: 0123, MIC: 4b2b2fad)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0:11:36.388257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0:11:36.388257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0:11:36.388257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0:11:36.388257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0:11:36.396336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0:11:41.224542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0:11:41.226591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12b0, Identifier = 00, JSON = {'rxpk': [{'tmst': 2268027056, 'chan': 3, 'rfch': 0, 'freq': 902.9, 'stat': 1, 'modu': 'LORA', 'datr': 'SF7BW125', 'codr': '4/5', 'lsnr': 9.5, 'rssi': -45, 'size': 15, 'data': 'QO++rd6AkAHgWsemim7+'}]}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0:11:41.226591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0190, FOpts: ), FPort: e0, FRMPayload: 0123, MIC: a68a6efe)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0:11:41.226591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0:11:41.226591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a4b7, FOpts: ), FPort: 00, FRMPayload: 052868e28c), MIC: e280cf18)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0:11:41.226591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4e01, Identifier = 03, JSON = {'txpk': {'imme': False, 'tmst': 2269027056, 'rfch': 0, 'powe': 21, 'ipol': True, 'datr': 'SF8BW500', 'freq': 925.1, 'modu': 'LORA', 'codr': '4/5', 'prea': 8, 'ncrc': True, 'size': 18, 'data': 'YO++rd4At6QAKH2smBrigM8Y'}}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0:11:41.226591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0:11:41.226591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4e01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0:11:41.854625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7c1e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0:11:41.854625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7c1e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0:11:46.072428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0:11:46.072428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12b1, Identifier = 00, JSON = {'rxpk': [{'tmst': 2272915615, 'chan': 2, 'rfch': 0, 'freq': 902.7, 'stat': 1, 'modu': 'LORA', 'datr': 'SF7BW125', 'codr': '4/5', 'lsnr': 7.0, 'rssi': -44, 'size': 17, 'data': 'QO++rd6CkQEFB+AaraRmRzA='}]}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0:11:46.072428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0191, FOpts: 0507), FPort: e0, FRMPayload: 0124, MIC: a4664730)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0:11:46.072428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0:11:46.072428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0:11:46.072428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0:11:46.082382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0:11:46.082382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a4b8, FOpts: ), FPort: , FRMPayload: ), MIC: 6ed10f72)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0:11:46.082382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e703, Identifier = 03, JSON = {'txpk': {'imme': False, 'tmst': 2273915615, 'rfch': 0, 'powe': 21, 'ipol': True, 'datr': 'SF9BW500', 'freq': 924.5, 'modu': 'LORA', 'codr': '4/5', 'prea': 8, 'ncrc': True, 'size': 12, 'data': 'YO++rd4AuKRu0Q9y'}}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0:11:46.082382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0:11:46.082382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0:11:46.092382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0:11:46.092382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SF7BW125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0:11:50.992277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0:11:50.992277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12b2, Identifier = 00, JSON = {'rxpk': [{'tmst': 2277752694, 'chan': 5, 'rfch': 1, 'freq': 903.5, 'stat': 1, 'modu': 'LORA', 'datr': 'SF7BW125', 'codr': '4/5', 'lsnr': 9.3, 'rssi': -45, 'size': 15, 'data': 'QO++rd6AkgHgomnYAy4t'}]}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0:11:50.992277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0192, FOpts: ), FPort: e0, FRMPayload: 0125, MIC: d8032e2d)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0:11:50.992277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0:11:50.992277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c82691a8)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0:11:50.992277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b257, Identifier = 03, JSON = {'txpk': {'imme': False, 'tmst': 2278752694, 'rfch': 0, 'powe': 21, 'ipol': True, 'datr': 'SF9BW500', 'freq': 926.9, 'modu': 'LORA', 'codr': '4/5', 'prea': 8, 'ncrc': True, 'size': 255, 'data': 'oO++rd4AuaTg1RScR1suIemUEcjSrCWzwDAjYA7nDq/lZcGLA69JpWOMGGsFVCGRmabHuWESOjSpxG9C/uDMn9lpS4BRqsC9UgJ+0bf/F92fv9tP41cFef7QVDIoOZx84z6Av08dYcuiOwRHzi1GTjghrfrCaL/nZpQyg5QzhYyy+b/qDKsuepXasrDj5AVJKiYG8XFA/cb23hUt3jyVKen6dY/uho3E5KV2fOP0Ztwgd4L2GYRIeueFqEAPm32g7ubyvVQpY4BF7/Ju7vvBMHNB2zdItKh1hnieccw6ekiCpb7w/NhRBpgXJJdjHWO8Fjl78sXUbrgKlF7IJpG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0:11:50.992277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0:11:50.992277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b257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0:11:52.020633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02 352c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0:11:52.020633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02 352c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0:11:55.791816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0:11:55.791816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12b3, Identifier = 00, JSON = {'rxpk': [{'tmst': 2282595272, 'chan': 4, 'rfch': 1, 'freq': 903.1, 'stat': 1, 'modu': 'LORA', 'datr': 'SF7BW125', 'codr': '4/5', 'lsnr': 8.8, 'rssi': -44, 'size': 15, 'data': 'QO++rd6gkwHgSYYIORHa'}]}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0:11:55.791816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0193, FOpts: ), FPort: e0, FRMPayload: 0126, MIC: 083911da)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0:11:55.791816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0:11:55.791816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43eff356)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0:11:55.791816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8514, Identifier = 03, JSON = {'txpk': {'imme': False, 'tmst': 2283595272, 'rfch': 0, 'powe': 21, 'ipol': True, 'datr': 'SF9BW500', 'freq': 925.7, 'modu': 'LORA', 'codr': '4/5', 'prea': 8, 'ncrc': True, 'size': 255, 'data': 'oO++rd4AuqTgIK8VtFomZJCka+JokVWljf8Ijdww0/T7XID8kpnxeRSFKh3GOtivAiaKT+ml6H3qZ8AWY3zs7fsnVWBdGoLfbWrwh7rqlZYBu27KPd6/Mk/CRQOeBGC5+NLUw4F4bSzyHBPNaKxRzUSn8bgNH8kQCDYWDcz6dj8usDshoWADrl3vKMxLkPvujGOZIQrlhyxcEPyzIcWqiPryZbLJstFXmfWgty3YF6ZadtqFZuFn3pBY9v4QzeIY74h8tJ5jT7OCU9jVAr9SVBJR2elP2llKGukmKowyEqYMc0WlSbDSnpKSM4niuhW2uidWFtwILEk7AuND7/N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0:11:55.791816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0:11:55.791816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8514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0:12:00.590201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0:12:00.590201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12b4, Identifier = 00, JSON = {'rxpk': [{'tmst': 2287437854, 'chan': 0, 'rfch': 0, 'freq': 902.3, 'stat': 1, 'modu': 'LORA', 'datr': 'SF7BW125', 'codr': '4/5', 'lsnr': 9.3, 'rssi': -46, 'size': 15, 'data': 'QO++rd6glAHgNDdUKjAn'}]}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0:12:00.590201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0194, FOpts: ), FPort: e0, FRMPayload: 0127, MIC: 542a3027)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0:12:00.590201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0:12:00.590201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65eed21c)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0:12:00.590201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d6e5, Identifier = 03, JSON = {'txpk': {'imme': False, 'tmst': 2288437854, 'rfch': 0, 'powe': 21, 'ipol': True, 'datr': 'SF9BW500', 'freq': 923.3, 'modu': 'LORA', 'codr': '4/5', 'prea': 8, 'ncrc': True, 'size': 255, 'data': 'oO++rd4Au6TgtEGWzhOhc4C6xOkKGVt5I1WR3b1CAFTV3a08q1l2AcdioKiqQb7087BF5PZS7QnBklGN2o258907RcVf05ith6LN3ECpsWe+XNHcuUkbjtYd/QjVUgwaRidpWj+/NEkChuevC5y4kAKhWng/joqUVmkUpglMp5GjmPnrzSixeXiiNdbPPR+W5JsAkdm5qUyMqIbevibtufB0Wpg6mDu6qUYarZ7EQJNs1v1wXk7QFrthyAYgXoYI5HP+xAKCAiZ+MWN42PkxPRqx1MURihDF6WqqRqSgM0Fplwgn+4D3ajIluzyIGl3+povIKhdRhAmQHeFl7tI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0:12:00.590201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0:12:00.590201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d6e5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0:12:02.048559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02 000c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0:12:02.048559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02 000c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0:12:05.458104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0:12:05.458104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12b6, Identifier = 00, JSON = {'rxpk': [{'tmst': 2292280630, 'chan': 7, 'rfch': 1, 'freq': 903.7, 'stat': 1, 'modu': 'LORA', 'datr': 'SF7BW125', 'codr': '4/5', 'lsnr': 8.5, 'rssi': -46, 'size': 15, 'data': 'QO++rd6glQHg77nXveTd'}]}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0:12:05.458104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0195, FOpts: ), FPort: e0, FRMPayload: 0128, MIC: d7bde4dd)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0:12:05.458104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0:12:05.458104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3f25aa19)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0:12:05.458104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ec1b, Identifier = 03, JSON = {'txpk': {'imme': False, 'tmst': 2293280630, 'rfch': 0, 'powe': 21, 'ipol': True, 'datr': 'SF9BW500', 'freq': 927.5, 'modu': 'LORA', 'codr': '4/5', 'prea': 8, 'ncrc': True, 'size': 255, 'data': 'oO++rd4AvKTg4PJYfhiudlMjzPSMTYojpequS0NQX6g0Hdo3CQq1W1x+qw0gFjM/0Y+UKlMJKZc9pMvDLgPOKW5gioRx/KIbKhxMQbVqGyOw/syAwmQCuv16EM6RRtQV2XI584Mj42QVBOfHX7+TRF4DiZr+Tf9K6pTewcM7YNKyOqGzHgIqfG1MjJpXdRFZVj6BI6kvv7HwPAw0MPnkH3lJ/DBEbWiwXHBCi593aCGJAaFfb8srd4EMllurFP9mhmZPbapkbMjMzduIbf0VjlTc2sa1bpev5lOXCDpeJl/JZWk7X+aRbsa+GS3GzJKZZyppSpGm7wkmEGg/Jao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0:12:05.458104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0:12:05.458104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ec1b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0:12:10.280160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0:12:10.282191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12b7, Identifier = 00, JSON = {'rxpk': [{'tmst': 2297123156, 'chan': 1, 'rfch': 0, 'freq': 902.5, 'stat': 1, 'modu': 'LORA', 'datr': 'SF7BW125', 'codr': '4/5', 'lsnr': 9.3, 'rssi': -44, 'size': 15, 'data': 'QO++rd6glgHgg4wEIagX'}]}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0:12:10.282191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0196, FOpts: ), FPort: e0, FRMPayload: 0129, MIC: 0421a817)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0:12:10.282191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0:12:10.282191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a4bd,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2badd6cf)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0:12:10.282191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7152, Identifier = 03, JSON = {'txpk': {'imme': False, 'tmst': 2298123156, 'rfch': 0, 'powe': 21, 'ipol': True, 'datr': 'SF9BW500', 'freq': 923.9, 'modu': 'LORA', 'codr': '4/5', 'prea': 8, 'ncrc': True, 'size': 255, 'data': 'oO++rd4AvaTgyE1kGKIGNIB+kAKOc20cSclt18kiFOnvS6GSZwBtnzLo+M7ENnQ4iz0MOIT/LaKHsXBP/obhwLJbHwzBsISalcMMertaiYq1jYblpxmHBeqzaJJlzFViIm3W7bM+MeC7udCj2ddXSFdXcPoAz4yTUtpiyV4pSchX7l0Q+7J4KNsGoj6eJVMVCDuKOd0lfOxoDSxujzZYumbY7FtQJc9fjSvbT24WPgU0FSyfQq61dLUHy1qI0YeUjWlC0f5wxGQaPotNu7fTBXjXbGwpuXtB7FyqQgktSn+kVu2SMrAF+yTN7QDMDFpF2ZGdkia2L8djkT4rrdb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0:12:10.282191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0:12:10.282191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7152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0:12:12.140515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40ce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0:12:12.140515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40ce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0:12:15.143067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0:12:15.143067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12b8, Identifier = 00, JSON = {'rxpk': [{'tmst': 2301965836, 'chan': 3, 'rfch': 0, 'freq': 902.9, 'stat': 1, 'modu': 'LORA', 'datr': 'SF7BW125', 'codr': '4/5', 'lsnr': 8.5, 'rssi': -44, 'size': 15, 'data': 'QO++rd6glwHghwf/yJfT'}]}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0:12:15.143067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0197, FOpts: ), FPort: e0, FRMPayload: 012a, MIC: ffc897d3)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0:12:15.143067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0:12:15.151118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0:12:15.151118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0:12:15.151118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0:12:15.151118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SF7BW125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0:12:15.151118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0:12:19.972722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0:12:19.972722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12b9, Identifier = 00, JSON = {'rxpk': [{'tmst': 2306808421, 'chan': 6, 'rfch': 1, 'freq': 903.3, 'stat': 1, 'modu': 'LORA', 'datr': 'SF7BW125', 'codr': '4/5', 'lsnr': 8.0, 'rssi': -43, 'size': 15, 'data': 'QO++rd6AmAHg9iS97ICj'}]}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0:12:19.972722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0198, FOpts: ), FPort: e0, FRMPayload: 012a, MIC: bdec80a3)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0:12:19.972722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0:12:19.972722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a4be, FOpts: ), FPort: 00, FRMPayload: 0335ff0001), MIC: 4f70fd97)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0:12:19.972722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aedb, Identifier = 03, JSON = {'txpk': {'imme': False, 'tmst': 2307808421, 'rfch': 0, 'powe': 21, 'ipol': True, 'datr': 'SF9BW500', 'freq': 926.3, 'modu': 'LORA', 'codr': '4/5', 'prea': 8, 'ncrc': True, 'size': 18, 'data': 'YO++rd4AvqQANc3kIRhPcP2X'}}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0:12:19.972722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0:12:19.972722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aedb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0:12:22.241876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1617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0:12:22.241876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1617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0:12:24.879848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0:12:24.879848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12ba, Identifier = 00, JSON = {'rxpk': [{'tmst': 2311697083, 'chan': 2, 'rfch': 0, 'freq': 902.7, 'stat': 1, 'modu': 'LORA', 'datr': 'SF7BW125', 'codr': '4/5', 'lsnr': 6.5, 'rssi': -41, 'size': 17, 'data': 'QO++rd6CmQEDB+C1bwT0L7Q='}]}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0:12:24.879848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0199, FOpts: 0307), FPort: e0, FRMPayload: 012b, MIC: 04f42fb4)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0:12:24.879848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0:12:24.879848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0:12:24.879848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0:12:24.886838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0:12:24.886838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0:12:29.690617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0:12:29.692632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12bb, Identifier = 00, JSON = {'rxpk': [{'tmst': 2316534163, 'chan': 1, 'rfch': 0, 'freq': 902.5, 'stat': 1, 'modu': 'LORA', 'datr': 'SF7BW125', 'codr': '4/5', 'lsnr': 10.0, 'rssi': -46, 'size': 15, 'data': 'QO++rd6AmgHgKSJAUIqn'}]}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0:12:29.692632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019a, FOpts: ), FPort: e0, FRMPayload: 012b, MIC: 40508aa7)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0:12:29.692632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0:12:29.692632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a4bf, FOpts: ), FPort: 00, FRMPayload: 053868e28c), MIC: 1cbfe7c4)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0:12:29.692632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5090, Identifier = 03, JSON = {'txpk': {'imme': False, 'tmst': 2317534163, 'rfch': 0, 'powe': 21, 'ipol': True, 'datr': 'SF9BW500', 'freq': 923.9, 'modu': 'LORA', 'codr': '4/5', 'prea': 8, 'ncrc': True, 'size': 18, 'data': 'YO++rd4Av6QAYfvdzeAcv+fE'}}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0:12:29.692632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0:12:29.692632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5090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0:12:32.347279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02 756e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0:12:32.347279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02 756e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0:12:34.535366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0:12:34.537427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12bd, Identifier = 00, JSON = {'rxpk': [{'tmst': 2321382354, 'chan': 5, 'rfch': 1, 'freq': 903.5, 'stat': 1, 'modu': 'LORA', 'datr': 'SF7BW125', 'codr': '4/5', 'lsnr': 8.3, 'rssi': -45, 'size': 17, 'data': 'QO++rd6CmwEFB+An2mAAKSM='}]}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0:12:34.537427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019b, FOpts: 0507), FPort: e0, FRMPayload: 012c, MIC: 60002923)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0:12:34.537427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0:12:34.537427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0:12:34.537427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0:12:34.545485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0:12:34.545485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a4c0, FOpts: ), FPort: , FRMPayload: ), MIC: 1fd21af4)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0:12:34.545485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75a0, Identifier = 03, JSON = {'txpk': {'imme': False, 'tmst': 2322382354, 'rfch': 0, 'powe': 21, 'ipol': True, 'datr': 'SF10BW500', 'freq': 926.9, 'modu': 'LORA', 'codr': '4/5', 'prea': 8, 'ncrc': True, 'size': 12, 'data': 'YO++rd4AwKQf0hr0'}}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0:12:34.545485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0:12:34.545485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0:12:34.555463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0:12:34.555463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SF7BW125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0:12:39.374526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0:12:39.374526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12be, Identifier = 00, JSON = {'rxpk': [{'tmst': 2326219473, 'chan': 3, 'rfch': 0, 'freq': 902.9, 'stat': 1, 'modu': 'LORA', 'datr': 'SF7BW125', 'codr': '4/5', 'lsnr': 9.0, 'rssi': -46, 'size': 15, 'data': 'QO++rd6AnAHgPnLdWVRa'}]}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0:12:39.374526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019c, FOpts: ), FPort: e0, FRMPayload: 012d, MIC: dd59545a)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0:12:39.374526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0:12:39.374526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338aff5a)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0:12:39.374526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b811, Identifier = 03, JSON = {'txpk': {'imme': False, 'tmst': 2327219473, 'rfch': 0, 'powe': 21, 'ipol': True, 'datr': 'SF10BW500', 'freq': 925.1, 'modu': 'LORA', 'codr': '4/5', 'prea': 8, 'ncrc': True, 'size': 255, 'data': 'oO++rd4AwaTghtPf3vAttBJpoXqgTajFelYrSVZQ5L3nJZJ15//HnnARl09OTm8OIfkO1efaS8dJh3cKo98H3sJzKEHWLWWNGrAhK1oHJfGxOoVJAlQ9lhBpeCzOWhzeExZbv/GEdawocS2GxSllDy7/qrxXDILRuea+gAtAmsI6EkNiVk6iqQb7GF8q2SiUtzGcEb+S5ELCXlBYasQYslBv1SMdAeIi7Ozlp9yYcDNshYdATI7NNA5C7F0Ewrj4aK4JgP5km55IrQYBkrZn7KlTLCx1xTNMzBfNCoZOP8D5lHLRmYovNGC4FL1Lt+uWOW2jtfsF9AByak4ziv9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0:12:39.374526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0:12:39.374526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b811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0:12:42.451975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bbdc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0:12:42.451975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bbdc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0:12:44.261281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12bf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0:12:44.263342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12bf, Identifier = 00, JSON = {'rxpk': [{'tmst': 2331062056, 'chan': 6, 'rfch': 1, 'freq': 903.3, 'stat': 1, 'modu': 'LORA', 'datr': 'SF7BW125', 'codr': '4/5', 'lsnr': 6.8, 'rssi': -51, 'size': 15, 'data': 'QO++rd6gnQHgoeY9s/LJ'}]}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0:12:44.263342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019d, FOpts: ), FPort: e0, FRMPayload: 012e, MIC: 3db3f2c9)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0:12:44.263342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0:12:44.263342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7bd1cc65)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0:12:44.263342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cd9c, Identifier = 03, JSON = {'txpk': {'imme': False, 'tmst': 2332062056, 'rfch': 0, 'powe': 21, 'ipol': True, 'datr': 'SF10BW500', 'freq': 926.3, 'modu': 'LORA', 'codr': '4/5', 'prea': 8, 'ncrc': True, 'size': 255, 'data': 'oO++rd4AwqTgedyD7DHc7Go2uqno2NC6JIQ5iVgqUJQrE6tShwSKKyOuAg6V4SEhs1ntg23RBTa9KVMmbbzb5XPXnO9BPpuX5IDMqZe42LsuhmRMvT3LsPZ4P2tyiBtIaFNMH+lu7I1fM4RFts/BLbPoL8nuUapS01/rtdCMeE0HH8iHTQkw5VFR6ocrA+u0qeArEKC9S920CCwz6RX5330eDKThC8uBzXQBgz5roKn4n2AXyxjp5wtE8NH/uayeoLJXbZmdSDIPnFcAbolX2HDGY2hYjUP9FeElBRa6puNg3gHLTw/PxMqsID8lCqku/yelQdCTNzH4T/F70cx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0:12:44.263342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0:12:44.263342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cd9c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0:12:49.086860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0:12:49.088909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12c0, Identifier = 00, JSON = {'rxpk': [{'tmst': 2335904689, 'chan': 4, 'rfch': 1, 'freq': 903.1, 'stat': 1, 'modu': 'LORA', 'datr': 'SF7BW125', 'codr': '4/5', 'lsnr': 8.3, 'rssi': -46, 'size': 15, 'data': 'QO++rd6gngHgxZc1IXRm'}]}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0:12:49.088909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019e, FOpts: ), FPort: e0, FRMPayload: 012f, MIC: 35217466)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0:12:49.088909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0:12:49.088909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5e771756)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0:12:49.088909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5e28, Identifier = 03, JSON = {'txpk': {'imme': False, 'tmst': 2336904689, 'rfch': 0, 'powe': 21, 'ipol': True, 'datr': 'SF10BW500', 'freq': 925.7, 'modu': 'LORA', 'codr': '4/5', 'prea': 8, 'ncrc': True, 'size': 255, 'data': 'oO++rd4Aw6TgmnDpnQF8n0sAFL7QlKfwt/KMJXMmZ/en7t7KABo1FFowmQ52EE2JYY/7YEUpYSNT7CptJ/gJPtfeoI6cu5UshP874uEWhwgKiqPu0s4b4xqiRA3KoR+xTZqessywbWZ7IakfBqWTQ8aZQR5vAZtUPlLZ8o1h5eR1MKyoPx1pyW77/h0qq7tond4Cp8EfbJ3L4BrHTTVn/TMpTQWcqcM8KLy5OuSAfDF13o1VLHbIkQTGQcmnq4rW9EGCDDydbpTp4maW4veCNjT4bI6dBGBUsaOLnuB6q2DsGjNaq0vlVjSNmiS2mZspIlpysxSCPtL/jmJedxd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0:12:49.088909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0:12:49.088909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5e28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0:12:52.559526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4ab8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0:12:52.559526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4ab8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0:12:53.968026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0:12:53.968026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12c1, Identifier = 00, JSON = {'rxpk': [{'tmst': 2340747280, 'chan': 0, 'rfch': 0, 'freq': 902.3, 'stat': 1, 'modu': 'LORA', 'datr': 'SF7BW125', 'codr': '4/5', 'lsnr': 8.0, 'rssi': -45, 'size': 15, 'data': 'QO++rd6gnwHgHzP54yhi'}]}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0:12:53.968026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019f, FOpts: ), FPort: e0, FRMPayload: 0130, MIC: f9e32862)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0:12:53.968026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0:12:53.968026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b58e6e62)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0:12:53.968026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84b2, Identifier = 03, JSON = {'txpk': {'imme': False, 'tmst': 2341747280, 'rfch': 0, 'powe': 21, 'ipol': True, 'datr': 'SF10BW500', 'freq': 923.3, 'modu': 'LORA', 'codr': '4/5', 'prea': 8, 'ncrc': True, 'size': 255, 'data': 'oO++rd4AxKTgRSZiCTTHuY4B9g52IUfHAkEl6G5hOyibEGzb2+tVNzdJtHNsEY5jeKnF3g4dm7bkqmvggPXK1i2LdqY4eKrsvhzJtFyo2Dgc2x6bDTL9FK/ckIPFlc2KQuwaaUo8rDeqTBNrg2PQ+KPUBY31gaEG5tI9Gf48QUQSwzLS9kETGvtyFc7ufSQvf9UJAb3LFOAxMxMMebK7AGsDHFqXX4NhVYxuD58+jGflKxGnRHz7xfwguUq+kJ5FnGO6kD8hrbqw/uG4qAEkywSkfa8/TvDVFw+XReGy88jrunLRK/Pr9TbayXD0Z5uvF8dyNtc+PCJUyYq1jm5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0:12:53.968026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0:12:53.968026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84b2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0:12:58.778693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0:12:58.778693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12c2, Identifier = 00, JSON = {'rxpk': [{'tmst': 2345590081, 'chan': 7, 'rfch': 1, 'freq': 903.7, 'stat': 1, 'modu': 'LORA', 'datr': 'SF7BW125', 'codr': '4/5', 'lsnr': 9.8, 'rssi': -47, 'size': 15, 'data': 'QO++rd6goAHgbYawkglR'}]}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0:12:58.778693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01a0, FOpts: ), FPort: e0, FRMPayload: 0131, MIC: b0920951)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0:12:58.778693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0:12:58.778693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e9dc41bf)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0:12:58.778693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3518, Identifier = 03, JSON = {'txpk': {'imme': False, 'tmst': 2346590081, 'rfch': 0, 'powe': 21, 'ipol': True, 'datr': 'SF10BW500', 'freq': 927.5, 'modu': 'LORA', 'codr': '4/5', 'prea': 8, 'ncrc': True, 'size': 255, 'data': 'oO++rd4AxaTglt/iLZYM4lVfRr8kxXuNafoQ0JIwhbzI9C9wTQ95EdjViGjfeFJIVZZMc2MjhLZmc1VgRnf/Jr4VdqTMs2L9CkBKzOtnU3odjGeYg1M1GshxNVgasYn5w/CPk50LB9YYMIPb3Xc7hYKzbWXIKEL6BR/IZcYzE7fV7Yj09gow/g5YrtYVpW/Chd77G/wE06oS3LW6FnbOILw6iNUsD1VITbXUIXLuzh20cPH1m7KMVwTVMODdd7h7CK/TaifE2Ct9TvUv0lYjCu1TWzB45foyx84e3zlvIbE+VqlTAGew1NJKVJmMvZGZoCDndNRE3E/qVTXp3EG/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0:12:58.778693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0:12:58.778693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3518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0:13:02.649636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b88d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0:13:02.649636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b88d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0:13:03.700071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0:13:03.700071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12c3, Identifier = 00, JSON = {'rxpk': [{'tmst': 2350473201, 'chan': 2, 'rfch': 0, 'freq': 902.7, 'stat': 1, 'modu': 'LORA', 'datr': 'SF7BW125', 'codr': '4/5', 'lsnr': 7.3, 'rssi': -51, 'size': 15, 'data': 'QO++rd6goQHgWFCj5af3'}]}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0:13:03.700071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01a1, FOpts: ), FPort: e0, FRMPayload: 0132, MIC: a3e5a7f7)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0:13:03.700071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0:13:03.700071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0:13:03.710071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0:13:03.710071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0:13:03.710071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SF7BW125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0:13:03.710071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SF7BW125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0:13:03.710071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0:13:03.720073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0:13:03.720073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0:13:03.720073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SF8BW500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0:13:03.730071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0:13:08.529125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0:13:08.531261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12c5, Identifier = 00, JSON = {'rxpk': [{'tmst': 2355315801, 'chan': 0, 'rfch': 0, 'freq': 902.3, 'stat': 1, 'modu': 'LORA', 'datr': 'SF7BW125', 'codr': '4/5', 'lsnr': 9.0, 'rssi': -43, 'size': 15, 'data': 'QO++rd6AogHgCUO+V8Ev'}]}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0:13:08.531261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01a2, FOpts: ), FPort: e0, FRMPayload: 0132, MIC: be57c12f)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0:13:08.531261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0:13:08.531261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a4c6, FOpts: ), FPort: 00, FRMPayload: 0345ff0001), MIC: 815ea823)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0:13:08.531261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be88, Identifier = 03, JSON = {'txpk': {'imme': False, 'tmst': 2356315801, 'rfch': 0, 'powe': 21, 'ipol': True, 'datr': 'SF10BW500', 'freq': 923.3, 'modu': 'LORA', 'codr': '4/5', 'prea': 8, 'ncrc': True, 'size': 18, 'data': 'YO++rd4AxqQAIRrNEY6BXqgj'}}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0:13:08.531261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0:13:08.531261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be88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0:13:12.661832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02 817e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0:13:12.661832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02 817e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0:13:13.262575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0:13:13.262575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12c6, Identifier = 00, JSON = {'rxpk': [{'tmst': 2360110570, 'chan': 8, 'rfch': 0, 'freq': 903.0, 'stat': 1, 'modu': 'LORA', 'datr': 'SF8BW500', 'codr': '4/5', 'lsnr': 9.0, 'rssi': -38, 'size': 17, 'data': 'QO++rd6CowEDB+AB6dpoC5I='}]}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0:13:13.262575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01a3, FOpts: 0307), FPort: e0, FRMPayload: 0133, MIC: da680b92)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0:13:13.262575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0:13:13.262575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0:13:13.262575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0:13:13.270655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0:13:13.270655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0:13:18.165727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0:13:18.165727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12c7, Identifier = 00, JSON = {'rxpk': [{'tmst': 2364957924, 'chan': 8, 'rfch': 0, 'freq': 903.0, 'stat': 1, 'modu': 'LORA', 'datr': 'SF8BW500', 'codr': '4/5', 'lsnr': 8.8, 'rssi': -52, 'size': 15, 'data': 'QO++rd6ApAHgSfJhiAFH'}]}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0:13:18.165727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01a4, FOpts: ), FPort: e0, FRMPayload: 0133, MIC: 61880147)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0:13:18.165727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0:13:18.165727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a4c7, FOpts: ), FPort: 00, FRMPayload: 050868e28c), MIC: be07572f)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0:13:18.165727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0d31, Identifier = 03, JSON = {'txpk': {'imme': False, 'tmst': 2365957924, 'rfch': 0, 'powe': 21, 'ipol': True, 'datr': 'SF9BW500', 'freq': 923.3, 'modu': 'LORA', 'codr': '4/5', 'prea': 8, 'ncrc': True, 'size': 18, 'data': 'YO++rd4Ax6QAJNkHy0W+B1cv'}}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0:13:18.165727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0:13:18.165727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0d31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0:13:22.717593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6c9f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0:13:22.717593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6c9f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0:13:23.017587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0:13:23.017587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12c8, Identifier = 00, JSON = {'rxpk': [{'tmst': 2369805971, 'chan': 8, 'rfch': 0, 'freq': 903.0, 'stat': 1, 'modu': 'LORA', 'datr': 'SF8BW500', 'codr': '4/5', 'lsnr': 11.3, 'rssi': -45, 'size': 17, 'data': 'QO++rd6CpQEFB+Add5xFPbI='}]}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0:13:23.017587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01a5, FOpts: 0507), FPort: e0, FRMPayload: 0134, MIC: 9c453db2)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0:13:23.017587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0:13:23.017587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0:13:23.017587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0:13:23.027550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0:13:23.027550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a4c8, FOpts: ), FPort: , FRMPayload: ), MIC: 0115916e)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0:13:23.027550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c644, Identifier = 03, JSON = {'txpk': {'imme': False, 'tmst': 2370805971, 'rfch': 0, 'powe': 21, 'ipol': True, 'datr': 'SF7BW500', 'freq': 923.3, 'modu': 'LORA', 'codr': '4/5', 'prea': 8, 'ncrc': True, 'size': 12, 'data': 'YO++rd4AyKQBFZFu'}}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0:13:23.027550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0:13:23.027550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0:13:23.027550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0:13:23.037583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SF8BW500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0:13:27.807434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0:13:27.809450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12c9, Identifier = 00, JSON = {'rxpk': [{'tmst': 2374653365, 'chan': 8, 'rfch': 0, 'freq': 903.0, 'stat': 1, 'modu': 'LORA', 'datr': 'SF8BW500', 'codr': '4/5', 'lsnr': 11.3, 'rssi': -49, 'size': 15, 'data': 'QO++rd6ApgHgwzqL+w8e'}]}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0:13:27.809450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01a6, FOpts: ), FPort: e0, FRMPayload: 0135, MIC: 8bfb0f1e)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0:13:27.809450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0:13:27.809450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1acf3863)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0:13:27.809450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1c1d, Identifier = 03, JSON = {'txpk': {'imme': False, 'tmst': 2375653365, 'rfch': 0, 'powe': 21, 'ipol': True, 'datr': 'SF7BW500', 'freq': 923.3, 'modu': 'LORA', 'codr': '4/5', 'prea': 8, 'ncrc': True, 'size': 255, 'data': 'oO++rd4AyaTg/sUkJd0kG66iIPgVITAGI3ADpcfxSpCDBSi1CQh7d++4S1YFuNllcskFs2Z60P0n33EujtT8b06bVf3VBnqtZLzx5DCcPMMI8W8FYp5YDliKuIvqalaj5LpuJvuwcukiZTGi3m+HEU278vwAxfh1HNDcyY6iNWJFiIIrTwwP1jsKd1eJqb8v8tN1TbXA8bTOv4IyZndcsvgD+y80dn8bv4I2tE7XBdTkGOO+EMu/G8k+gzyo901J3oBac1nsadeYLCbJsRKCWRv78aRIBJQuVBV09aDyv6qNTKLbleJVxQbt2Uw3rdpvujmDE6gGlzMBzHIazzh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0:13:27.809450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0:13:27.809450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1c1d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0:13:32.686181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0:13:32.686181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12ca, Identifier = 00, JSON = {'rxpk': [{'tmst': 2379501120, 'chan': 8, 'rfch': 0, 'freq': 903.0, 'stat': 1, 'modu': 'LORA', 'datr': 'SF8BW500', 'codr': '4/5', 'lsnr': 11.3, 'rssi': -50, 'size': 15, 'data': 'QO++rd6gpwHgQjPYtkyz'}]}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0:13:32.686181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01a7, FOpts: ), FPort: e0, FRMPayload: 0136, MIC: d8b64cb3)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0:13:32.686181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0:13:32.686181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aa0f7fbd)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0:13:32.686181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9b04, Identifier = 03, JSON = {'txpk': {'imme': False, 'tmst': 2380501120, 'rfch': 0, 'powe': 21, 'ipol': True, 'datr': 'SF7BW500', 'freq': 923.3, 'modu': 'LORA', 'codr': '4/5', 'prea': 8, 'ncrc': True, 'size': 255, 'data': 'oO++rd4AyqTg6ix0mNktL9+h2TbiowfhM+UJlgdyGyg9YKchQxa3vrNpEExjpUya1400goYHeReJHGzFOGPSVt0M69PteGHPCFdjiNYr4Cy12mzHHWccdJiuZCe+GE9h+YXWanQ5ewHYce2x7ZcM37ErCi68APUK2Jug9d0dki30Y2hcbrckFuamV790mG6MWLr4o/nSmWrzMWEkc8wAN8vpyTNogQ3UUnZkO8XpyP1t3KZtZcIs+TOjomTFTYxCboIB1h4fWsI4T3CMA45O6qMhCvittzSkNP54WNO5AzCiv2k1H/3cVOezkZ7kIDNZBuYtE0qeehh/biWqD3+9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0:13:32.686181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0:13:32.686181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9b04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0:13:32.905640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0409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0:13:32.905640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0409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0:13:37.556537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0:13:37.556537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12cc, Identifier = 00, JSON = {'rxpk': [{'tmst': 2384348868, 'chan': 8, 'rfch': 0, 'freq': 903.0, 'stat': 1, 'modu': 'LORA', 'datr': 'SF8BW500', 'codr': '4/5', 'lsnr': 11.0, 'rssi': -50, 'size': 15, 'data': 'QO++rd6gqAHgYPQlE/t3'}]}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0:13:37.556537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01a8, FOpts: ), FPort: e0, FRMPayload: 0137, MIC: 2513fb77)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0:13:37.556537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0:13:37.556537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7fba83e1)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0:13:37.556537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33d5, Identifier = 03, JSON = {'txpk': {'imme': False, 'tmst': 2385348868, 'rfch': 0, 'powe': 21, 'ipol': True, 'datr': 'SF7BW500', 'freq': 923.3, 'modu': 'LORA', 'codr': '4/5', 'prea': 8, 'ncrc': True, 'size': 255, 'data': 'oO++rd4Ay6TgDyWYJDi3F3eDbDpp340w2FFTYVusnUyzXGcrMRAbvtXuxt+c1gjEegJkQrNSvAr/gOtkmJrX0fUQ+t7LMOJ0U+60TCqZ6uCo9yV8Ab4g96VrJOI5l74FLEk7zy+iz9cIyCWhVkOEhj25IPN124OywgOubgP06wZgI/8sADhRqgozwrtT8UCVXOQlRO88bYBmQiBlJsmHpXodtujT3+UC2me5vi+51hKtv0xPcn57Hw6lut/2n6NysLuJHG6Op9oG+W3pgf0Iz4V40kIaneC9S8YtpPbG2567cffux/5KxMEdy517/cxxz1K5GRWLZL2CXpB/uoP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0:13:37.556537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0:13:37.556537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33d5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0:13:42.355937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0:13:42.357974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12cd, Identifier = 00, JSON = {'rxpk': [{'tmst': 2389196596, 'chan': 8, 'rfch': 0, 'freq': 903.0, 'stat': 1, 'modu': 'LORA', 'datr': 'SF8BW500', 'codr': '4/5', 'lsnr': 11.5, 'rssi': -49, 'size': 15, 'data': 'QO++rd6gqQHg7RAVlYaA'}]}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0:13:42.357974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01a9, FOpts: ), FPort: e0, FRMPayload: 0138, MIC: 15958680)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0:13:42.357974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0:13:42.357974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3d5e9cee)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0:13:42.357974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1f65, Identifier = 03, JSON = {'txpk': {'imme': False, 'tmst': 2390196596, 'rfch': 0, 'powe': 21, 'ipol': True, 'datr': 'SF7BW500', 'freq': 923.3, 'modu': 'LORA', 'codr': '4/5', 'prea': 8, 'ncrc': True, 'size': 255, 'data': 'oO++rd4AzKTguRCdodW4yP8c13kKaGLYepVUwG1SFh2cLLh2hxJkfDnCSTz+xYDphu0zfhoRH5/HZPqLwryNyECjppmnwuitfQ8Q/65JCK7jMRxpFeVd7g4+VF/zgxdVhGe0+Y7RFTh60nNmOZ2A2sPPz/vnTKlJUkQaCvERGFlvwFTu7ZerL/MFS3XGYpnT9Q86/nHicDemqJHmxiw00kBXLDhO7pDBAa0ILv1PZjlh6PshpFz79gUI2hMd4r4LbVN5a8uv5jy5vC8qJsJVeu+thurxUrISoOaHIVwY3uZWkO3PLrJb0EgAoAd1Elv5/llgFnduRFQ2kvw9Xpz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0:13:42.357974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0:13:42.357974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1f65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0:13:42.982810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cbc2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0:13:42.982810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cbc2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0:13:47.263997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0:13:47.263997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12ce, Identifier = 00, JSON = {'rxpk': [{'tmst': 2394044335, 'chan': 8, 'rfch': 0, 'freq': 903.0, 'stat': 1, 'modu': 'LORA', 'datr': 'SF8BW500', 'codr': '4/5', 'lsnr': 11.0, 'rssi': -49, 'size': 15, 'data': 'QO++rd6gqgHgBXEBimIF'}]}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0:13:47.263997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01aa, FOpts: ), FPort: e0, FRMPayload: 0139, MIC: 018a6205)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0:13:47.263997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0:13:47.263997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a4cd,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ddca1685)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0:13:47.263997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6d98, Identifier = 03, JSON = {'txpk': {'imme': False, 'tmst': 2395044335, 'rfch': 0, 'powe': 21, 'ipol': True, 'datr': 'SF7BW500', 'freq': 923.3, 'modu': 'LORA', 'codr': '4/5', 'prea': 8, 'ncrc': True, 'size': 255, 'data': 'oO++rd4AzaTgKswAWVI/K3oPjNC3IvlbqEhxvn+uHrdV2iwVhqKCuAqkZhTscAp7iDppz87wVyjSzb60O+U6Km2vM8d9jL1V+wgmHe66YAZFIw3Li29uOm6WJGFrTdVNKVNYbE5jOU+B3hdUyyToXhGqf2hrrB3biRi0fINMw0K2/G4APGYKzUqYzuiyP4KxC0sFLtIIdf8xawbnHGTQKLC+YzG0vgaVC1isj6fZd2lQrdfDdExoUMEVaZ8UTbSTyzD7P1co9uOnn8ILtO+AUHfvaLgVwfoOMRn5DzsLEcu1tPTT5N1IK1I7eI4WxjT9wWXMHhCq2izMkWzdyha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0:13:47.263997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0:13:47.263997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6d98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0:13:52.111883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12cf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0:13:52.113977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12cf, Identifier = 00, JSON = {'rxpk': [{'tmst': 2398892074, 'chan': 8, 'rfch': 0, 'freq': 903.0, 'stat': 1, 'modu': 'LORA', 'datr': 'SF8BW500', 'codr': '4/5', 'lsnr': 11.3, 'rssi': -50, 'size': 15, 'data': 'QO++rd6gqwHgkSU/3ucV'}]}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0:13:52.113977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01ab, FOpts: ), FPort: e0, FRMPayload: 013a, MIC: 3fdee715)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0:13:52.113977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0:13:52.113977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0:13:52.122020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0:13:52.122020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0:13:52.122020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SF8BW500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0:13:52.122020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0:13:53.041986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14ad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0:13:53.041986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14ad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0:13:56.926137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0:13:56.928151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12d0, Identifier = 00, JSON = {'rxpk': [{'tmst': 2403739808, 'chan': 8, 'rfch': 0, 'freq': 903.0, 'stat': 1, 'modu': 'LORA', 'datr': 'SF8BW500', 'codr': '4/5', 'lsnr': 10.8, 'rssi': -50, 'size': 15, 'data': 'QO++rd6ArAHgKThYSnat'}]}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0:13:56.928151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01ac, FOpts: ), FPort: e0, FRMPayload: 013a, MIC: 584a76ad)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0:13:56.928151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0:13:56.928151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a4ce, FOpts: ), FPort: 00, FRMPayload: 0345ff0001), MIC: 19e10313)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0:13:56.928151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942e, Identifier = 03, JSON = {'txpk': {'imme': False, 'tmst': 2404739808, 'rfch': 0, 'powe': 21, 'ipol': True, 'datr': 'SF7BW500', 'freq': 923.3, 'modu': 'LORA', 'codr': '4/5', 'prea': 8, 'ncrc': True, 'size': 18, 'data': 'YO++rd4AzqQA4KAcOlUZ4QMT'}}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0:13:56.928151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0:13:56.928151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02 942e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0:14:01.805056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0:14:01.807101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12d1, Identifier = 00, JSON = {'rxpk': [{'tmst': 2408587917, 'chan': 8, 'rfch': 0, 'freq': 903.0, 'stat': 1, 'modu': 'LORA', 'datr': 'SF8BW500', 'codr': '4/5', 'lsnr': 11.0, 'rssi': -50, 'size': 17, 'data': 'QO++rd6CrQEDB+DIGM0mFHM='}]}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0:14:01.807101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01ad, FOpts: 0307), FPort: e0, FRMPayload: 013b, MIC: cd261473)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0:14:01.807101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0:14:01.807101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0:14:01.807101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0:14:01.807101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0:14:01.815160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0:14:03.076102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a716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0:14:03.076102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a716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0:14:06.596571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0:14:06.596571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12d3, Identifier = 00, JSON = {'rxpk': [{'tmst': 2413435307, 'chan': 8, 'rfch': 0, 'freq': 903.0, 'stat': 1, 'modu': 'LORA', 'datr': 'SF8BW500', 'codr': '4/5', 'lsnr': 11.5, 'rssi': -45, 'size': 15, 'data': 'QO++rd6ArgHgsUPLVtD5'}]}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0:14:06.596571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01ae, FOpts: ), FPort: e0, FRMPayload: 013b, MIC: cb56d0f9)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0:14:06.596571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0:14:06.596571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a4cf, FOpts: ), FPort: 00, FRMPayload: 051868e28c), MIC: 349a72bd)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0:14:06.596571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346c, Identifier = 03, JSON = {'txpk': {'imme': False, 'tmst': 2414435307, 'rfch': 0, 'powe': 21, 'ipol': True, 'datr': 'SF7BW500', 'freq': 923.3, 'modu': 'LORA', 'codr': '4/5', 'prea': 8, 'ncrc': True, 'size': 18, 'data': 'YO++rd4Az6QA7Onk+zw0mnK9'}}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0:14:06.596571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0:14:06.596571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02 346c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0:14:11.472667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0:14:11.472667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12d4, Identifier = 00, JSON = {'rxpk': [{'tmst': 2418283426, 'chan': 8, 'rfch': 0, 'freq': 903.0, 'stat': 1, 'modu': 'LORA', 'datr': 'SF8BW500', 'codr': '4/5', 'lsnr': 11.3, 'rssi': -48, 'size': 17, 'data': 'QO++rd6CrwEFB+AzYe1cnLM='}]}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0:14:11.472667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01af, FOpts: 0507), FPort: e0, FRMPayload: 013c, MIC: ed5c9cb3)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0:14:11.472667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0:14:11.472667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0:14:11.472667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0:14:11.480720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0:14:11.480720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a4d0, FOpts: ), FPort: , FRMPayload: ), MIC: 89ec7068)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0:14:11.480720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a87b, Identifier = 03, JSON = {'txpk': {'imme': False, 'tmst': 2419283426, 'rfch': 0, 'powe': 21, 'ipol': True, 'datr': 'SF7BW500', 'freq': 923.3, 'modu': 'LORA', 'codr': '4/5', 'prea': 8, 'ncrc': True, 'size': 12, 'data': 'YO++rd4A0KSJ7HBo'}}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0:14:11.480720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0:14:11.490681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0:14:11.490681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0:14:11.490681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SF8BW500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0:14:13.152134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a2a0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0:14:13.152134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a2a0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0:14:16.300601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0:14:16.300601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12d5, Identifier = 00, JSON = {'rxpk': [{'tmst': 2423130790, 'chan': 8, 'rfch': 0, 'freq': 903.0, 'stat': 1, 'modu': 'LORA', 'datr': 'SF8BW500', 'codr': '4/5', 'lsnr': 11.0, 'rssi': -48, 'size': 15, 'data': 'QO++rd6AsAHgMtl4pc1e'}]}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0:14:16.300601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01b0, FOpts: ), FPort: e0, FRMPayload: 013d, MIC: 78a5cd5e)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0:14:16.300601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0:14:16.300601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11a4a47f)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0:14:16.300601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5de7, Identifier = 03, JSON = {'txpk': {'imme': False, 'tmst': 2424130790, 'rfch': 0, 'powe': 21, 'ipol': True, 'datr': 'SF7BW500', 'freq': 923.3, 'modu': 'LORA', 'codr': '4/5', 'prea': 8, 'ncrc': True, 'size': 255, 'data': 'oO++rd4A0aTge1J5V9K+RZkOLgLtMQ2KbA1e54EqObt08+Of/8EmBIUwCgcqk2ecidC7izSOgyzf7p2dRGpIthIGT5morKZ7IRNFlG3J4pnQ6cWzdwjUenadhiP6v/uhqHAsqFEulfuWIOVRqUA22sLOUCph2gH/BKs56pgfMFdYqiISXHGLd+FrmefeWn+Je/6h9tEt5jbXPDamMnH64z8xBITU+ttIuQkljKOr4IY9SY1e4rVl4AGXdNM2vIaFLzeJ6zUsTHSOEwoAeHlwYjE4bpdKdqWW3w35wHRHLbcrSNFzYIvhQQHEOGJcNiOyM6xV0uR83+OE15QRpKR/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0:14:16.300601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0:14:16.300601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5de7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0:14:21.139084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0:14:21.139084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12d6, Identifier = 00, JSON = {'rxpk': [{'tmst': 2427978533, 'chan': 8, 'rfch': 0, 'freq': 903.0, 'stat': 1, 'modu': 'LORA', 'datr': 'SF8BW500', 'codr': '4/5', 'lsnr': 11.0, 'rssi': -48, 'size': 15, 'data': 'QO++rd6gsQHgO5fWC+ch'}]}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0:14:21.141915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01b1, FOpts: ), FPort: e0, FRMPayload: 013e, MIC: d60be721)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0:14:21.141915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0:14:21.141915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826e8496)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0:14:21.141915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bf29, Identifier = 03, JSON = {'txpk': {'imme': False, 'tmst': 2428978533, 'rfch': 0, 'powe': 21, 'ipol': True, 'datr': 'SF7BW500', 'freq': 923.3, 'modu': 'LORA', 'codr': '4/5', 'prea': 8, 'ncrc': True, 'size': 255, 'data': 'oO++rd4A0qTgb0lluzY3SppwBHKxJ0kBN/YZ7UnqM7JfoVSYfwtXDrexJqulmoMNR8f+Ei3wrw0fb/5PAZ4ZMaeg9wgA1OSFGjepQ/BZdavaiIHXO6bYBv7u2rEbJs9G9xC6nSAwLylBkAboM7HXrvKQF/Zl2JbYQPUfsCOKaky8D6okGQK6pPYtQirliEDnMbpzruhqPrjABBTnZYDcHrzSzRm3LB9SEJEmrLtcB7j1amEbXFLl41/8jwZRnIYpuXUmFcOStMdnWSdcaPc+pEHVVGoz6D4gxCl/DYR1ilmJwaQacC3NtagKGEkMQ3oXXDoYzOemsTyCLbmCboS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0:14:21.141915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0:14:21.141915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bf29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0:14:23.190285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2f9c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0:14:23.190285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2f9c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0:14:26.015483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0:14:26.017554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12d7, Identifier = 00, JSON = {'rxpk': [{'tmst': 2432826268, 'chan': 8, 'rfch': 0, 'freq': 903.0, 'stat': 1, 'modu': 'LORA', 'datr': 'SF8BW500', 'codr': '4/5', 'lsnr': 11.0, 'rssi': -48, 'size': 15, 'data': 'QO++rd6gsgHgjt7rBjlK'}]}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0:14:26.017554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01b2, FOpts: ), FPort: e0, FRMPayload: 013f, MIC: eb06394a)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0:14:26.017554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0:14:26.017554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7073550e)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0:14:26.017554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6c8b, Identifier = 03, JSON = {'txpk': {'imme': False, 'tmst': 2433826268, 'rfch': 0, 'powe': 21, 'ipol': True, 'datr': 'SF7BW500', 'freq': 923.3, 'modu': 'LORA', 'codr': '4/5', 'prea': 8, 'ncrc': True, 'size': 255, 'data': 'oO++rd4A06TgtJaOM7d46EFPQ7vnNlQuLxmBFxoQqJY8ZRUezqsTdCghxD0888M7MC2RJ1kSI52ZMz6QSJuCBoKCeY72CWalchxztRE9UG1zKVJqOzl2cpZNOrn+A4YS88RSB4PUzhD3iq8QHoEeDj0O9OEvkkXrVvkZ8zAkx8ZLHfw8e6ZVU7eLtdzbuKI+TVSdxQYl6mXyPAW9NVVgOGm772YMknq/xp0BHQtJDUmVMfTeWjojJLUC3VBLq1gG6iQrMK0ZDmoQwPSHTM0cLkgxpf2/Sygss+mgNqAW0lRn6EMz/uwQOTKrLeOwDulWs+7KK02S3v4OmI9wc1U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0:14:26.017554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0:14:26.017554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6c8b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0:14:30.843832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0:14:30.845910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12d8, Identifier = 00, JSON = {'rxpk': [{'tmst': 2437674000, 'chan': 8, 'rfch': 0, 'freq': 903.0, 'stat': 1, 'modu': 'LORA', 'datr': 'SF8BW500', 'codr': '4/5', 'lsnr': 9.8, 'rssi': -48, 'size': 15, 'data': 'QO++rd6gswHggm+Bz/Pr'}]}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0:14:30.845910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01b3, FOpts: ), FPort: e0, FRMPayload: 0140, MIC: 81cff3eb)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0:14:30.845910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0:14:30.845910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ffa36058)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0:14:30.845910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12e6, Identifier = 03, JSON = {'txpk': {'imme': False, 'tmst': 2438674000, 'rfch': 0, 'powe': 21, 'ipol': True, 'datr': 'SF7BW500', 'freq': 923.3, 'modu': 'LORA', 'codr': '4/5', 'prea': 8, 'ncrc': True, 'size': 255, 'data': 'oO++rd4A1KTgCHa2qJUGyGt7GiJuvbc6/PseR3Em+gwr/BdANImhz7Kn9O5yvKlGUdKQPoRaMos90raDG/TYeL/OcQwwgY2UdDZ37WOgHT1xVzcXm+jgpMfDwOfttNQIQTnih/W93XFLKdf3xZrOtueeVFUIixN9IT0+CzJn1AZioq+jqYbh2KPtKp8m1Trv9GBZKpgE53RPR23cVVJ/frzbTVvhhG7jiahOOrcOKP/So6oM/tmGoTRD/xr5NL4x51sJiXUnhnRkz6NIpthRhq8cE1Mb7vXYFJQxT9/yi5LFEM3RJqmIBdCjnPPAsxqfZzejjiOVidsLoMr/o2B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0:14:30.845910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0:14:30.845910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12e6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0:14:33.314566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fd0d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0:14:33.314566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fd0d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0:14:35.754435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0:14:35.754435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12da, Identifier = 00, JSON = {'rxpk': [{'tmst': 2442521739, 'chan': 8, 'rfch': 0, 'freq': 903.0, 'stat': 1, 'modu': 'LORA', 'datr': 'SF8BW500', 'codr': '4/5', 'lsnr': 10.8, 'rssi': -48, 'size': 15, 'data': 'QO++rd6gtAHg+eqdEpGM'}]}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0:14:35.754435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01b4, FOpts: ), FPort: e0, FRMPayload: 0141, MIC: 9d12918c)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0:14:35.754435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0:14:35.754435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ed0ee006)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0:14:35.754435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327f, Identifier = 03, JSON = {'txpk': {'imme': False, 'tmst': 2443521739, 'rfch': 0, 'powe': 21, 'ipol': True, 'datr': 'SF7BW500', 'freq': 923.3, 'modu': 'LORA', 'codr': '4/5', 'prea': 8, 'ncrc': True, 'size': 255, 'data': 'oO++rd4A1aTgr41pCwlI0qaBTwj9cHE+UWxIdIASxdhwlP+uwIfAkWLvvMhvpIccZnDTQDcJVLrUnJdAbAMEqeHnQ09pHQ+7cdiUpXQ3jir5bYaRMBIlt4P4hVJYgWF6Pwc2QXy0EqYBdzZd5zjiIF+HJjoNNLlqDWOzHl2uFuQWVS9s/LY38LA/z+QM8utss/MzKkfqpZ2HYz3cXYzZmYvW3GIYx6pHOeP6snuWRsuAKNeGv0yJTnsllaLpIcF6GqsGMnAaPFY7iMBjPRiNg1xKdNzSFoF4IqiqHBoZuOPHaaLuA7564RhN/ngyZ0HH6wclDmX5H6yA+tTtDuA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0:14:35.754435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0:14:35.754435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02 327f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0:14:40.525489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0:14:40.525489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12db, Identifier = 00, JSON = {'rxpk': [{'tmst': 2447369480, 'chan': 8, 'rfch': 0, 'freq': 903.0, 'stat': 1, 'modu': 'LORA', 'datr': 'SF8BW500', 'codr': '4/5', 'lsnr': 10.5, 'rssi': -48, 'size': 15, 'data': 'QO++rd6gtQHgxYVfVTdq'}]}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0:14:40.525489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01b5, FOpts: ), FPort: e0, FRMPayload: 0142, MIC: 5f55376a)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0:14:40.525489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0:14:40.533541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0:14:40.533541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0:14:40.533541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0:14:40.533541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SF8BW500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0:14:40.533541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0:14:42.576262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0:14:42.578378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0:14:42.578378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12dc, Identifier = 00, JSON = {'rxpk': [{'tmst': 2449413020, 'chan': 1, 'rfch': 0, 'freq': 902.5, 'stat': -1, 'modu': 'LORA', 'datr': 'SF7BW125', 'codr': '4/6', 'lsnr': -11.5, 'rssi': -87, 'size': 175, 'data': 'lub3ndLvojUZdELTbVqaKQA6uMKmyNCzafog/7YV3qY5KfCtluKt63hHJLPXTQBDoo1EFFNyV8dxFoF+eek35Z0YapeiIOdhYVBs85O5jxHhQUxk24bqN094T67Bnkm/iRNHPyoXbVFWfFQxUWLf6Bi8fNjUuT59jNktOcyfezSRgw1zbQyh4oNBZLFcCN666zaeBADwCWBvtEYkd4hQ2GI8GHT3JOEPSDedQJYlKw=='}]}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0:14:42.578378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96, MACPayload: (FHDR: (DevAddr: e6f79dd2, FCtrl: ef, FCnt: 35a2, FOpts: 197442d36d5a9a29003ab8c2a6c8d0), FPort: b3, FRMPayload: f89a1d2b54ca55dac99999e462b729ac37432e0fc50c970c10eb3bbbd59f66ec9514f0aeadd2ed9beb18518d0f4479741613936657a231755a367c01df67ca983abf4988861fb817d64adbcbd474af10fe458800781da9c370db040ca79175c3f8ee054e4991e4bcb6a321c29a7bf3bcbf8f730b1ed6524b4a50e20c379ecacf5eb3782400c673258e17430d1bcc74d439029f, MIC: 4096252b)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0:14:43.326375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b5eb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0:14:43.326375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b5eb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0:14:45.395858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0:14:45.397877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12dd, Identifier = 00, JSON = {'rxpk': [{'tmst': 2452217208, 'chan': 8, 'rfch': 0, 'freq': 903.0, 'stat': 1, 'modu': 'LORA', 'datr': 'SF8BW500', 'codr': '4/5', 'lsnr': 10.5, 'rssi': -48, 'size': 15, 'data': 'QO++rd6AtgHgT0AmwWeJ'}]}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0:14:45.397877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01b6, FOpts: ), FPort: e0, FRMPayload: 0142, MIC: 26c16789)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0:14:45.397877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0:14:45.397877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a4d6, FOpts: ), FPort: 00, FRMPayload: 0345ff0001), MIC: e7583b0f)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0:14:45.397877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b8e2, Identifier = 03, JSON = {'txpk': {'imme': False, 'tmst': 2453217208, 'rfch': 0, 'powe': 21, 'ipol': True, 'datr': 'SF7BW500', 'freq': 923.3, 'modu': 'LORA', 'codr': '4/5', 'prea': 8, 'ncrc': True, 'size': 18, 'data': 'YO++rd4A1qQAz3ub6mLnWDsP'}}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0:14:45.397877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0:14:45.397877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b8e2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0:14:50.291007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0:14:50.291007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12de, Identifier = 00, JSON = {'rxpk': [{'tmst': 2457065276, 'chan': 8, 'rfch': 0, 'freq': 903.0, 'stat': 1, 'modu': 'LORA', 'datr': 'SF8BW500', 'codr': '4/5', 'lsnr': 10.8, 'rssi': -48, 'size': 17, 'data': 'QO++rd6CtwEDB+DZQpeZfBE='}]}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0:14:50.291007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01b7, FOpts: 0307), FPort: e0, FRMPayload: 0143, MIC: 97997c11)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0:14:50.291007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0:14:50.291007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0:14:50.291007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0:14:50.291007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0:14:50.300968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0:14:53.381589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ae63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0:14:53.381589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ae63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0:14:55.122934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12df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0:14:55.122934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12df, Identifier = 00, JSON = {'rxpk': [{'tmst': 2461912652, 'chan': 8, 'rfch': 0, 'freq': 903.0, 'stat': 1, 'modu': 'LORA', 'datr': 'SF8BW500', 'codr': '4/5', 'lsnr': 10.5, 'rssi': -48, 'size': 15, 'data': 'QO++rd6AuAHg5UD/xVIt'}]}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0:14:55.122934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01b8, FOpts: ), FPort: e0, FRMPayload: 0143, MIC: ffc5522d)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0:14:55.122934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0:14:55.122934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a4d7, FOpts: ), FPort: 00, FRMPayload: 052868e28c), MIC: 68fe1390)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0:14:55.122934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4d66, Identifier = 03, JSON = {'txpk': {'imme': False, 'tmst': 2462912652, 'rfch': 0, 'powe': 21, 'ipol': True, 'datr': 'SF7BW500', 'freq': 923.3, 'modu': 'LORA', 'codr': '4/5', 'prea': 8, 'ncrc': True, 'size': 18, 'data': 'YO++rd4A16QAyFNmowdo/hOQ'}}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0:14:55.122934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0:14:55.122934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4d66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0:14:59.965104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0:14:59.967240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12e0, Identifier = 00, JSON = {'rxpk': [{'tmst': 2466760739, 'chan': 8, 'rfch': 0, 'freq': 903.0, 'stat': 1, 'modu': 'LORA', 'datr': 'SF8BW500', 'codr': '4/5', 'lsnr': 11.5, 'rssi': -48, 'size': 17, 'data': 'QO++rd6CuQEFB+D/J/TxhTg='}]}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0:14:59.967240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01b9, FOpts: 0507), FPort: e0, FRMPayload: 0144, MIC: f4f18538)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0:14:59.967240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0:14:59.967240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0:14:59.967240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0:14:59.975310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0:14:59.975310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a4d8, FOpts: ), FPort: , FRMPayload: ), MIC: 1d6c5bb3)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0:14:59.975310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5a12, Identifier = 03, JSON = {'txpk': {'imme': False, 'tmst': 2467760739, 'rfch': 0, 'powe': 21, 'ipol': True, 'datr': 'SF8BW500', 'freq': 923.3, 'modu': 'LORA', 'codr': '4/5', 'prea': 8, 'ncrc': True, 'size': 12, 'data': 'YO++rd4A2KQdbFuz'}}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0:14:59.975310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0:14:59.975310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0:14:59.975310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0:14:59.985276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SF8BW500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0:15:03.450593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b424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0:15:03.450593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b424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0:15:04.790931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0:15:04.790931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12e1, Identifier = 00, JSON = {'rxpk': [{'tmst': 2471608187, 'chan': 8, 'rfch': 0, 'freq': 903.0, 'stat': 1, 'modu': 'LORA', 'datr': 'SF8BW500', 'codr': '4/5', 'lsnr': 10.8, 'rssi': -48, 'size': 15, 'data': 'QO++rd6AugHgvl5AzeAP'}]}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0:15:04.790931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01ba, FOpts: ), FPort: e0, FRMPayload: 0145, MIC: 40cde00f)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0:15:04.790931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0:15:04.790931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51e0b03e)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0:15:04.790931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568c, Identifier = 03, JSON = {'txpk': {'imme': False, 'tmst': 2472608187, 'rfch': 0, 'powe': 21, 'ipol': True, 'datr': 'SF8BW500', 'freq': 923.3, 'modu': 'LORA', 'codr': '4/5', 'prea': 8, 'ncrc': True, 'size': 255, 'data': 'oO++rd4A2aTggszk5j4fxae+HSnjQ1UsKPaDUFyYCc2OMImY+uIsRr9XvtJ3/TQDqevO2r6JOCQvyHY3bjGh0KLnK73yWxMQVu3QmTRVAtMcS5+uOJ+KU00k87w0pD1pEWSqAJjkrb6eJoMjQphd01ZZLhAK5pyJo9OGUAeb4Oa12O0kAex4AGKwvDuU4ydl40bpqL8V8Vj+ov9WT8Q71XQY/55obPb/ZFfqlUctL6Am/ZpHlwntmw4mTK4Y/hOn3MNfpBf8cCdWxf0YXl9cYjQkooogm2IExi7Qezr4JffXgCb5fEywbOKtoa2kwRprOyf84lbDfA2YRPZR4LA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0:15:04.790931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0:15:04.790931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02 568c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0:15:09.672411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0:15:09.672411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12e3, Identifier = 00, JSON = {'rxpk': [{'tmst': 2476455967, 'chan': 8, 'rfch': 0, 'freq': 903.0, 'stat': 1, 'modu': 'LORA', 'datr': 'SF8BW500', 'codr': '4/5', 'lsnr': 10.5, 'rssi': -48, 'size': 15, 'data': 'QO++rd6guwHgUpxKH7C8'}]}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0:15:09.672411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01bb, FOpts: ), FPort: e0, FRMPayload: 0146, MIC: 4a1fb0bc)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0:15:09.672411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0:15:09.672411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d0ebd861)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0:15:09.672411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7606, Identifier = 03, JSON = {'txpk': {'imme': False, 'tmst': 2477455967, 'rfch': 0, 'powe': 21, 'ipol': True, 'datr': 'SF8BW500', 'freq': 923.3, 'modu': 'LORA', 'codr': '4/5', 'prea': 8, 'ncrc': True, 'size': 255, 'data': 'oO++rd4A2qTgEVVmWra1W3kFoP0LiTxNxsz0uWVDp379wMQ8QpAr8NmCqhrDNUVQDyxigIHENZkaGmRTSHhvncCEk6CGUUC1mhEkzkddWAjzrBMZ94r+Oqf18meUZ55FnTDFlxb0V8x98nrbJw3KWqpV/skLmvGfxeocPsQt38mtpz1VTCx3WyuW5zo0hO2hwcPTw5wF4Cl0VNFSQU+sCI81B9GFtbbU6+qDN0yfXIv2VEHL99F5z2XKAhagc6Uvh5kz6F75KfpL9VOXGYW4hQGwDX7Y469PmiZb0179kidD648oFcpEsiYJwx/9vPXpobCVxGWwFehEmXjQ69h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0:15:09.672411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0:15:09.672411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7606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0:15:13.569012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a0f3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0:15:13.569012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a0f3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0:15:14.524089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0:15:14.524089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12e4, Identifier = 00, JSON = {'rxpk': [{'tmst': 2481303759, 'chan': 8, 'rfch': 0, 'freq': 903.0, 'stat': 1, 'modu': 'LORA', 'datr': 'SF8BW500', 'codr': '4/5', 'lsnr': 10.8, 'rssi': -48, 'size': 15, 'data': 'QO++rd6gvAHgr79pNgZA'}]}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0:15:14.524089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01bc, FOpts: ), FPort: e0, FRMPayload: 0147, MIC: 69360640)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0:15:14.524089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0:15:14.524089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bf18b21c)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0:15:14.524089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ac68, Identifier = 03, JSON = {'txpk': {'imme': False, 'tmst': 2482303759, 'rfch': 0, 'powe': 21, 'ipol': True, 'datr': 'SF8BW500', 'freq': 923.3, 'modu': 'LORA', 'codr': '4/5', 'prea': 8, 'ncrc': True, 'size': 255, 'data': 'oO++rd4A26TgoDCbN1ZXihgIDYfMX08uK/FnRQUPEdV8EMRAPj56uj/5imcecn/xoOISKh8YGE0ky5qqNLvwMAzz1AR2ETymXIDdJPQfJIMt4PH3aOk3DmnbGdQ7eejsUePhRJ9fSmCgvMaZ4ehygqBAOSaU8tMpohFSj5P7A2xvfhdk5ihJNFWfDBj0wtARIe8d2nzd+ugPNGfv8/D/8m9W53wWKAlGwykfiSm/k1svcBqsUCLS3Wq9qqUtYjTVXhZcyNNNu6CU5dGCxkT+ZTpRkZzocoObw5eAyjfN1TgAF5scSYPUwl50Y14dNXbtMT1rMS2q/Cxi7cu/GLI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0:15:14.524089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0:15:14.524089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ac68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0:15:19.307394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0:15:19.307394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12e5, Identifier = 00, JSON = {'rxpk': [{'tmst': 2486151534, 'chan': 8, 'rfch': 0, 'freq': 903.0, 'stat': 1, 'modu': 'LORA', 'datr': 'SF8BW500', 'codr': '4/5', 'lsnr': 10.8, 'rssi': -48, 'size': 15, 'data': 'QO++rd6gvQHg0FYJ1aVU'}]}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0:15:19.307394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01bd, FOpts: ), FPort: e0, FRMPayload: 0148, MIC: 09d5a554)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0:15:19.307394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0:15:19.307394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f5a8e0a7)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0:15:19.307394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2b44, Identifier = 03, JSON = {'txpk': {'imme': False, 'tmst': 2487151534, 'rfch': 0, 'powe': 21, 'ipol': True, 'datr': 'SF8BW500', 'freq': 923.3, 'modu': 'LORA', 'codr': '4/5', 'prea': 8, 'ncrc': True, 'size': 255, 'data': 'oO++rd4A3KTguibQoR33BiZkhhqPps8yW8Ey7EK0AMO05WW6Al2gxGnMPCPNwwcnykw8I0O2BOVM6tx0nQJ4feAdH0FFarnYiu0x41X3cIgBPneUT3h5Ow6PxrnvXowqge+0kWQky1u07AUGFmAsfeqIpMOS6NLhQpakwByZXivQwBmiuLiWjfYPSJPHw600MZDW680vOc6Qwp2uv2eVekQnwccgDn2k/ku2ak3yiu79v8PcVzK+uYViq3BygLp4KWYxchSEwZfM79CWcumc23LnAV2xoBiiATYuUQv1gwfzTm0fPcT71jNZgkc6EuDoUWWQkHPefwKhwq71qOC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0:15:19.307394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0:15:19.307394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2b44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0:15:23.611500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1127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0:15:23.611500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1127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0:15:24.181805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0:15:24.181805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12e6, Identifier = 00, JSON = {'rxpk': [{'tmst': 2490999337, 'chan': 8, 'rfch': 0, 'freq': 903.0, 'stat': 1, 'modu': 'LORA', 'datr': 'SF8BW500', 'codr': '4/5', 'lsnr': 11.0, 'rssi': -48, 'size': 15, 'data': 'QO++rd6gvgHgirTKxjv5'}]}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0:15:24.181805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01be, FOpts: ), FPort: e0, FRMPayload: 0149, MIC: cac63bf9)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0:15:24.181805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0:15:24.181805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a4dd,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4dc1d1f6)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0:15:24.181805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b17e, Identifier = 03, JSON = {'txpk': {'imme': False, 'tmst': 2491999337, 'rfch': 0, 'powe': 21, 'ipol': True, 'datr': 'SF8BW500', 'freq': 923.3, 'modu': 'LORA', 'codr': '4/5', 'prea': 8, 'ncrc': True, 'size': 255, 'data': 'oO++rd4A3aTg1vIUNir81yin75vaqU+nlAVLlB8rR2Cl5fZKtp/jiRrvyPdMJdYXQxuw4AYUy9rr0fxe3V7Ca24TcV/mr0jz9tj+20dLcbKrll9wi6kmCs8e4ZKjQ4yEzWIJZpzG3FpGABy8+jbSNdsh4EFKtY+MUnzGIbE4jSVuiE81g40zehpYVbtVwQVzp2d3sPrEwf4ZkqeRPkX3zZkUlsDunh7aqXd/UD3TyHm2ojwHqanGf6M1tis88l/6fvHFxkjtjAB8Po4RxnU2YtPc6JUKtRtqEi8DX4kchRMr0LrzGgBJZf+VE3SmA3Qi63k5wyaVAj72K6NNwdH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0:15:24.181805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0:15:24.181805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b17e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0:15:29.043200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0:15:29.045217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12e7, Identifier = 00, JSON = {'rxpk': [{'tmst': 2495847147, 'chan': 8, 'rfch': 0, 'freq': 903.0, 'stat': 1, 'modu': 'LORA', 'datr': 'SF8BW500', 'codr': '4/5', 'lsnr': 11.0, 'rssi': -48, 'size': 15, 'data': 'QO++rd6gvwHggjuAKwlb'}]}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0:15:29.045217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01bf, FOpts: ), FPort: e0, FRMPayload: 014a, MIC: 802b095b)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0:15:29.045217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0:15:29.045217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0:15:29.053267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0:15:29.053267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0:15:29.053267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SF8BW500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0:15:29.053267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0:15:33.776327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85ba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0:15:33.776327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85ba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0:15:33.886291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0:15:33.886291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12e8, Identifier = 00, JSON = {'rxpk': [{'tmst': 2500694919, 'chan': 8, 'rfch': 0, 'freq': 903.0, 'stat': 1, 'modu': 'LORA', 'datr': 'SF8BW500', 'codr': '4/5', 'lsnr': 11.5, 'rssi': -50, 'size': 15, 'data': 'QO++rd6AwAHgJIkFYL+6'}]}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0:15:33.886291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01c0, FOpts: ), FPort: e0, FRMPayload: 014a, MIC: 0560bfba)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0:15:33.886291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0:15:33.886291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a4de, FOpts: ), FPort: 00, FRMPayload: 0345ff0001), MIC: 192aa58b)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0:15:33.886291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0134, Identifier = 03, JSON = {'txpk': {'imme': False, 'tmst': 2501694919, 'rfch': 0, 'powe': 21, 'ipol': True, 'datr': 'SF8BW500', 'freq': 923.3, 'modu': 'LORA', 'codr': '4/5', 'prea': 8, 'ncrc': True, 'size': 18, 'data': 'YO++rd4A3qQACbnhoWUZKqWL'}}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0:15:33.886291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0:15:33.886291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0134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0:15:38.700892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0:15:38.702953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12ea, Identifier = 00, JSON = {'rxpk': [{'tmst': 2505543054, 'chan': 8, 'rfch': 0, 'freq': 903.0, 'stat': 1, 'modu': 'LORA', 'datr': 'SF8BW500', 'codr': '4/5', 'lsnr': 11.0, 'rssi': -48, 'size': 17, 'data': 'QO++rd6CwQEDB+DL8h9WtXA='}]}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0:15:38.702953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01c1, FOpts: 0307), FPort: e0, FRMPayload: 014b, MIC: 1f56b570)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0:15:38.702953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0:15:38.702953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0:15:38.702953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0:15:38.702953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0:15:38.711012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0:15:43.621752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0:15:43.623840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12eb, Identifier = 00, JSON = {'rxpk': [{'tmst': 2510390500, 'chan': 8, 'rfch': 0, 'freq': 903.0, 'stat': 1, 'modu': 'LORA', 'datr': 'SF8BW500', 'codr': '4/5', 'lsnr': 10.5, 'rssi': -48, 'size': 15, 'data': 'QO++rd6AwgHgGpr/e1zS'}]}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0:15:43.623840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01c2, FOpts: ), FPort: e0, FRMPayload: 014b, MIC: ff7b5cd2)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0:15:43.623840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0:15:43.623840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a4df, FOpts: ), FPort: 00, FRMPayload: 053868e28c), MIC: daf0e9b8)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0:15:43.623840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44d7, Identifier = 03, JSON = {'txpk': {'imme': False, 'tmst': 2511390500, 'rfch': 0, 'powe': 21, 'ipol': True, 'datr': 'SF8BW500', 'freq': 923.3, 'modu': 'LORA', 'codr': '4/5', 'prea': 8, 'ncrc': True, 'size': 18, 'data': 'YO++rd4A36QADZUWwina8Om4'}}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0:15:43.623840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0:15:43.623840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44d7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0:15:43.841851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a107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0:15:43.841851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a107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0:15:48.435602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0:15:48.435602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12ec, Identifier = 00, JSON = {'rxpk': [{'tmst': 2515238586, 'chan': 8, 'rfch': 0, 'freq': 903.0, 'stat': 1, 'modu': 'LORA', 'datr': 'SF8BW500', 'codr': '4/5', 'lsnr': 11.0, 'rssi': -48, 'size': 17, 'data': 'QO++rd6CwwEFB+CTgonPlEA='}]}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0:15:48.438504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01c3, FOpts: 0507), FPort: e0, FRMPayload: 014c, MIC: 89cf9440)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0:15:48.438504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0:15:48.438504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0:15:48.438504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0:15:48.446561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0:15:48.446561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a4e0, FOpts: ), FPort: , FRMPayload: ), MIC: b388f5fc)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0:15:48.446561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3160, Identifier = 03, JSON = {'txpk': {'imme': False, 'tmst': 2516238586, 'rfch': 0, 'powe': 21, 'ipol': True, 'datr': 'SF9BW500', 'freq': 923.3, 'modu': 'LORA', 'codr': '4/5', 'prea': 8, 'ncrc': True, 'size': 12, 'data': 'YO++rd4A4KSziPX8'}}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0:15:48.446561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0:15:48.446561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0:15:48.446561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0:15:48.456517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(Confirmed) SF8BW500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0:15:53.273937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0:15:53.273937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12ed, Identifier = 00, JSON = {'rxpk': [{'tmst': 2520086013, 'chan': 8, 'rfch': 0, 'freq': 903.0, 'stat': 1, 'modu': 'LORA', 'datr': 'SF8BW500', 'codr': '4/5', 'lsnr': 10.5, 'rssi': -48, 'size': 15, 'data': 'QO++rd6AxAHg586/C7GC'}]}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0:15:53.273937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01c4, FOpts: ), FPort: e0, FRMPayload: 014d, MIC: bf0bb182)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0:15:53.273937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0:15:53.273937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a4e1,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c7ec69ea)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0:15:53.273937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4816, Identifier = 03, JSON = {'txpk': {'imme': False, 'tmst': 2521086013, 'rfch': 0, 'powe': 21, 'ipol': True, 'datr': 'SF9BW500', 'freq': 923.3, 'modu': 'LORA', 'codr': '4/5', 'prea': 8, 'ncrc': True, 'size': 255, 'data': 'oO++rd4A4aTgchfJdePukbLDl8D15Q7ervVfFxv4HjNHsBGBnlKCGC+uiyjdJZHkMtIm4B5SxXxBtar+gfCTUY1eR3r+C0gYzg51F57lzsLTjDqSLSkeWY1FMnm8wTRmunfwkh2TFO2PH1kOdK6d5K/2Yn4zfEt6KkXhY8jFhajaG7dgM6TnxqoxYFPFfc+CkI21R8LoqsnemztNo8Bb10vEDX/g248mJri9nerMRi3q9KRJRDo0gR7lcKZPNBVATTzxMlPamQcAnuO/tCa3A0MbZ9h6+OV9q6X/xaJql7FMjn7FBR+EL8cCZPbYSY1cZGZdTyrlIr85WpHH7Gn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0:15:53.273937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0:15:53.273937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4816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0:15:53.907964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02 747b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0:15:53.907964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02 747b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0:15:58.143886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0:15:58.145976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12ee, Identifier = 00, JSON = {'rxpk': [{'tmst': 2524933768, 'chan': 8, 'rfch': 0, 'freq': 903.0, 'stat': 1, 'modu': 'LORA', 'datr': 'SF8BW500', 'codr': '4/5', 'lsnr': 11.0, 'rssi': -48, 'size': 15, 'data': 'QO++rd6gxQHgYAwePjWK'}]}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0:15:58.145976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01c5, FOpts: ), FPort: e0, FRMPayload: 014e, MIC: 1e3e358a)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0:15:58.145976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0:15:58.145976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a4e2,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1d4cdcdf)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0:15:58.145976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1b21, Identifier = 03, JSON = {'txpk': {'imme': False, 'tmst': 2525933768, 'rfch': 0, 'powe': 21, 'ipol': True, 'datr': 'SF9BW500', 'freq': 923.3, 'modu': 'LORA', 'codr': '4/5', 'prea': 8, 'ncrc': True, 'size': 255, 'data': 'oO++rd4A4qTgzeF3FVoG0DPGvWmH/6onb/SCXaUq9UgrbdwOE62QDlPM9y0Iq7AKClpifrrB0HIbvzJH21p4TGOZu1ReKgiNh5BLsSe7Hps25Wwv0J3PuVQqjGEpgaEHmDwsAl3/16g2hnJHzczq/9sIb75BgTGC8yBph3VZwBKzXKnyVaTfSQV1BQCsrli3RC6q/K2U/6gMaShKE5L8CDjzaPoUiwnp2cOfwFGjAxoMikpZeIo+qZ1bVI82vaFQl0AnCFedjZgQ2TT5CXTCNqBTd4aaX9FCiPrSXHv5neRh5ab3mm4wYNGH3LgzjXDXXK3H9GuDCxiUE5EdTNz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0:15:58.145976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0:15:58.145976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1b21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0:16:02.987473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12ef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0:16:02.987473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12ef, Identifier = 00, JSON = {'rxpk': [{'tmst': 2529781547, 'chan': 8, 'rfch': 0, 'freq': 903.0, 'stat': 1, 'modu': 'LORA', 'datr': 'SF8BW500', 'codr': '4/5', 'lsnr': 10.8, 'rssi': -48, 'size': 15, 'data': 'QO++rd6gxgHg++hnXkTR'}]}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0:16:02.987473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01c6, FOpts: ), FPort: e0, FRMPayload: 014f, MIC: 675e44d1)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0:16:02.987473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0:16:02.987473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a4e3,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b09823c9)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0:16:02.987473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1eae, Identifier = 03, JSON = {'txpk': {'imme': False, 'tmst': 2530781547, 'rfch': 0, 'powe': 21, 'ipol': True, 'datr': 'SF9BW500', 'freq': 923.3, 'modu': 'LORA', 'codr': '4/5', 'prea': 8, 'ncrc': True, 'size': 255, 'data': 'oO++rd4A46TgruQCl3gtyC5DJ+sRjHqaJcPK1lg08VEqLEWs79I486eMyXtWfLn9A8goNOqFkndJwrdPq7kEM6i6e2oT/czrOsO7nO+NF+nMxqiy6rvJEN1yh3+c9fwMMUXovgE41TA3364kNpzr37109s3l7PWtqqz6nedds383q8ODeFTSK5qLCmT08B9TkMdSqRp5+RwlfPfAnRPz+ETqfWCu6gzNhd3K3ATnRJmqBgYIlq8hJ489KOIULLE3UiUAg3WpHFl1oycpmUixgPitoRzGVVl/9zwBNlih3i5/vS0DwoZW0DGBLxP9x8ZmQtUd5ZaRU+4FnTewmCP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0:16:02.987473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0:16:02.987473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1eae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0:16:04.027620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ecbc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0:16:04.027620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ecbc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0:16:07.827993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0:16:07.830007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12f1, Identifier = 00, JSON = {'rxpk': [{'tmst': 2534629322, 'chan': 8, 'rfch': 0, 'freq': 903.0, 'stat': 1, 'modu': 'LORA', 'datr': 'SF8BW500', 'codr': '4/5', 'lsnr': 11.3, 'rssi': -50, 'size': 15, 'data': 'QO++rd6gxwHgbGxUlrKN'}]}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0:16:07.830007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01c7, FOpts: ), FPort: e0, FRMPayload: 0150, MIC: 5496b28d)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0:16:07.830007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0:16:07.830007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a4e4,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8f4b28cb)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0:16:07.830007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51c6, Identifier = 03, JSON = {'txpk': {'imme': False, 'tmst': 2535629322, 'rfch': 0, 'powe': 21, 'ipol': True, 'datr': 'SF9BW500', 'freq': 923.3, 'modu': 'LORA', 'codr': '4/5', 'prea': 8, 'ncrc': True, 'size': 255, 'data': 'oO++rd4A5KTgyYZeuL4wynAyld3kn6Ipgvj/BA24enJHKtfxZU2+dxvhjeCx2PjGoBGPFigGbBUknEBrwZuRwPRtkwC4X1nHS2X8LhXojIHYEQI7j62HT5mSNPSgZ3bmhwL8cTZ8/a7JAsK6aQj2y2rWeFXDvdJyoUxbZGRaUiHBuWn6yvX1BOmsFIA18VjfHFHahL9OXRq3wTjb4bblJyNfAgy03KVrpdq1Tv+P3hlDHQdjfJ2qnoAUpCdbmO2HMgtq2VzSuwi1DZpw8BGKliFUSBibE/3cPljaAHr0jy4tUMikcg/wWsjj6EGKJDK4/3E2aEvli2NU10OPSyj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0:16:07.830007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0:16:07.830007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51c6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0:16:12.666221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0:16:12.666221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12f2, Identifier = 00, JSON = {'rxpk': [{'tmst': 2539477106, 'chan': 8, 'rfch': 0, 'freq': 903.0, 'stat': 1, 'modu': 'LORA', 'datr': 'SF8BW500', 'codr': '4/5', 'lsnr': 11.0, 'rssi': -48, 'size': 15, 'data': 'QO++rd6gyAHgtvDsWu7R'}]}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0:16:12.666221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01c8, FOpts: ), FPort: e0, FRMPayload: 0151, MIC: ec5aeed1)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0:16:12.666221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0:16:12.666221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a4e5,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9e6a88b2)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0:16:12.666221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2bae, Identifier = 03, JSON = {'txpk': {'imme': False, 'tmst': 2540477106, 'rfch': 0, 'powe': 21, 'ipol': True, 'datr': 'SF9BW500', 'freq': 923.3, 'modu': 'LORA', 'codr': '4/5', 'prea': 8, 'ncrc': True, 'size': 255, 'data': 'oO++rd4A5aTg4IL0UCjJiNNy+tjz4PM6M0NRUde5foxoRQlcHVEMkajmYj6ICjdtB82nzx45O3UhHlwf7g3Ti+m15JKrmsmxISRfdu46EC4PcV9aY7yb0vSA9QNxQobsqOYKCgkAExwUHRget84ccy5/Grhr6lE1dvazIUIRe08RY00FW0FUpYd8jjpB8drSrsREHvRCzTvSC4164WMRgjF2nyI3RVk6DrMRsAUkE5Jmydc9XS6SfnQjuMkMtIdPnQq+SPxkUBkJ/wyZcKp7ADLgok6wWntUpARYJPxexnJCe3Qt9odiVrQsitNP7X+X+suKE7pFPVMIYXSeaoi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0:16:12.666221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0:16:12.666221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2bae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0:16:14.114425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d712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0:16:14.114425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d712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0:16:17.530031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0:16:17.532294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12f3, Identifier = 00, JSON = {'rxpk': [{'tmst': 2544324823, 'chan': 8, 'rfch': 0, 'freq': 903.0, 'stat': 1, 'modu': 'LORA', 'datr': 'SF8BW500', 'codr': '4/5', 'lsnr': 11.8, 'rssi': -49, 'size': 15, 'data': 'QO++rd6gyQHgylJphfzP'}]}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0:16:17.532294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a0, FCnt: 01c9, FOpts: ), FPort: e0, FRMPayload: 0152, MIC: 6985fccf)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0:16:17.532294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0:16:17.532294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0:16:17.540359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0:16:17.540359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0:16:17.540359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SF8BW500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0:16:17.540359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SF8BW500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0:16:17.540359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0:16:17.550330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0:16:17.550330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0:16:17.550330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0:16:17.550330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0:16:17.560330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0:16:17.560330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0:16:17.560330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0:16:17.570362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TP_A_US915_ED_MAC_BV_012_A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0:16:17.570362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TP_A_US915_ED_MAC_BV_012_B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17:12:43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RX1 Receive window test (Part 2)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Data Rates to be measured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ALL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End test case when limit exceeded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0:00:00.000254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TP_A_US915_ED_MAC_BV_012_B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0:00:00.030288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0:00:00.030288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0:00:00.040256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0:00:00.040256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0:00:00.080253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0:00:00.110257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0:00:00.110257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0:00:00.120254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0:00:02.816650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0:00:04.688690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3018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0:00:04.688690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3018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0:00:04.688690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0:00:07.660565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0:00:07.660565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12f5, Identifier = 00, JSON = {'rxpk': [{'tmst': 2554020349, 'chan': 8, 'rfch': 0, 'freq': 903.0, 'stat': 1, 'modu': 'LORA', 'datr': 'SF8BW500', 'codr': '4/5', 'lsnr': 10.8, 'rssi': -48, 'size': 15, 'data': 'QO++rd6AywHgoc/PsPSy'}]}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0:00:07.660565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01cb, FOpts: ), FPort: e0, FRMPayload: 0152, MIC: cfb0f4b2)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0:00:07.660565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0:00:07.660565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a4e6, FOpts: ), FPort: 00, FRMPayload: 0345010071), MIC: 2168c85b)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0:00:07.660565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a2a5, Identifier = 03, JSON = {'txpk': {'imme': False, 'tmst': 2555020349, 'rfch': 0, 'powe': 21, 'ipol': True, 'datr': 'SF9BW500', 'freq': 923.3, 'modu': 'LORA', 'codr': '4/5', 'prea': 8, 'ncrc': True, 'size': 18, 'data': 'YO++rd4A5qQA5qfRpc8haMhb'}}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0:00:07.660565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0:00:07.660565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a2a5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0:00:12.535536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0:00:12.535536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12f6, Identifier = 00, JSON = {'rxpk': [{'tmst': 2558868447, 'chan': 8, 'rfch': 0, 'freq': 903.0, 'stat': 1, 'modu': 'LORA', 'datr': 'SF8BW500', 'codr': '4/5', 'lsnr': 11.5, 'rssi': -48, 'size': 17, 'data': 'QO++rd6CzAEDB+A4l1UDHQY='}]}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0:00:12.535536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01cc, FOpts: 0307), FPort: e0, FRMPayload: 0153, MIC: 55031d06)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0:00:12.535536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0:00:12.535536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0:00:12.535536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0:00:12.545493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0:00:12.545493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0:00:14.805873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8404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0:00:14.805873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8404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0:00:17.380702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0:00:17.380702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12f8, Identifier = 00, JSON = {'rxpk': [{'tmst': 2563715835, 'chan': 8, 'rfch': 0, 'freq': 903.0, 'stat': 1, 'modu': 'LORA', 'datr': 'SF8BW500', 'codr': '4/5', 'lsnr': 11.0, 'rssi': -48, 'size': 15, 'data': 'QO++rd6AzQHgmRzsW8j0'}]}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0:00:17.383526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01cd, FOpts: ), FPort: e0, FRMPayload: 0153, MIC: ec5bc8f4)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0:00:17.383526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0:00:17.383526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a4e7, FOpts: ), FPort: 00, FRMPayload: 0325ff0001), MIC: 7b032a23)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0:00:17.383526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0d03, Identifier = 03, JSON = {'txpk': {'imme': False, 'tmst': 2564715835, 'rfch': 0, 'powe': 21, 'ipol': True, 'datr': 'SF9BW500', 'freq': 923.3, 'modu': 'LORA', 'codr': '4/5', 'prea': 8, 'ncrc': True, 'size': 18, 'data': 'YO++rd4A56QAZfLTnN17Ayoj'}}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0:00:17.383526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0:00:17.383526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0d03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0:00:22.339552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0:00:22.339552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12f9, Identifier = 00, JSON = {'rxpk': [{'tmst': 2568668621, 'chan': 0, 'rfch': 0, 'freq': 902.3, 'stat': 1, 'modu': 'LORA', 'datr': 'SF8BW125', 'codr': '4/5', 'lsnr': 11.5, 'rssi': -46, 'size': 17, 'data': 'QO++rd6CzgEDB+D22a+bjiE='}]}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0:00:22.339552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01ce, FOpts: 0307), FPort: e0, FRMPayload: 0154, MIC: af9b8e21)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0:00:22.339552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0:00:22.339552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0:00:22.339552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0:00:22.339552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0:00:22.349553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0:00:22.349553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0:00:22.349553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0:00:22.349553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0:00:22.359561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SF12BW500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0:00:22.359561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0:00:24.998865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a9fd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0:00:24.998865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a9fd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0:00:27.231723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0:00:27.231723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12fa, Identifier = 00, JSON = {'rxpk': [{'tmst': 2573511101, 'chan': 1, 'rfch': 0, 'freq': 902.5, 'stat': 1, 'modu': 'LORA', 'datr': 'SF8BW125', 'codr': '4/5', 'lsnr': 11.3, 'rssi': -45, 'size': 15, 'data': 'QO++rd6AzwHgtWADOfTs'}]}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0:00:27.231723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01cf, FOpts: ), FPort: e0, FRMPayload: 0154, MIC: 0339f4ec)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0:00:27.231723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0:00:27.231723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a4e8, FOpts: ), FPort: 00, FRMPayload: 0305ff0001), MIC: d52ccd23)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0:00:27.231723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2a3d, Identifier = 03, JSON = {'txpk': {'imme': False, 'tmst': 2574511101, 'rfch': 0, 'powe': 21, 'ipol': True, 'datr': 'SF11BW500', 'freq': 923.9, 'modu': 'LORA', 'codr': '4/5', 'prea': 8, 'ncrc': True, 'size': 18, 'data': 'YO++rd4A6KQA4yYixIHVLM0j'}}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0:00:27.231723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0:00:27.231723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2a3d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12fb, Identifier = 00, JSON = {'rxpk': [{'tmst': 2578591572, 'chan': 7, 'rfch': 1, 'freq': 903.7, 'stat': 1, 'modu': 'LORA', 'datr': 'SF10BW125', 'codr': '4/5', 'lsnr': 8.3, 'rssi': -49, 'size': 17, 'data': 'QO++rd6C0AEDB+D8Th7/Jig='}]}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01d0, FOpts: 0307), FPort: e0, FRMPayload: 0155, MIC: 1eff2628)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0:00:32.244293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0:00:32.254247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0:00:35.044609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2a5a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0:00:35.044609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2a5a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0:00:37.104937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0:00:37.104937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12fc, Identifier = 00, JSON = {'rxpk': [{'tmst': 2583433820, 'chan': 6, 'rfch': 1, 'freq': 903.3, 'stat': 1, 'modu': 'LORA', 'datr': 'SF10BW125', 'codr': '4/5', 'lsnr': 6.5, 'rssi': -42, 'size': 15, 'data': 'QO++rd6A0QHgL4zgt6pm'}]}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0:00:37.104937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01d1, FOpts: ), FPort: e0, FRMPayload: 0155, MIC: e0b7aa66)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0:00:37.104937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0:00:37.104937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a4e9, FOpts: ), FPort: 00, FRMPayload: 052868e28c), MIC: 42ff7807)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0:00:37.104937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3d8b, Identifier = 03, JSON = {'txpk': {'imme': False, 'tmst': 2584433820, 'rfch': 0, 'powe': 21, 'ipol': True, 'datr': 'SF12BW500', 'freq': 926.3, 'modu': 'LORA', 'codr': '4/5', 'prea': 8, 'ncrc': True, 'size': 18, 'data': 'YO++rd4A6aQAV/bSWKxC/3gH'}}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0:00:37.104937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0:00:37.104937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3d8b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0:00:41.982070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0:00:41.982070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12fd, Identifier = 00, JSON = {'rxpk': [{'tmst': 2588276771, 'chan': 2, 'rfch': 0, 'freq': 902.7, 'stat': 1, 'modu': 'LORA', 'datr': 'SF10BW125', 'codr': '4/5', 'lsnr': 5.3, 'rssi': -53, 'size': 17, 'data': 'QO++rd6C0gEFB+ABdeZcmFs='}]}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0:00:41.982070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01d2, FOpts: 0507), FPort: e0, FRMPayload: 0156, MIC: e65c985b)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0:00:41.982070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0:00:41.982070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0:00:41.982070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0:00:41.992033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0:00:41.992033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a4ea, FOpts: ), FPort: , FRMPayload: ), MIC: 298eb904)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0:00:41.992033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e6cd, Identifier = 03, JSON = {'txpk': {'imme': False, 'tmst': 2589276771, 'rfch': 0, 'powe': 21, 'ipol': True, 'datr': 'SF12BW500', 'freq': 924.5, 'modu': 'LORA', 'codr': '4/5', 'prea': 8, 'ncrc': True, 'size': 12, 'data': 'YO++rd4A6qQpjrkE'}}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0:00:41.992033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0:00:41.992033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0:00:42.002032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0:00:42.002032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SF10BW125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0:00:45.083415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10cc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0:00:45.083415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10cc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0:00:46.799748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12ff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0:00:46.801806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12ff, Identifier = 00, JSON = {'rxpk': [{'tmst': 2593118939, 'chan': 3, 'rfch': 0, 'freq': 902.9, 'stat': 1, 'modu': 'LORA', 'datr': 'SF10BW125', 'codr': '4/5', 'lsnr': 9.5, 'rssi': -43, 'size': 15, 'data': 'QO++rd6A0wHgpMC1xhPH'}]}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0:00:46.801806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01d3, FOpts: ), FPort: e0, FRMPayload: 0157, MIC: b5c613c7)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0:00:46.801806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0:00:46.801806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a4eb, FOpts: ), FPort: e0, FRMPayload: 03), MIC: 86036831)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0:00:46.801806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6001, Identifier = 03, JSON = {'txpk': {'imme': False, 'tmst': 2594118939, 'rfch': 0, 'powe': 21, 'ipol': True, 'datr': 'SF12BW500', 'freq': 925.1, 'modu': 'LORA', 'codr': '4/5', 'prea': 8, 'ncrc': True, 'size': 14, 'data': 'YO++rd4A66TgUYYDaDE='}}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0:00:46.801806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0:00:46.801806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6001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0:00:51.625604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0:00:51.625604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1300, Identifier = 00, JSON = {'rxpk': [{'tmst': 2597961444, 'chan': 5, 'rfch': 1, 'freq': 903.5, 'stat': 1, 'modu': 'LORA', 'datr': 'SF10BW125', 'codr': '4/5', 'lsnr': 9.3, 'rssi': -49, 'size': 15, 'data': 'QO++rd6A1AHgNthCdi+Y'}]}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0:00:51.625604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01d4, FOpts: ), FPort: e0, FRMPayload: 0158, MIC: 42762f98)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0:00:51.625604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0:00:51.625604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a4ec, FOpts: ), FPort: e0, FRMPayload: 03), MIC: eb798e06)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0:00:51.625604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fb74, Identifier = 03, JSON = {'txpk': {'imme': False, 'tmst': 2598961444, 'rfch': 0, 'powe': 21, 'ipol': True, 'datr': 'SF12BW500', 'freq': 926.9, 'modu': 'LORA', 'codr': '4/5', 'prea': 8, 'ncrc': True, 'size': 14, 'data': 'YO++rd4A7KTgU+t5jgY='}}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0:00:51.625604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0:00:51.625604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fb74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0:00:55.094060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efb0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0:00:55.094060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efb0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0:00:56.483055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0:00:56.485181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1301, Identifier = 00, JSON = {'rxpk': [{'tmst': 2602803954, 'chan': 4, 'rfch': 1, 'freq': 903.1, 'stat': 1, 'modu': 'LORA', 'datr': 'SF10BW125', 'codr': '4/5', 'lsnr': 9.8, 'rssi': -43, 'size': 15, 'data': 'QO++rd6A1QHg1m+x4Pb6'}]}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0:00:56.485181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01d5, FOpts: ), FPort: e0, FRMPayload: 0159, MIC: b1e0f6fa)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0:00:56.485181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0:00:56.485181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a4ed, FOpts: ), FPort: e0, FRMPayload: 03), MIC: db729981)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0:00:56.485181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ac23, Identifier = 03, JSON = {'txpk': {'imme': False, 'tmst': 2603803954, 'rfch': 0, 'powe': 21, 'ipol': True, 'datr': 'SF12BW500', 'freq': 925.7, 'modu': 'LORA', 'codr': '4/5', 'prea': 8, 'ncrc': True, 'size': 14, 'data': 'YO++rd4A7aTgINtymYE='}}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0:00:56.485181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0:00:56.485181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ac23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0:01:01.337025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0:01:01.339040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1302, Identifier = 00, JSON = {'rxpk': [{'tmst': 2607686899, 'chan': 0, 'rfch': 0, 'freq': 902.3, 'stat': 1, 'modu': 'LORA', 'datr': 'SF10BW125', 'codr': '4/5', 'lsnr': 7.5, 'rssi': -46, 'size': 15, 'data': 'QO++rd6A1gHgoZ0D/HvN'}]}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0:01:01.339040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01d6, FOpts: ), FPort: e0, FRMPayload: 015a, MIC: 03fc7bcd)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0:01:01.339040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0:01:01.339040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a4ee, FOpts: ), FPort: e0, FRMPayload: 03), MIC: 36c0ef12)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0:01:01.339040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01a5, Identifier = 03, JSON = {'txpk': {'imme': False, 'tmst': 2608686899, 'rfch': 0, 'powe': 21, 'ipol': True, 'datr': 'SF12BW500', 'freq': 923.3, 'modu': 'LORA', 'codr': '4/5', 'prea': 8, 'ncrc': True, 'size': 14, 'data': 'YO++rd4A7qTgHDbA7xI='}}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0:01:01.339040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0:01:01.339040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01a5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0:01:05.233230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6220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0:01:05.233230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6220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0:01:06.179971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0:01:06.179971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1303, Identifier = 00, JSON = {'rxpk': [{'tmst': 2612529549, 'chan': 3, 'rfch': 0, 'freq': 902.9, 'stat': 1, 'modu': 'LORA', 'datr': 'SF10BW125', 'codr': '4/5', 'lsnr': 9.5, 'rssi': -43, 'size': 15, 'data': 'QO++rd6A1wHgaTzXeLbc'}]}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0:01:06.179971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01d7, FOpts: ), FPort: e0, FRMPayload: 015b, MIC: d778b6dc)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0:01:06.179971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0:01:06.179971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a4ef, FOpts: ), FPort: e0, FRMPayload: 03), MIC: c382af27)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0:01:06.179971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8903, Identifier = 03, JSON = {'txpk': {'imme': False, 'tmst': 2613529549, 'rfch': 0, 'powe': 21, 'ipol': True, 'datr': 'SF12BW500', 'freq': 925.1, 'modu': 'LORA', 'codr': '4/5', 'prea': 8, 'ncrc': True, 'size': 14, 'data': 'YO++rd4A76Tgm8OCryc='}}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0:01:06.179971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0:01:06.179971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8903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0:01:11.049873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0:01:11.051896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1304, Identifier = 00, JSON = {'rxpk': [{'tmst': 2617371988, 'chan': 4, 'rfch': 1, 'freq': 903.1, 'stat': 1, 'modu': 'LORA', 'datr': 'SF10BW125', 'codr': '4/5', 'lsnr': 9.0, 'rssi': -44, 'size': 15, 'data': 'QO++rd6A2AHgUvjyQRDv'}]}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0:01:11.051896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01d8, FOpts: ), FPort: e0, FRMPayload: 015c, MIC: f24110ef)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0:01:11.051896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0:01:11.051896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a4f0, FOpts: ), FPort: e0, FRMPayload: 03), MIC: e16cf41f)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0:01:11.051896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16d2, Identifier = 03, JSON = {'txpk': {'imme': False, 'tmst': 2618371988, 'rfch': 0, 'powe': 21, 'ipol': True, 'datr': 'SF12BW500', 'freq': 925.7, 'modu': 'LORA', 'codr': '4/5', 'prea': 8, 'ncrc': True, 'size': 14, 'data': 'YO++rd4A8KTg+OFs9B8='}}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0:01:11.051896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0:01:11.051896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16d2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0:01:15.342956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5789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0:01:15.342956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5789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0:01:15.886832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0:01:15.886832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1305, Identifier = 00, JSON = {'rxpk': [{'tmst': 2622214429, 'chan': 5, 'rfch': 1, 'freq': 903.5, 'stat': 1, 'modu': 'LORA', 'datr': 'SF10BW125', 'codr': '4/5', 'lsnr': 7.8, 'rssi': -43, 'size': 15, 'data': 'QO++rd6A2QHg8TaFAT3s'}]}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0:01:15.886832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01d9, FOpts: ), FPort: e0, FRMPayload: 015d, MIC: 85013dec)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0:01:15.886832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0:01:15.886832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a4f1, FOpts: ), FPort: e0, FRMPayload: 03), MIC: 34cc46f7)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0:01:15.886832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0caa, Identifier = 03, JSON = {'txpk': {'imme': False, 'tmst': 2623214429, 'rfch': 0, 'powe': 21, 'ipol': True, 'datr': 'SF12BW500', 'freq': 926.9, 'modu': 'LORA', 'codr': '4/5', 'prea': 8, 'ncrc': True, 'size': 14, 'data': 'YO++rd4A8aTg3TTMRvc='}}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0:01:15.886832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0:01:15.886832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0caa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0:01:20.791114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0:01:20.791114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1307, Identifier = 00, JSON = {'rxpk': [{'tmst': 2627056870, 'chan': 7, 'rfch': 1, 'freq': 903.7, 'stat': 1, 'modu': 'LORA', 'datr': 'SF10BW125', 'codr': '4/5', 'lsnr': 9.0, 'rssi': -51, 'size': 15, 'data': 'QO++rd6A2gHgZ3qZlL2i'}]}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0:01:20.791114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01da, FOpts: ), FPort: e0, FRMPayload: 015e, MIC: 9994bda2)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0:01:20.791114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0:01:20.791114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a4f2, FOpts: ), FPort: e0, FRMPayload: 03), MIC: b237803f)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0:01:20.791114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d764, Identifier = 03, JSON = {'txpk': {'imme': False, 'tmst': 2628056870, 'rfch': 0, 'powe': 21, 'ipol': True, 'datr': 'SF12BW500', 'freq': 927.5, 'modu': 'LORA', 'codr': '4/5', 'prea': 8, 'ncrc': True, 'size': 14, 'data': 'YO++rd4A8qTgabI3gD8='}}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0:01:20.791114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0:01:20.791114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d764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0:01:25.542262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e2bd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0:01:25.542262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e2bd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0:01:25.593599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0:01:25.595642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1308, Identifier = 00, JSON = {'rxpk': [{'tmst': 2631899327, 'chan': 2, 'rfch': 0, 'freq': 902.7, 'stat': 1, 'modu': 'LORA', 'datr': 'SF10BW125', 'codr': '4/5', 'lsnr': 7.5, 'rssi': -41, 'size': 15, 'data': 'QO++rd6A2wHgrEsEI+Wt'}]}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0:01:25.595642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01db, FOpts: ), FPort: e0, FRMPayload: 015f, MIC: 0423e5ad)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0:01:25.595642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0:01:25.595642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a4f3, FOpts: ), FPort: e0, FRMPayload: 03), MIC: 2ea3ff55)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0:01:25.595642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63b9, Identifier = 03, JSON = {'txpk': {'imme': False, 'tmst': 2632899327, 'rfch': 0, 'powe': 21, 'ipol': True, 'datr': 'SF12BW500', 'freq': 924.5, 'modu': 'LORA', 'codr': '4/5', 'prea': 8, 'ncrc': True, 'size': 14, 'data': 'YO++rd4A86Tgby6j/1U='}}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0:01:25.595642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0:01:25.595642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63b9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0:01:30.422180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0:01:30.424270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1309, Identifier = 00, JSON = {'rxpk': [{'tmst': 2636741719, 'chan': 6, 'rfch': 1, 'freq': 903.3, 'stat': 1, 'modu': 'LORA', 'datr': 'SF10BW125', 'codr': '4/5', 'lsnr': 6.3, 'rssi': -45, 'size': 15, 'data': 'QO++rd6A3AHg+8ErcqiP'}]}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0:01:30.424270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01dc, FOpts: ), FPort: e0, FRMPayload: 0160, MIC: 2b72a88f)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0:01:30.424270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0:01:30.424270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a4f4, FOpts: ), FPort: e0, FRMPayload: 03), MIC: efe8bdca)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0:01:30.424270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8aa4, Identifier = 03, JSON = {'txpk': {'imme': False, 'tmst': 2637741719, 'rfch': 0, 'powe': 21, 'ipol': True, 'datr': 'SF12BW500', 'freq': 926.3, 'modu': 'LORA', 'codr': '4/5', 'prea': 8, 'ncrc': True, 'size': 14, 'data': 'YO++rd4A9KTgo+/ovco='}}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0:01:30.424270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0:01:30.432554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8aa4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0:01:35.289151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0:01:35.289151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130a, Identifier = 00, JSON = {'rxpk': [{'tmst': 2641584167, 'chan': 1, 'rfch': 0, 'freq': 902.5, 'stat': 1, 'modu': 'LORA', 'datr': 'SF10BW125', 'codr': '4/5', 'lsnr': 9.8, 'rssi': -43, 'size': 15, 'data': 'QO++rd6A3QHgMSmTYBf3'}]}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0:01:35.289151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01dd, FOpts: ), FPort: e0, FRMPayload: 0161, MIC: 936017f7)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0:01:35.289151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0:01:35.289151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a4f5, FOpts: ), FPort: e0, FRMPayload: 03), MIC: 24c41088)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0:01:35.289151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42f5, Identifier = 03, JSON = {'txpk': {'imme': False, 'tmst': 2642584167, 'rfch': 0, 'powe': 21, 'ipol': True, 'datr': 'SF12BW500', 'freq': 923.9, 'modu': 'LORA', 'codr': '4/5', 'prea': 8, 'ncrc': True, 'size': 14, 'data': 'YO++rd4A9aTgUyTEEIg='}}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0:01:35.289151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0:01:35.289151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42f5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0:01:35.709089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68e5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0:01:35.709089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68e5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0:01:40.149298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0:01:40.149298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130b, Identifier = 00, JSON = {'rxpk': [{'tmst': 2646467136, 'chan': 7, 'rfch': 1, 'freq': 903.7, 'stat': 1, 'modu': 'LORA', 'datr': 'SF10BW125', 'codr': '4/5', 'lsnr': 8.8, 'rssi': -51, 'size': 15, 'data': 'QO++rd6A3gHgSMYwa0zb'}]}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0:01:40.149298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01de, FOpts: ), FPort: e0, FRMPayload: 0162, MIC: 306b4cdb)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0:01:40.149298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0:01:40.149298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a4f6, FOpts: ), FPort: e0, FRMPayload: 03), MIC: 7f78cf86)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0:01:40.149298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3696, Identifier = 03, JSON = {'txpk': {'imme': False, 'tmst': 2647467136, 'rfch': 0, 'powe': 21, 'ipol': True, 'datr': 'SF12BW500', 'freq': 927.5, 'modu': 'LORA', 'codr': '4/5', 'prea': 8, 'ncrc': True, 'size': 14, 'data': 'YO++rd4A9qTg+394z4Y='}}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0:01:40.149298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0:01:40.149298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3696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0:01:44.976661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0:01:44.978711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130c, Identifier = 00, JSON = {'rxpk': [{'tmst': 2651309569, 'chan': 4, 'rfch': 1, 'freq': 903.1, 'stat': 1, 'modu': 'LORA', 'datr': 'SF10BW125', 'codr': '4/5', 'lsnr': 8.5, 'rssi': -42, 'size': 15, 'data': 'QO++rd6A3wHgJj6Pvp0H'}]}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0:01:44.978711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01df, FOpts: ), FPort: e0, FRMPayload: 0163, MIC: 8fbe9d07)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0:01:44.978711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0:01:44.978711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a4f7, FOpts: ), FPort: e0, FRMPayload: 03), MIC: 57fb8b1f)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0:01:44.978711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c98b, Identifier = 03, JSON = {'txpk': {'imme': False, 'tmst': 2652309569, 'rfch': 0, 'powe': 21, 'ipol': True, 'datr': 'SF12BW500', 'freq': 925.7, 'modu': 'LORA', 'codr': '4/5', 'prea': 8, 'ncrc': True, 'size': 14, 'data': 'YO++rd4A96TgS1f7ix8='}}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0:01:44.978711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0:01:44.978711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c98b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0:01:45.808915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61c3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0:01:45.808915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61c3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0:01:49.819641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0:01:49.819641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130e, Identifier = 00, JSON = {'rxpk': [{'tmst': 2656151928, 'chan': 6, 'rfch': 1, 'freq': 903.3, 'stat': 1, 'modu': 'LORA', 'datr': 'SF10BW125', 'codr': '4/5', 'lsnr': 7.5, 'rssi': -47, 'size': 15, 'data': 'QO++rd6A4AHgqhRNTxaZ'}]}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0:01:49.819641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01e0, FOpts: ), FPort: e0, FRMPayload: 0164, MIC: 4d4f1699)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0:01:49.819641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0:01:49.819641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a4f8, FOpts: ), FPort: e0, FRMPayload: 03), MIC: 3426321d)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0:01:49.819641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1231, Identifier = 03, JSON = {'txpk': {'imme': False, 'tmst': 2657151928, 'rfch': 0, 'powe': 21, 'ipol': True, 'datr': 'SF12BW500', 'freq': 926.3, 'modu': 'LORA', 'codr': '4/5', 'prea': 8, 'ncrc': True, 'size': 14, 'data': 'YO++rd4A+KTg+jQmMh0='}}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0:01:49.819641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0:01:49.819641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1231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0:01:54.696225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02 130f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0:01:54.698280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130f, Identifier = 00, JSON = {'rxpk': [{'tmst': 2660994367, 'chan': 0, 'rfch': 0, 'freq': 902.3, 'stat': 1, 'modu': 'LORA', 'datr': 'SF10BW125', 'codr': '4/5', 'lsnr': 10.3, 'rssi': -44, 'size': 15, 'data': 'QO++rd6A4QHgShbKY8TM'}]}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0:01:54.698280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01e1, FOpts: ), FPort: e0, FRMPayload: 0165, MIC: ca63c4cc)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0:01:54.698280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0:01:54.698280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a4f9, FOpts: ), FPort: e0, FRMPayload: 03), MIC: 9282f740)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0:01:54.698280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1dcd, Identifier = 03, JSON = {'txpk': {'imme': False, 'tmst': 2661994367, 'rfch': 0, 'powe': 21, 'ipol': True, 'datr': 'SF12BW500', 'freq': 923.3, 'modu': 'LORA', 'codr': '4/5', 'prea': 8, 'ncrc': True, 'size': 14, 'data': 'YO++rd4A+aTg8ZKC90A='}}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0:01:54.698280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0:01:54.698280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1dcd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0:01:55.946207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0c16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0:01:55.946207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0c16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0:01:59.545761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0:01:59.545761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1310, Identifier = 00, JSON = {'rxpk': [{'tmst': 2665836953, 'chan': 1, 'rfch': 0, 'freq': 902.5, 'stat': 1, 'modu': 'LORA', 'datr': 'SF10BW125', 'codr': '4/5', 'lsnr': 9.0, 'rssi': -49, 'size': 15, 'data': 'QO++rd6A4gHgcmQ41TvZ'}]}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0:01:59.545761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01e2, FOpts: ), FPort: e0, FRMPayload: 0166, MIC: 38d53bd9)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0:01:59.545761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0:01:59.545761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a4fa, FOpts: ), FPort: e0, FRMPayload: 03), MIC: 4abdc515)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0:01:59.545761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c082, Identifier = 03, JSON = {'txpk': {'imme': False, 'tmst': 2666836953, 'rfch': 0, 'powe': 21, 'ipol': True, 'datr': 'SF12BW500', 'freq': 923.9, 'modu': 'LORA', 'codr': '4/5', 'prea': 8, 'ncrc': True, 'size': 14, 'data': 'YO++rd4A+qTgUkq9xRU='}}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0:01:59.545761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0:01:59.545761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c082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0:02:04.347610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0:02:04.347610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1311, Identifier = 00, JSON = {'rxpk': [{'tmst': 2670679394, 'chan': 3, 'rfch': 0, 'freq': 902.9, 'stat': 1, 'modu': 'LORA', 'datr': 'SF10BW125', 'codr': '4/5', 'lsnr': 8.8, 'rssi': -42, 'size': 15, 'data': 'QO++rd6A4wHgOIqEkikk'}]}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0:02:04.347610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01e3, FOpts: ), FPort: e0, FRMPayload: 0167, MIC: 84922924)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0:02:04.347610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0:02:04.347610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a4fb, FOpts: ), FPort: e0, FRMPayload: 03), MIC: 1de93986)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0:02:04.347610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9719, Identifier = 03, JSON = {'txpk': {'imme': False, 'tmst': 2671679394, 'rfch': 0, 'powe': 21, 'ipol': True, 'datr': 'SF12BW500', 'freq': 925.1, 'modu': 'LORA', 'codr': '4/5', 'prea': 8, 'ncrc': True, 'size': 14, 'data': 'YO++rd4A+6TgJh3pOYY='}}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0:02:04.347610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0:02:04.354165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9719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0:02:05.999144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bd28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0:02:05.999144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bd28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0:02:09.203508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0:02:09.205558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1312, Identifier = 00, JSON = {'rxpk': [{'tmst': 2675521793, 'chan': 2, 'rfch': 0, 'freq': 902.7, 'stat': 1, 'modu': 'LORA', 'datr': 'SF10BW125', 'codr': '4/5', 'lsnr': 6.8, 'rssi': -47, 'size': 15, 'data': 'QO++rd6A5AHgnYUEpddL'}]}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0:02:09.205558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01e4, FOpts: ), FPort: e0, FRMPayload: 0168, MIC: 04a5d74b)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0:02:09.205558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0:02:09.205558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a4fc, FOpts: ), FPort: e0, FRMPayload: 03), MIC: 777c2634)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0:02:09.205558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383f, Identifier = 03, JSON = {'txpk': {'imme': False, 'tmst': 2676521793, 'rfch': 0, 'powe': 21, 'ipol': True, 'datr': 'SF12BW500', 'freq': 924.5, 'modu': 'LORA', 'codr': '4/5', 'prea': 8, 'ncrc': True, 'size': 14, 'data': 'YO++rd4A/KTg83d8JjQ='}}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0:02:09.205558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0:02:09.205558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02 383f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0:02:13.185962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0:02:13.185962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0:02:14.032119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0:02:14.032119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1314, Identifier = 00, JSON = {'rxpk': [{'tmst': 2680364217, 'chan': 5, 'rfch': 1, 'freq': 903.5, 'stat': 1, 'modu': 'LORA', 'datr': 'SF10BW125', 'codr': '4/5', 'lsnr': 7.8, 'rssi': -41, 'size': 15, 'data': 'QO++rd6A5QHg/pFCxlBe'}]}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0:02:14.032119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01e5, FOpts: ), FPort: e0, FRMPayload: 0169, MIC: 42c6505e)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0:02:14.032119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0:02:14.032119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a4fd, FOpts: ), FPort: e0, FRMPayload: 03), MIC: 111a4d21)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0:02:14.036499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a498, Identifier = 03, JSON = {'txpk': {'imme': False, 'tmst': 2681364217, 'rfch': 0, 'powe': 21, 'ipol': True, 'datr': 'SF12BW500', 'freq': 926.9, 'modu': 'LORA', 'codr': '4/5', 'prea': 8, 'ncrc': True, 'size': 14, 'data': 'YO++rd4A/aTgthEaTSE='}}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0:02:14.036499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0:02:14.036499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a498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0:02:16.089619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b6cf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0:02:16.089619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b6cf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0:02:18.904397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0:02:18.906542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1316, Identifier = 00, JSON = {'rxpk': [{'tmst': 2685247055, 'chan': 7, 'rfch': 1, 'freq': 903.7, 'stat': 1, 'modu': 'LORA', 'datr': 'SF10BW125', 'codr': '4/5', 'lsnr': 6.8, 'rssi': -46, 'size': 15, 'data': 'QO++rd6A5gHgZXeEvjgK'}]}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0:02:18.906542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01e6, FOpts: ), FPort: e0, FRMPayload: 016a, MIC: 84be380a)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0:02:18.906542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0:02:18.906542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a4fe, FOpts: ), FPort: e0, FRMPayload: 03), MIC: 332d5d83)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0:02:18.906542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198e, Identifier = 03, JSON = {'txpk': {'imme': False, 'tmst': 2686247055, 'rfch': 0, 'powe': 21, 'ipol': True, 'datr': 'SF12BW500', 'freq': 927.5, 'modu': 'LORA', 'codr': '4/5', 'prea': 8, 'ncrc': True, 'size': 14, 'data': 'YO++rd4A/qTgJDMtXYM='}}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0:02:18.906542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0:02:18.906542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02 198e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0:02:23.801488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0:02:23.801488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1317, Identifier = 00, JSON = {'rxpk': [{'tmst': 2690089441, 'chan': 5, 'rfch': 1, 'freq': 903.5, 'stat': 1, 'modu': 'LORA', 'datr': 'SF10BW125', 'codr': '4/5', 'lsnr': 7.8, 'rssi': -41, 'size': 15, 'data': 'QO++rd6A5wHgppqKmIzd'}]}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0:02:23.801488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01e7, FOpts: ), FPort: e0, FRMPayload: 016b, MIC: 8a988cdd)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0:02:23.801488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0:02:23.801488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a4ff, FOpts: ), FPort: e0, FRMPayload: 03), MIC: 568c053d)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0:02:23.806037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7b64, Identifier = 03, JSON = {'txpk': {'imme': False, 'tmst': 2691089441, 'rfch': 0, 'powe': 21, 'ipol': True, 'datr': 'SF12BW500', 'freq': 926.9, 'modu': 'LORA', 'codr': '4/5', 'prea': 8, 'ncrc': True, 'size': 14, 'data': 'YO++rd4A/6TgLFaMBT0='}}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0:02:23.806037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0:02:23.806037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7b64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0:02:26.282200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a864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0:02:26.282200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a864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0:02:28.579381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0:02:28.581401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1318, Identifier = 00, JSON = {'rxpk': [{'tmst': 2694931793, 'chan': 0, 'rfch': 0, 'freq': 902.3, 'stat': 1, 'modu': 'LORA', 'datr': 'SF10BW125', 'codr': '4/5', 'lsnr': 8.5, 'rssi': -47, 'size': 15, 'data': 'QO++rd6A6AHgm8pqEBLM'}]}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0:02:28.581401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01e8, FOpts: ), FPort: e0, FRMPayload: 016c, MIC: 6a1012cc)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0:02:28.581401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0:02:28.581401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a500, FOpts: ), FPort: e0, FRMPayload: 03), MIC: 883e2e82)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0:02:28.581401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1983, Identifier = 03, JSON = {'txpk': {'imme': False, 'tmst': 2695931793, 'rfch': 0, 'powe': 21, 'ipol': True, 'datr': 'SF12BW500', 'freq': 923.3, 'modu': 'LORA', 'codr': '4/5', 'prea': 8, 'ncrc': True, 'size': 14, 'data': 'YO++rd4AAKXgj4g+LoI='}}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0:02:28.581401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0:02:28.581401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1983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0:02:33.423052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0:02:33.425070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1319, Identifier = 00, JSON = {'rxpk': [{'tmst': 2699774371, 'chan': 2, 'rfch': 0, 'freq': 902.7, 'stat': 1, 'modu': 'LORA', 'datr': 'SF10BW125', 'codr': '4/5', 'lsnr': 7.3, 'rssi': -43, 'size': 15, 'data': 'QO++rd6A6QHg86BMl8kl'}]}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0:02:33.425070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01e9, FOpts: ), FPort: e0, FRMPayload: 016d, MIC: 4c97c925)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0:02:33.425070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0:02:33.425070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a501, FOpts: ), FPort: e0, FRMPayload: 03), MIC: dd920cbf)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0:02:33.425070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0486, Identifier = 03, JSON = {'txpk': {'imme': False, 'tmst': 2700774371, 'rfch': 0, 'powe': 21, 'ipol': True, 'datr': 'SF12BW500', 'freq': 924.5, 'modu': 'LORA', 'codr': '4/5', 'prea': 8, 'ncrc': True, 'size': 14, 'data': 'YO++rd4AAaXgRt2SDL8='}}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0:02:33.425070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0:02:33.425070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0486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0:02:36.302053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02 487e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0:02:36.302053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02 487e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0:02:38.294056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0:02:38.296126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131a, Identifier = 00, JSON = {'rxpk': [{'tmst': 2704616731, 'chan': 6, 'rfch': 1, 'freq': 903.3, 'stat': 1, 'modu': 'LORA', 'datr': 'SF10BW125', 'codr': '4/5', 'lsnr': 7.3, 'rssi': -45, 'size': 15, 'data': 'QO++rd6A6gHgFVma/FbQ'}]}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0:02:38.296126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01ea, FOpts: ), FPort: e0, FRMPayload: 016e, MIC: 9afc56d0)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0:02:38.296126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0:02:38.296126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a502, FOpts: ), FPort: e0, FRMPayload: 03), MIC: a6414e0d)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0:02:38.296126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3794, Identifier = 03, JSON = {'txpk': {'imme': False, 'tmst': 2705616731, 'rfch': 0, 'powe': 21, 'ipol': True, 'datr': 'SF12BW500', 'freq': 926.3, 'modu': 'LORA', 'codr': '4/5', 'prea': 8, 'ncrc': True, 'size': 14, 'data': 'YO++rd4AAqXgdqZBTg0='}}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0:02:38.296126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0:02:38.296126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3794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0:02:43.153149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0:02:43.153149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131b, Identifier = 00, JSON = {'rxpk': [{'tmst': 2709459090, 'chan': 1, 'rfch': 0, 'freq': 902.5, 'stat': 1, 'modu': 'LORA', 'datr': 'SF10BW125', 'codr': '4/5', 'lsnr': 8.3, 'rssi': -41, 'size': 15, 'data': 'QO++rd6A6wHgqK7NRhqw'}]}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0:02:43.153149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01eb, FOpts: ), FPort: e0, FRMPayload: 016f, MIC: cd461ab0)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0:02:43.153149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0:02:43.153149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a503, FOpts: ), FPort: e0, FRMPayload: 03), MIC: a8a10e68)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0:02:43.153149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e57a, Identifier = 03, JSON = {'txpk': {'imme': False, 'tmst': 2710459090, 'rfch': 0, 'powe': 21, 'ipol': True, 'datr': 'SF12BW500', 'freq': 923.9, 'modu': 'LORA', 'codr': '4/5', 'prea': 8, 'ncrc': True, 'size': 14, 'data': 'YO++rd4AA6XgMaihDmg='}}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0:02:43.153149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0:02:43.153149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e57a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0:02:43.271198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0:02:43.271198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101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0:02:46.444685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aa6e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0:02:46.444685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aa6e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0:02:47.999515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0:02:48.001560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131e, Identifier = 00, JSON = {'rxpk': [{'tmst': 2714301515, 'chan': 4, 'rfch': 1, 'freq': 903.1, 'stat': 1, 'modu': 'LORA', 'datr': 'SF10BW125', 'codr': '4/5', 'lsnr': 9.3, 'rssi': -44, 'size': 15, 'data': 'QO++rd6A7AHgdQVZYz3a'}]}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0:02:48.001560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01ec, FOpts: ), FPort: e0, FRMPayload: 0170, MIC: 59633dda)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0:02:48.001560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0:02:48.001560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a504, FOpts: ), FPort: e0, FRMPayload: 03), MIC: 83cb9a0c)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0:02:48.001560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fd90, Identifier = 03, JSON = {'txpk': {'imme': False, 'tmst': 2715301515, 'rfch': 0, 'powe': 21, 'ipol': True, 'datr': 'SF12BW500', 'freq': 925.7, 'modu': 'LORA', 'codr': '4/5', 'prea': 8, 'ncrc': True, 'size': 14, 'data': 'YO++rd4ABKXgroPLmgw='}}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0:02:48.001560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0:02:48.001560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fd90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0:02:52.839497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02 131f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0:02:52.841570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131f, Identifier = 00, JSON = {'rxpk': [{'tmst': 2719143883, 'chan': 3, 'rfch': 0, 'freq': 902.9, 'stat': 1, 'modu': 'LORA', 'datr': 'SF10BW125', 'codr': '4/5', 'lsnr': 8.3, 'rssi': -43, 'size': 15, 'data': 'QO++rd6A7QHg0NOaCUNw'}]}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0:02:52.841570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01ed, FOpts: ), FPort: e0, FRMPayload: 0171, MIC: 9a094370)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0:02:52.841570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0:02:52.841570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a505, FOpts: ), FPort: e0, FRMPayload: 03), MIC: bb83a833)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0:02:52.841570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0174, Identifier = 03, JSON = {'txpk': {'imme': False, 'tmst': 2720143883, 'rfch': 0, 'powe': 21, 'ipol': True, 'datr': 'SF12BW500', 'freq': 925.1, 'modu': 'LORA', 'codr': '4/5', 'prea': 8, 'ncrc': True, 'size': 14, 'data': 'YO++rd4ABaXgRbuDqDM='}}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0:02:52.841570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0:02:52.841570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0174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0:02:56.570372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35db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0:02:56.570372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35db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0:02:57.724738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0:02:57.724738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1320, Identifier = 00, JSON = {'rxpk': [{'tmst': 2724026763, 'chan': 0, 'rfch': 0, 'freq': 902.3, 'stat': 1, 'modu': 'LORA', 'datr': 'SF10BW125', 'codr': '4/5', 'lsnr': 9.3, 'rssi': -49, 'size': 15, 'data': 'QO++rd6A7gHgoz8hJSRE'}]}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0:02:57.724738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01ee, FOpts: ), FPort: e0, FRMPayload: 0172, MIC: 21252444)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0:02:57.724738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0:02:57.724738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a506, FOpts: ), FPort: e0, FRMPayload: 03), MIC: 958a3f34)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0:02:57.724738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381f, Identifier = 03, JSON = {'txpk': {'imme': False, 'tmst': 2725026763, 'rfch': 0, 'powe': 21, 'ipol': True, 'datr': 'SF12BW500', 'freq': 923.3, 'modu': 'LORA', 'codr': '4/5', 'prea': 8, 'ncrc': True, 'size': 14, 'data': 'YO++rd4ABqXgl5WKPzQ='}}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0:02:57.724738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0:02:57.724738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02 381f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0:03:02.564440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0:03:02.566460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1321, Identifier = 00, JSON = {'rxpk': [{'tmst': 2728869331, 'chan': 7, 'rfch': 1, 'freq': 903.7, 'stat': 1, 'modu': 'LORA', 'datr': 'SF10BW125', 'codr': '4/5', 'lsnr': 6.8, 'rssi': -43, 'size': 15, 'data': 'QO++rd6A7wHg8pXOVG/x'}]}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0:03:02.566460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01ef, FOpts: ), FPort: e0, FRMPayload: 0173, MIC: ce546ff1)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0:03:02.566460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0:03:02.566460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a507, FOpts: ), FPort: e0, FRMPayload: 03), MIC: 19f299b6)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0:03:02.566460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9ff8, Identifier = 03, JSON = {'txpk': {'imme': False, 'tmst': 2729869331, 'rfch': 0, 'powe': 21, 'ipol': True, 'datr': 'SF12BW500', 'freq': 927.5, 'modu': 'LORA', 'codr': '4/5', 'prea': 8, 'ncrc': True, 'size': 14, 'data': 'YO++rd4AB6XgFxnymbY='}}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0:03:02.566460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0:03:02.566460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9ff8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0:03:06.698778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69e8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0:03:06.698778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69e8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0:03:07.438813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0:03:07.438813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1322, Identifier = 00, JSON = {'rxpk': [{'tmst': 2733711692, 'chan': 5, 'rfch': 1, 'freq': 903.5, 'stat': 1, 'modu': 'LORA', 'datr': 'SF10BW125', 'codr': '4/5', 'lsnr': 7.5, 'rssi': -47, 'size': 15, 'data': 'QO++rd6A8AHg7Grie+Kl'}]}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0:03:07.438813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01f0, FOpts: ), FPort: e0, FRMPayload: 0174, MIC: e27be2a5)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0:03:07.438813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0:03:07.438813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a508, FOpts: ), FPort: e0, FRMPayload: 03), MIC: 7d750449)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0:03:07.438813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32fd, Identifier = 03, JSON = {'txpk': {'imme': False, 'tmst': 2734711692, 'rfch': 0, 'powe': 21, 'ipol': True, 'datr': 'SF12BW500', 'freq': 926.9, 'modu': 'LORA', 'codr': '4/5', 'prea': 8, 'ncrc': True, 'size': 14, 'data': 'YO++rd4ACKXgzH11BEk='}}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0:03:07.438813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0:03:07.438813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32fd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0:03:12.258988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0:03:12.261005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1323, Identifier = 00, JSON = {'rxpk': [{'tmst': 2738554019, 'chan': 2, 'rfch': 0, 'freq': 902.7, 'stat': 1, 'modu': 'LORA', 'datr': 'SF10BW125', 'codr': '4/5', 'lsnr': 7.0, 'rssi': -42, 'size': 15, 'data': 'QO++rd6A8QHgaWktTaEl'}]}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0:03:12.261005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01f1, FOpts: ), FPort: e0, FRMPayload: 0175, MIC: 2d4da125)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0:03:12.261005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0:03:12.261005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a509, FOpts: ), FPort: e0, FRMPayload: 03), MIC: 96d75ef0)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0:03:12.261005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a6a8, Identifier = 03, JSON = {'txpk': {'imme': False, 'tmst': 2739554019, 'rfch': 0, 'powe': 21, 'ipol': True, 'datr': 'SF12BW500', 'freq': 924.5, 'modu': 'LORA', 'codr': '4/5', 'prea': 8, 'ncrc': True, 'size': 14, 'data': 'YO++rd4ACaXgI5bXXvA='}}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0:03:12.261005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0:03:12.261005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a6a8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0:03:16.796284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e2c1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0:03:16.796284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e2c1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0:03:17.089465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0:03:17.091518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1325, Identifier = 00, JSON = {'rxpk': [{'tmst': 2743396380, 'chan': 6, 'rfch': 1, 'freq': 903.3, 'stat': 1, 'modu': 'LORA', 'datr': 'SF10BW125', 'codr': '4/5', 'lsnr': 7.5, 'rssi': -49, 'size': 15, 'data': 'QO++rd6A8gHg9AT5n9Av'}]}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0:03:17.091518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01f2, FOpts: ), FPort: e0, FRMPayload: 0176, MIC: f99fd02f)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0:03:17.091518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0:03:17.091518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a50a, FOpts: ), FPort: e0, FRMPayload: 03), MIC: f0ba6f93)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0:03:17.091518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2fa9, Identifier = 03, JSON = {'txpk': {'imme': False, 'tmst': 2744396380, 'rfch': 0, 'powe': 21, 'ipol': True, 'datr': 'SF12BW500', 'freq': 926.3, 'modu': 'LORA', 'codr': '4/5', 'prea': 8, 'ncrc': True, 'size': 14, 'data': 'YO++rd4ACqXgC/C6b5M='}}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0:03:17.091518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0:03:17.091518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2fa9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0:03:21.888506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0:03:21.888506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1326, Identifier = 00, JSON = {'rxpk': [{'tmst': 2748238771, 'chan': 3, 'rfch': 0, 'freq': 902.9, 'stat': 1, 'modu': 'LORA', 'datr': 'SF10BW125', 'codr': '4/5', 'lsnr': 8.5, 'rssi': -43, 'size': 15, 'data': 'QO++rd6A8wHgsBgn9DvP'}]}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0:03:21.888506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01f3, FOpts: ), FPort: e0, FRMPayload: 0177, MIC: 27f43bcf)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0:03:21.888506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0:03:21.888506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a50b, FOpts: ), FPort: e0, FRMPayload: 03), MIC: 6392523b)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0:03:21.888506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e18e, Identifier = 03, JSON = {'txpk': {'imme': False, 'tmst': 2749238771, 'rfch': 0, 'powe': 21, 'ipol': True, 'datr': 'SF12BW500', 'freq': 925.1, 'modu': 'LORA', 'codr': '4/5', 'prea': 8, 'ncrc': True, 'size': 14, 'data': 'YO++rd4AC6XgBmOSUjs='}}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0:03:21.888506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0:03:21.888506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e18e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0:03:26.747497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0:03:26.749569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1327, Identifier = 00, JSON = {'rxpk': [{'tmst': 2753081067, 'chan': 1, 'rfch': 0, 'freq': 902.5, 'stat': 1, 'modu': 'LORA', 'datr': 'SF10BW125', 'codr': '4/5', 'lsnr': 8.3, 'rssi': -47, 'size': 15, 'data': 'QO++rd6A9AHg2dzD1DFR'}]}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0:03:26.749569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01f4, FOpts: ), FPort: e0, FRMPayload: 0178, MIC: c3d43151)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0:03:26.749569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0:03:26.749569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a50c, FOpts: ), FPort: e0, FRMPayload: 03), MIC: 161878ee)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0:03:26.749569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3505, Identifier = 03, JSON = {'txpk': {'imme': False, 'tmst': 2754081067, 'rfch': 0, 'powe': 21, 'ipol': True, 'datr': 'SF12BW500', 'freq': 923.9, 'modu': 'LORA', 'codr': '4/5', 'prea': 8, 'ncrc': True, 'size': 14, 'data': 'YO++rd4ADKXg2hYYeO4='}}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0:03:26.749569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0:03:26.749569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3505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0:03:26.960369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2996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0:03:26.960369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2996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0:03:31.583941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0:03:31.585994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0:03:31.585994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1328, Identifier = 00, JSON = {'rxpk': [{'tmst': 2757923515, 'chan': 4, 'rfch': 1, 'freq': 903.1, 'stat': -1, 'modu': 'LORA', 'datr': 'SF10BW125', 'codr': '4/5', 'lsnr': 6.8, 'rssi': -43, 'size': 15, 'data': 'QO++rd6A9QHgVc0c1VqC'}]}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0:03:31.585994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01f5, FOpts: ), FPort: e0, FRMPayload: 0179, MIC: 1cd55a82)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0:03:36.473338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0:03:36.475402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1329, Identifier = 00, JSON = {'rxpk': [{'tmst': 2762806379, 'chan': 0, 'rfch': 0, 'freq': 902.3, 'stat': 1, 'modu': 'LORA', 'datr': 'SF10BW125', 'codr': '4/5', 'lsnr': 8.3, 'rssi': -46, 'size': 15, 'data': 'QO++rd6A9gHgqnRsh9Vr'}]}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0:03:36.475402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01f6, FOpts: ), FPort: e0, FRMPayload: 0179, MIC: 6c87d56b)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0:03:36.475402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0:03:36.475402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a50d, FOpts: ), FPort: e0, FRMPayload: 03), MIC: d2be40d9)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0:03:36.475402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632b, Identifier = 03, JSON = {'txpk': {'imme': False, 'tmst': 2763806379, 'rfch': 0, 'powe': 21, 'ipol': True, 'datr': 'SF12BW500', 'freq': 923.3, 'modu': 'LORA', 'codr': '4/5', 'prea': 8, 'ncrc': True, 'size': 14, 'data': 'YO++rd4ADaXgrdK+QNk='}}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0:03:36.475402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0:03:36.475402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02 632b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0:03:37.104672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02 533e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0:03:37.104672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02 533e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0:03:41.299390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0:03:41.301441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132a, Identifier = 00, JSON = {'rxpk': [{'tmst': 2767648931, 'chan': 7, 'rfch': 1, 'freq': 903.7, 'stat': 1, 'modu': 'LORA', 'datr': 'SF10BW125', 'codr': '4/5', 'lsnr': 7.0, 'rssi': -44, 'size': 15, 'data': 'QO++rd6A9wHgVT28o1FH'}]}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0:03:41.301441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01f7, FOpts: ), FPort: e0, FRMPayload: 017a, MIC: bca35147)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0:03:41.301441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0:03:41.301441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a50e, FOpts: ), FPort: e0, FRMPayload: 03), MIC: e59dd854)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0:03:41.301441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c3fb, Identifier = 03, JSON = {'txpk': {'imme': False, 'tmst': 2768648931, 'rfch': 0, 'powe': 21, 'ipol': True, 'datr': 'SF12BW500', 'freq': 927.5, 'modu': 'LORA', 'codr': '4/5', 'prea': 8, 'ncrc': True, 'size': 14, 'data': 'YO++rd4ADqXgt+Wd2FQ='}}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0:03:41.301441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0:03:41.301441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c3fb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0:03:46.181072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0:03:46.181072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132b, Identifier = 00, JSON = {'rxpk': [{'tmst': 2772491307, 'chan': 4, 'rfch': 1, 'freq': 903.1, 'stat': 1, 'modu': 'LORA', 'datr': 'SF10BW125', 'codr': '4/5', 'lsnr': 8.3, 'rssi': -44, 'size': 15, 'data': 'QO++rd6A+AHgUItTLhIO'}]}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0:03:46.181072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01f8, FOpts: ), FPort: e0, FRMPayload: 017b, MIC: 532e120e)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0:03:46.181072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0:03:46.181072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a50f, FOpts: ), FPort: e0, FRMPayload: 03), MIC: c4cdc3e1)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0:03:46.181072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9b92, Identifier = 03, JSON = {'txpk': {'imme': False, 'tmst': 2773491307, 'rfch': 0, 'powe': 21, 'ipol': True, 'datr': 'SF12BW500', 'freq': 925.7, 'modu': 'LORA', 'codr': '4/5', 'prea': 8, 'ncrc': True, 'size': 14, 'data': 'YO++rd4AD6Xgp8TNw+E='}}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0:03:46.181072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0:03:46.181072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9b92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0:03:47.231017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8f15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0:03:47.231017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8f15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0:03:50.980853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0:03:50.980853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132d, Identifier = 00, JSON = {'rxpk': [{'tmst': 2777333634, 'chan': 6, 'rfch': 1, 'freq': 903.3, 'stat': 1, 'modu': 'LORA', 'datr': 'SF10BW125', 'codr': '4/5', 'lsnr': 7.5, 'rssi': -43, 'size': 15, 'data': 'QO++rd6A+QHgAoH/DMWN'}]}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0:03:50.980853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01f9, FOpts: ), FPort: e0, FRMPayload: 017c, MIC: ff0cc58d)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0:03:50.980853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0:03:50.980853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a510, FOpts: ), FPort: e0, FRMPayload: 03), MIC: 700819b0)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0:03:50.980853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9aaa, Identifier = 03, JSON = {'txpk': {'imme': False, 'tmst': 2778333634, 'rfch': 0, 'powe': 21, 'ipol': True, 'datr': 'SF12BW500', 'freq': 926.3, 'modu': 'LORA', 'codr': '4/5', 'prea': 8, 'ncrc': True, 'size': 14, 'data': 'YO++rd4AEKXgVnAIGbA='}}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0:03:50.980853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0:03:50.980853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9aaa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0:03:55.840244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0:03:55.842304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132e, Identifier = 00, JSON = {'rxpk': [{'tmst': 2782176019, 'chan': 1, 'rfch': 0, 'freq': 902.5, 'stat': 1, 'modu': 'LORA', 'datr': 'SF10BW125', 'codr': '4/5', 'lsnr': 9.5, 'rssi': -47, 'size': 15, 'data': 'QO++rd6A+gHgVFV+L6rt'}]}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0:03:55.842304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01fa, FOpts: ), FPort: e0, FRMPayload: 017d, MIC: 7e2faaed)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0:03:55.842304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0:03:55.842304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a511, FOpts: ), FPort: e0, FRMPayload: 03), MIC: 5f8d1887)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0:03:55.842304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80dc, Identifier = 03, JSON = {'txpk': {'imme': False, 'tmst': 2783176019, 'rfch': 0, 'powe': 21, 'ipol': True, 'datr': 'SF12BW500', 'freq': 923.9, 'modu': 'LORA', 'codr': '4/5', 'prea': 8, 'ncrc': True, 'size': 14, 'data': 'YO++rd4AEaXg4V+NGIc='}}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0:03:55.842304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0:03:55.842304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80dc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0:03:57.277026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03e6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0:03:57.277026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03e6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02 132f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0:04:00.734686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132f, Identifier = 00, JSON = {'rxpk': [{'tmst': 2787018442, 'chan': 3, 'rfch': 0, 'freq': 902.9, 'stat': 1, 'modu': 'LORA', 'datr': 'SF10BW125', 'codr': '4/5', 'lsnr': 8.8, 'rssi': -42, 'size': 15, 'data': 'QO++rd6A+wHgVo68yn8h'}]}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0:04:00.734686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01fb, FOpts: ), FPort: e0, FRMPayload: 017e, MIC: bcca7f21)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0:04:00.734686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0:04:00.734686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a512, FOpts: ), FPort: e0, FRMPayload: 03), MIC: b4207b94)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0:04:00.734686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ee6b, Identifier = 03, JSON = {'txpk': {'imme': False, 'tmst': 2788018442, 'rfch': 0, 'powe': 21, 'ipol': True, 'datr': 'SF12BW500', 'freq': 925.1, 'modu': 'LORA', 'codr': '4/5', 'prea': 8, 'ncrc': True, 'size': 14, 'data': 'YO++rd4AEqXgYbQge5Q='}}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0:04:00.734686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0:04:00.734686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ee6b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0:04:05.542303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0:04:05.542303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1330, Identifier = 00, JSON = {'rxpk': [{'tmst': 2791860795, 'chan': 5, 'rfch': 1, 'freq': 903.5, 'stat': 1, 'modu': 'LORA', 'datr': 'SF10BW125', 'codr': '4/5', 'lsnr': 8.8, 'rssi': -46, 'size': 15, 'data': 'QO++rd6A/AHg1F51f7CZ'}]}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0:04:05.542303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01fc, FOpts: ), FPort: e0, FRMPayload: 017f, MIC: 757fb099)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0:04:05.542303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0:04:05.542303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a513, FOpts: ), FPort: e0, FRMPayload: 03), MIC: 48c01648)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0:04:05.542303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c51e, Identifier = 03, JSON = {'txpk': {'imme': False, 'tmst': 2792860795, 'rfch': 0, 'powe': 21, 'ipol': True, 'datr': 'SF12BW500', 'freq': 926.9, 'modu': 'LORA', 'codr': '4/5', 'prea': 8, 'ncrc': True, 'size': 14, 'data': 'YO++rd4AE6XgbUjAFkg='}}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0:04:05.542303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0:04:05.542303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c51e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0:04:07.410636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aaca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0:04:07.410636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aaca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1331, Identifier = 00, JSON = {'rxpk': [{'tmst': 2796703141, 'chan': 2, 'rfch': 0, 'freq': 902.7, 'stat': 1, 'modu': 'LORA', 'datr': 'SF10BW125', 'codr': '4/5', 'lsnr': 7.8, 'rssi': -42, 'size': 15, 'data': 'QO++rd6A/QHgWYD7U35v'}]}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01fd, FOpts: ), FPort: e0, FRMPayload: 0180, MIC: fb537e6f)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a514, FOpts: ), FPort: e0, FRMPayload: 03), MIC: e96ea51f)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d5d9, Identifier = 03, JSON = {'txpk': {'imme': False, 'tmst': 2797703141, 'rfch': 0, 'powe': 21, 'ipol': True, 'datr': 'SF12BW500', 'freq': 924.5, 'modu': 'LORA', 'codr': '4/5', 'prea': 8, 'ncrc': True, 'size': 14, 'data': 'YO++rd4AFKXg8elupR8='}}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d5d9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0:04:15.246228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0:04:15.248262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1332, Identifier = 00, JSON = {'rxpk': [{'tmst': 2801586011, 'chan': 0, 'rfch': 0, 'freq': 902.3, 'stat': 1, 'modu': 'LORA', 'datr': 'SF10BW125', 'codr': '4/5', 'lsnr': 9.5, 'rssi': -49, 'size': 15, 'data': 'QO++rd6A/gHg2ygWAaLf'}]}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0:04:15.248262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01fe, FOpts: ), FPort: e0, FRMPayload: 0181, MIC: 1601a2df)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0:04:15.248262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0:04:15.248262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a515, FOpts: ), FPort: e0, FRMPayload: 03), MIC: ecd48216)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0:04:15.248262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60cc, Identifier = 03, JSON = {'txpk': {'imme': False, 'tmst': 2802586011, 'rfch': 0, 'powe': 21, 'ipol': True, 'datr': 'SF12BW500', 'freq': 923.3, 'modu': 'LORA', 'codr': '4/5', 'prea': 8, 'ncrc': True, 'size': 14, 'data': 'YO++rd4AFaXglOzUghY='}}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0:04:15.248262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0:04:15.248262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60cc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0:04:17.509760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02 136c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0:04:17.509760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02 136c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0:04:20.113564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0:04:20.113564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1334, Identifier = 00, JSON = {'rxpk': [{'tmst': 2806428556, 'chan': 3, 'rfch': 0, 'freq': 902.9, 'stat': 1, 'modu': 'LORA', 'datr': 'SF10BW125', 'codr': '4/5', 'lsnr': 7.3, 'rssi': -45, 'size': 15, 'data': 'QO++rd6A/wHgiDX90y05'}]}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0:04:20.113564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01ff, FOpts: ), FPort: e0, FRMPayload: 0182, MIC: fdd32d39)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0:04:20.113564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0:04:20.113564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a516, FOpts: ), FPort: e0, FRMPayload: 03), MIC: 2a11f561)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0:04:20.113564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ff44, Identifier = 03, JSON = {'txpk': {'imme': False, 'tmst': 2807428556, 'rfch': 0, 'powe': 21, 'ipol': True, 'datr': 'SF12BW500', 'freq': 925.1, 'modu': 'LORA', 'codr': '4/5', 'prea': 8, 'ncrc': True, 'size': 14, 'data': 'YO++rd4AFqXg2yoR9WE='}}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0:04:20.113564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0:04:20.113564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ff44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0:04:24.987972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0:04:24.987972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1335, Identifier = 00, JSON = {'rxpk': [{'tmst': 2811270948, 'chan': 4, 'rfch': 1, 'freq': 903.1, 'stat': 1, 'modu': 'LORA', 'datr': 'SF10BW125', 'codr': '4/5', 'lsnr': 8.5, 'rssi': -49, 'size': 15, 'data': 'QO++rd6AAALgaGLtaFfv'}]}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0:04:24.987972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0200, FOpts: ), FPort: e0, FRMPayload: 0183, MIC: ed6857ef)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0:04:24.987972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0:04:24.987972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a517, FOpts: ), FPort: e0, FRMPayload: 03), MIC: cda5b1d4)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0:04:24.987972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a722, Identifier = 03, JSON = {'txpk': {'imme': False, 'tmst': 2812270948, 'rfch': 0, 'powe': 21, 'ipol': True, 'datr': 'SF12BW500', 'freq': 925.7, 'modu': 'LORA', 'codr': '4/5', 'prea': 8, 'ncrc': True, 'size': 14, 'data': 'YO++rd4AF6XgTs2lsdQ='}}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0:04:24.987972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0:04:24.987972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a722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0:04:27.668127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3418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0:04:27.668127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3418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0:04:29.778069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0:04:29.778069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1336, Identifier = 00, JSON = {'rxpk': [{'tmst': 2816113247, 'chan': 7, 'rfch': 1, 'freq': 903.7, 'stat': 1, 'modu': 'LORA', 'datr': 'SF10BW125', 'codr': '4/5', 'lsnr': 6.3, 'rssi': -44, 'size': 15, 'data': 'QO++rd6AAQLgQO1ONwYU'}]}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0:04:29.778069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0201, FOpts: ), FPort: e0, FRMPayload: 0184, MIC: 4e370614)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0:04:29.778069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0:04:29.778069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a518, FOpts: ), FPort: e0, FRMPayload: 03), MIC: 5df5e861)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0:04:29.778069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cfd1, Identifier = 03, JSON = {'txpk': {'imme': False, 'tmst': 2817113247, 'rfch': 0, 'powe': 21, 'ipol': True, 'datr': 'SF12BW500', 'freq': 927.5, 'modu': 'LORA', 'codr': '4/5', 'prea': 8, 'ncrc': True, 'size': 14, 'data': 'YO++rd4AGKXgMl316GE='}}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0:04:29.778069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0:04:29.778069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cfd1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0:04:34.621971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0:04:34.621971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1337, Identifier = 00, JSON = {'rxpk': [{'tmst': 2820955592, 'chan': 1, 'rfch': 0, 'freq': 902.5, 'stat': 1, 'modu': 'LORA', 'datr': 'SF10BW125', 'codr': '4/5', 'lsnr': 8.0, 'rssi': -50, 'size': 15, 'data': 'QO++rd6AAgLgQ+bumq8q'}]}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0:04:34.621971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0202, FOpts: ), FPort: e0, FRMPayload: 0185, MIC: ee9aaf2a)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0:04:34.621971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0:04:34.621971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a519, FOpts: ), FPort: e0, FRMPayload: 03), MIC: aa6d6176)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0:04:34.621971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db3b, Identifier = 03, JSON = {'txpk': {'imme': False, 'tmst': 2821955592, 'rfch': 0, 'powe': 21, 'ipol': True, 'datr': 'SF12BW500', 'freq': 923.9, 'modu': 'LORA', 'codr': '4/5', 'prea': 8, 'ncrc': True, 'size': 14, 'data': 'YO++rd4AGaXgu6ptYXY='}}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0:04:34.621971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0:04:34.621971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db3b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0:04:37.683455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a773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0:04:37.683455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a773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0:04:39.475652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0:04:39.477699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1338, Identifier = 00, JSON = {'rxpk': [{'tmst': 2825797992, 'chan': 2, 'rfch': 0, 'freq': 902.7, 'stat': 1, 'modu': 'LORA', 'datr': 'SF10BW125', 'codr': '4/5', 'lsnr': 6.3, 'rssi': -43, 'size': 15, 'data': 'QO++rd6AAwLgJKt3x95a'}]}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0:04:39.477699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0203, FOpts: ), FPort: e0, FRMPayload: 0186, MIC: 77c7de5a)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0:04:39.477699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0:04:39.477699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a51a, FOpts: ), FPort: e0, FRMPayload: 03), MIC: f6d6fd88)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0:04:39.477699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ebd5, Identifier = 03, JSON = {'txpk': {'imme': False, 'tmst': 2826797992, 'rfch': 0, 'powe': 21, 'ipol': True, 'datr': 'SF12BW500', 'freq': 924.5, 'modu': 'LORA', 'codr': '4/5', 'prea': 8, 'ncrc': True, 'size': 14, 'data': 'YO++rd4AGqXgzvbW/Yg='}}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0:04:39.477699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0:04:39.477699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ebd5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0:04:44.290888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0:04:44.292985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1339, Identifier = 00, JSON = {'rxpk': [{'tmst': 2830640328, 'chan': 5, 'rfch': 1, 'freq': 903.5, 'stat': 1, 'modu': 'LORA', 'datr': 'SF10BW125', 'codr': '4/5', 'lsnr': 8.0, 'rssi': -46, 'size': 15, 'data': 'QO++rd6ABALgW1wTK9nv'}]}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0:04:44.292985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0204, FOpts: ), FPort: e0, FRMPayload: 0187, MIC: 132bd9ef)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0:04:44.292985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0:04:44.292985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a51b, FOpts: ), FPort: e0, FRMPayload: 03), MIC: 12dc6d71)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0:04:44.292985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5157, Identifier = 03, JSON = {'txpk': {'imme': False, 'tmst': 2831640328, 'rfch': 0, 'powe': 21, 'ipol': True, 'datr': 'SF12BW500', 'freq': 926.9, 'modu': 'LORA', 'codr': '4/5', 'prea': 8, 'ncrc': True, 'size': 14, 'data': 'YO++rd4AG6Xg/hLcbXE='}}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0:04:44.292985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0:04:44.292985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5157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0:04:47.799826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14d6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0:04:47.799826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14d6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0:04:49.190953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0:04:49.192998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133b, Identifier = 00, JSON = {'rxpk': [{'tmst': 2835482648, 'chan': 6, 'rfch': 1, 'freq': 903.3, 'stat': 1, 'modu': 'LORA', 'datr': 'SF10BW125', 'codr': '4/5', 'lsnr': 5.5, 'rssi': -39, 'size': 15, 'data': 'QO++rd6ABQLgJjz8dqCC'}]}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0:04:49.192998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0205, FOpts: ), FPort: e0, FRMPayload: 0188, MIC: fc76a082)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0:04:49.192998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0:04:49.192998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a51c, FOpts: ), FPort: e0, FRMPayload: 03), MIC: 00e15c47)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0:04:49.192998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4bbb, Identifier = 03, JSON = {'txpk': {'imme': False, 'tmst': 2836482648, 'rfch': 0, 'powe': 21, 'ipol': True, 'datr': 'SF12BW500', 'freq': 926.3, 'modu': 'LORA', 'codr': '4/5', 'prea': 8, 'ncrc': True, 'size': 14, 'data': 'YO++rd4AHKXgDgDhXEc='}}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0:04:49.192998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0:04:49.192998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4bbb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0:04:54.045110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0:04:54.045110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133c, Identifier = 00, JSON = {'rxpk': [{'tmst': 2840365511, 'chan': 7, 'rfch': 1, 'freq': 903.7, 'stat': 1, 'modu': 'LORA', 'datr': 'SF10BW125', 'codr': '4/5', 'lsnr': 10.3, 'rssi': -51, 'size': 15, 'data': 'QO++rd6ABgLgL4XF0HLp'}]}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0:04:54.045110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0206, FOpts: ), FPort: e0, FRMPayload: 0189, MIC: c5d072e9)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0:04:54.045110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0:04:54.045110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a51d, FOpts: ), FPort: e0, FRMPayload: 03), MIC: f65926a6)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0:04:54.045110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63c0, Identifier = 03, JSON = {'txpk': {'imme': False, 'tmst': 2841365511, 'rfch': 0, 'powe': 21, 'ipol': True, 'datr': 'SF12BW500', 'freq': 927.5, 'modu': 'LORA', 'codr': '4/5', 'prea': 8, 'ncrc': True, 'size': 14, 'data': 'YO++rd4AHaXgV/ZZJqY='}}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0:04:54.045110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0:04:54.045110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63c0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0:04:57.957652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8ea1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0:04:57.957652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8ea1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0:04:58.916874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0:04:58.918916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133d, Identifier = 00, JSON = {'rxpk': [{'tmst': 2845207848, 'chan': 4, 'rfch': 1, 'freq': 903.1, 'stat': 1, 'modu': 'LORA', 'datr': 'SF10BW125', 'codr': '4/5', 'lsnr': 8.0, 'rssi': -40, 'size': 15, 'data': 'QO++rd6ABwLg8RRPZ0vt'}]}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0:04:58.918916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0207, FOpts: ), FPort: e0, FRMPayload: 018a, MIC: 4f674bed)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0:04:58.918916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0:04:58.918916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a51e, FOpts: ), FPort: e0, FRMPayload: 03), MIC: c254002f)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0:04:58.918916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6031, Identifier = 03, JSON = {'txpk': {'imme': False, 'tmst': 2846207848, 'rfch': 0, 'powe': 21, 'ipol': True, 'datr': 'SF12BW500', 'freq': 925.7, 'modu': 'LORA', 'codr': '4/5', 'prea': 8, 'ncrc': True, 'size': 14, 'data': 'YO++rd4AHqXgycJUAC8='}}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0:04:58.918916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0:04:58.918916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0:05:03.756247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0:05:03.756247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133e, Identifier = 00, JSON = {'rxpk': [{'tmst': 2850050152, 'chan': 2, 'rfch': 0, 'freq': 902.7, 'stat': 1, 'modu': 'LORA', 'datr': 'SF10BW125', 'codr': '4/5', 'lsnr': 6.3, 'rssi': -53, 'size': 15, 'data': 'QO++rd6ACALgpPoxLSoJ'}]}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0:05:03.756247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0208, FOpts: ), FPort: e0, FRMPayload: 018b, MIC: 312d2a09)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0:05:03.756247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0:05:03.756247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a51f, FOpts: ), FPort: e0, FRMPayload: 03), MIC: e4133b03)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0:05:03.756247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6a4a, Identifier = 03, JSON = {'txpk': {'imme': False, 'tmst': 2851050152, 'rfch': 0, 'powe': 21, 'ipol': True, 'datr': 'SF12BW500', 'freq': 924.5, 'modu': 'LORA', 'codr': '4/5', 'prea': 8, 'ncrc': True, 'size': 14, 'data': 'YO++rd4AH6XgruQTOwM='}}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0:05:03.756247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0:05:03.756247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6a4a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0:05:08.113570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2800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0:05:08.113570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2800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0:05:08.563634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02 133f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0:05:08.563634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133f, Identifier = 00, JSON = {'rxpk': [{'tmst': 2854892489, 'chan': 0, 'rfch': 0, 'freq': 902.3, 'stat': 1, 'modu': 'LORA', 'datr': 'SF10BW125', 'codr': '4/5', 'lsnr': 8.3, 'rssi': -44, 'size': 15, 'data': 'QO++rd6ACQLgpZ5WKsrg'}]}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0:05:08.563634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0209, FOpts: ), FPort: e0, FRMPayload: 018c, MIC: 562acae0)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0:05:08.563634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0:05:08.563634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a520, FOpts: ), FPort: e0, FRMPayload: 03), MIC: 6124c027)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0:05:08.563634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0802, Identifier = 03, JSON = {'txpk': {'imme': False, 'tmst': 2855892489, 'rfch': 0, 'powe': 21, 'ipol': True, 'datr': 'SF12BW500', 'freq': 923.3, 'modu': 'LORA', 'codr': '4/5', 'prea': 8, 'ncrc': True, 'size': 14, 'data': 'YO++rd4AIKXgEWEkwCc='}}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0:05:08.563634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0:05:08.563634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0802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0:05:13.413962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0:05:13.415992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1340, Identifier = 00, JSON = {'rxpk': [{'tmst': 2859735010, 'chan': 1, 'rfch': 0, 'freq': 902.5, 'stat': 1, 'modu': 'LORA', 'datr': 'SF10BW125', 'codr': '4/5', 'lsnr': 7.3, 'rssi': -47, 'size': 15, 'data': 'QO++rd6ACgLgQOGg4YoP'}]}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0:05:13.415992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020a, FOpts: ), FPort: e0, FRMPayload: 018d, MIC: a0e18a0f)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0:05:13.415992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0:05:13.415992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a521, FOpts: ), FPort: e0, FRMPayload: 03), MIC: fd797f48)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0:05:13.415992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fa3f, Identifier = 03, JSON = {'txpk': {'imme': False, 'tmst': 2860735010, 'rfch': 0, 'powe': 21, 'ipol': True, 'datr': 'SF12BW500', 'freq': 923.9, 'modu': 'LORA', 'codr': '4/5', 'prea': 8, 'ncrc': True, 'size': 14, 'data': 'YO++rd4AIaXgHf15f0g='}}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0:05:13.415992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0:05:13.415992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fa3f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0:05:18.135462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21f5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0:05:18.135462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21f5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0:05:18.285132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0:05:18.287178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1342, Identifier = 00, JSON = {'rxpk': [{'tmst': 2864577361, 'chan': 6, 'rfch': 1, 'freq': 903.3, 'stat': 1, 'modu': 'LORA', 'datr': 'SF10BW125', 'codr': '4/5', 'lsnr': 6.8, 'rssi': -42, 'size': 15, 'data': 'QO++rd6ACwLgbz8oIWXi'}]}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0:05:18.287178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020b, FOpts: ), FPort: e0, FRMPayload: 018e, MIC: 282165e2)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0:05:18.287178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0:05:18.287178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a522, FOpts: ), FPort: e0, FRMPayload: 03), MIC: 419d7882)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0:05:18.287178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4359, Identifier = 03, JSON = {'txpk': {'imme': False, 'tmst': 2865577361, 'rfch': 0, 'powe': 21, 'ipol': True, 'datr': 'SF12BW500', 'freq': 926.3, 'modu': 'LORA', 'codr': '4/5', 'prea': 8, 'ncrc': True, 'size': 14, 'data': 'YO++rd4AIqXgGkGdeII='}}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0:05:18.287178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0:05:18.287178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4359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0:05:23.125328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0:05:23.125328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1343, Identifier = 00, JSON = {'rxpk': [{'tmst': 2869419737, 'chan': 5, 'rfch': 1, 'freq': 903.5, 'stat': 1, 'modu': 'LORA', 'datr': 'SF10BW125', 'codr': '4/5', 'lsnr': 9.3, 'rssi': -51, 'size': 15, 'data': 'QO++rd6ADALgdKq3LPDn'}]}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0:05:23.125328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020c, FOpts: ), FPort: e0, FRMPayload: 018f, MIC: b72cf0e7)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0:05:23.125328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0:05:23.125328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a523, FOpts: ), FPort: e0, FRMPayload: 03), MIC: d1ac74b0)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0:05:23.125328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8897, Identifier = 03, JSON = {'txpk': {'imme': False, 'tmst': 2870419737, 'rfch': 0, 'powe': 21, 'ipol': True, 'datr': 'SF12BW500', 'freq': 926.9, 'modu': 'LORA', 'codr': '4/5', 'prea': 8, 'ncrc': True, 'size': 14, 'data': 'YO++rd4AI6XgjdGsdLA='}}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0:05:23.125328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0:05:23.125328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8897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0:05:27.958051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0:05:27.958051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1344, Identifier = 00, JSON = {'rxpk': [{'tmst': 2874262049, 'chan': 3, 'rfch': 0, 'freq': 902.9, 'stat': 1, 'modu': 'LORA', 'datr': 'SF10BW125', 'codr': '4/5', 'lsnr': 8.5, 'rssi': -44, 'size': 15, 'data': 'QO++rd6ADQLg/uWdyWu7'}]}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0:05:27.958051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020d, FOpts: ), FPort: e0, FRMPayload: 0190, MIC: 9dc96bbb)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0:05:27.958051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0:05:27.958051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a524, FOpts: ), FPort: e0, FRMPayload: 03), MIC: 7fc48a2e)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0:05:27.958051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19fc, Identifier = 03, JSON = {'txpk': {'imme': False, 'tmst': 2875262049, 'rfch': 0, 'powe': 21, 'ipol': True, 'datr': 'SF12BW500', 'freq': 925.1, 'modu': 'LORA', 'codr': '4/5', 'prea': 8, 'ncrc': True, 'size': 14, 'data': 'YO++rd4AJKXgX3/Eii4='}}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0:05:27.958051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0:05:27.958051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19fc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0:05:28.168012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42ac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0:05:28.168012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42ac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0:05:32.847773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0:05:32.849807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1345, Identifier = 00, JSON = {'rxpk': [{'tmst': 2879144914, 'chan': 0, 'rfch': 0, 'freq': 902.3, 'stat': 1, 'modu': 'LORA', 'datr': 'SF10BW125', 'codr': '4/5', 'lsnr': 7.3, 'rssi': -57, 'size': 15, 'data': 'QO++rd6ADgLgktNFXM8t'}]}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0:05:32.849807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020e, FOpts: ), FPort: e0, FRMPayload: 0191, MIC: 455ccf2d)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0:05:32.849807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0:05:32.849807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a525, FOpts: ), FPort: e0, FRMPayload: 03), MIC: 267ae240)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0:05:32.849807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b219, Identifier = 03, JSON = {'txpk': {'imme': False, 'tmst': 2880144914, 'rfch': 0, 'powe': 21, 'ipol': True, 'datr': 'SF12BW500', 'freq': 923.3, 'modu': 'LORA', 'codr': '4/5', 'prea': 8, 'ncrc': True, 'size': 14, 'data': 'YO++rd4AJaXgBCZ64kA='}}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0:05:32.849807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0:05:32.849807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b219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0:05:37.659351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0:05:37.659351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1346, Identifier = 00, JSON = {'rxpk': [{'tmst': 2883987433, 'chan': 2, 'rfch': 0, 'freq': 902.7, 'stat': 1, 'modu': 'LORA', 'datr': 'SF10BW125', 'codr': '4/5', 'lsnr': 5.8, 'rssi': -39, 'size': 15, 'data': 'QO++rd6ADwLg9blOYHB7'}]}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0:05:37.659351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020f, FOpts: ), FPort: e0, FRMPayload: 0192, MIC: 4e60707b)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0:05:37.659351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0:05:37.659351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a526, FOpts: ), FPort: e0, FRMPayload: 03), MIC: 25a10044)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0:05:37.659351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d63f, Identifier = 03, JSON = {'txpk': {'imme': False, 'tmst': 2884987433, 'rfch': 0, 'powe': 21, 'ipol': True, 'datr': 'SF12BW500', 'freq': 924.5, 'modu': 'LORA', 'codr': '4/5', 'prea': 8, 'ncrc': True, 'size': 14, 'data': 'YO++rd4AJqXg3CWhAEQ='}}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0:05:37.659351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0:05:37.659351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d63f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0:05:38.288970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6d5b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0:05:38.288970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6d5b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0:05:42.499359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0:05:42.501374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1347, Identifier = 00, JSON = {'rxpk': [{'tmst': 2888829793, 'chan': 5, 'rfch': 1, 'freq': 903.5, 'stat': 1, 'modu': 'LORA', 'datr': 'SF10BW125', 'codr': '4/5', 'lsnr': 9.3, 'rssi': -49, 'size': 15, 'data': 'QO++rd6AEALg3zZGMfct'}]}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0:05:42.501374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0210, FOpts: ), FPort: e0, FRMPayload: 0193, MIC: 4631f72d)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0:05:42.501374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0:05:42.509467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0:05:42.509467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0:05:42.509467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0:05:42.519397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SF10BW125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0:05:42.519397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SF12BW500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0:05:42.519397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0:05:42.519397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0:05:42.519397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0:05:42.529422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SF11BW500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0:05:42.529422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0:05:47.345636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0:05:47.347654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1348, Identifier = 00, JSON = {'rxpk': [{'tmst': 2893672073, 'chan': 1, 'rfch': 0, 'freq': 902.5, 'stat': 1, 'modu': 'LORA', 'datr': 'SF10BW125', 'codr': '4/5', 'lsnr': 7.3, 'rssi': -39, 'size': 15, 'data': 'QO++rd6AEQLgqzgSiCRQ'}]}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0:05:47.347654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0211, FOpts: ), FPort: e0, FRMPayload: 0193, MIC: 12882450)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0:05:47.347654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0:05:47.347654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a527, FOpts: ), FPort: 00, FRMPayload: 0315ff0001), MIC: eb1fdd9e)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0:05:47.347654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c673, Identifier = 03, JSON = {'txpk': {'imme': False, 'tmst': 2894672073, 'rfch': 0, 'powe': 21, 'ipol': True, 'datr': 'SF12BW500', 'freq': 923.9, 'modu': 'LORA', 'codr': '4/5', 'prea': 8, 'ncrc': True, 'size': 18, 'data': 'YO++rd4AJ6UASOXIstrrH92e'}}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0:05:47.347654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0:05:47.347654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c673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0:05:48.365962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7040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0:05:48.365962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7040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0:05:51.998769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0:05:52.000833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134a, Identifier = 00, JSON = {'rxpk': [{'tmst': 2898349616, 'chan': 3, 'rfch': 0, 'freq': 902.9, 'stat': 1, 'modu': 'LORA', 'datr': 'SF9BW125', 'codr': '4/5', 'lsnr': 11.3, 'rssi': -43, 'size': 17, 'data': 'QO++rd6CEgIDB+DWJ/PaFLA='}]}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0:05:52.000833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0212, FOpts: 0307), FPort: e0, FRMPayload: 0194, MIC: f3da14b0)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0:05:52.000833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0:05:52.000833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0:05:52.000833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0:05:52.000833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0:05:52.008913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0:05:56.844732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0:05:56.846819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134b, Identifier = 00, JSON = {'rxpk': [{'tmst': 2903191624, 'chan': 7, 'rfch': 1, 'freq': 903.7, 'stat': 1, 'modu': 'LORA', 'datr': 'SF9BW125', 'codr': '4/5', 'lsnr': 10.5, 'rssi': -43, 'size': 15, 'data': 'QO++rd6AEwLgIGvAFkkT'}]}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0:05:56.846819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0213, FOpts: ), FPort: e0, FRMPayload: 0194, MIC: c0164913)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0:05:56.846819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0:05:56.846819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a528, FOpts: ), FPort: 00, FRMPayload: 052868e28c), MIC: 844f5e99)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0:05:56.846819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ccdd, Identifier = 03, JSON = {'txpk': {'imme': False, 'tmst': 2904191624, 'rfch': 0, 'powe': 21, 'ipol': True, 'datr': 'SF11BW500', 'freq': 927.5, 'modu': 'LORA', 'codr': '4/5', 'prea': 8, 'ncrc': True, 'size': 18, 'data': 'YO++rd4AKKUANl9bhceET16Z'}}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0:05:56.846819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0:05:56.846819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ccdd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0:05:58.505207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02 947e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0:05:58.505207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02 947e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0:06:01.726471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0:06:01.726471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134c, Identifier = 00, JSON = {'rxpk': [{'tmst': 2908034336, 'chan': 4, 'rfch': 1, 'freq': 903.1, 'stat': 1, 'modu': 'LORA', 'datr': 'SF9BW125', 'codr': '4/5', 'lsnr': 10.8, 'rssi': -39, 'size': 17, 'data': 'QO++rd6CFAIFB+Cxlu38qIU='}]}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0:06:01.726471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0214, FOpts: 0507), FPort: e0, FRMPayload: 0195, MIC: edfca885)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0:06:01.726471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0:06:01.726471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0:06:01.726471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0:06:01.736453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0:06:01.736453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a529, FOpts: ), FPort: , FRMPayload: ), MIC: e0dbbd34)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0:06:01.736453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e056, Identifier = 03, JSON = {'txpk': {'imme': False, 'tmst': 2909034336, 'rfch': 0, 'powe': 21, 'ipol': True, 'datr': 'SF11BW500', 'freq': 925.7, 'modu': 'LORA', 'codr': '4/5', 'prea': 8, 'ncrc': True, 'size': 12, 'data': 'YO++rd4AKaXg2700'}}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0:06:01.736453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0:06:01.736453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0:06:01.746444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0:06:01.746444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SF9BW125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0:06:06.589521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0:06:06.591535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134d, Identifier = 00, JSON = {'rxpk': [{'tmst': 2912876366, 'chan': 6, 'rfch': 1, 'freq': 903.3, 'stat': 1, 'modu': 'LORA', 'datr': 'SF9BW125', 'codr': '4/5', 'lsnr': 6.5, 'rssi': -39, 'size': 15, 'data': 'QO++rd6AFQLgIKDWQVbY'}]}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0:06:06.591535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0215, FOpts: ), FPort: e0, FRMPayload: 0196, MIC: d64156d8)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0:06:06.591535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0:06:06.591535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a52a, FOpts: ), FPort: e0, FRMPayload: 03), MIC: 15836bab)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0:06:06.591535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7fea, Identifier = 03, JSON = {'txpk': {'imme': False, 'tmst': 2913876366, 'rfch': 0, 'powe': 21, 'ipol': True, 'datr': 'SF11BW500', 'freq': 926.3, 'modu': 'LORA', 'codr': '4/5', 'prea': 8, 'ncrc': True, 'size': 14, 'data': 'YO++rd4AKqXgIxWDa6s='}}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0:06:06.591535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0:06:06.591535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7fea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0:06:08.642042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81e3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0:06:08.644110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81e3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0:06:11.405258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0:06:11.405258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134e, Identifier = 00, JSON = {'rxpk': [{'tmst': 2917759280, 'chan': 7, 'rfch': 1, 'freq': 903.7, 'stat': 1, 'modu': 'LORA', 'datr': 'SF9BW125', 'codr': '4/5', 'lsnr': 10.3, 'rssi': -44, 'size': 15, 'data': 'QO++rd6AFgLgB/URTsEK'}]}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0:06:11.405258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0216, FOpts: ), FPort: e0, FRMPayload: 0197, MIC: 114ec10a)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0:06:11.405258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0:06:11.405258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a52b, FOpts: ), FPort: e0, FRMPayload: 03), MIC: c2ef03be)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0:06:11.405258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5aac, Identifier = 03, JSON = {'txpk': {'imme': False, 'tmst': 2918759280, 'rfch': 0, 'powe': 21, 'ipol': True, 'datr': 'SF11BW500', 'freq': 927.5, 'modu': 'LORA', 'codr': '4/5', 'prea': 8, 'ncrc': True, 'size': 14, 'data': 'YO++rd4AK6XgZsLvA74='}}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0:06:11.405258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0:06:11.405258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5aac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0:06:16.260027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02 134f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0:06:16.260027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134f, Identifier = 00, JSON = {'rxpk': [{'tmst': 2922601729, 'chan': 4, 'rfch': 1, 'freq': 903.1, 'stat': 1, 'modu': 'LORA', 'datr': 'SF9BW125', 'codr': '4/5', 'lsnr': 9.3, 'rssi': -35, 'size': 15, 'data': 'QO++rd6AFwLgsLtn8gJj'}]}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0:06:16.260027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0217, FOpts: ), FPort: e0, FRMPayload: 0198, MIC: 67f20263)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0:06:16.260027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0:06:16.260027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a52c, FOpts: ), FPort: e0, FRMPayload: 03), MIC: b8953889)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0:06:16.260027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9b57, Identifier = 03, JSON = {'txpk': {'imme': False, 'tmst': 2923601729, 'rfch': 0, 'powe': 21, 'ipol': True, 'datr': 'SF11BW500', 'freq': 925.7, 'modu': 'LORA', 'codr': '4/5', 'prea': 8, 'ncrc': True, 'size': 14, 'data': 'YO++rd4ALKXgfriVOIk='}}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0:06:16.260027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0:06:16.260027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9b57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0:06:18.748093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70de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0:06:18.748093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70de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0:06:21.103689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0:06:21.105734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1351, Identifier = 00, JSON = {'rxpk': [{'tmst': 2927444201, 'chan': 0, 'rfch': 0, 'freq': 902.3, 'stat': 1, 'modu': 'LORA', 'datr': 'SF9BW125', 'codr': '4/5', 'lsnr': 10.0, 'rssi': -43, 'size': 15, 'data': 'QO++rd6AGALgQiW3dZpF'}]}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0:06:21.105734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0218, FOpts: ), FPort: e0, FRMPayload: 0199, MIC: b7759a45)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0:06:21.105734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0:06:21.105734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a52d, FOpts: ), FPort: e0, FRMPayload: 03), MIC: 2224b1c4)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0:06:21.105734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bc61, Identifier = 03, JSON = {'txpk': {'imme': False, 'tmst': 2928444201, 'rfch': 0, 'powe': 21, 'ipol': True, 'datr': 'SF11BW500', 'freq': 923.3, 'modu': 'LORA', 'codr': '4/5', 'prea': 8, 'ncrc': True, 'size': 14, 'data': 'YO++rd4ALaXgIyIkscQ='}}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0:06:21.105734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0:06:21.105734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bc61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0:06:25.948644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0:06:25.948644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1352, Identifier = 00, JSON = {'rxpk': [{'tmst': 2932286903, 'chan': 5, 'rfch': 1, 'freq': 903.5, 'stat': 1, 'modu': 'LORA', 'datr': 'SF9BW125', 'codr': '4/5', 'lsnr': 10.5, 'rssi': -43, 'size': 15, 'data': 'QO++rd6AGQLgblKuf1hE'}]}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0:06:25.948644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0219, FOpts: ), FPort: e0, FRMPayload: 019a, MIC: ae7f5844)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0:06:25.948644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0:06:25.948644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a52e, FOpts: ), FPort: e0, FRMPayload: 03), MIC: dfa6450e)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0:06:25.948644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eef6, Identifier = 03, JSON = {'txpk': {'imme': False, 'tmst': 2933286903, 'rfch': 0, 'powe': 21, 'ipol': True, 'datr': 'SF11BW500', 'freq': 926.9, 'modu': 'LORA', 'codr': '4/5', 'prea': 8, 'ncrc': True, 'size': 14, 'data': 'YO++rd4ALqXgY9+mRQ4='}}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0:06:25.948644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0:06:25.955158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eef6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0:06:28.834837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c431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0:06:28.834837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c431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0:06:30.854697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0:06:30.854697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1353, Identifier = 00, JSON = {'rxpk': [{'tmst': 2937129352, 'chan': 6, 'rfch': 1, 'freq': 903.3, 'stat': 1, 'modu': 'LORA', 'datr': 'SF9BW125', 'codr': '4/5', 'lsnr': 7.8, 'rssi': -36, 'size': 15, 'data': 'QO++rd6AGgLgb69jijJg'}]}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0:06:30.854697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021a, FOpts: ), FPort: e0, FRMPayload: 019b, MIC: 638a3260)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0:06:30.854697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0:06:30.854697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a52f, FOpts: ), FPort: e0, FRMPayload: 03), MIC: f2cea13b)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0:06:30.854697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07c7, Identifier = 03, JSON = {'txpk': {'imme': False, 'tmst': 2938129352, 'rfch': 0, 'powe': 21, 'ipol': True, 'datr': 'SF11BW500', 'freq': 926.3, 'modu': 'LORA', 'codr': '4/5', 'prea': 8, 'ncrc': True, 'size': 14, 'data': 'YO++rd4AL6XgePLOoTs='}}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0:06:30.854697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0:06:30.854697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07c7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0:06:35.684876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0:06:35.684876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1354, Identifier = 00, JSON = {'rxpk': [{'tmst': 2941971880, 'chan': 3, 'rfch': 0, 'freq': 902.9, 'stat': 1, 'modu': 'LORA', 'datr': 'SF9BW125', 'codr': '4/5', 'lsnr': 10.3, 'rssi': -42, 'size': 15, 'data': 'QO++rd6AGwLgYuxfSGUk'}]}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0:06:35.684876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021b, FOpts: ), FPort: e0, FRMPayload: 019c, MIC: 5f486524)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0:06:35.684876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0:06:35.684876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a530, FOpts: ), FPort: e0, FRMPayload: 03), MIC: f925f20b)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0:06:35.684876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5cc1, Identifier = 03, JSON = {'txpk': {'imme': False, 'tmst': 2942971880, 'rfch': 0, 'powe': 21, 'ipol': True, 'datr': 'SF11BW500', 'freq': 925.1, 'modu': 'LORA', 'codr': '4/5', 'prea': 8, 'ncrc': True, 'size': 14, 'data': 'YO++rd4AMKXgzPkl8gs='}}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0:06:35.684876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0:06:35.684876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5cc1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0:06:39.002836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7a22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0:06:39.002836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7a22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0:06:40.521194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0:06:40.521194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1355, Identifier = 00, JSON = {'rxpk': [{'tmst': 2946814369, 'chan': 2, 'rfch': 0, 'freq': 902.7, 'stat': 1, 'modu': 'LORA', 'datr': 'SF9BW125', 'codr': '4/5', 'lsnr': 8.3, 'rssi': -46, 'size': 15, 'data': 'QO++rd6AHALgHtcBHrTG'}]}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0:06:40.521194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021c, FOpts: ), FPort: e0, FRMPayload: 019d, MIC: 011eb4c6)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0:06:40.521194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0:06:40.521194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a531, FOpts: ), FPort: e0, FRMPayload: 03), MIC: 49a5d0f6)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0:06:40.521194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508f, Identifier = 03, JSON = {'txpk': {'imme': False, 'tmst': 2947814369, 'rfch': 0, 'powe': 21, 'ipol': True, 'datr': 'SF11BW500', 'freq': 924.5, 'modu': 'LORA', 'codr': '4/5', 'prea': 8, 'ncrc': True, 'size': 14, 'data': 'YO++rd4AMaXgykml0PY='}}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0:06:40.521194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0:06:40.521194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02 508f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0:06:45.331061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0:06:45.331061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1356, Identifier = 00, JSON = {'rxpk': [{'tmst': 2951656819, 'chan': 1, 'rfch': 0, 'freq': 902.5, 'stat': 1, 'modu': 'LORA', 'datr': 'SF9BW125', 'codr': '4/5', 'lsnr': 12.5, 'rssi': -46, 'size': 15, 'data': 'QO++rd6AHQLgRIkvvboW'}]}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0:06:45.331061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021d, FOpts: ), FPort: e0, FRMPayload: 019e, MIC: 2fbdba16)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0:06:45.331061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0:06:45.331061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a532, FOpts: ), FPort: e0, FRMPayload: 03), MIC: 7c87230e)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0:06:45.331061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155e, Identifier = 03, JSON = {'txpk': {'imme': False, 'tmst': 2952656819, 'rfch': 0, 'powe': 21, 'ipol': True, 'datr': 'SF11BW500', 'freq': 923.9, 'modu': 'LORA', 'codr': '4/5', 'prea': 8, 'ncrc': True, 'size': 14, 'data': 'YO++rd4AMqXgmHyHIw4='}}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0:06:45.331061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0:06:45.331061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02 155e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0:06:49.034348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1333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0:06:49.034348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1333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0:06:50.213030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0:06:50.213030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1358, Identifier = 00, JSON = {'rxpk': [{'tmst': 2956539857, 'chan': 7, 'rfch': 1, 'freq': 903.7, 'stat': 1, 'modu': 'LORA', 'datr': 'SF9BW125', 'codr': '4/5', 'lsnr': 8.8, 'rssi': -46, 'size': 15, 'data': 'QO++rd6AHgLge2klPufu'}]}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0:06:50.213030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021e, FOpts: ), FPort: e0, FRMPayload: 019f, MIC: 253ee7ee)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0:06:50.213030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0:06:50.213030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a533, FOpts: ), FPort: e0, FRMPayload: 03), MIC: 717c7e90)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0:06:50.213030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302d, Identifier = 03, JSON = {'txpk': {'imme': False, 'tmst': 2957539857, 'rfch': 0, 'powe': 21, 'ipol': True, 'datr': 'SF11BW500', 'freq': 927.5, 'modu': 'LORA', 'codr': '4/5', 'prea': 8, 'ncrc': True, 'size': 14, 'data': 'YO++rd4AM6XgWHF8fpA='}}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0:06:50.213030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0:06:50.213030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02 302d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0:06:55.080661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0:06:55.080661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1359, Identifier = 00, JSON = {'rxpk': [{'tmst': 2961382327, 'chan': 2, 'rfch': 0, 'freq': 902.7, 'stat': 1, 'modu': 'LORA', 'datr': 'SF9BW125', 'codr': '4/5', 'lsnr': 7.5, 'rssi': -46, 'size': 15, 'data': 'QO++rd6AHwLgHNi5GhHh'}]}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0:06:55.080661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021f, FOpts: ), FPort: e0, FRMPayload: 01a0, MIC: b91a11e1)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0:06:55.080661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0:06:55.080661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a534, FOpts: ), FPort: e0, FRMPayload: 03), MIC: b5afef55)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0:06:55.080661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bc10, Identifier = 03, JSON = {'txpk': {'imme': False, 'tmst': 2962382327, 'rfch': 0, 'powe': 21, 'ipol': True, 'datr': 'SF11BW500', 'freq': 924.5, 'modu': 'LORA', 'codr': '4/5', 'prea': 8, 'ncrc': True, 'size': 14, 'data': 'YO++rd4ANKXgXLWv71U='}}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0:06:55.080661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0:06:55.080661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bc10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0:06:59.215369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eaaf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0:06:59.215369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eaaf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0:06:59.895377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0:06:59.895377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135a, Identifier = 00, JSON = {'rxpk': [{'tmst': 2966224800, 'chan': 1, 'rfch': 0, 'freq': 902.5, 'stat': 1, 'modu': 'LORA', 'datr': 'SF9BW125', 'codr': '4/5', 'lsnr': 11.5, 'rssi': -42, 'size': 15, 'data': 'QO++rd6AIALgJAloK/VV'}]}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0:06:59.895377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0220, FOpts: ), FPort: e0, FRMPayload: 01a1, MIC: 682bf555)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0:06:59.895377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0:06:59.895377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a535, FOpts: ), FPort: e0, FRMPayload: 03), MIC: e2af3e9a)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0:06:59.895377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6bac, Identifier = 03, JSON = {'txpk': {'imme': False, 'tmst': 2967224800, 'rfch': 0, 'powe': 21, 'ipol': True, 'datr': 'SF11BW500', 'freq': 923.9, 'modu': 'LORA', 'codr': '4/5', 'prea': 8, 'ncrc': True, 'size': 14, 'data': 'YO++rd4ANaXgmOKvPpo='}}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0:06:59.895377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0:06:59.895377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6bac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0:07:04.715981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0:07:04.715981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135b, Identifier = 00, JSON = {'rxpk': [{'tmst': 2971067375, 'chan': 4, 'rfch': 1, 'freq': 903.1, 'stat': 1, 'modu': 'LORA', 'datr': 'SF9BW125', 'codr': '4/5', 'lsnr': 11.0, 'rssi': -43, 'size': 15, 'data': 'QO++rd6AIQLgDIafwuI0'}]}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0:07:04.715981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0221, FOpts: ), FPort: e0, FRMPayload: 01a2, MIC: 9fc2e234)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0:07:04.715981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0:07:04.715981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a536, FOpts: ), FPort: e0, FRMPayload: 03), MIC: 377cb3d6)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0:07:04.715981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aae9, Identifier = 03, JSON = {'txpk': {'imme': False, 'tmst': 2972067375, 'rfch': 0, 'powe': 21, 'ipol': True, 'datr': 'SF11BW500', 'freq': 925.7, 'modu': 'LORA', 'codr': '4/5', 'prea': 8, 'ncrc': True, 'size': 14, 'data': 'YO++rd4ANqXggjd8s9Y='}}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0:07:04.715981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0:07:04.715981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aae9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0:07:09.241082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02 108e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0:07:09.241082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02 108e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0:07:09.623586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0:07:09.623586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135c, Identifier = 00, JSON = {'rxpk': [{'tmst': 2975909862, 'chan': 0, 'rfch': 0, 'freq': 902.3, 'stat': 1, 'modu': 'LORA', 'datr': 'SF9BW125', 'codr': '4/5', 'lsnr': 9.8, 'rssi': -43, 'size': 15, 'data': 'QO++rd6AIgLgewpG7L+f'}]}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0:07:09.623586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0222, FOpts: ), FPort: e0, FRMPayload: 01a3, MIC: 46ecbf9f)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0:07:09.623586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0:07:09.623586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a537, FOpts: ), FPort: e0, FRMPayload: 03), MIC: 0e146a97)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0:07:09.623586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501c, Identifier = 03, JSON = {'txpk': {'imme': False, 'tmst': 2976909862, 'rfch': 0, 'powe': 21, 'ipol': True, 'datr': 'SF11BW500', 'freq': 923.3, 'modu': 'LORA', 'codr': '4/5', 'prea': 8, 'ncrc': True, 'size': 14, 'data': 'YO++rd4AN6XgTA4Uapc='}}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0:07:09.623586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0:07:09.623586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02 501c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0:07:14.407495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02 135d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0:07:14.409566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135d, Identifier = 00, JSON = {'rxpk': [{'tmst': 2980752597, 'chan': 5, 'rfch': 1, 'freq': 903.5, 'stat': 1, 'modu': 'LORA', 'datr': 'SF9BW125', 'codr': '4/5', 'lsnr': 9.3, 'rssi': -42, 'size': 15, 'data': 'QO++rd6AIwLglk4mqO0+'}]}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0:07:14.409566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0223, FOpts: ), FPort: e0, FRMPayload: 01a4, MIC: 26a8ed3e)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0:07:14.409566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0:07:14.409566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a538, FOpts: ), FPort: e0, FRMPayload: 03), MIC: a8719f89)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0:07:14.409566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7d46, Identifier = 03, JSON = {'txpk': {'imme': False, 'tmst': 2981752597, 'rfch': 0, 'powe': 21, 'ipol': True, 'datr': 'SF11BW500', 'freq': 926.9, 'modu': 'LORA', 'codr': '4/5', 'prea': 8, 'ncrc': True, 'size': 14, 'data': 'YO++rd4AOKXggKhxn4k='}}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0:07:14.409566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0:07:14.409566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7d46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0:07:15.285386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0:07:15.285386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0:07:19.266069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0:07:19.266069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1360, Identifier = 00, JSON = {'rxpk': [{'tmst': 2985595100, 'chan': 6, 'rfch': 1, 'freq': 903.3, 'stat': 1, 'modu': 'LORA', 'datr': 'SF9BW125', 'codr': '4/5', 'lsnr': 7.3, 'rssi': -35, 'size': 15, 'data': 'QO++rd6AJALgrd/lFto+'}]}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0:07:19.266069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0224, FOpts: ), FPort: e0, FRMPayload: 01a5, MIC: e516da3e)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0:07:19.266069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0:07:19.266069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a539, FOpts: ), FPort: e0, FRMPayload: 03), MIC: 3a71ff45)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0:07:19.266069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e49d, Identifier = 03, JSON = {'txpk': {'imme': False, 'tmst': 2986595100, 'rfch': 0, 'powe': 21, 'ipol': True, 'datr': 'SF11BW500', 'freq': 926.3, 'modu': 'LORA', 'codr': '4/5', 'prea': 8, 'ncrc': True, 'size': 14, 'data': 'YO++rd4AOaXgrTpx/0U='}}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0:07:19.266069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0:07:19.266069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e49d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0:07:19.276096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2079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0:07:19.276096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2079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0:07:21.316500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0:07:21.318544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0:07:21.318544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1361, Identifier = 00, JSON = {'rxpk': [{'tmst': 2987658330, 'chan': 3, 'rfch': 0, 'freq': 902.9, 'stat': -1, 'modu': 'LORA', 'datr': 'SF7BW125', 'codr': 'OFF', 'lsnr': -10.8, 'rssi': -87, 'size': 23, 'data': 'kP+pttuFVt0Cy0N8APQ7Lmp5MCIY6lE='}]}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0:07:21.318544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90, MACPayload: (FHDR: (DevAddr: ffa9b6db, FCtrl: 85, FCnt: dd56, FOpts: 02cb437c00), FPort: f4, FRMPayload: 2a5f364d00, MIC: 2218ea51)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0:07:24.116093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0:07:24.116093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1362, Identifier = 00, JSON = {'rxpk': [{'tmst': 2990437683, 'chan': 3, 'rfch': 0, 'freq': 902.9, 'stat': 1, 'modu': 'LORA', 'datr': 'SF9BW125', 'codr': '4/5', 'lsnr': 10.3, 'rssi': -37, 'size': 15, 'data': 'QO++rd6AJQLgd1QTkaal'}]}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0:07:24.116093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0225, FOpts: ), FPort: e0, FRMPayload: 01a6, MIC: 1391a6a5)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0:07:24.116093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0:07:24.116093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a53a, FOpts: ), FPort: e0, FRMPayload: 03), MIC: a5a3740f)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0:07:24.116093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6033, Identifier = 03, JSON = {'txpk': {'imme': False, 'tmst': 2991437683, 'rfch': 0, 'powe': 21, 'ipol': True, 'datr': 'SF11BW500', 'freq': 925.1, 'modu': 'LORA', 'codr': '4/5', 'prea': 8, 'ncrc': True, 'size': 14, 'data': 'YO++rd4AOqXga6WjdA8='}}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0:07:24.116093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0:07:24.116093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6033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0:07:29.018822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0:07:29.018822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1363, Identifier = 00, JSON = {'rxpk': [{'tmst': 2995320715, 'chan': 0, 'rfch': 0, 'freq': 902.3, 'stat': 1, 'modu': 'LORA', 'datr': 'SF9BW125', 'codr': '4/5', 'lsnr': 9.8, 'rssi': -47, 'size': 15, 'data': 'QO++rd6AJgLgHOtPtADc'}]}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0:07:29.018822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0226, FOpts: ), FPort: e0, FRMPayload: 01a7, MIC: 4fb400dc)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0:07:29.018822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0:07:29.018822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a53b, FOpts: ), FPort: e0, FRMPayload: 03), MIC: 9dc8ff09)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0:07:29.018822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647d, Identifier = 03, JSON = {'txpk': {'imme': False, 'tmst': 2996320715, 'rfch': 0, 'powe': 21, 'ipol': True, 'datr': 'SF11BW500', 'freq': 923.3, 'modu': 'LORA', 'codr': '4/5', 'prea': 8, 'ncrc': True, 'size': 14, 'data': 'YO++rd4AO6XgTZ3I/wk='}}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0:07:29.018822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0:07:29.018822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02 647d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0:07:29.448835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affa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0:07:29.448835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affa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0:07:33.817545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0:07:33.819595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1364, Identifier = 00, JSON = {'rxpk': [{'tmst': 3000163428, 'chan': 7, 'rfch': 1, 'freq': 903.7, 'stat': 1, 'modu': 'LORA', 'datr': 'SF9BW125', 'codr': '4/5', 'lsnr': 12.0, 'rssi': -49, 'size': 15, 'data': 'QO++rd6AJwLgYbErHi3z'}]}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0:07:33.819595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0227, FOpts: ), FPort: e0, FRMPayload: 01a8, MIC: 2b1e2df3)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0:07:33.819595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0:07:33.819595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a53c, FOpts: ), FPort: e0, FRMPayload: 03), MIC: 4db034c6)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0:07:33.819595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6e6a, Identifier = 03, JSON = {'txpk': {'imme': False, 'tmst': 3001163428, 'rfch': 0, 'powe': 21, 'ipol': True, 'datr': 'SF11BW500', 'freq': 927.5, 'modu': 'LORA', 'codr': '4/5', 'prea': 8, 'ncrc': True, 'size': 14, 'data': 'YO++rd4APKXgMU2wNMY='}}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0:07:33.819595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0:07:33.819595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6e6a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0:07:38.707358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0:07:38.707358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1365, Identifier = 00, JSON = {'rxpk': [{'tmst': 3005005956, 'chan': 6, 'rfch': 1, 'freq': 903.3, 'stat': 1, 'modu': 'LORA', 'datr': 'SF9BW125', 'codr': '4/5', 'lsnr': 8.0, 'rssi': -42, 'size': 15, 'data': 'QO++rd6AKALgBeYCf7GT'}]}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0:07:38.707358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0228, FOpts: ), FPort: e0, FRMPayload: 01a9, MIC: 027fb193)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0:07:38.707358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0:07:38.707358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a53d, FOpts: ), FPort: e0, FRMPayload: 03), MIC: 4464cf23)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0:07:38.707358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10e8, Identifier = 03, JSON = {'txpk': {'imme': False, 'tmst': 3006005956, 'rfch': 0, 'powe': 21, 'ipol': True, 'datr': 'SF11BW500', 'freq': 926.3, 'modu': 'LORA', 'codr': '4/5', 'prea': 8, 'ncrc': True, 'size': 14, 'data': 'YO++rd4APaXgVURkzyM='}}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0:07:38.707358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0:07:38.707358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10e8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0:07:39.537182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4319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0:07:39.537182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4319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0:07:43.509555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0:07:43.511601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1366, Identifier = 00, JSON = {'rxpk': [{'tmst': 3009848516, 'chan': 5, 'rfch': 1, 'freq': 903.5, 'stat': 1, 'modu': 'LORA', 'datr': 'SF9BW125', 'codr': '4/5', 'lsnr': 11.8, 'rssi': -49, 'size': 15, 'data': 'QO++rd6AKQLg4NP4KssL'}]}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0:07:43.511601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0229, FOpts: ), FPort: e0, FRMPayload: 01aa, MIC: f82acb0b)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0:07:43.511601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0:07:43.511601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a53e, FOpts: ), FPort: e0, FRMPayload: 03), MIC: 4c565be0)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0:07:43.511601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2096, Identifier = 03, JSON = {'txpk': {'imme': False, 'tmst': 3010848516, 'rfch': 0, 'powe': 21, 'ipol': True, 'datr': 'SF11BW500', 'freq': 926.9, 'modu': 'LORA', 'codr': '4/5', 'prea': 8, 'ncrc': True, 'size': 14, 'data': 'YO++rd4APqXgmExWW+A='}}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0:07:43.511601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0:07:43.511601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2096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0:07:48.399964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0:07:48.401987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1367, Identifier = 00, JSON = {'rxpk': [{'tmst': 3014691011, 'chan': 4, 'rfch': 1, 'freq': 903.1, 'stat': 1, 'modu': 'LORA', 'datr': 'SF9BW125', 'codr': '4/5', 'lsnr': 12.0, 'rssi': -49, 'size': 15, 'data': 'QO++rd6AKgLgvFhmsbjt'}], 'stat': {'time': '2021-08-03 20:20:32 GMT', 'rxnb': 7, 'rxok': 6, 'rxfw': 7, 'ackr': 87.5, 'dwnb': 6, 'txnb': 6}}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0:07:48.401987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022a, FOpts: ), FPort: e0, FRMPayload: 01ab, MIC: 66b1b8ed)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0:07:48.401987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0:07:48.401987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a53f, FOpts: ), FPort: e0, FRMPayload: 03), MIC: aed428f4)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0:07:48.401987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d687, Identifier = 03, JSON = {'txpk': {'imme': False, 'tmst': 3015691011, 'rfch': 0, 'powe': 21, 'ipol': True, 'datr': 'SF11BW500', 'freq': 925.7, 'modu': 'LORA', 'codr': '4/5', 'prea': 8, 'ncrc': True, 'size': 14, 'data': 'YO++rd4AP6XgLK7UKPQ='}}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0:07:48.401987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0:07:48.401987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d687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0:07:49.661766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f5f6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0:07:49.661766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f5f6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0:07:53.194156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0:07:53.196225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1368, Identifier = 00, JSON = {'rxpk': [{'tmst': 3019533524, 'chan': 1, 'rfch': 0, 'freq': 902.5, 'stat': 1, 'modu': 'LORA', 'datr': 'SF9BW125', 'codr': '4/5', 'lsnr': 12.0, 'rssi': -49, 'size': 15, 'data': 'QO++rd6AKwLgpbivtV94'}]}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0:07:53.196225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022b, FOpts: ), FPort: e0, FRMPayload: 01ac, MIC: afb55f78)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0:07:53.196225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0:07:53.196225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a540, FOpts: ), FPort: e0, FRMPayload: 03), MIC: bafe21a2)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0:07:53.196225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e310, Identifier = 03, JSON = {'txpk': {'imme': False, 'tmst': 3020533524, 'rfch': 0, 'powe': 21, 'ipol': True, 'datr': 'SF11BW500', 'freq': 923.9, 'modu': 'LORA', 'codr': '4/5', 'prea': 8, 'ncrc': True, 'size': 14, 'data': 'YO++rd4AQKXgDLr+IaI='}}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0:07:53.196225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0:07:53.196225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e310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0:07:58.044148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0:07:58.044148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1369, Identifier = 00, JSON = {'rxpk': [{'tmst': 3024376107, 'chan': 2, 'rfch': 0, 'freq': 902.7, 'stat': 1, 'modu': 'LORA', 'datr': 'SF9BW125', 'codr': '4/5', 'lsnr': 7.3, 'rssi': -42, 'size': 15, 'data': 'QO++rd6ALALgtyb/ek6r'}]}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0:07:58.044148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022c, FOpts: ), FPort: e0, FRMPayload: 01ad, MIC: ff7a4eab)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0:07:58.044148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0:07:58.044148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a541, FOpts: ), FPort: e0, FRMPayload: 03), MIC: cec99b24)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0:07:58.044148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ec70, Identifier = 03, JSON = {'txpk': {'imme': False, 'tmst': 3025376107, 'rfch': 0, 'powe': 21, 'ipol': True, 'datr': 'SF11BW500', 'freq': 924.5, 'modu': 'LORA', 'codr': '4/5', 'prea': 8, 'ncrc': True, 'size': 14, 'data': 'YO++rd4AQaXg2M7JmyQ='}}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0:07:58.044148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0:07:58.044148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ec70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0:07:59.686121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2821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0:07:59.686121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2821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0:08:02.886138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0:08:02.888232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136a, Identifier = 00, JSON = {'rxpk': [{'tmst': 3029218642, 'chan': 3, 'rfch': 0, 'freq': 902.9, 'stat': 1, 'modu': 'LORA', 'datr': 'SF9BW125', 'codr': '4/5', 'lsnr': 8.5, 'rssi': -47, 'size': 15, 'data': 'QO++rd6ALQLgusYuMKoF'}]}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0:08:02.888232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022d, FOpts: ), FPort: e0, FRMPayload: 01ae, MIC: 2e30aa05)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0:08:02.888232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0:08:02.888232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a542, FOpts: ), FPort: e0, FRMPayload: 03), MIC: dd067319)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0:08:02.888232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861d, Identifier = 03, JSON = {'txpk': {'imme': False, 'tmst': 3030218642, 'rfch': 0, 'powe': 21, 'ipol': True, 'datr': 'SF11BW500', 'freq': 925.1, 'modu': 'LORA', 'codr': '4/5', 'prea': 8, 'ncrc': True, 'size': 14, 'data': 'YO++rd4AQqXgKd0Gcxk='}}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0:08:02.888232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0:08:02.888232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02 861d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0:08:07.794855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0:08:07.796916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136b, Identifier = 00, JSON = {'rxpk': [{'tmst': 3034101698, 'chan': 0, 'rfch': 0, 'freq': 902.3, 'stat': 1, 'modu': 'LORA', 'datr': 'SF9BW125', 'codr': '4/5', 'lsnr': 10.8, 'rssi': -50, 'size': 15, 'data': 'QO++rd6ALgLgwxtCFWpx'}]}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0:08:07.796916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022e, FOpts: ), FPort: e0, FRMPayload: 01af, MIC: 42156a71)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0:08:07.796916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0:08:07.796916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a543, FOpts: ), FPort: e0, FRMPayload: 03), MIC: 37e0b9b3)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0:08:07.796916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a2c2, Identifier = 03, JSON = {'txpk': {'imme': False, 'tmst': 3035101698, 'rfch': 0, 'powe': 21, 'ipol': True, 'datr': 'SF11BW500', 'freq': 923.3, 'modu': 'LORA', 'codr': '4/5', 'prea': 8, 'ncrc': True, 'size': 14, 'data': 'YO++rd4AQ6XgTTfgubM='}}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0:08:07.796916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0:08:07.796916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a2c2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0:08:09.856463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ffbb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0:08:09.856463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ffbb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0:08:12.595708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0:08:12.597732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136c, Identifier = 00, JSON = {'rxpk': [{'tmst': 3038944434, 'chan': 4, 'rfch': 1, 'freq': 903.1, 'stat': 1, 'modu': 'LORA', 'datr': 'SF9BW125', 'codr': '4/5', 'lsnr': 10.8, 'rssi': -48, 'size': 15, 'data': 'QO++rd6ALwLge0L4K0G4'}]}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0:08:12.597732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022f, FOpts: ), FPort: e0, FRMPayload: 01b0, MIC: f82b41b8)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0:08:12.597732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0:08:12.597732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a544, FOpts: ), FPort: e0, FRMPayload: 03), MIC: a333efef)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0:08:12.597732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bec6, Identifier = 03, JSON = {'txpk': {'imme': False, 'tmst': 3039944434, 'rfch': 0, 'powe': 21, 'ipol': True, 'datr': 'SF11BW500', 'freq': 925.7, 'modu': 'LORA', 'codr': '4/5', 'prea': 8, 'ncrc': True, 'size': 14, 'data': 'YO++rd4ARKXgFKMz7+8='}}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0:08:12.597732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0:08:12.597732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bec6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0:08:17.482891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0:08:17.484930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136d, Identifier = 00, JSON = {'rxpk': [{'tmst': 3043786975, 'chan': 5, 'rfch': 1, 'freq': 903.5, 'stat': 1, 'modu': 'LORA', 'datr': 'SF9BW125', 'codr': '4/5', 'lsnr': 11.5, 'rssi': -49, 'size': 15, 'data': 'QO++rd6AMALgrCTtn32P'}]}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0:08:17.484930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0230, FOpts: ), FPort: e0, FRMPayload: 01b1, MIC: ed9f7d8f)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0:08:17.484930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0:08:17.484930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a545, FOpts: ), FPort: e0, FRMPayload: 03), MIC: 9af4d44a)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0:08:17.484930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2a43, Identifier = 03, JSON = {'txpk': {'imme': False, 'tmst': 3044786975, 'rfch': 0, 'powe': 21, 'ipol': True, 'datr': 'SF11BW500', 'freq': 926.9, 'modu': 'LORA', 'codr': '4/5', 'prea': 8, 'ncrc': True, 'size': 14, 'data': 'YO++rd4ARaXgdpr01Eo='}}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0:08:17.484930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0:08:17.484930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2a43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0:08:19.939959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75ac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0:08:19.939959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75ac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0:08:22.330985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02 136f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0:08:22.330985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136f, Identifier = 00, JSON = {'rxpk': [{'tmst': 3048629457, 'chan': 1, 'rfch': 0, 'freq': 902.5, 'stat': 1, 'modu': 'LORA', 'datr': 'SF9BW125', 'codr': '4/5', 'lsnr': 9.8, 'rssi': -44, 'size': 15, 'data': 'QO++rd6AMQLglawG7+Fz'}]}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0:08:22.330985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0231, FOpts: ), FPort: e0, FRMPayload: 01b2, MIC: 06efe173)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0:08:22.330985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0:08:22.330985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a546, FOpts: ), FPort: e0, FRMPayload: 03), MIC: bf9adc71)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0:08:22.330985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700d, Identifier = 03, JSON = {'txpk': {'imme': False, 'tmst': 3049629457, 'rfch': 0, 'powe': 21, 'ipol': True, 'datr': 'SF11BW500', 'freq': 923.9, 'modu': 'LORA', 'codr': '4/5', 'prea': 8, 'ncrc': True, 'size': 14, 'data': 'YO++rd4ARqXg/L+a3HE='}}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0:08:22.330985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0:08:22.330985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02 700d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0:08:27.154083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0:08:27.156110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1370, Identifier = 00, JSON = {'rxpk': [{'tmst': 3053472057, 'chan': 2, 'rfch': 0, 'freq': 902.7, 'stat': 1, 'modu': 'LORA', 'datr': 'SF9BW125', 'codr': '4/5', 'lsnr': 7.3, 'rssi': -45, 'size': 15, 'data': 'QO++rd6AMgLgCvZk/vLc'}]}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0:08:27.156110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0232, FOpts: ), FPort: e0, FRMPayload: 01b3, MIC: 64fef2dc)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0:08:27.156110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0:08:27.156110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a547, FOpts: ), FPort: e0, FRMPayload: 03), MIC: 02f813e1)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0:08:27.156110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b7d0, Identifier = 03, JSON = {'txpk': {'imme': False, 'tmst': 3054472057, 'rfch': 0, 'powe': 21, 'ipol': True, 'datr': 'SF11BW500', 'freq': 924.5, 'modu': 'LORA', 'codr': '4/5', 'prea': 8, 'ncrc': True, 'size': 14, 'data': 'YO++rd4AR6XgnAL4E+E='}}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0:08:27.156110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0:08:27.156110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b7d0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0:08:30.015395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02 456e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0:08:30.015395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02 456e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0:08:31.995927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0:08:31.995927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1371, Identifier = 00, JSON = {'rxpk': [{'tmst': 3058314617, 'chan': 3, 'rfch': 0, 'freq': 902.9, 'stat': 1, 'modu': 'LORA', 'datr': 'SF9BW125', 'codr': '4/5', 'lsnr': 10.3, 'rssi': -44, 'size': 15, 'data': 'QO++rd6AMwLgt5BNaS2Y'}]}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0:08:31.995927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0233, FOpts: ), FPort: e0, FRMPayload: 01b4, MIC: 4d692d98)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0:08:31.995927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0:08:31.995927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a548, FOpts: ), FPort: e0, FRMPayload: 03), MIC: b9cec88a)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0:08:31.995927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ac88, Identifier = 03, JSON = {'txpk': {'imme': False, 'tmst': 3059314617, 'rfch': 0, 'powe': 21, 'ipol': True, 'datr': 'SF11BW500', 'freq': 925.1, 'modu': 'LORA', 'codr': '4/5', 'prea': 8, 'ncrc': True, 'size': 14, 'data': 'YO++rd4ASKXgD7nOyIo='}}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0:08:31.995927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0:08:31.995927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ac88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0:08:32.635969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0:08:32.635969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0:08:32.635969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1372, Identifier = 00, JSON = {'rxpk': [{'tmst': 3058960640, 'chan': 2, 'rfch': 0, 'freq': 902.7, 'stat': -1, 'modu': 'LORA', 'datr': 'SF7BW125', 'codr': '4/7', 'lsnr': -12.0, 'rssi': -86, 'size': 148, 'data': 'QgBR33LfxYmrn9y9afW+h/hpmJPnY+YSM+G3QPd8NBytW6sQY/UNeDPjd59UFN7B1JwiMXPZHnK0ozioc7Dtd1VoKybIciPJMsQG47IbhMF+UrK9OnsqirWZleGnl18h6pXTW8qAZs5YU9b7XG5Ao0LgwwVfU5hD98Q0aOgnE5KnmsNZerWh5PwN+9WtehvL3lk+5w=='}]}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0:08:32.635969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42, MACPayload: (FHDR: (DevAddr: 0051df72, FCtrl: df, FCnt: 89c5, FOpts: ab9fdcbd69f5be87f8699893e763e6), FPort: 12, FRMPayload: bc1560c280263c054de326bf0b7605314e7731bd3c0de6355a12e62fba448a12586c678190c0dc8a2c8a371850762d08e8dbf7d7f3f2a6d325d1a2ca2dd4fe4c8f40a9e95f7d39ba778e3898da0e444acf66dc1484cfa974682e675d2d245b453e98c173ecd422e39d504b5d9f4f5afbc5e38f526e23125e, MIC: de593ee7)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0:08:36.851975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0:08:36.854018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1373, Identifier = 00, JSON = {'rxpk': [{'tmst': 3063157145, 'chan': 6, 'rfch': 1, 'freq': 903.3, 'stat': 1, 'modu': 'LORA', 'datr': 'SF9BW125', 'codr': '4/5', 'lsnr': 7.0, 'rssi': -45, 'size': 15, 'data': 'QO++rd6ANALgQaqCS5y5'}]}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0:08:36.854018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0234, FOpts: ), FPort: e0, FRMPayload: 01b5, MIC: 824b9cb9)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0:08:36.854018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0:08:36.854018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a549, FOpts: ), FPort: e0, FRMPayload: 03), MIC: ca596009)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0:08:36.854018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23cb, Identifier = 03, JSON = {'txpk': {'imme': False, 'tmst': 3064157145, 'rfch': 0, 'powe': 21, 'ipol': True, 'datr': 'SF11BW500', 'freq': 926.3, 'modu': 'LORA', 'codr': '4/5', 'prea': 8, 'ncrc': True, 'size': 14, 'data': 'YO++rd4ASaXgeMpZYAk='}}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0:08:36.854018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0:08:36.854018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23cb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0:08:40.134483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0639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0:08:40.134483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0639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0:08:41.656925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0:08:41.656925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1374, Identifier = 00, JSON = {'rxpk': [{'tmst': 3067999720, 'chan': 7, 'rfch': 1, 'freq': 903.7, 'stat': 1, 'modu': 'LORA', 'datr': 'SF9BW125', 'codr': '4/5', 'lsnr': 9.3, 'rssi': -49, 'size': 15, 'data': 'QO++rd6ANQLgO3MdJUwT'}]}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0:08:41.656925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0235, FOpts: ), FPort: e0, FRMPayload: 01b6, MIC: 1d254c13)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0:08:41.656925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0:08:41.656925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a54a, FOpts: ), FPort: e0, FRMPayload: 03), MIC: 7aaec28f)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0:08:41.656925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b91c, Identifier = 03, JSON = {'txpk': {'imme': False, 'tmst': 3068999720, 'rfch': 0, 'powe': 21, 'ipol': True, 'datr': 'SF11BW500', 'freq': 927.5, 'modu': 'LORA', 'codr': '4/5', 'prea': 8, 'ncrc': True, 'size': 14, 'data': 'YO++rd4ASqXgS3quwo8='}}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0:08:41.656925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0:08:41.656925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b91c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0:08:46.558087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0:08:46.560123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1375, Identifier = 00, JSON = {'rxpk': [{'tmst': 3072882736, 'chan': 0, 'rfch': 0, 'freq': 902.3, 'stat': 1, 'modu': 'LORA', 'datr': 'SF9BW125', 'codr': '4/5', 'lsnr': 11.3, 'rssi': -49, 'size': 15, 'data': 'QO++rd6ANgLgjDVCkUmN'}]}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0:08:46.560123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0236, FOpts: ), FPort: e0, FRMPayload: 01b7, MIC: 4291498d)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0:08:46.560123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0:08:46.560123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a54b, FOpts: ), FPort: e0, FRMPayload: 03), MIC: 44fb7c2d)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0:08:46.560123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3f48, Identifier = 03, JSON = {'txpk': {'imme': False, 'tmst': 3073882736, 'rfch': 0, 'powe': 21, 'ipol': True, 'datr': 'SF11BW500', 'freq': 923.3, 'modu': 'LORA', 'codr': '4/5', 'prea': 8, 'ncrc': True, 'size': 14, 'data': 'YO++rd4AS6XgzET7fC0='}}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0:08:46.560123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0:08:46.560123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3f48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0:08:50.232833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2099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0:08:50.232833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2099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0:08:51.432863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0:08:51.432863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1377, Identifier = 00, JSON = {'rxpk': [{'tmst': 3077725464, 'chan': 3, 'rfch': 0, 'freq': 902.9, 'stat': 1, 'modu': 'LORA', 'datr': 'SF9BW125', 'codr': '4/5', 'lsnr': 12.3, 'rssi': -49, 'size': 15, 'data': 'QO++rd6ANwLgxmy455v9'}]}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0:08:51.432863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0237, FOpts: ), FPort: e0, FRMPayload: 01b8, MIC: b8e79bfd)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0:08:51.432863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0:08:51.432863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a54c, FOpts: ), FPort: e0, FRMPayload: 03), MIC: d34eacba)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0:08:51.432863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3d81, Identifier = 03, JSON = {'txpk': {'imme': False, 'tmst': 3078725464, 'rfch': 0, 'powe': 21, 'ipol': True, 'datr': 'SF11BW500', 'freq': 925.1, 'modu': 'LORA', 'codr': '4/5', 'prea': 8, 'ncrc': True, 'size': 14, 'data': 'YO++rd4ATKXgf9NOrLo='}}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0:08:51.432863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0:08:51.432863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3d81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0:08:56.271628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0:08:56.271628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1378, Identifier = 00, JSON = {'rxpk': [{'tmst': 3082568016, 'chan': 5, 'rfch': 1, 'freq': 903.5, 'stat': 1, 'modu': 'LORA', 'datr': 'SF9BW125', 'codr': '4/5', 'lsnr': 11.5, 'rssi': -48, 'size': 15, 'data': 'QO++rd6AOALgvQ46bEnJ'}]}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0:08:56.271628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0238, FOpts: ), FPort: e0, FRMPayload: 01b9, MIC: 3a6c49c9)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0:08:56.271628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0:08:56.271628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a54d, FOpts: ), FPort: e0, FRMPayload: 03), MIC: e179e9c9)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0:08:56.271628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1947, Identifier = 03, JSON = {'txpk': {'imme': False, 'tmst': 3083568016, 'rfch': 0, 'powe': 21, 'ipol': True, 'datr': 'SF11BW500', 'freq': 926.9, 'modu': 'LORA', 'codr': '4/5', 'prea': 8, 'ncrc': True, 'size': 14, 'data': 'YO++rd4ATaXgTeF56ck='}}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0:08:56.271628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0:08:56.271628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1947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0:09:00.397010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8fb9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0:09:00.397010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8fb9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0:09:01.097843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0:09:01.099888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1379, Identifier = 00, JSON = {'rxpk': [{'tmst': 3087410530, 'chan': 4, 'rfch': 1, 'freq': 903.1, 'stat': 1, 'modu': 'LORA', 'datr': 'SF9BW125', 'codr': '4/5', 'lsnr': 10.5, 'rssi': -49, 'size': 15, 'data': 'QO++rd6AOQLgiYJ3HdYt'}]}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0:09:01.099888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0239, FOpts: ), FPort: e0, FRMPayload: 01ba, MIC: 771dd62d)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0:09:01.099888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0:09:01.099888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a54e, FOpts: ), FPort: e0, FRMPayload: 03), MIC: 0041c76a)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0:09:01.099888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20ba, Identifier = 03, JSON = {'txpk': {'imme': False, 'tmst': 3088410530, 'rfch': 0, 'powe': 21, 'ipol': True, 'datr': 'SF11BW500', 'freq': 925.7, 'modu': 'LORA', 'codr': '4/5', 'prea': 8, 'ncrc': True, 'size': 14, 'data': 'YO++rd4ATqXgBQBBx2o='}}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0:09:01.099888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0:09:01.099888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20ba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0:09:05.957240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0:09:05.957240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137a, Identifier = 00, JSON = {'rxpk': [{'tmst': 3092253010, 'chan': 7, 'rfch': 1, 'freq': 903.7, 'stat': 1, 'modu': 'LORA', 'datr': 'SF9BW125', 'codr': '4/5', 'lsnr': 10.5, 'rssi': -50, 'size': 15, 'data': 'QO++rd6AOgLgiAzk09i0'}]}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0:09:05.957240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023a, FOpts: ), FPort: e0, FRMPayload: 01bb, MIC: e4d3d8b4)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0:09:05.957240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0:09:05.957240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a54f, FOpts: ), FPort: e0, FRMPayload: 03), MIC: ed90946f)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0:09:05.957240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cec1, Identifier = 03, JSON = {'txpk': {'imme': False, 'tmst': 3093253010, 'rfch': 0, 'powe': 21, 'ipol': True, 'datr': 'SF11BW500', 'freq': 927.5, 'modu': 'LORA', 'codr': '4/5', 'prea': 8, 'ncrc': True, 'size': 14, 'data': 'YO++rd4AT6Xgse2QlG8='}}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0:09:05.957240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0:09:05.957240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cec1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0:09:10.452274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8adc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0:09:10.452274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8adc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0:09:10.740322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0:09:10.740322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137b, Identifier = 00, JSON = {'rxpk': [{'tmst': 3097095555, 'chan': 6, 'rfch': 1, 'freq': 903.3, 'stat': 1, 'modu': 'LORA', 'datr': 'SF9BW125', 'codr': '4/5', 'lsnr': 8.0, 'rssi': -43, 'size': 15, 'data': 'QO++rd6AOwLgYFQhlHlI'}]}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0:09:10.740322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023b, FOpts: ), FPort: e0, FRMPayload: 01bc, MIC: 21947948)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0:09:10.740322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0:09:10.740322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a550, FOpts: ), FPort: e0, FRMPayload: 03), MIC: 918569fe)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0:09:10.740322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8cd1, Identifier = 03, JSON = {'txpk': {'imme': False, 'tmst': 3098095555, 'rfch': 0, 'powe': 21, 'ipol': True, 'datr': 'SF11BW500', 'freq': 926.3, 'modu': 'LORA', 'codr': '4/5', 'prea': 8, 'ncrc': True, 'size': 14, 'data': 'YO++rd4AUKXgFZGFaf4='}}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0:09:10.740322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0:09:10.740322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8cd1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0:09:15.596993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0:09:15.599080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137c, Identifier = 00, JSON = {'rxpk': [{'tmst': 3101938115, 'chan': 2, 'rfch': 0, 'freq': 902.7, 'stat': 1, 'modu': 'LORA', 'datr': 'SF9BW125', 'codr': '4/5', 'lsnr': 7.5, 'rssi': -44, 'size': 15, 'data': 'QO++rd6APALg/mQeyzzL'}]}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0:09:15.599080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023c, FOpts: ), FPort: e0, FRMPayload: 01bd, MIC: 1ecb3ccb)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0:09:15.599080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0:09:15.599080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a551, FOpts: ), FPort: e0, FRMPayload: 03), MIC: 1c45b88b)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0:09:15.599080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f23b, Identifier = 03, JSON = {'txpk': {'imme': False, 'tmst': 3102938115, 'rfch': 0, 'powe': 21, 'ipol': True, 'datr': 'SF11BW500', 'freq': 924.5, 'modu': 'LORA', 'codr': '4/5', 'prea': 8, 'ncrc': True, 'size': 14, 'data': 'YO++rd4AUaXgpxxFuIs='}}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0:09:15.599080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0:09:15.599080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f23b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0:09:20.462451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0:09:20.464466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137e, Identifier = 00, JSON = {'rxpk': [{'tmst': 3106780610, 'chan': 1, 'rfch': 0, 'freq': 902.5, 'stat': 1, 'modu': 'LORA', 'datr': 'SF9BW125', 'codr': '4/5', 'lsnr': 11.3, 'rssi': -49, 'size': 15, 'data': 'QO++rd6APQLgEMQc5tzJ'}]}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0:09:20.464466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023d, FOpts: ), FPort: e0, FRMPayload: 01be, MIC: 1ce6dcc9)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0:09:20.464466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0:09:20.464466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a552, FOpts: ), FPort: e0, FRMPayload: 03), MIC: 30bcd948)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0:09:20.464466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31e8, Identifier = 03, JSON = {'txpk': {'imme': False, 'tmst': 3107780610, 'rfch': 0, 'powe': 21, 'ipol': True, 'datr': 'SF11BW500', 'freq': 923.9, 'modu': 'LORA', 'codr': '4/5', 'prea': 8, 'ncrc': True, 'size': 14, 'data': 'YO++rd4AUqXgZzC82Ug='}}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0:09:20.464466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0:09:20.464466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31e8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0:09:20.472526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83e6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0:09:20.472526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83e6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0:09:25.320554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02 137f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0:09:25.320554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137f, Identifier = 00, JSON = {'rxpk': [{'tmst': 3111663657, 'chan': 7, 'rfch': 1, 'freq': 903.7, 'stat': 1, 'modu': 'LORA', 'datr': 'SF9BW125', 'codr': '4/5', 'lsnr': 10.3, 'rssi': -50, 'size': 15, 'data': 'QO++rd6APgLgs2GGp2cu'}]}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0:09:25.320554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023e, FOpts: ), FPort: e0, FRMPayload: 01bf, MIC: 86a7672e)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0:09:25.320554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0:09:25.320554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a553, FOpts: ), FPort: e0, FRMPayload: 03), MIC: 81b3f5cd)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0:09:25.320554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4486, Identifier = 03, JSON = {'txpk': {'imme': False, 'tmst': 3112663657, 'rfch': 0, 'powe': 21, 'ipol': True, 'datr': 'SF11BW500', 'freq': 927.5, 'modu': 'LORA', 'codr': '4/5', 'prea': 8, 'ncrc': True, 'size': 14, 'data': 'YO++rd4AU6XgxYGz9c0='}}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0:09:25.320554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0:09:25.320554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4486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0:09:30.218749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0:09:30.220826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1380, Identifier = 00, JSON = {'rxpk': [{'tmst': 3116506186, 'chan': 6, 'rfch': 1, 'freq': 903.3, 'stat': 1, 'modu': 'LORA', 'datr': 'SF9BW125', 'codr': '4/5', 'lsnr': 7.3, 'rssi': -43, 'size': 15, 'data': 'QO++rd6APwLgN1xZLV85'}]}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0:09:30.220826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023f, FOpts: ), FPort: e0, FRMPayload: 01c0, MIC: 592d5f39)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0:09:30.220826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0:09:30.220826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a554, FOpts: ), FPort: e0, FRMPayload: 03), MIC: 63f79f49)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0:09:30.220826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fcf4, Identifier = 03, JSON = {'txpk': {'imme': False, 'tmst': 3117506186, 'rfch': 0, 'powe': 21, 'ipol': True, 'datr': 'SF11BW500', 'freq': 926.3, 'modu': 'LORA', 'codr': '4/5', 'prea': 8, 'ncrc': True, 'size': 14, 'data': 'YO++rd4AVKXg6mP3n0k='}}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0:09:30.220826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0:09:30.220826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fcf4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0:09:30.638873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25e0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0:09:30.638873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25e0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0:09:35.018589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0:09:35.020638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1381, Identifier = 00, JSON = {'rxpk': [{'tmst': 3121348786, 'chan': 5, 'rfch': 1, 'freq': 903.5, 'stat': 1, 'modu': 'LORA', 'datr': 'SF9BW125', 'codr': '4/5', 'lsnr': 11.8, 'rssi': -49, 'size': 15, 'data': 'QO++rd6AQALgemHh5gF9'}]}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0:09:35.020638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0240, FOpts: ), FPort: e0, FRMPayload: 01c1, MIC: e1e6017d)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0:09:35.020638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0:09:35.020638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a555, FOpts: ), FPort: e0, FRMPayload: 03), MIC: dca98df2)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0:09:35.020638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a3ca, Identifier = 03, JSON = {'txpk': {'imme': False, 'tmst': 3122348786, 'rfch': 0, 'powe': 21, 'ipol': True, 'datr': 'SF11BW500', 'freq': 926.9, 'modu': 'LORA', 'codr': '4/5', 'prea': 8, 'ncrc': True, 'size': 14, 'data': 'YO++rd4AVaXg6typjfI='}}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0:09:35.020638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0:09:35.020638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a3ca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0:09:39.869733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0:09:39.871779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1382, Identifier = 00, JSON = {'rxpk': [{'tmst': 3126191337, 'chan': 4, 'rfch': 1, 'freq': 903.1, 'stat': 1, 'modu': 'LORA', 'datr': 'SF9BW125', 'codr': '4/5', 'lsnr': 11.3, 'rssi': -48, 'size': 15, 'data': 'QO++rd6AQQLgFH8xJB15'}]}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0:09:39.871779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0241, FOpts: ), FPort: e0, FRMPayload: 01c2, MIC: 31241d79)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0:09:39.871779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0:09:39.871779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a556, FOpts: ), FPort: e0, FRMPayload: 03), MIC: 057b8424)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0:09:39.871779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7446, Identifier = 03, JSON = {'txpk': {'imme': False, 'tmst': 3127191337, 'rfch': 0, 'powe': 21, 'ipol': True, 'datr': 'SF11BW500', 'freq': 925.7, 'modu': 'LORA', 'codr': '4/5', 'prea': 8, 'ncrc': True, 'size': 14, 'data': 'YO++rd4AVqXgFAV7hCQ='}}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0:09:39.871779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0:09:39.871779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7446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0:09:40.699827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35d7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0:09:40.699827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35d7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0:09:44.726278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0:09:44.728329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1383, Identifier = 00, JSON = {'rxpk': [{'tmst': 3131033889, 'chan': 0, 'rfch': 0, 'freq': 902.3, 'stat': 1, 'modu': 'LORA', 'datr': 'SF9BW125', 'codr': '4/5', 'lsnr': 8.0, 'rssi': -47, 'size': 15, 'data': 'QO++rd6AQgLgvCiKpRY6'}]}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0:09:44.728329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0242, FOpts: ), FPort: e0, FRMPayload: 01c3, MIC: 8aa5163a)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0:09:44.728329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0:09:44.728329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a557, FOpts: ), FPort: e0, FRMPayload: 03), MIC: 5bd20dab)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0:09:44.728329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3577, Identifier = 03, JSON = {'txpk': {'imme': False, 'tmst': 3132033889, 'rfch': 0, 'powe': 21, 'ipol': True, 'datr': 'SF11BW500', 'freq': 923.3, 'modu': 'LORA', 'codr': '4/5', 'prea': 8, 'ncrc': True, 'size': 14, 'data': 'YO++rd4AV6XgbFvSDas='}}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0:09:44.728329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0:09:44.728329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3577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0:09:49.588197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0:09:49.590284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1385, Identifier = 00, JSON = {'rxpk': [{'tmst': 3135876578, 'chan': 1, 'rfch': 0, 'freq': 902.5, 'stat': 1, 'modu': 'LORA', 'datr': 'SF9BW125', 'codr': '4/5', 'lsnr': 7.8, 'rssi': -46, 'size': 15, 'data': 'QO++rd6AQwLg5iBUTmQh'}]}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0:09:49.590284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0243, FOpts: ), FPort: e0, FRMPayload: 01c4, MIC: 544e6421)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0:09:49.590284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0:09:49.590284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a558, FOpts: ), FPort: e0, FRMPayload: 03), MIC: 32fd3ce5)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0:09:49.590284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42d6, Identifier = 03, JSON = {'txpk': {'imme': False, 'tmst': 3136876578, 'rfch': 0, 'powe': 21, 'ipol': True, 'datr': 'SF11BW500', 'freq': 923.9, 'modu': 'LORA', 'codr': '4/5', 'prea': 8, 'ncrc': True, 'size': 14, 'data': 'YO++rd4AWKXgXzL9POU='}}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0:09:49.590284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0:09:49.590284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42d6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0:09:50.838888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02 808d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0:09:50.838888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02 808d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0:09:54.409923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0:09:54.409923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1386, Identifier = 00, JSON = {'rxpk': [{'tmst': 3140719203, 'chan': 3, 'rfch': 0, 'freq': 902.9, 'stat': 1, 'modu': 'LORA', 'datr': 'SF9BW125', 'codr': '4/5', 'lsnr': 10.5, 'rssi': -42, 'size': 15, 'data': 'QO++rd6ARALgugk2d8f6'}]}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0:09:54.409923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0244, FOpts: ), FPort: e0, FRMPayload: 01c5, MIC: 3677c7fa)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0:09:54.409923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0:09:54.409923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a559, FOpts: ), FPort: e0, FRMPayload: 03), MIC: d4885907)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0:09:54.409923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6a65, Identifier = 03, JSON = {'txpk': {'imme': False, 'tmst': 3141719203, 'rfch': 0, 'powe': 21, 'ipol': True, 'datr': 'SF11BW500', 'freq': 925.1, 'modu': 'LORA', 'codr': '4/5', 'prea': 8, 'ncrc': True, 'size': 14, 'data': 'YO++rd4AWaXgCNSIWQc='}}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0:09:54.409923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0:09:54.409923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6a65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0:09:59.230562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0:09:59.230562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1387, Identifier = 00, JSON = {'rxpk': [{'tmst': 3145561762, 'chan': 2, 'rfch': 0, 'freq': 902.7, 'stat': 1, 'modu': 'LORA', 'datr': 'SF9BW125', 'codr': '4/5', 'lsnr': 8.0, 'rssi': -42, 'size': 15, 'data': 'QO++rd6ARQLg5s8GpMNX'}]}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0:09:59.230562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0245, FOpts: ), FPort: e0, FRMPayload: 01c6, MIC: 06a4c357)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0:09:59.230562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0:09:59.230562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a55a, FOpts: ), FPort: e0, FRMPayload: 03), MIC: 34311600)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0:09:59.230562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856b, Identifier = 03, JSON = {'txpk': {'imme': False, 'tmst': 3146561762, 'rfch': 0, 'powe': 21, 'ipol': True, 'datr': 'SF11BW500', 'freq': 924.5, 'modu': 'LORA', 'codr': '4/5', 'prea': 8, 'ncrc': True, 'size': 14, 'data': 'YO++rd4AWqXggTQxFgA='}}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0:09:59.230562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0:09:59.230562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02 856b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0:10:00.879000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3ed1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0:10:00.879000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3ed1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0:10:04.126769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0:10:04.126769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1388, Identifier = 00, JSON = {'rxpk': [{'tmst': 3150444777, 'chan': 7, 'rfch': 1, 'freq': 903.7, 'stat': 1, 'modu': 'LORA', 'datr': 'SF9BW125', 'codr': '4/5', 'lsnr': 11.8, 'rssi': -45, 'size': 15, 'data': 'QO++rd6ARgLgO79+WrMu'}]}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0:10:04.126769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0246, FOpts: ), FPort: e0, FRMPayload: 01c7, MIC: 7e5ab32e)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0:10:04.129918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0:10:04.129918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a55b, FOpts: ), FPort: e0, FRMPayload: 03), MIC: aeb2451d)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0:10:04.129918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4100, Identifier = 03, JSON = {'txpk': {'imme': False, 'tmst': 3151444777, 'rfch': 0, 'powe': 21, 'ipol': True, 'datr': 'SF11BW500', 'freq': 927.5, 'modu': 'LORA', 'codr': '4/5', 'prea': 8, 'ncrc': True, 'size': 14, 'data': 'YO++rd4AW6Xgnq6yRR0='}}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0:10:04.129918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0:10:04.129918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4100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0:10:08.938192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0:10:08.938192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1389, Identifier = 00, JSON = {'rxpk': [{'tmst': 3155287321, 'chan': 2, 'rfch': 0, 'freq': 902.7, 'stat': 1, 'modu': 'LORA', 'datr': 'SF9BW125', 'codr': '4/5', 'lsnr': 7.8, 'rssi': -44, 'size': 15, 'data': 'QO++rd6ARwLgxNFdk8qb'}]}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0:10:08.938192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0247, FOpts: ), FPort: e0, FRMPayload: 01c8, MIC: 5d93ca9b)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0:10:08.938192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0:10:08.938192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a55c, FOpts: ), FPort: e0, FRMPayload: 03), MIC: 6b24d59e)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0:10:08.938192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5713, Identifier = 03, JSON = {'txpk': {'imme': False, 'tmst': 3156287321, 'rfch': 0, 'powe': 21, 'ipol': True, 'datr': 'SF11BW500', 'freq': 924.5, 'modu': 'LORA', 'codr': '4/5', 'prea': 8, 'ncrc': True, 'size': 14, 'data': 'YO++rd4AXKXg+2sk1Z4='}}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0:10:08.938192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0:10:08.938192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5713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0:10:11.006384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02 957d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0:10:11.006384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02 957d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0:10:13.837791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0:10:13.839880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138a, Identifier = 00, JSON = {'rxpk': [{'tmst': 3160129857, 'chan': 6, 'rfch': 1, 'freq': 903.3, 'stat': 1, 'modu': 'LORA', 'datr': 'SF9BW125', 'codr': '4/5', 'lsnr': 7.5, 'rssi': -37, 'size': 15, 'data': 'QO++rd6ASALgE8aaAWlJ'}]}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0:10:13.839880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0248, FOpts: ), FPort: e0, FRMPayload: 01c9, MIC: 9a016949)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0:10:13.839880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0:10:13.839880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a55d, FOpts: ), FPort: e0, FRMPayload: 03), MIC: 5aa8591d)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0:10:13.839880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ab0f, Identifier = 03, JSON = {'txpk': {'imme': False, 'tmst': 3161129857, 'rfch': 0, 'powe': 21, 'ipol': True, 'datr': 'SF11BW500', 'freq': 926.3, 'modu': 'LORA', 'codr': '4/5', 'prea': 8, 'ncrc': True, 'size': 14, 'data': 'YO++rd4AXaXg2VqoWR0='}}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0:10:13.839880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0:10:13.839880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ab0f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0:10:18.695823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0:10:18.695823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138b, Identifier = 00, JSON = {'rxpk': [{'tmst': 3164972362, 'chan': 1, 'rfch': 0, 'freq': 902.5, 'stat': 1, 'modu': 'LORA', 'datr': 'SF9BW125', 'codr': '4/5', 'lsnr': 11.5, 'rssi': -46, 'size': 15, 'data': 'QO++rd6ASQLgRibcH0+W'}]}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0:10:18.695823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0249, FOpts: ), FPort: e0, FRMPayload: 01ca, MIC: dc1f4f96)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0:10:18.695823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0:10:18.695823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a55e, FOpts: ), FPort: e0, FRMPayload: 03), MIC: 388058b5)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0:10:18.695823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376e, Identifier = 03, JSON = {'txpk': {'imme': False, 'tmst': 3165972362, 'rfch': 0, 'powe': 21, 'ipol': True, 'datr': 'SF11BW500', 'freq': 923.9, 'modu': 'LORA', 'codr': '4/5', 'prea': 8, 'ncrc': True, 'size': 14, 'data': 'YO++rd4AXqXgQDiAWLU='}}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0:10:18.695823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0:10:18.695823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02 376e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0:10:21.163083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1e61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0:10:21.163083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1e61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0:10:23.514035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0:10:23.516103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138d, Identifier = 00, JSON = {'rxpk': [{'tmst': 3169814953, 'chan': 5, 'rfch': 1, 'freq': 903.5, 'stat': 1, 'modu': 'LORA', 'datr': 'SF9BW125', 'codr': '4/5', 'lsnr': 11.3, 'rssi': -48, 'size': 15, 'data': 'QO++rd6ASgLgmN+CVztY'}]}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0:10:23.516103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024a, FOpts: ), FPort: e0, FRMPayload: 01cb, MIC: 82573b58)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0:10:23.516103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0:10:23.516103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a55f, FOpts: ), FPort: e0, FRMPayload: 03), MIC: 101cd63b)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0:10:23.516103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c508, Identifier = 03, JSON = {'txpk': {'imme': False, 'tmst': 3170814953, 'rfch': 0, 'powe': 21, 'ipol': True, 'datr': 'SF11BW500', 'freq': 926.9, 'modu': 'LORA', 'codr': '4/5', 'prea': 8, 'ncrc': True, 'size': 14, 'data': 'YO++rd4AX6XgERAc1js='}}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0:10:23.516103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0:10:23.516103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c508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0:10:28.366315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0:10:28.366315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138e, Identifier = 00, JSON = {'rxpk': [{'tmst': 3174657474, 'chan': 4, 'rfch': 1, 'freq': 903.1, 'stat': 1, 'modu': 'LORA', 'datr': 'SF9BW125', 'codr': '4/5', 'lsnr': 11.3, 'rssi': -46, 'size': 15, 'data': 'QO++rd6ASwLg2192Nutg'}]}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0:10:28.366315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024b, FOpts: ), FPort: e0, FRMPayload: 01cc, MIC: 7636eb60)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0:10:28.366315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0:10:28.366315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a560, FOpts: ), FPort: e0, FRMPayload: 03), MIC: ae6f810f)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0:10:28.366315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47b9, Identifier = 03, JSON = {'txpk': {'imme': False, 'tmst': 3175657474, 'rfch': 0, 'powe': 21, 'ipol': True, 'datr': 'SF11BW500', 'freq': 925.7, 'modu': 'LORA', 'codr': '4/5', 'prea': 8, 'ncrc': True, 'size': 14, 'data': 'YO++rd4AYKXgWq5vgQ8='}}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0:10:28.366315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0:10:28.366315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47b9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0:10:31.239122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96b0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0:10:31.239122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96b0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0:10:33.209457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02 138f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0:10:33.209457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138f, Identifier = 00, JSON = {'rxpk': [{'tmst': 3179499976, 'chan': 3, 'rfch': 0, 'freq': 902.9, 'stat': 1, 'modu': 'LORA', 'datr': 'SF9BW125', 'codr': '4/5', 'lsnr': 9.0, 'rssi': -46, 'size': 15, 'data': 'QO++rd6ATALgYsT8C/WG'}]}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0:10:33.209457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024c, FOpts: ), FPort: e0, FRMPayload: 01cd, MIC: fc0bf586)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0:10:33.209457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0:10:33.209457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a561, FOpts: ), FPort: e0, FRMPayload: 03), MIC: 3f245ae3)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0:10:33.209457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0058, Identifier = 03, JSON = {'txpk': {'imme': False, 'tmst': 3180499976, 'rfch': 0, 'powe': 21, 'ipol': True, 'datr': 'SF11BW500', 'freq': 925.1, 'modu': 'LORA', 'codr': '4/5', 'prea': 8, 'ncrc': True, 'size': 14, 'data': 'YO++rd4AYaXg7T8kWuM='}}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0:10:33.209457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0:10:33.209457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0058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0:10:38.008194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0:10:38.010221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1390, Identifier = 00, JSON = {'rxpk': [{'tmst': 3184342513, 'chan': 0, 'rfch': 0, 'freq': 902.3, 'stat': 1, 'modu': 'LORA', 'datr': 'SF9BW125', 'codr': '4/5', 'lsnr': 9.0, 'rssi': -45, 'size': 15, 'data': 'QO++rd6ATQLgQ1b1tNuP'}]}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0:10:38.010221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024d, FOpts: ), FPort: e0, FRMPayload: 01ce, MIC: f5b4db8f)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0:10:38.010221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0:10:38.010221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a562, FOpts: ), FPort: e0, FRMPayload: 03), MIC: 7bed1556)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0:10:38.010221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81ed, Identifier = 03, JSON = {'txpk': {'imme': False, 'tmst': 3185342513, 'rfch': 0, 'powe': 21, 'ipol': True, 'datr': 'SF11BW500', 'freq': 923.3, 'modu': 'LORA', 'codr': '4/5', 'prea': 8, 'ncrc': True, 'size': 14, 'data': 'YO++rd4AYqXgunvtFVY='}}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0:10:38.010221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0:10:38.010221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81ed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0:10:41.312655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26a7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0:10:41.312655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26a7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0:10:42.873610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0:10:42.873610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1391, Identifier = 00, JSON = {'rxpk': [{'tmst': 3189225752, 'chan': 0, 'rfch': 0, 'freq': 902.3, 'stat': 1, 'modu': 'LORA', 'datr': 'SF9BW125', 'codr': '4/5', 'lsnr': 8.5, 'rssi': -45, 'size': 15, 'data': 'QO++rd6ATgLghX9Y960b'}]}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0:10:42.873610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024e, FOpts: ), FPort: e0, FRMPayload: 01cf, MIC: 58f7ad1b)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0:10:42.873610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0:10:42.873610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a563, FOpts: ), FPort: e0, FRMPayload: 03), MIC: 2406d920)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0:10:42.873610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3eef, Identifier = 03, JSON = {'txpk': {'imme': False, 'tmst': 3190225752, 'rfch': 0, 'powe': 21, 'ipol': True, 'datr': 'SF11BW500', 'freq': 923.3, 'modu': 'LORA', 'codr': '4/5', 'prea': 8, 'ncrc': True, 'size': 14, 'data': 'YO++rd4AY6XgBiQG2SA='}}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0:10:42.873610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0:10:42.873610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3eef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0:10:47.742310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0:10:47.742310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1392, Identifier = 00, JSON = {'rxpk': [{'tmst': 3194068480, 'chan': 2, 'rfch': 0, 'freq': 902.7, 'stat': 1, 'modu': 'LORA', 'datr': 'SF9BW125', 'codr': '4/5', 'lsnr': 8.0, 'rssi': -46, 'size': 15, 'data': 'QO++rd6ATwLgqyu3YNne'}]}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0:10:47.742310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024f, FOpts: ), FPort: e0, FRMPayload: 01d0, MIC: b760d9de)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0:10:47.742310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0:10:47.742310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a564, FOpts: ), FPort: e0, FRMPayload: 03), MIC: 005f4652)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0:10:47.742310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9205, Identifier = 03, JSON = {'txpk': {'imme': False, 'tmst': 3195068480, 'rfch': 0, 'powe': 21, 'ipol': True, 'datr': 'SF11BW500', 'freq': 924.5, 'modu': 'LORA', 'codr': '4/5', 'prea': 8, 'ncrc': True, 'size': 14, 'data': 'YO++rd4AZKXgkwBfRlI='}}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0:10:47.742310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0:10:47.742310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9205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0:10:51.481074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e981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0:10:51.481074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e981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0:10:52.629035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0:10:52.629035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1394, Identifier = 00, JSON = {'rxpk': [{'tmst': 3198911000, 'chan': 1, 'rfch': 0, 'freq': 902.5, 'stat': 1, 'modu': 'LORA', 'datr': 'SF9BW125', 'codr': '4/5', 'lsnr': 10.8, 'rssi': -47, 'size': 15, 'data': 'QO++rd6AUALgj3LEy0WR'}]}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0:10:52.629035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0250, FOpts: ), FPort: e0, FRMPayload: 01d1, MIC: c4cb4591)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0:10:52.629035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0:10:52.629035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a565, FOpts: ), FPort: e0, FRMPayload: 03), MIC: 16f2075c)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0:10:52.629035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caae, Identifier = 03, JSON = {'txpk': {'imme': False, 'tmst': 3199911000, 'rfch': 0, 'powe': 21, 'ipol': True, 'datr': 'SF11BW500', 'freq': 923.9, 'modu': 'LORA', 'codr': '4/5', 'prea': 8, 'ncrc': True, 'size': 14, 'data': 'YO++rd4AZaXgzBbyB1w='}}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0:10:52.629035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0:10:52.629035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caae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0:10:57.469634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0:10:57.469634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1395, Identifier = 00, JSON = {'rxpk': [{'tmst': 3203753567, 'chan': 5, 'rfch': 1, 'freq': 903.5, 'stat': 1, 'modu': 'LORA', 'datr': 'SF9BW125', 'codr': '4/5', 'lsnr': 9.3, 'rssi': -45, 'size': 15, 'data': 'QO++rd6AUQLgOW9WnhzB'}]}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0:10:57.469634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0251, FOpts: ), FPort: e0, FRMPayload: 01d2, MIC: 569e1cc1)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0:10:57.469634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0:10:57.477666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0:10:57.477666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0:10:57.487652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0:10:57.487652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SF9BW125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0:10:57.487652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SF11BW500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0:10:57.487652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0:10:57.487652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0:10:57.497651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0:10:57.497651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SF10BW500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0:10:57.497651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0:11:01.681218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95f5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0:11:01.681218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95f5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0:11:02.278323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0:11:02.280370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1396, Identifier = 00, JSON = {'rxpk': [{'tmst': 3208596055, 'chan': 7, 'rfch': 1, 'freq': 903.7, 'stat': 1, 'modu': 'LORA', 'datr': 'SF9BW125', 'codr': '4/5', 'lsnr': 10.3, 'rssi': -48, 'size': 15, 'data': 'QO++rd6AUgLguFym7iGB'}]}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0:11:02.280370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0252, FOpts: ), FPort: e0, FRMPayload: 01d2, MIC: a6ee2181)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0:11:02.280370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0:11:02.280370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a566, FOpts: ), FPort: 00, FRMPayload: 0325ff0001), MIC: 65eabc94)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0:11:02.280370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f1b5, Identifier = 03, JSON = {'txpk': {'imme': False, 'tmst': 3209596055, 'rfch': 0, 'powe': 21, 'ipol': True, 'datr': 'SF11BW500', 'freq': 927.5, 'modu': 'LORA', 'codr': '4/5', 'prea': 8, 'ncrc': True, 'size': 18, 'data': 'YO++rd4AZqUAUC0BKBRl6ryU'}}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0:11:02.280370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0:11:02.280370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f1b5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0:11:07.067867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0:11:07.067867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1397, Identifier = 00, JSON = {'rxpk': [{'tmst': 3213366692, 'chan': 6, 'rfch': 1, 'freq': 903.3, 'stat': 1, 'modu': 'LORA', 'datr': 'SF8BW125', 'codr': '4/5', 'lsnr': 8.5, 'rssi': -49, 'size': 17, 'data': 'QO++rd6CUwIDB+CCnuQt33c='}]}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0:11:07.067867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0253, FOpts: 0307), FPort: e0, FRMPayload: 01d3, MIC: e42ddf77)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0:11:07.067867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0:11:07.067867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0:11:07.067867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0:11:07.067867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0:11:07.077831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0:11:11.693750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71d8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0:11:11.693750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71d8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0:11:11.902799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0:11:11.902799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1398, Identifier = 00, JSON = {'rxpk': [{'tmst': 3218208868, 'chan': 3, 'rfch': 0, 'freq': 902.9, 'stat': 1, 'modu': 'LORA', 'datr': 'SF8BW125', 'codr': '4/5', 'lsnr': 10.8, 'rssi': -49, 'size': 15, 'data': 'QO++rd6AVALgwZbEAQq3'}]}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0:11:11.902799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0254, FOpts: ), FPort: e0, FRMPayload: 01d3, MIC: c4010ab7)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0:11:11.902799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0:11:11.902799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a567, FOpts: ), FPort: 00, FRMPayload: 052868e28c), MIC: f0a2b518)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0:11:11.902799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3712, Identifier = 03, JSON = {'txpk': {'imme': False, 'tmst': 3219208868, 'rfch': 0, 'powe': 21, 'ipol': True, 'datr': 'SF10BW500', 'freq': 925.1, 'modu': 'LORA', 'codr': '4/5', 'prea': 8, 'ncrc': True, 'size': 18, 'data': 'YO++rd4AZ6UA3XDndiLworUY'}}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0:11:11.902799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0:11:11.902799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3712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0:11:16.702716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0:11:16.704733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1399, Identifier = 00, JSON = {'rxpk': [{'tmst': 3223051750, 'chan': 4, 'rfch': 1, 'freq': 903.1, 'stat': 1, 'modu': 'LORA', 'datr': 'SF8BW125', 'codr': '4/5', 'lsnr': 10.0, 'rssi': -47, 'size': 17, 'data': 'QO++rd6CVQIFB+DBJAsqW4s='}]}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0:11:16.704733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0255, FOpts: 0507), FPort: e0, FRMPayload: 01d4, MIC: 0b2a5b8b)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0:11:16.704733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0:11:16.704733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0:11:16.704733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0:11:16.712787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0:11:16.712787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a568, FOpts: ), FPort: , FRMPayload: ), MIC: 4ea8d86c)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0:11:16.712787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05aa, Identifier = 03, JSON = {'txpk': {'imme': False, 'tmst': 3224051750, 'rfch': 0, 'powe': 21, 'ipol': True, 'datr': 'SF10BW500', 'freq': 925.7, 'modu': 'LORA', 'codr': '4/5', 'prea': 8, 'ncrc': True, 'size': 12, 'data': 'YO++rd4AaKVOqNhs'}}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0:11:16.712787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0:11:16.712787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0:11:16.722745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0:11:16.722745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0:11:21.598344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0:11:21.598344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139b, Identifier = 00, JSON = {'rxpk': [{'tmst': 3227934453, 'chan': 0, 'rfch': 0, 'freq': 902.3, 'stat': 1, 'modu': 'LORA', 'datr': 'SF8BW125', 'codr': '4/5', 'lsnr': 11.5, 'rssi': -49, 'size': 15, 'data': 'QO++rd6AVgLgWsyHnaxf'}]}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0:11:21.598344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0256, FOpts: ), FPort: e0, FRMPayload: 01d5, MIC: 879dac5f)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0:11:21.598344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0:11:21.598344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a569, FOpts: ), FPort: e0, FRMPayload: 03), MIC: a0c7ae28)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0:11:21.598344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f9e1, Identifier = 03, JSON = {'txpk': {'imme': False, 'tmst': 3228934453, 'rfch': 0, 'powe': 21, 'ipol': True, 'datr': 'SF10BW500', 'freq': 923.3, 'modu': 'LORA', 'codr': '4/5', 'prea': 8, 'ncrc': True, 'size': 14, 'data': 'YO++rd4AaaXgUaDHrig='}}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0:11:21.598344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0:11:21.598344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f9e1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0:11:21.808734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0199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0:11:21.808734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0199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0:11:26.444987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0:11:26.447184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139c, Identifier = 00, JSON = {'rxpk': [{'tmst': 3232777196, 'chan': 3, 'rfch': 0, 'freq': 902.9, 'stat': 1, 'modu': 'LORA', 'datr': 'SF8BW125', 'codr': '4/5', 'lsnr': 10.0, 'rssi': -47, 'size': 15, 'data': 'QO++rd6AVwLgoyNBp5EQ'}]}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0:11:26.447184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0257, FOpts: ), FPort: e0, FRMPayload: 01d6, MIC: 41a79110)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0:11:26.447184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0:11:26.447184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a56a, FOpts: ), FPort: e0, FRMPayload: 03), MIC: c33ad3cb)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0:11:26.447184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2a51, Identifier = 03, JSON = {'txpk': {'imme': False, 'tmst': 3233777196, 'rfch': 0, 'powe': 21, 'ipol': True, 'datr': 'SF10BW500', 'freq': 925.1, 'modu': 'LORA', 'codr': '4/5', 'prea': 8, 'ncrc': True, 'size': 14, 'data': 'YO++rd4AaqXgI8M608s='}}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0:11:26.447184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0:11:26.447184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2a51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0:11:31.292791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0:11:31.292791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139d, Identifier = 00, JSON = {'rxpk': [{'tmst': 3237619766, 'chan': 5, 'rfch': 1, 'freq': 903.5, 'stat': 1, 'modu': 'LORA', 'datr': 'SF8BW125', 'codr': '4/5', 'lsnr': 9.8, 'rssi': -46, 'size': 15, 'data': 'QO++rd6AWALgDBpExmvf'}]}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0:11:31.292791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0258, FOpts: ), FPort: e0, FRMPayload: 01d7, MIC: 44c66bdf)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0:11:31.292791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0:11:31.292791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a56b, FOpts: ), FPort: e0, FRMPayload: 03), MIC: bbd9969a)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0:11:31.292791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b82a, Identifier = 03, JSON = {'txpk': {'imme': False, 'tmst': 3238619766, 'rfch': 0, 'powe': 21, 'ipol': True, 'datr': 'SF10BW500', 'freq': 926.9, 'modu': 'LORA', 'codr': '4/5', 'prea': 8, 'ncrc': True, 'size': 14, 'data': 'YO++rd4Aa6XgOLvZlpo='}}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0:11:31.292791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0:11:31.292791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b82a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0:11:31.933141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0fa2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0:11:31.933141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0fa2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0:11:36.168075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02 139e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0:11:36.168075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139e, Identifier = 00, JSON = {'rxpk': [{'tmst': 3242462302, 'chan': 2, 'rfch': 0, 'freq': 902.7, 'stat': 1, 'modu': 'LORA', 'datr': 'SF8BW125', 'codr': '4/5', 'lsnr': 8.0, 'rssi': -45, 'size': 15, 'data': 'QO++rd6AWQLgfiYEBb+7'}]}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0:11:36.168075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0259, FOpts: ), FPort: e0, FRMPayload: 01d8, MIC: 0405bfbb)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0:11:36.168075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0:11:36.168075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a56c, FOpts: ), FPort: e0, FRMPayload: 03), MIC: fde9f853)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0:11:36.168075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fca8, Identifier = 03, JSON = {'txpk': {'imme': False, 'tmst': 3243462302, 'rfch': 0, 'powe': 21, 'ipol': True, 'datr': 'SF10BW500', 'freq': 924.5, 'modu': 'LORA', 'codr': '4/5', 'prea': 8, 'ncrc': True, 'size': 14, 'data': 'YO++rd4AbKXgiP3p+FM='}}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0:11:36.168075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0:11:36.168075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fca8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0:11:38.387027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Cannot unpack the message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0:11:40.947750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0:11:40.947750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13a0, Identifier = 00, JSON = {'rxpk': [{'tmst': 3247304878, 'chan': 1, 'rfch': 0, 'freq': 902.5, 'stat': 1, 'modu': 'LORA', 'datr': 'SF8BW125', 'codr': '4/5', 'lsnr': 10.0, 'rssi': -43, 'size': 15, 'data': 'QO++rd6AWgLg0jjrXX6V'}]}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0:11:40.947750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025a, FOpts: ), FPort: e0, FRMPayload: 01d9, MIC: eb5d7e95)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0:11:40.947750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0:11:40.947750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a56d, FOpts: ), FPort: e0, FRMPayload: 03), MIC: e36ab271)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0:11:40.947750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9605, Identifier = 03, JSON = {'txpk': {'imme': False, 'tmst': 3248304878, 'rfch': 0, 'powe': 21, 'ipol': True, 'datr': 'SF10BW500', 'freq': 923.9, 'modu': 'LORA', 'codr': '4/5', 'prea': 8, 'ncrc': True, 'size': 14, 'data': 'YO++rd4AbaXggeNqsnE='}}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0:11:40.947750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0:11:40.947750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9605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0:11:41.978460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f8f6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0:11:41.978460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f8f6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0:11:45.821441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0:11:45.823489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13a1, Identifier = 00, JSON = {'rxpk': [{'tmst': 3252147525, 'chan': 4, 'rfch': 1, 'freq': 903.1, 'stat': 1, 'modu': 'LORA', 'datr': 'SF8BW125', 'codr': '4/5', 'lsnr': 8.8, 'rssi': -43, 'size': 15, 'data': 'QO++rd6AWwLggEGiVmHX'}]}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0:11:45.823489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025b, FOpts: ), FPort: e0, FRMPayload: 01da, MIC: a25661d7)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0:11:45.823489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0:11:45.823489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a56e, FOpts: ), FPort: e0, FRMPayload: 03), MIC: 556ee8c0)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0:11:45.823489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ac35, Identifier = 03, JSON = {'txpk': {'imme': False, 'tmst': 3253147525, 'rfch': 0, 'powe': 21, 'ipol': True, 'datr': 'SF10BW500', 'freq': 925.7, 'modu': 'LORA', 'codr': '4/5', 'prea': 8, 'ncrc': True, 'size': 14, 'data': 'YO++rd4AbqXgAVVu6MA='}}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0:11:45.823489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0:11:45.823489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ac35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0:11:50.672254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0:11:50.672254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13a3, Identifier = 00, JSON = {'rxpk': [{'tmst': 3256990100, 'chan': 7, 'rfch': 1, 'freq': 903.7, 'stat': 1, 'modu': 'LORA', 'datr': 'SF8BW125', 'codr': '4/5', 'lsnr': 9.8, 'rssi': -46, 'size': 15, 'data': 'QO++rd6AXALg2CvhGDSR'}]}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0:11:50.672254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025c, FOpts: ), FPort: e0, FRMPayload: 01db, MIC: e1183491)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0:11:50.672254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0:11:50.672254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a56f, FOpts: ), FPort: e0, FRMPayload: 03), MIC: 47eb7e6e)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0:11:50.672254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1000, Identifier = 03, JSON = {'txpk': {'imme': False, 'tmst': 3257990100, 'rfch': 0, 'powe': 21, 'ipol': True, 'datr': 'SF10BW500', 'freq': 927.5, 'modu': 'LORA', 'codr': '4/5', 'prea': 8, 'ncrc': True, 'size': 14, 'data': 'YO++rd4Ab6Xgakfrfm4='}}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0:11:50.672254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0:11:50.672254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1000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0:11:52.128021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02 687e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0:11:52.128021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02 687e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0:11:55.525660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0:11:55.525660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13a4, Identifier = 00, JSON = {'rxpk': [{'tmst': 3261832650, 'chan': 6, 'rfch': 1, 'freq': 903.3, 'stat': 1, 'modu': 'LORA', 'datr': 'SF8BW125', 'codr': '4/5', 'lsnr': 7.5, 'rssi': -45, 'size': 15, 'data': 'QO++rd6AXQLguiCgADqV'}]}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0:11:55.525660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025d, FOpts: ), FPort: e0, FRMPayload: 01dc, MIC: a0003a95)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0:11:55.525660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0:11:55.525660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a570, FOpts: ), FPort: e0, FRMPayload: 03), MIC: 86e442c9)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0:11:55.525660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2bde, Identifier = 03, JSON = {'txpk': {'imme': False, 'tmst': 3262832650, 'rfch': 0, 'powe': 21, 'ipol': True, 'datr': 'SF10BW500', 'freq': 926.3, 'modu': 'LORA', 'codr': '4/5', 'prea': 8, 'ncrc': True, 'size': 14, 'data': 'YO++rd4AcKXg2YbkQsk='}}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0:11:55.525660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0:11:55.525660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2bde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0:12:00.392795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0:12:00.392795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13a5, Identifier = 00, JSON = {'rxpk': [{'tmst': 3266715788, 'chan': 7, 'rfch': 1, 'freq': 903.7, 'stat': 1, 'modu': 'LORA', 'datr': 'SF8BW125', 'codr': '4/5', 'lsnr': 9.0, 'rssi': -46, 'size': 15, 'data': 'QO++rd6AXgLgUkm9T0Fz'}]}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0:12:00.392795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025e, FOpts: ), FPort: e0, FRMPayload: 01dd, MIC: bd4f4173)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0:12:00.392795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0:12:00.392795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a571, FOpts: ), FPort: e0, FRMPayload: 03), MIC: c571858c)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0:12:00.392795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94c2, Identifier = 03, JSON = {'txpk': {'imme': False, 'tmst': 3267715788, 'rfch': 0, 'powe': 21, 'ipol': True, 'datr': 'SF10BW500', 'freq': 927.5, 'modu': 'LORA', 'codr': '4/5', 'prea': 8, 'ncrc': True, 'size': 14, 'data': 'YO++rd4AcaXgfcVxhYw='}}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0:12:00.392795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0:12:00.392795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0:12:02.251808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e8da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0:12:02.251808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e8da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0:12:05.279729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0:12:05.279729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13a6, Identifier = 00, JSON = {'rxpk': [{'tmst': 3271558365, 'chan': 6, 'rfch': 1, 'freq': 903.3, 'stat': 1, 'modu': 'LORA', 'datr': 'SF8BW125', 'codr': '4/5', 'lsnr': 8.3, 'rssi': -45, 'size': 15, 'data': 'QO++rd6AXwLg69lBe3Vl'}]}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0:12:05.279729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025f, FOpts: ), FPort: e0, FRMPayload: 01de, MIC: 417b7565)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0:12:05.279729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0:12:05.279729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a572, FOpts: ), FPort: e0, FRMPayload: 03), MIC: a152bafc)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0:12:05.279729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19ca, Identifier = 03, JSON = {'txpk': {'imme': False, 'tmst': 3272558365, 'rfch': 0, 'powe': 21, 'ipol': True, 'datr': 'SF10BW500', 'freq': 926.3, 'modu': 'LORA', 'codr': '4/5', 'prea': 8, 'ncrc': True, 'size': 14, 'data': 'YO++rd4AcqXgLqFSuvw='}}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0:12:05.279729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0:12:05.279729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19ca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0:12:10.101028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0:12:10.103101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13a7, Identifier = 00, JSON = {'rxpk': [{'tmst': 3276400996, 'chan': 3, 'rfch': 0, 'freq': 902.9, 'stat': 1, 'modu': 'LORA', 'datr': 'SF8BW125', 'codr': '4/5', 'lsnr': 10.5, 'rssi': -45, 'size': 15, 'data': 'QO++rd6AYALgvt57DKbP'}]}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0:12:10.103101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0260, FOpts: ), FPort: e0, FRMPayload: 01df, MIC: 7b0ca6cf)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0:12:10.103101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0:12:10.103101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a573, FOpts: ), FPort: e0, FRMPayload: 03), MIC: ff0eb8c4)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0:12:10.103101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5293, Identifier = 03, JSON = {'txpk': {'imme': False, 'tmst': 3277400996, 'rfch': 0, 'powe': 21, 'ipol': True, 'datr': 'SF10BW500', 'freq': 925.1, 'modu': 'LORA', 'codr': '4/5', 'prea': 8, 'ncrc': True, 'size': 14, 'data': 'YO++rd4Ac6XgpP8OuMQ='}}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0:12:10.103101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0:12:10.103101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5293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0:12:12.362852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e9b9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0:12:12.362852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e9b9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0:12:14.932091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0:12:14.932091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13a8, Identifier = 00, JSON = {'rxpk': [{'tmst': 3281243621, 'chan': 4, 'rfch': 1, 'freq': 903.1, 'stat': 1, 'modu': 'LORA', 'datr': 'SF8BW125', 'codr': '4/5', 'lsnr': 11.0, 'rssi': -45, 'size': 15, 'data': 'QO++rd6AYQLg/Rnvpyxl'}]}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0:12:14.932091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0261, FOpts: ), FPort: e0, FRMPayload: 01e0, MIC: efa72c65)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0:12:14.932091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0:12:14.932091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a574, FOpts: ), FPort: e0, FRMPayload: 03), MIC: 53d75b05)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0:12:14.932091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103a, Identifier = 03, JSON = {'txpk': {'imme': False, 'tmst': 3282243621, 'rfch': 0, 'powe': 21, 'ipol': True, 'datr': 'SF10BW500', 'freq': 925.7, 'modu': 'LORA', 'codr': '4/5', 'prea': 8, 'ncrc': True, 'size': 14, 'data': 'YO++rd4AdKXgjlPXWwU='}}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0:12:14.932091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0:12:14.932091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02 103a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0:12:19.765046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0:12:19.767096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13a9, Identifier = 00, JSON = {'rxpk': [{'tmst': 3286086204, 'chan': 0, 'rfch': 0, 'freq': 902.3, 'stat': 1, 'modu': 'LORA', 'datr': 'SF8BW125', 'codr': '4/5', 'lsnr': 9.5, 'rssi': -44, 'size': 15, 'data': 'QO++rd6AYgLgxGnPudln'}], 'stat': {'time': '2021-08-03 20:25:04 GMT', 'rxnb': 6, 'rxok': 6, 'rxfw': 6, 'ackr': 85.7, 'dwnb': 6, 'txnb': 6}}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0:12:19.767096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0262, FOpts: ), FPort: e0, FRMPayload: 01e1, MIC: cfb9d967)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0:12:19.767096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0:12:19.767096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a575, FOpts: ), FPort: e0, FRMPayload: 03), MIC: 3e09e58b)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0:12:19.767096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992e, Identifier = 03, JSON = {'txpk': {'imme': False, 'tmst': 3287086204, 'rfch': 0, 'powe': 21, 'ipol': True, 'datr': 'SF10BW500', 'freq': 923.3, 'modu': 'LORA', 'codr': '4/5', 'prea': 8, 'ncrc': True, 'size': 14, 'data': 'YO++rd4AdaXg2z4J5Ys='}}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0:12:19.767096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0:12:19.767096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02 992e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0:12:22.435528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3c0b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0:12:22.435528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3c0b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0:12:24.590465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0:12:24.590465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13aa, Identifier = 00, JSON = {'rxpk': [{'tmst': 3290929021, 'chan': 2, 'rfch': 0, 'freq': 902.7, 'stat': 1, 'modu': 'LORA', 'datr': 'SF8BW125', 'codr': '4/5', 'lsnr': 8.5, 'rssi': -44, 'size': 15, 'data': 'QO++rd6AYwLgyFeUkfjv'}]}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0:12:24.590465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0263, FOpts: ), FPort: e0, FRMPayload: 01e2, MIC: 9491f8ef)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0:12:24.590465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0:12:24.590465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a576, FOpts: ), FPort: e0, FRMPayload: 03), MIC: 0dd57550)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0:12:24.590465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355b, Identifier = 03, JSON = {'txpk': {'imme': False, 'tmst': 3291929021, 'rfch': 0, 'powe': 21, 'ipol': True, 'datr': 'SF10BW500', 'freq': 924.5, 'modu': 'LORA', 'codr': '4/5', 'prea': 8, 'ncrc': True, 'size': 14, 'data': 'YO++rd4AdqXglw3VdVA='}}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0:12:24.590465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0:12:24.590465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02 355b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0:12:29.495568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0:12:29.495568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13ab, Identifier = 00, JSON = {'rxpk': [{'tmst': 3295771644, 'chan': 5, 'rfch': 1, 'freq': 903.5, 'stat': 1, 'modu': 'LORA', 'datr': 'SF8BW125', 'codr': '4/5', 'lsnr': 9.3, 'rssi': -43, 'size': 15, 'data': 'QO++rd6AZALgWePM8Znm'}]}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0:12:29.495568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0264, FOpts: ), FPort: e0, FRMPayload: 01e3, MIC: ccf199e6)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0:12:29.495568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0:12:29.495568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a577, FOpts: ), FPort: e0, FRMPayload: 03), MIC: 462f0e23)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0:12:29.495568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76bc, Identifier = 03, JSON = {'txpk': {'imme': False, 'tmst': 3296771644, 'rfch': 0, 'powe': 21, 'ipol': True, 'datr': 'SF10BW500', 'freq': 926.9, 'modu': 'LORA', 'codr': '4/5', 'prea': 8, 'ncrc': True, 'size': 14, 'data': 'YO++rd4Ad6Xg/0YvDiM='}}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0:12:29.495568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0:12:29.495568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76bc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0:12:32.589941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02 097d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0:12:32.589941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02 097d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0:12:34.310438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0:12:34.310438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13ac, Identifier = 00, JSON = {'rxpk': [{'tmst': 3300614187, 'chan': 1, 'rfch': 0, 'freq': 902.5, 'stat': 1, 'modu': 'LORA', 'datr': 'SF8BW125', 'codr': '4/5', 'lsnr': 9.5, 'rssi': -43, 'size': 15, 'data': 'QO++rd6AZQLgS4+k2aqF'}]}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0:12:34.310438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0265, FOpts: ), FPort: e0, FRMPayload: 01e4, MIC: a4d9aa85)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0:12:34.310438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0:12:34.310438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a578, FOpts: ), FPort: e0, FRMPayload: 03), MIC: d0be4e8a)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0:12:34.310438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da0f, Identifier = 03, JSON = {'txpk': {'imme': False, 'tmst': 3301614187, 'rfch': 0, 'powe': 21, 'ipol': True, 'datr': 'SF10BW500', 'freq': 923.9, 'modu': 'LORA', 'codr': '4/5', 'prea': 8, 'ncrc': True, 'size': 14, 'data': 'YO++rd4AeKXgf9C+Too='}}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0:12:34.310438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0:12:34.310438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da0f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0:12:39.150749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0:12:39.150749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13ad, Identifier = 00, JSON = {'rxpk': [{'tmst': 3305497388, 'chan': 0, 'rfch': 0, 'freq': 902.3, 'stat': 1, 'modu': 'LORA', 'datr': 'SF8BW125', 'codr': '4/5', 'lsnr': 10.0, 'rssi': -44, 'size': 15, 'data': 'QO++rd6AZgLgig2cdUJj'}]}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0:12:39.150749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0266, FOpts: ), FPort: e0, FRMPayload: 01e5, MIC: 9c754263)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0:12:39.150749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0:12:39.150749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a579, FOpts: ), FPort: e0, FRMPayload: 03), MIC: 6faa86a9)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0:12:39.150749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c206, Identifier = 03, JSON = {'txpk': {'imme': False, 'tmst': 3306497388, 'rfch': 0, 'powe': 21, 'ipol': True, 'datr': 'SF10BW500', 'freq': 923.3, 'modu': 'LORA', 'codr': '4/5', 'prea': 8, 'ncrc': True, 'size': 14, 'data': 'YO++rd4AeaXgm2+qhqk='}}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0:12:39.150749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0:12:39.150749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c206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0:12:42.639732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c823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0:12:42.639732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c823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0:12:43.991054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0:12:43.993098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13ae, Identifier = 00, JSON = {'rxpk': [{'tmst': 3310340213, 'chan': 4, 'rfch': 1, 'freq': 903.1, 'stat': 1, 'modu': 'LORA', 'datr': 'SF8BW125', 'codr': '4/5', 'lsnr': 11.0, 'rssi': -45, 'size': 15, 'data': 'QO++rd6AZwLgDwvgvbHD'}]}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0:12:43.993098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0267, FOpts: ), FPort: e0, FRMPayload: 01e6, MIC: e0bdb1c3)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0:12:43.993098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0:12:43.993098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a57a, FOpts: ), FPort: e0, FRMPayload: 03), MIC: 4f475f35)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0:12:43.993098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c628, Identifier = 03, JSON = {'txpk': {'imme': False, 'tmst': 3311340213, 'rfch': 0, 'powe': 21, 'ipol': True, 'datr': 'SF10BW500', 'freq': 925.7, 'modu': 'LORA', 'codr': '4/5', 'prea': 8, 'ncrc': True, 'size': 14, 'data': 'YO++rd4AeqXg3U9HXzU='}}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0:12:43.993098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0:12:43.993098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c628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0:12:48.877549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13af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0:12:48.879636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13af, Identifier = 00, JSON = {'rxpk': [{'tmst': 3315182821, 'chan': 3, 'rfch': 0, 'freq': 902.9, 'stat': 1, 'modu': 'LORA', 'datr': 'SF8BW125', 'codr': '4/5', 'lsnr': 9.5, 'rssi': -46, 'size': 15, 'data': 'QO++rd6AaALgbvozBqmw'}]}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0:12:48.879636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0268, FOpts: ), FPort: e0, FRMPayload: 01e7, MIC: 3306a9b0)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0:12:48.879636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0:12:48.879636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a57b, FOpts: ), FPort: e0, FRMPayload: 03), MIC: 93e5fef0)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0:12:48.879636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1bce, Identifier = 03, JSON = {'txpk': {'imme': False, 'tmst': 3316182821, 'rfch': 0, 'powe': 21, 'ipol': True, 'datr': 'SF10BW500', 'freq': 925.1, 'modu': 'LORA', 'codr': '4/5', 'prea': 8, 'ncrc': True, 'size': 14, 'data': 'YO++rd4Ae6XgtZPl/vA='}}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0:12:48.879636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0:12:48.879636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1bce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0:12:52.767605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ce45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0:12:52.767605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ce45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0:12:53.679894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0:12:53.679894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13b1, Identifier = 00, JSON = {'rxpk': [{'tmst': 3320025430, 'chan': 7, 'rfch': 1, 'freq': 903.7, 'stat': 1, 'modu': 'LORA', 'datr': 'SF8BW125', 'codr': '4/5', 'lsnr': 11.5, 'rssi': -47, 'size': 15, 'data': 'QO++rd6AaQLgoVjtaOec'}]}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0:12:53.679894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0269, FOpts: ), FPort: e0, FRMPayload: 01e8, MIC: ed68e79c)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0:12:53.679894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0:12:53.679894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a57c, FOpts: ), FPort: e0, FRMPayload: 03), MIC: d284567a)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0:12:53.679894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adbd, Identifier = 03, JSON = {'txpk': {'imme': False, 'tmst': 3321025430, 'rfch': 0, 'powe': 21, 'ipol': True, 'datr': 'SF10BW500', 'freq': 927.5, 'modu': 'LORA', 'codr': '4/5', 'prea': 8, 'ncrc': True, 'size': 14, 'data': 'YO++rd4AfKXgE9KEVno='}}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0:12:53.679894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0:12:53.679894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adbd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0:12:58.570226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0:12:58.570226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13b2, Identifier = 00, JSON = {'rxpk': [{'tmst': 3324868021, 'chan': 1, 'rfch': 0, 'freq': 902.5, 'stat': 1, 'modu': 'LORA', 'datr': 'SF8BW125', 'codr': '4/5', 'lsnr': 10.3, 'rssi': -44, 'size': 15, 'data': 'QO++rd6AagLgJi1rko7c'}]}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0:12:58.570226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026a, FOpts: ), FPort: e0, FRMPayload: 01e9, MIC: 6b928edc)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0:12:58.570226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0:12:58.570226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a57d, FOpts: ), FPort: e0, FRMPayload: 03), MIC: 37688fe7)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0:12:58.570226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fb12, Identifier = 03, JSON = {'txpk': {'imme': False, 'tmst': 3325868021, 'rfch': 0, 'powe': 21, 'ipol': True, 'datr': 'SF10BW500', 'freq': 923.9, 'modu': 'LORA', 'codr': '4/5', 'prea': 8, 'ncrc': True, 'size': 14, 'data': 'YO++rd4AfaXgdjdoj+c='}}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0:12:58.570226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0:12:58.570226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fb12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0:13:02.871031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02 679e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0:13:02.871031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02 679e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0:13:03.360992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0:13:03.360992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13b3, Identifier = 00, JSON = {'rxpk': [{'tmst': 3329710747, 'chan': 5, 'rfch': 1, 'freq': 903.5, 'stat': 1, 'modu': 'LORA', 'datr': 'SF8BW125', 'codr': '4/5', 'lsnr': 11.3, 'rssi': -46, 'size': 15, 'data': 'QO++rd6AawLgeods0FUP'}]}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0:13:03.360992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026b, FOpts: ), FPort: e0, FRMPayload: 01ea, MIC: 6cd0550f)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0:13:03.360992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0:13:03.360992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a57e, FOpts: ), FPort: e0, FRMPayload: 03), MIC: 828b4658)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0:13:03.360992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5b87, Identifier = 03, JSON = {'txpk': {'imme': False, 'tmst': 3330710747, 'rfch': 0, 'powe': 21, 'ipol': True, 'datr': 'SF10BW500', 'freq': 926.9, 'modu': 'LORA', 'codr': '4/5', 'prea': 8, 'ncrc': True, 'size': 14, 'data': 'YO++rd4AfqXg34KLRlg='}}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0:13:03.360992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0:13:03.360992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5b87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0:13:08.261902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0:13:08.263938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13b4, Identifier = 00, JSON = {'rxpk': [{'tmst': 3334553371, 'chan': 2, 'rfch': 0, 'freq': 902.7, 'stat': 1, 'modu': 'LORA', 'datr': 'SF8BW125', 'codr': '4/5', 'lsnr': 7.8, 'rssi': -45, 'size': 15, 'data': 'QO++rd6AbALgmIQtZ1ew'}]}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0:13:08.263938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026c, FOpts: ), FPort: e0, FRMPayload: 01eb, MIC: 2d6757b0)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0:13:08.263938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0:13:08.263938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a57f, FOpts: ), FPort: e0, FRMPayload: 03), MIC: c985d46b)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0:13:08.263938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f515, Identifier = 03, JSON = {'txpk': {'imme': False, 'tmst': 3335553371, 'rfch': 0, 'powe': 21, 'ipol': True, 'datr': 'SF10BW500', 'freq': 924.5, 'modu': 'LORA', 'codr': '4/5', 'prea': 8, 'ncrc': True, 'size': 14, 'data': 'YO++rd4Af6Xgg8mF1Gs='}}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0:13:08.263938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0:13:08.263938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f515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0:13:13.024309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9394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0:13:13.024309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9394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0:13:13.076286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0:13:13.078360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13b5, Identifier = 00, JSON = {'rxpk': [{'tmst': 3339395972, 'chan': 6, 'rfch': 1, 'freq': 903.3, 'stat': 1, 'modu': 'LORA', 'datr': 'SF8BW125', 'codr': '4/5', 'lsnr': 7.5, 'rssi': -47, 'size': 15, 'data': 'QO++rd6AbQLgLm4Kejpj'}]}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0:13:13.078360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026d, FOpts: ), FPort: e0, FRMPayload: 01ec, MIC: 0a7a3a63)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0:13:13.078360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0:13:13.078360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a580, FOpts: ), FPort: e0, FRMPayload: 03), MIC: cef8fce9)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0:13:13.078360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832d, Identifier = 03, JSON = {'txpk': {'imme': False, 'tmst': 3340395972, 'rfch': 0, 'powe': 21, 'ipol': True, 'datr': 'SF10BW500', 'freq': 926.3, 'modu': 'LORA', 'codr': '4/5', 'prea': 8, 'ncrc': True, 'size': 14, 'data': 'YO++rd4AgKXgi874/Ok='}}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0:13:13.078360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0:13:13.078360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02 832d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0:13:17.943767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0:13:17.945785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13b6, Identifier = 00, JSON = {'rxpk': [{'tmst': 3344279132, 'chan': 7, 'rfch': 1, 'freq': 903.7, 'stat': 1, 'modu': 'LORA', 'datr': 'SF8BW125', 'codr': '4/5', 'lsnr': 8.8, 'rssi': -45, 'size': 15, 'data': 'QO++rd6AbgLgrkcQ0k5x'}]}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0:13:17.945785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026e, FOpts: ), FPort: e0, FRMPayload: 01ed, MIC: 10d24e71)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0:13:17.945785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0:13:17.945785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a581, FOpts: ), FPort: e0, FRMPayload: 03), MIC: 07f5f156)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0:13:17.945785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2b9b, Identifier = 03, JSON = {'txpk': {'imme': False, 'tmst': 3345279132, 'rfch': 0, 'powe': 21, 'ipol': True, 'datr': 'SF10BW500', 'freq': 927.5, 'modu': 'LORA', 'codr': '4/5', 'prea': 8, 'ncrc': True, 'size': 14, 'data': 'YO++rd4AgaXgegf18VY='}}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0:13:17.945785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0:13:17.945785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2b9b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0:13:22.791398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0:13:22.793450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13b8, Identifier = 00, JSON = {'rxpk': [{'tmst': 3349121717, 'chan': 6, 'rfch': 1, 'freq': 903.3, 'stat': 1, 'modu': 'LORA', 'datr': 'SF8BW125', 'codr': '4/5', 'lsnr': 8.3, 'rssi': -45, 'size': 15, 'data': 'QO++rd6AbwLged4w2uFt'}]}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0:13:22.793450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026f, FOpts: ), FPort: e0, FRMPayload: 01ee, MIC: 30dae16d)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0:13:22.793450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0:13:22.793450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a582, FOpts: ), FPort: e0, FRMPayload: 03), MIC: 450b1288)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0:13:22.793450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3b15, Identifier = 03, JSON = {'txpk': {'imme': False, 'tmst': 3350121717, 'rfch': 0, 'powe': 21, 'ipol': True, 'datr': 'SF10BW500', 'freq': 926.3, 'modu': 'LORA', 'codr': '4/5', 'prea': 8, 'ncrc': True, 'size': 14, 'data': 'YO++rd4AgqXg10ULEog='}}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0:13:22.793450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0:13:22.793450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3b15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0:13:23.214976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e232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0:13:23.214976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e232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0:13:27.692575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0:13:27.692575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13b9, Identifier = 00, JSON = {'rxpk': [{'tmst': 3353964382, 'chan': 5, 'rfch': 1, 'freq': 903.5, 'stat': 1, 'modu': 'LORA', 'datr': 'SF8BW125', 'codr': '4/5', 'lsnr': 9.3, 'rssi': -44, 'size': 15, 'data': 'QO++rd6AcALgXzeZ1H9e'}]}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0:13:27.692575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0270, FOpts: ), FPort: e0, FRMPayload: 01ef, MIC: 99d47f5e)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0:13:27.692575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0:13:27.692575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a583, FOpts: ), FPort: e0, FRMPayload: 03), MIC: f7e807a8)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0:13:27.692575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ade1, Identifier = 03, JSON = {'txpk': {'imme': False, 'tmst': 3354964382, 'rfch': 0, 'powe': 21, 'ipol': True, 'datr': 'SF10BW500', 'freq': 926.9, 'modu': 'LORA', 'codr': '4/5', 'prea': 8, 'ncrc': True, 'size': 14, 'data': 'YO++rd4Ag6XgYPfoB6g='}}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0:13:27.692575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0:13:27.692575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ade1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0:13:32.491891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0:13:32.493951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13ba, Identifier = 00, JSON = {'rxpk': [{'tmst': 3358806967, 'chan': 1, 'rfch': 0, 'freq': 902.5, 'stat': 1, 'modu': 'LORA', 'datr': 'SF8BW125', 'codr': '4/5', 'lsnr': 10.3, 'rssi': -43, 'size': 15, 'data': 'QO++rd6AcQLgp3fI3ITG'}]}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0:13:32.493951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0271, FOpts: ), FPort: e0, FRMPayload: 01f0, MIC: c8dc84c6)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0:13:32.493951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0:13:32.493951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a584, FOpts: ), FPort: e0, FRMPayload: 03), MIC: 3f493d1a)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0:13:32.493951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1dc7, Identifier = 03, JSON = {'txpk': {'imme': False, 'tmst': 3359806967, 'rfch': 0, 'powe': 21, 'ipol': True, 'datr': 'SF10BW500', 'freq': 923.9, 'modu': 'LORA', 'codr': '4/5', 'prea': 8, 'ncrc': True, 'size': 14, 'data': 'YO++rd4AhKXgmj9JPRo='}}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0:13:32.493951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0:13:32.493951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1dc7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0:13:33.338060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08e7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0:13:33.338060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08e7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0:13:37.312023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0:13:37.312023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13bb, Identifier = 00, JSON = {'rxpk': [{'tmst': 3363649647, 'chan': 0, 'rfch': 0, 'freq': 902.3, 'stat': 1, 'modu': 'LORA', 'datr': 'SF8BW125', 'codr': '4/5', 'lsnr': 10.8, 'rssi': -45, 'size': 15, 'data': 'QO++rd6AcgLgb1CAUIGl'}]}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0:13:37.312023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0272, FOpts: ), FPort: e0, FRMPayload: 01f1, MIC: 805081a5)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0:13:37.312023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0:13:37.312023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a585, FOpts: ), FPort: e0, FRMPayload: 03), MIC: 0f25190f)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0:13:37.312023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993a, Identifier = 03, JSON = {'txpk': {'imme': False, 'tmst': 3364649647, 'rfch': 0, 'powe': 21, 'ipol': True, 'datr': 'SF10BW500', 'freq': 923.3, 'modu': 'LORA', 'codr': '4/5', 'prea': 8, 'ncrc': True, 'size': 14, 'data': 'YO++rd4AhaXgWA8lGQ8='}}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0:13:37.312023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0:13:37.312023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02 993a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0:13:42.142777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0:13:42.144792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13bc, Identifier = 00, JSON = {'rxpk': [{'tmst': 3368492505, 'chan': 2, 'rfch': 0, 'freq': 902.7, 'stat': 1, 'modu': 'LORA', 'datr': 'SF8BW125', 'codr': '4/5', 'lsnr': 8.5, 'rssi': -44, 'size': 15, 'data': 'QO++rd6AcwLgS9AnbTBK'}]}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0:13:42.144792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0273, FOpts: ), FPort: e0, FRMPayload: 01f2, MIC: 276d304a)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0:13:42.144792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0:13:42.144792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a586, FOpts: ), FPort: e0, FRMPayload: 03), MIC: f27967bd)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0:13:42.144792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1033, Identifier = 03, JSON = {'txpk': {'imme': False, 'tmst': 3369492505, 'rfch': 0, 'powe': 21, 'ipol': True, 'datr': 'SF10BW500', 'freq': 924.5, 'modu': 'LORA', 'codr': '4/5', 'prea': 8, 'ncrc': True, 'size': 14, 'data': 'YO++rd4AhqXggvJ5Z70='}}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0:13:42.144792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0:13:42.144792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1033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0:13:43.392604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02 145f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0:13:43.392604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02 145f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0:13:47.021230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0:13:47.021230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13bd, Identifier = 00, JSON = {'rxpk': [{'tmst': 3373335137, 'chan': 3, 'rfch': 0, 'freq': 902.9, 'stat': 1, 'modu': 'LORA', 'datr': 'SF8BW125', 'codr': '4/5', 'lsnr': 10.8, 'rssi': -45, 'size': 15, 'data': 'QO++rd6AdALg0rphGfBz'}]}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0:13:47.021230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0274, FOpts: ), FPort: e0, FRMPayload: 01f3, MIC: 6119f073)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0:13:47.021230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0:13:47.021230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a587, FOpts: ), FPort: e0, FRMPayload: 03), MIC: 356a29f9)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0:13:47.021230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6235, Identifier = 03, JSON = {'txpk': {'imme': False, 'tmst': 3374335137, 'rfch': 0, 'powe': 21, 'ipol': True, 'datr': 'SF10BW500', 'freq': 925.1, 'modu': 'LORA', 'codr': '4/5', 'prea': 8, 'ncrc': True, 'size': 14, 'data': 'YO++rd4Ah6XgrjVqKfk='}}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0:13:47.021230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0:13:47.021230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6235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0:13:51.852508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13bf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0:13:51.852508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13bf, Identifier = 00, JSON = {'rxpk': [{'tmst': 3378177802, 'chan': 4, 'rfch': 1, 'freq': 903.1, 'stat': 1, 'modu': 'LORA', 'datr': 'SF8BW125', 'codr': '4/5', 'lsnr': 10.3, 'rssi': -44, 'size': 15, 'data': 'QO++rd6AdQLgLlRV+nOW'}]}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0:13:51.852508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0275, FOpts: ), FPort: e0, FRMPayload: 01f4, MIC: 55fa7396)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0:13:51.852508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0:13:51.852508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a588, FOpts: ), FPort: e0, FRMPayload: 03), MIC: 38e0f4ef)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0:13:51.852508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3479, Identifier = 03, JSON = {'txpk': {'imme': False, 'tmst': 3379177802, 'rfch': 0, 'powe': 21, 'ipol': True, 'datr': 'SF10BW500', 'freq': 925.7, 'modu': 'LORA', 'codr': '4/5', 'prea': 8, 'ncrc': True, 'size': 14, 'data': 'YO++rd4AiKXg4zjg9O8='}}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0:13:51.852508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0:13:51.852508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3479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0:13:53.504831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7ae8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0:13:53.504831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7ae8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0:13:56.752640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0:13:56.754672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13c0, Identifier = 00, JSON = {'rxpk': [{'tmst': 3383060962, 'chan': 0, 'rfch': 0, 'freq': 902.3, 'stat': 1, 'modu': 'LORA', 'datr': 'SF8BW125', 'codr': '4/5', 'lsnr': 11.3, 'rssi': -53, 'size': 15, 'data': 'QO++rd6AdgLg8cPOIKZn'}]}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0:13:56.754672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0276, FOpts: ), FPort: e0, FRMPayload: 01f5, MIC: ce20a667)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0:13:56.754672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0:13:56.754672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a589, FOpts: ), FPort: e0, FRMPayload: 03), MIC: 2f173ee0)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0:13:56.754672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cac2, Identifier = 03, JSON = {'txpk': {'imme': False, 'tmst': 3384060962, 'rfch': 0, 'powe': 21, 'ipol': True, 'datr': 'SF10BW500', 'freq': 923.3, 'modu': 'LORA', 'codr': '4/5', 'prea': 8, 'ncrc': True, 'size': 14, 'data': 'YO++rd4AiaXg4S8XPuA='}}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0:13:56.754672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0:13:56.754672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cac2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0:14:01.604053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0:14:01.606096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13c1, Identifier = 00, JSON = {'rxpk': [{'tmst': 3387903794, 'chan': 1, 'rfch': 0, 'freq': 902.5, 'stat': 1, 'modu': 'LORA', 'datr': 'SF8BW125', 'codr': '4/5', 'lsnr': 10.5, 'rssi': -46, 'size': 15, 'data': 'QO++rd6AdwLgTAMtbi1P'}]}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0:14:01.606096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0277, FOpts: ), FPort: e0, FRMPayload: 01f6, MIC: 2d6e2d4f)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0:14:01.606096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0:14:01.606096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a58a, FOpts: ), FPort: e0, FRMPayload: 03), MIC: 9e30cad8)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0:14:01.606096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f2a8, Identifier = 03, JSON = {'txpk': {'imme': False, 'tmst': 3388903794, 'rfch': 0, 'powe': 21, 'ipol': True, 'datr': 'SF10BW500', 'freq': 923.9, 'modu': 'LORA', 'codr': '4/5', 'prea': 8, 'ncrc': True, 'size': 14, 'data': 'YO++rd4AiqXgt54wytg='}}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0:14:01.606096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0:14:01.606096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f2a8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0:14:03.694662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4c46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0:14:03.694662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4c46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0:14:06.388911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0:14:06.390985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13c2, Identifier = 00, JSON = {'rxpk': [{'tmst': 3392746474, 'chan': 5, 'rfch': 1, 'freq': 903.5, 'stat': 1, 'modu': 'LORA', 'datr': 'SF8BW125', 'codr': '4/5', 'lsnr': 10.0, 'rssi': -43, 'size': 15, 'data': 'QO++rd6AeALgc7YeGWhP'}]}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0:14:06.390985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0278, FOpts: ), FPort: e0, FRMPayload: 01f7, MIC: 1e19684f)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0:14:06.390985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0:14:06.390985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a58b, FOpts: ), FPort: e0, FRMPayload: 03), MIC: eefded8b)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0:14:06.390985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0b20, Identifier = 03, JSON = {'txpk': {'imme': False, 'tmst': 3393746474, 'rfch': 0, 'powe': 21, 'ipol': True, 'datr': 'SF10BW500', 'freq': 926.9, 'modu': 'LORA', 'codr': '4/5', 'prea': 8, 'ncrc': True, 'size': 14, 'data': 'YO++rd4Ai6Xgq+797Ys='}}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0:14:06.390985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0:14:06.390985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0b20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0:14:11.239077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0:14:11.239077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13c3, Identifier = 00, JSON = {'rxpk': [{'tmst': 3397589082, 'chan': 6, 'rfch': 1, 'freq': 903.3, 'stat': 1, 'modu': 'LORA', 'datr': 'SF8BW125', 'codr': '4/5', 'lsnr': 7.0, 'rssi': -43, 'size': 15, 'data': 'QO++rd6AeQLg267R/bPl'}]}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0:14:11.239077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0279, FOpts: ), FPort: e0, FRMPayload: 01f8, MIC: d1fdb3e5)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0:14:11.239077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0:14:11.239077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a58c, FOpts: ), FPort: e0, FRMPayload: 03), MIC: 47353945)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0:14:11.239077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a1c3, Identifier = 03, JSON = {'txpk': {'imme': False, 'tmst': 3398589082, 'rfch': 0, 'powe': 21, 'ipol': True, 'datr': 'SF10BW500', 'freq': 926.3, 'modu': 'LORA', 'codr': '4/5', 'prea': 8, 'ncrc': True, 'size': 14, 'data': 'YO++rd4AjKXg1Uc1OUU='}}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0:14:11.239077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0:14:11.239077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a1c3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0:14:13.719719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55e4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0:14:13.719719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55e4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0:14:16.139621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0:14:16.139621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13c4, Identifier = 00, JSON = {'rxpk': [{'tmst': 3402431762, 'chan': 7, 'rfch': 1, 'freq': 903.7, 'stat': 1, 'modu': 'LORA', 'datr': 'SF8BW125', 'codr': '4/5', 'lsnr': 10.5, 'rssi': -45, 'size': 15, 'data': 'QO++rd6AegLgmeYIauKr'}]}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0:14:16.139621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027a, FOpts: ), FPort: e0, FRMPayload: 01f9, MIC: 086ae2ab)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0:14:16.139621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0:14:16.139621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a58d, FOpts: ), FPort: e0, FRMPayload: 03), MIC: b5a57ca6)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0:14:16.139621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1836, Identifier = 03, JSON = {'txpk': {'imme': False, 'tmst': 3403431762, 'rfch': 0, 'powe': 21, 'ipol': True, 'datr': 'SF10BW500', 'freq': 927.5, 'modu': 'LORA', 'codr': '4/5', 'prea': 8, 'ncrc': True, 'size': 14, 'data': 'YO++rd4AjaXgqLWlfKY='}}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0:14:16.139621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0:14:16.139621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1836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0:14:20.926017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0:14:20.926017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13c6, Identifier = 00, JSON = {'rxpk': [{'tmst': 3407274411, 'chan': 3, 'rfch': 0, 'freq': 902.9, 'stat': 1, 'modu': 'LORA', 'datr': 'SF8BW125', 'codr': '4/5', 'lsnr': 10.5, 'rssi': -41, 'size': 15, 'data': 'QO++rd6AewLgkot64yrO'}]}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0:14:20.926017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027b, FOpts: ), FPort: e0, FRMPayload: 01fa, MIC: 7ae32ace)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0:14:20.926017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0:14:20.926017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a58e, FOpts: ), FPort: e0, FRMPayload: 03), MIC: 9139dcd5)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0:14:20.926017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ccb2, Identifier = 03, JSON = {'txpk': {'imme': False, 'tmst': 3408274411, 'rfch': 0, 'powe': 21, 'ipol': True, 'datr': 'SF10BW500', 'freq': 925.1, 'modu': 'LORA', 'codr': '4/5', 'prea': 8, 'ncrc': True, 'size': 14, 'data': 'YO++rd4AjqXgrJE53NU='}}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0:14:20.926017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0:14:20.926017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ccb2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0:14:23.787222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f3be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0:14:23.787222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f3be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0:14:25.817820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0:14:25.819844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13c7, Identifier = 00, JSON = {'rxpk': [{'tmst': 3412117066, 'chan': 4, 'rfch': 1, 'freq': 903.1, 'stat': 1, 'modu': 'LORA', 'datr': 'SF8BW125', 'codr': '4/5', 'lsnr': 9.8, 'rssi': -41, 'size': 15, 'data': 'QO++rd6AfALgDJsF5xkJ'}]}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0:14:25.819844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027c, FOpts: ), FPort: e0, FRMPayload: 01fb, MIC: 05e71909)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0:14:25.819844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0:14:25.819844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a58f, FOpts: ), FPort: e0, FRMPayload: 03), MIC: 0e3abeec)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0:14:25.819844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e89b, Identifier = 03, JSON = {'txpk': {'imme': False, 'tmst': 3413117066, 'rfch': 0, 'powe': 21, 'ipol': True, 'datr': 'SF10BW500', 'freq': 925.7, 'modu': 'LORA', 'codr': '4/5', 'prea': 8, 'ncrc': True, 'size': 14, 'data': 'YO++rd4Aj6XgMw46vuw='}}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0:14:25.819844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0:14:25.819844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e89b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0:14:30.651147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0:14:30.653207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13c8, Identifier = 00, JSON = {'rxpk': [{'tmst': 3416959698, 'chan': 2, 'rfch': 0, 'freq': 902.7, 'stat': 1, 'modu': 'LORA', 'datr': 'SF8BW125', 'codr': '4/5', 'lsnr': 7.8, 'rssi': -43, 'size': 15, 'data': 'QO++rd6AfQLgxtDG6+oa'}]}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0:14:30.653207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027d, FOpts: ), FPort: e0, FRMPayload: 01fc, MIC: c6ebea1a)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0:14:30.653207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0:14:30.653207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a590, FOpts: ), FPort: e0, FRMPayload: 03), MIC: 3bf25c84)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0:14:30.653207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aa68, Identifier = 03, JSON = {'txpk': {'imme': False, 'tmst': 3417959698, 'rfch': 0, 'powe': 21, 'ipol': True, 'datr': 'SF10BW500', 'freq': 924.5, 'modu': 'LORA', 'codr': '4/5', 'prea': 8, 'ncrc': True, 'size': 14, 'data': 'YO++rd4AkKXg3zvyXIQ='}}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0:14:30.653207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0:14:30.653207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aa68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0:14:33.945110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e77f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0:14:33.945110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e77f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0:14:35.544592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0:14:35.544592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13c9, Identifier = 00, JSON = {'rxpk': [{'tmst': 3421842856, 'chan': 7, 'rfch': 1, 'freq': 903.7, 'stat': 1, 'modu': 'LORA', 'datr': 'SF8BW125', 'codr': '4/5', 'lsnr': 10.5, 'rssi': -44, 'size': 15, 'data': 'QO++rd6AfgLgJnHGEupu'}]}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0:14:35.547908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027e, FOpts: ), FPort: e0, FRMPayload: 01fd, MIC: c612ea6e)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0:14:35.547908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0:14:35.547908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a591, FOpts: ), FPort: e0, FRMPayload: 03), MIC: c1709002)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0:14:35.547908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cd57, Identifier = 03, JSON = {'txpk': {'imme': False, 'tmst': 3422842856, 'rfch': 0, 'powe': 21, 'ipol': True, 'datr': 'SF10BW500', 'freq': 927.5, 'modu': 'LORA', 'codr': '4/5', 'prea': 8, 'ncrc': True, 'size': 14, 'data': 'YO++rd4AkaXg88FwkAI='}}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0:14:35.547908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0:14:35.547908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cd57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0:14:40.367914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0:14:40.367914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13ca, Identifier = 00, JSON = {'rxpk': [{'tmst': 3426685515, 'chan': 4, 'rfch': 1, 'freq': 903.1, 'stat': 1, 'modu': 'LORA', 'datr': 'SF8BW125', 'codr': '4/5', 'lsnr': 11.0, 'rssi': -43, 'size': 15, 'data': 'QO++rd6AfwLgh69OwJxy'}]}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0:14:40.367914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027f, FOpts: ), FPort: e0, FRMPayload: 01fe, MIC: 4ec09c72)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0:14:40.367914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0:14:40.367914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a592, FOpts: ), FPort: e0, FRMPayload: 03), MIC: 861e1c8b)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0:14:40.367914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1da0, Identifier = 03, JSON = {'txpk': {'imme': False, 'tmst': 3427685515, 'rfch': 0, 'powe': 21, 'ipol': True, 'datr': 'SF10BW500', 'freq': 925.7, 'modu': 'LORA', 'codr': '4/5', 'prea': 8, 'ncrc': True, 'size': 14, 'data': 'YO++rd4AkqXgqYYeHIs='}}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0:14:40.367914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0:14:40.367914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1da0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0:14:44.034780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6fa5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0:14:44.034780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6fa5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0:14:45.234731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0:14:45.234731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13cb, Identifier = 00, JSON = {'rxpk': [{'tmst': 3431528138, 'chan': 5, 'rfch': 1, 'freq': 903.5, 'stat': 1, 'modu': 'LORA', 'datr': 'SF8BW125', 'codr': '4/5', 'lsnr': 9.3, 'rssi': -41, 'size': 15, 'data': 'QO++rd6AgALgyAymJVQE'}]}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0:14:45.234731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0280, FOpts: ), FPort: e0, FRMPayload: 01ff, MIC: a6255404)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0:14:45.234731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0:14:45.234731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a593, FOpts: ), FPort: e0, FRMPayload: 03), MIC: 2d783c91)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0:14:45.234731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6611, Identifier = 03, JSON = {'txpk': {'imme': False, 'tmst': 3432528138, 'rfch': 0, 'powe': 21, 'ipol': True, 'datr': 'SF10BW500', 'freq': 926.9, 'modu': 'LORA', 'codr': '4/5', 'prea': 8, 'ncrc': True, 'size': 14, 'data': 'YO++rd4Ak6XgqC14PJE='}}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0:14:45.234731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0:14:45.234731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6611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0:14:47.173316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0:14:47.175392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0:14:50.034770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0:14:50.034770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13cd, Identifier = 00, JSON = {'rxpk': [{'tmst': 3436370740, 'chan': 1, 'rfch': 0, 'freq': 902.5, 'stat': 1, 'modu': 'LORA', 'datr': 'SF8BW125', 'codr': '4/5', 'lsnr': 11.3, 'rssi': -43, 'size': 15, 'data': 'QO++rd6AgQLgSTiZZ7mO'}]}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0:14:50.034770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0281, FOpts: ), FPort: e0, FRMPayload: 0200, MIC: 9967b98e)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0:14:50.034770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0:14:50.034770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a594, FOpts: ), FPort: e0, FRMPayload: 03), MIC: 6b10a4f6)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0:14:50.034770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8979, Identifier = 03, JSON = {'txpk': {'imme': False, 'tmst': 3437370740, 'rfch': 0, 'powe': 21, 'ipol': True, 'datr': 'SF10BW500', 'freq': 923.9, 'modu': 'LORA', 'codr': '4/5', 'prea': 8, 'ncrc': True, 'size': 14, 'data': 'YO++rd4AlKXgW2sQpPY='}}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0:14:50.034770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0:14:50.034770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8979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0:14:54.166678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66a7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0:14:54.166678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66a7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0:14:54.923778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13cf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0:14:54.923778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13cf, Identifier = 00, JSON = {'rxpk': [{'tmst': 3441213435, 'chan': 0, 'rfch': 0, 'freq': 902.3, 'stat': 1, 'modu': 'LORA', 'datr': 'SF8BW125', 'codr': '4/5', 'lsnr': 10.8, 'rssi': -37, 'size': 15, 'data': 'QO++rd6AggLgdiWNSOnb'}]}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0:14:54.923778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0282, FOpts: ), FPort: e0, FRMPayload: 0201, MIC: 8d48e9db)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0:14:54.923778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0:14:54.923778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a595, FOpts: ), FPort: e0, FRMPayload: 03), MIC: d144bdf3)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0:14:54.923778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f0dc, Identifier = 03, JSON = {'txpk': {'imme': False, 'tmst': 3442213435, 'rfch': 0, 'powe': 21, 'ipol': True, 'datr': 'SF10BW500', 'freq': 923.3, 'modu': 'LORA', 'codr': '4/5', 'prea': 8, 'ncrc': True, 'size': 14, 'data': 'YO++rd4AlaXgTdFEvfM='}}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0:14:54.923778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0:14:54.923778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f0dc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0:14:59.728889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0:14:59.730934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13d0, Identifier = 00, JSON = {'rxpk': [{'tmst': 3446056268, 'chan': 2, 'rfch': 0, 'freq': 902.7, 'stat': 1, 'modu': 'LORA', 'datr': 'SF8BW125', 'codr': '4/5', 'lsnr': 7.8, 'rssi': -41, 'size': 15, 'data': 'QO++rd6AgwLgPedx3Gjk'}]}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0:14:59.730934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0283, FOpts: ), FPort: e0, FRMPayload: 0202, MIC: 71dc68e4)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0:14:59.730934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0:14:59.730934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a596, FOpts: ), FPort: e0, FRMPayload: 03), MIC: 45b3fdbf)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0:14:59.730934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340a, Identifier = 03, JSON = {'txpk': {'imme': False, 'tmst': 3447056268, 'rfch': 0, 'powe': 21, 'ipol': True, 'datr': 'SF10BW500', 'freq': 924.5, 'modu': 'LORA', 'codr': '4/5', 'prea': 8, 'ncrc': True, 'size': 14, 'data': 'YO++rd4AlqXgMEWz/b8='}}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0:14:59.730934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0:14:59.730934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02 340a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0:15:04.221466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4674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0:15:04.221466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4674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0:15:04.541777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0:15:04.541777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13d1, Identifier = 00, JSON = {'rxpk': [{'tmst': 3450898899, 'chan': 3, 'rfch': 0, 'freq': 902.9, 'stat': 1, 'modu': 'LORA', 'datr': 'SF8BW125', 'codr': '4/5', 'lsnr': 11.0, 'rssi': -43, 'size': 15, 'data': 'QO++rd6AhALgnqoVnBxn'}]}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0:15:04.541777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0284, FOpts: ), FPort: e0, FRMPayload: 0203, MIC: 159c1c67)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0:15:04.541777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0:15:04.541777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a597, FOpts: ), FPort: e0, FRMPayload: 03), MIC: e9ca7b05)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0:15:04.541777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50bd, Identifier = 03, JSON = {'txpk': {'imme': False, 'tmst': 3451898899, 'rfch': 0, 'powe': 21, 'ipol': True, 'datr': 'SF10BW500', 'freq': 925.1, 'modu': 'LORA', 'codr': '4/5', 'prea': 8, 'ncrc': True, 'size': 14, 'data': 'YO++rd4Al6XgxunKewU='}}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0:15:04.541777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0:15:04.541777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50bd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0:15:09.414427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0:15:09.416510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13d2, Identifier = 00, JSON = {'rxpk': [{'tmst': 3455741507, 'chan': 6, 'rfch': 1, 'freq': 903.3, 'stat': 1, 'modu': 'LORA', 'datr': 'SF8BW125', 'codr': '4/5', 'lsnr': 7.8, 'rssi': -41, 'size': 15, 'data': 'QO++rd6AhQLglTSw0ewo'}]}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0:15:09.416510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0285, FOpts: ), FPort: e0, FRMPayload: 0204, MIC: b0d1ec28)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0:15:09.416510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0:15:09.416510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a598, FOpts: ), FPort: e0, FRMPayload: 03), MIC: ae72beb1)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0:15:09.416510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7540, Identifier = 03, JSON = {'txpk': {'imme': False, 'tmst': 3456741507, 'rfch': 0, 'powe': 21, 'ipol': True, 'datr': 'SF10BW500', 'freq': 926.3, 'modu': 'LORA', 'codr': '4/5', 'prea': 8, 'ncrc': True, 'size': 14, 'data': 'YO++rd4AmKXgR65yvrE='}}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0:15:09.416510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0:15:09.416510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7540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35c6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35c6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13d3, Identifier = 00, JSON = {'rxpk': [{'tmst': 3460624693, 'chan': 0, 'rfch': 0, 'freq': 902.3, 'stat': 1, 'modu': 'LORA', 'datr': 'SF8BW125', 'codr': '4/5', 'lsnr': 11.5, 'rssi': -39, 'size': 15, 'data': 'QO++rd6AhgLg4DYWZdIB'}]}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0286, FOpts: ), FPort: e0, FRMPayload: 0205, MIC: 1665d201)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a599, FOpts: ), FPort: e0, FRMPayload: 03), MIC: 75479d86)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0974, Identifier = 03, JSON = {'txpk': {'imme': False, 'tmst': 3461624693, 'rfch': 0, 'powe': 21, 'ipol': True, 'datr': 'SF10BW500', 'freq': 923.3, 'modu': 'LORA', 'codr': '4/5', 'prea': 8, 'ncrc': True, 'size': 14, 'data': 'YO++rd4AmaXgTnVHnYY='}}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0:15:14.318018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0974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0:15:19.147574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0:15:19.147574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13d4, Identifier = 00, JSON = {'rxpk': [{'tmst': 3465467518, 'chan': 5, 'rfch': 1, 'freq': 903.5, 'stat': 1, 'modu': 'LORA', 'datr': 'SF8BW125', 'codr': '4/5', 'lsnr': 10.5, 'rssi': -43, 'size': 15, 'data': 'QO++rd6AhwLgYZmX26R+'}]}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0:15:19.147574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0287, FOpts: ), FPort: e0, FRMPayload: 0206, MIC: 97dba47e)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0:15:19.147574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0:15:19.147574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a59a, FOpts: ), FPort: e0, FRMPayload: 03), MIC: 6a4f9b07)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0:15:19.147574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aeb6, Identifier = 03, JSON = {'txpk': {'imme': False, 'tmst': 3466467518, 'rfch': 0, 'powe': 21, 'ipol': True, 'datr': 'SF10BW500', 'freq': 926.9, 'modu': 'LORA', 'codr': '4/5', 'prea': 8, 'ncrc': True, 'size': 14, 'data': 'YO++rd4AmqXgAmpPmwc='}}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0:15:19.147574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0:15:19.147574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aeb6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0:15:23.999097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0:15:24.001308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13d6, Identifier = 00, JSON = {'rxpk': [{'tmst': 3470310077, 'chan': 6, 'rfch': 1, 'freq': 903.3, 'stat': 1, 'modu': 'LORA', 'datr': 'SF8BW125', 'codr': '4/5', 'lsnr': 7.5, 'rssi': -41, 'size': 15, 'data': 'QO++rd6AiALgnIkiPyAt'}]}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0:15:24.001308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0288, FOpts: ), FPort: e0, FRMPayload: 0207, MIC: 223f202d)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0:15:24.001308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0:15:24.001308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a59b, FOpts: ), FPort: e0, FRMPayload: 03), MIC: 4add9171)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0:15:24.001308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2ec8, Identifier = 03, JSON = {'txpk': {'imme': False, 'tmst': 3471310077, 'rfch': 0, 'powe': 21, 'ipol': True, 'datr': 'SF10BW500', 'freq': 926.3, 'modu': 'LORA', 'codr': '4/5', 'prea': 8, 'ncrc': True, 'size': 14, 'data': 'YO++rd4Am6XgdUrdkXE='}}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0:15:24.001308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0:15:24.001308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2ec8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0:15:24.429317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8716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0:15:24.429317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8716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0:15:27.594193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0:15:27.594193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0:15:28.804291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0:15:28.804291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13d8, Identifier = 00, JSON = {'rxpk': [{'tmst': 3475152740, 'chan': 7, 'rfch': 1, 'freq': 903.7, 'stat': 1, 'modu': 'LORA', 'datr': 'SF8BW125', 'codr': '4/5', 'lsnr': 10.5, 'rssi': -45, 'size': 15, 'data': 'QO++rd6AiQLg1DcNJYHd'}]}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0:15:28.804291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0289, FOpts: ), FPort: e0, FRMPayload: 0208, MIC: 0d2581dd)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0:15:28.804291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0:15:28.804291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a59c, FOpts: ), FPort: e0, FRMPayload: 03), MIC: 627c09f3)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0:15:28.804291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12a0, Identifier = 03, JSON = {'txpk': {'imme': False, 'tmst': 3476152740, 'rfch': 0, 'powe': 21, 'ipol': True, 'datr': 'SF10BW500', 'freq': 927.5, 'modu': 'LORA', 'codr': '4/5', 'prea': 8, 'ncrc': True, 'size': 14, 'data': 'YO++rd4AnKXgPmJ8CfM='}}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0:15:28.804291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0:15:28.804291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12a0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0:15:33.709881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0:15:33.709881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13d9, Identifier = 00, JSON = {'rxpk': [{'tmst': 3479995365, 'chan': 4, 'rfch': 1, 'freq': 903.1, 'stat': 1, 'modu': 'LORA', 'datr': 'SF8BW125', 'codr': '4/5', 'lsnr': 11.3, 'rssi': -43, 'size': 15, 'data': 'QO++rd6AigLgnC33a5OA'}]}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0:15:33.709881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028a, FOpts: ), FPort: e0, FRMPayload: 0209, MIC: f76b9380)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0:15:33.709881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0:15:33.709881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a59d, FOpts: ), FPort: e0, FRMPayload: 03), MIC: b2733e6f)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0:15:33.709881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5656, Identifier = 03, JSON = {'txpk': {'imme': False, 'tmst': 3480995365, 'rfch': 0, 'powe': 21, 'ipol': True, 'datr': 'SF10BW500', 'freq': 925.7, 'modu': 'LORA', 'codr': '4/5', 'prea': 8, 'ncrc': True, 'size': 14, 'data': 'YO++rd4AnaXgobJzPm8='}}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0:15:33.709881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0:15:33.709881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5656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0:15:34.549229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02 633c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0:15:34.549229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02 633c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0:15:38.500858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0:15:38.500858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13da, Identifier = 00, JSON = {'rxpk': [{'tmst': 3484837980, 'chan': 3, 'rfch': 0, 'freq': 902.9, 'stat': 1, 'modu': 'LORA', 'datr': 'SF8BW125', 'codr': '4/5', 'lsnr': 9.5, 'rssi': -41, 'size': 15, 'data': 'QO++rd6AiwLgs0PRxuHw'}]}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0:15:38.500858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028b, FOpts: ), FPort: e0, FRMPayload: 020a, MIC: d1c6e1f0)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0:15:38.500858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0:15:38.500858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a59e, FOpts: ), FPort: e0, FRMPayload: 03), MIC: f9231772)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0:15:38.500858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aeea, Identifier = 03, JSON = {'txpk': {'imme': False, 'tmst': 3485837980, 'rfch': 0, 'powe': 21, 'ipol': True, 'datr': 'SF10BW500', 'freq': 925.1, 'modu': 'LORA', 'codr': '4/5', 'prea': 8, 'ncrc': True, 'size': 14, 'data': 'YO++rd4AnqXgqPkjF3I='}}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0:15:38.500858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0:15:38.500858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aeea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0:15:40.529006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0:15:40.529006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0:15:43.328694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0:15:43.330785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13dc, Identifier = 00, JSON = {'rxpk': [{'tmst': 3489680566, 'chan': 1, 'rfch': 0, 'freq': 902.5, 'stat': 1, 'modu': 'LORA', 'datr': 'SF8BW125', 'codr': '4/5', 'lsnr': 10.8, 'rssi': -43, 'size': 15, 'data': 'QO++rd6AjALgydLuFs/B'}]}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0:15:43.330785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028c, FOpts: ), FPort: e0, FRMPayload: 020b, MIC: ee16cfc1)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0:15:43.330785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0:15:43.330785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a59f, FOpts: ), FPort: e0, FRMPayload: 03), MIC: 0fe7d927)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0:15:43.330785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302f, Identifier = 03, JSON = {'txpk': {'imme': False, 'tmst': 3490680566, 'rfch': 0, 'powe': 21, 'ipol': True, 'datr': 'SF10BW500', 'freq': 923.9, 'modu': 'LORA', 'codr': '4/5', 'prea': 8, 'ncrc': True, 'size': 14, 'data': 'YO++rd4An6XgNA/n2Sc='}}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0:15:43.330785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0:15:43.330785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02 302f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0:15:44.569218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66fb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0:15:44.569218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66fb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0:15:48.231099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0:15:48.233188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13dd, Identifier = 00, JSON = {'rxpk': [{'tmst': 3494523256, 'chan': 2, 'rfch': 0, 'freq': 902.7, 'stat': 1, 'modu': 'LORA', 'datr': 'SF8BW125', 'codr': '4/5', 'lsnr': 8.0, 'rssi': -41, 'size': 15, 'data': 'QO++rd6AjQLgU/c3EX1q'}]}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0:15:48.233188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028d, FOpts: ), FPort: e0, FRMPayload: 020c, MIC: 37117d6a)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0:15:48.233188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0:15:48.233188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a5a0, FOpts: ), FPort: e0, FRMPayload: 03), MIC: a091b384)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0:15:48.233188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9d4d, Identifier = 03, JSON = {'txpk': {'imme': False, 'tmst': 3495523256, 'rfch': 0, 'powe': 21, 'ipol': True, 'datr': 'SF10BW500', 'freq': 924.5, 'modu': 'LORA', 'codr': '4/5', 'prea': 8, 'ncrc': True, 'size': 14, 'data': 'YO++rd4AoKXg8KCRs4Q='}}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0:15:48.233188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0:15:48.233188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9d4d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0:15:53.084665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13df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0:15:53.086680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13df, Identifier = 00, JSON = {'rxpk': [{'tmst': 3499406433, 'chan': 0, 'rfch': 0, 'freq': 902.3, 'stat': 1, 'modu': 'LORA', 'datr': 'SF8BW125', 'codr': '4/5', 'lsnr': 10.5, 'rssi': -45, 'size': 15, 'data': 'QO++rd6AjgLgJGaeetT1'}]}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0:15:53.086680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028e, FOpts: ), FPort: e0, FRMPayload: 020d, MIC: 9e7ad4f5)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0:15:53.086680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0:15:53.086680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a5a1, FOpts: ), FPort: e0, FRMPayload: 03), MIC: 81126337)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0:15:53.086680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23c9, Identifier = 03, JSON = {'txpk': {'imme': False, 'tmst': 3500406433, 'rfch': 0, 'powe': 21, 'ipol': True, 'datr': 'SF10BW500', 'freq': 923.3, 'modu': 'LORA', 'codr': '4/5', 'prea': 8, 'ncrc': True, 'size': 14, 'data': 'YO++rd4AoaXgR4ESYzc='}}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0:15:53.086680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0:15:53.086680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23c9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0:15:54.762096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02 750c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0:15:54.762096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02 750c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0:15:57.904648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0:15:57.904648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13e0, Identifier = 00, JSON = {'rxpk': [{'tmst': 3504249235, 'chan': 5, 'rfch': 1, 'freq': 903.5, 'stat': 1, 'modu': 'LORA', 'datr': 'SF8BW125', 'codr': '4/5', 'lsnr': 11.3, 'rssi': -45, 'size': 15, 'data': 'QO++rd6AjwLgKGYDaZ1y'}]}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0:15:57.904648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028f, FOpts: ), FPort: e0, FRMPayload: 020e, MIC: 03699d72)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0:15:57.907981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0:15:57.907981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a5a2, FOpts: ), FPort: e0, FRMPayload: 03), MIC: 6cc3988f)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0:15:57.907981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1d34, Identifier = 03, JSON = {'txpk': {'imme': False, 'tmst': 3505249235, 'rfch': 0, 'powe': 21, 'ipol': True, 'datr': 'SF10BW500', 'freq': 926.9, 'modu': 'LORA', 'codr': '4/5', 'prea': 8, 'ncrc': True, 'size': 14, 'data': 'YO++rd4AoqXgpGzDmI8='}}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0:15:57.907981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0:15:57.907981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1d34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0:16:02.751611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0:16:02.753843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13e1, Identifier = 00, JSON = {'rxpk': [{'tmst': 3509091834, 'chan': 1, 'rfch': 0, 'freq': 902.5, 'stat': 1, 'modu': 'LORA', 'datr': 'SF8BW125', 'codr': '4/5', 'lsnr': 10.8, 'rssi': -43, 'size': 15, 'data': 'QO++rd6AkALg+tZnGIwG'}]}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0:16:02.753843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0290, FOpts: ), FPort: e0, FRMPayload: 020f, MIC: 67188c06)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0:16:02.753843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0:16:02.753843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a5a3, FOpts: ), FPort: e0, FRMPayload: 03), MIC: e8bafc1b)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0:16:02.753843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fca5, Identifier = 03, JSON = {'txpk': {'imme': False, 'tmst': 3510091834, 'rfch': 0, 'powe': 21, 'ipol': True, 'datr': 'SF10BW500', 'freq': 923.9, 'modu': 'LORA', 'codr': '4/5', 'prea': 8, 'ncrc': True, 'size': 14, 'data': 'YO++rd4Ao6XgyOi6/Bs='}}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0:16:02.753843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0:16:02.753843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fca5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0:16:04.822181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2668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0:16:04.822181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2668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0:16:07.634504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0:16:07.634504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13e2, Identifier = 00, JSON = {'rxpk': [{'tmst': 3513934508, 'chan': 6, 'rfch': 1, 'freq': 903.3, 'stat': 1, 'modu': 'LORA', 'datr': 'SF8BW125', 'codr': '4/5', 'lsnr': 7.5, 'rssi': -41, 'size': 15, 'data': 'QO++rd6AkQLg2lGaTV9N'}]}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0:16:07.634504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0291, FOpts: ), FPort: e0, FRMPayload: 0210, MIC: 9a4d5f4d)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0:16:07.634504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0:16:07.634504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a5a4, FOpts: ), FPort: e0, FRMPayload: 03), MIC: 51cb18c7)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0:16:07.634504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82df, Identifier = 03, JSON = {'txpk': {'imme': False, 'tmst': 3514934508, 'rfch': 0, 'powe': 21, 'ipol': True, 'datr': 'SF10BW500', 'freq': 926.3, 'modu': 'LORA', 'codr': '4/5', 'prea': 8, 'ncrc': True, 'size': 14, 'data': 'YO++rd4ApKXgolHLGMc='}}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0:16:07.634504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0:16:07.634504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82df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0:16:12.495399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0:16:12.497474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13e3, Identifier = 00, JSON = {'rxpk': [{'tmst': 3518777186, 'chan': 7, 'rfch': 1, 'freq': 903.7, 'stat': 1, 'modu': 'LORA', 'datr': 'SF8BW125', 'codr': '4/5', 'lsnr': 11.3, 'rssi': -45, 'size': 15, 'data': 'QO++rd6AkgLg4smlmNEs'}]}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0:16:12.497474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0292, FOpts: ), FPort: e0, FRMPayload: 0211, MIC: a598d12c)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0:16:12.497474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0:16:12.505564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0:16:12.505564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0:16:12.505564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0:16:12.515545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0:16:12.515545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SF10BW500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0:16:12.515545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0:16:12.515545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0:16:12.525549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0:16:12.525549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SF9BW500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0:16:12.525549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0:16:15.026092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65d5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0:16:15.026092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65d5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0:16:17.288920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0:16:17.288920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13e4, Identifier = 00, JSON = {'rxpk': [{'tmst': 3523619794, 'chan': 2, 'rfch': 0, 'freq': 902.7, 'stat': 1, 'modu': 'LORA', 'datr': 'SF8BW125', 'codr': '4/5', 'lsnr': 8.0, 'rssi': -43, 'size': 15, 'data': 'QO++rd6AkwLgw7AIidQJ'}]}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0:16:17.288920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0293, FOpts: ), FPort: e0, FRMPayload: 0211, MIC: 0889d409)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0:16:17.288920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0:16:17.288920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a5a5, FOpts: ), FPort: 00, FRMPayload: 0335ff0001), MIC: e7948aa6)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0:16:17.288920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bc74, Identifier = 03, JSON = {'txpk': {'imme': False, 'tmst': 3524619794, 'rfch': 0, 'powe': 21, 'ipol': True, 'datr': 'SF10BW500', 'freq': 924.5, 'modu': 'LORA', 'codr': '4/5', 'prea': 8, 'ncrc': True, 'size': 18, 'data': 'YO++rd4ApaUApXDEzH3nlIqm'}}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0:16:17.288920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0:16:17.295158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bc74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0:16:22.112951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0:16:22.112951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13e6, Identifier = 00, JSON = {'rxpk': [{'tmst': 3528421571, 'chan': 4, 'rfch': 1, 'freq': 903.1, 'stat': 1, 'modu': 'LORA', 'datr': 'SF7BW125', 'codr': '4/5', 'lsnr': 8.3, 'rssi': -45, 'size': 17, 'data': 'QO++rd6ClAIDB+C2lNLaKwE='}]}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0:16:22.112951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0294, FOpts: 0307), FPort: e0, FRMPayload: 0212, MIC: d2da2b01)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0:16:22.112951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0:16:22.112951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0:16:22.112951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0:16:22.120995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0:16:22.120995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0:16:25.093607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3c11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0:16:25.093607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3c11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0:16:26.957429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0:16:26.957429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13e7, Identifier = 00, JSON = {'rxpk': [{'tmst': 3533258698, 'chan': 3, 'rfch': 0, 'freq': 902.9, 'stat': 1, 'modu': 'LORA', 'datr': 'SF7BW125', 'codr': '4/5', 'lsnr': 7.8, 'rssi': -45, 'size': 15, 'data': 'QO++rd6AlQLghbFgU9zR'}]}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0:16:26.957429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0295, FOpts: ), FPort: e0, FRMPayload: 0212, MIC: 6053dcd1)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0:16:26.957429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0:16:26.957429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a5a6, FOpts: ), FPort: 00, FRMPayload: 052868e28c), MIC: 407bd16b)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0:16:26.957429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596b, Identifier = 03, JSON = {'txpk': {'imme': False, 'tmst': 3534258698, 'rfch': 0, 'powe': 21, 'ipol': True, 'datr': 'SF9BW500', 'freq': 925.1, 'modu': 'LORA', 'codr': '4/5', 'prea': 8, 'ncrc': True, 'size': 18, 'data': 'YO++rd4ApqUAV/Nwra1Ae9Fr'}}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0:16:26.957429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0:16:26.957429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02 596b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0:16:31.869880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0:16:31.869880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13e8, Identifier = 00, JSON = {'rxpk': [{'tmst': 3538147336, 'chan': 0, 'rfch': 0, 'freq': 902.3, 'stat': 1, 'modu': 'LORA', 'datr': 'SF7BW125', 'codr': '4/5', 'lsnr': 8.8, 'rssi': -46, 'size': 17, 'data': 'QO++rd6ClgIFB+BhaZ0olHc='}]}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0:16:31.869880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0296, FOpts: 0507), FPort: e0, FRMPayload: 0213, MIC: 9d289477)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0:16:31.869880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0:16:31.869880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0:16:31.869880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0:16:31.879870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0:16:31.879870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a5a7, FOpts: ), FPort: , FRMPayload: ), MIC: 3d2c7f4d)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0:16:31.879870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27b4, Identifier = 03, JSON = {'txpk': {'imme': False, 'tmst': 3539147336, 'rfch': 0, 'powe': 21, 'ipol': True, 'datr': 'SF9BW500', 'freq': 923.3, 'modu': 'LORA', 'codr': '4/5', 'prea': 8, 'ncrc': True, 'size': 12, 'data': 'YO++rd4Ap6U9LH9N'}}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0:16:31.879870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0:16:31.879870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0:16:31.889875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0:16:31.889875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SF7BW125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0:16:35.167794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ea05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0:16:35.167794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ea05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0:16:36.677909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0:16:36.677909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13e9, Identifier = 00, JSON = {'rxpk': [{'tmst': 3542984729, 'chan': 4, 'rfch': 1, 'freq': 903.1, 'stat': 1, 'modu': 'LORA', 'datr': 'SF7BW125', 'codr': '4/5', 'lsnr': 8.8, 'rssi': -45, 'size': 15, 'data': 'QO++rd6AlwLgPjAP/ud7'}]}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0:16:36.677909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0297, FOpts: ), FPort: e0, FRMPayload: 0214, MIC: 0ffee77b)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0:16:36.677909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0:16:36.677909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a5a8, FOpts: ), FPort: e0, FRMPayload: 03), MIC: 7bb96d80)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0:16:36.677909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430e, Identifier = 03, JSON = {'txpk': {'imme': False, 'tmst': 3543984729, 'rfch': 0, 'powe': 21, 'ipol': True, 'datr': 'SF9BW500', 'freq': 925.7, 'modu': 'LORA', 'codr': '4/5', 'prea': 8, 'ncrc': True, 'size': 14, 'data': 'YO++rd4AqKXgX3u5bYA='}}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0:16:36.677909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0:16:36.683919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02 430e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0:16:41.469971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0:16:41.469971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13ea, Identifier = 00, JSON = {'rxpk': [{'tmst': 3547827361, 'chan': 7, 'rfch': 1, 'freq': 903.7, 'stat': 1, 'modu': 'LORA', 'datr': 'SF7BW125', 'codr': '4/5', 'lsnr': 8.3, 'rssi': -45, 'size': 15, 'data': 'QO++rd6AmALgRzi6xOff'}]}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0:16:41.469971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0298, FOpts: ), FPort: e0, FRMPayload: 0215, MIC: bac4e7df)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0:16:41.469971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0:16:41.469971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a5a9, FOpts: ), FPort: e0, FRMPayload: 03), MIC: 92c347e0)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0:16:41.469971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1b28, Identifier = 03, JSON = {'txpk': {'imme': False, 'tmst': 3548827361, 'rfch': 0, 'powe': 21, 'ipol': True, 'datr': 'SF9BW500', 'freq': 927.5, 'modu': 'LORA', 'codr': '4/5', 'prea': 8, 'ncrc': True, 'size': 14, 'data': 'YO++rd4AqaXgZJLDR+A='}}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0:16:41.469971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0:16:41.469971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1b28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0:16:45.356239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b1e9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0:16:45.356239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b1e9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0:16:46.342232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0:16:46.344351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13eb, Identifier = 00, JSON = {'rxpk': [{'tmst': 3552669985, 'chan': 1, 'rfch': 0, 'freq': 902.5, 'stat': 1, 'modu': 'LORA', 'datr': 'SF7BW125', 'codr': '4/5', 'lsnr': 8.8, 'rssi': -45, 'size': 15, 'data': 'QO++rd6AmQLgfSPK0kN3'}]}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0:16:46.344351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0299, FOpts: ), FPort: e0, FRMPayload: 0216, MIC: cad24377)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0:16:46.344351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0:16:46.344351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a5aa, FOpts: ), FPort: e0, FRMPayload: 03), MIC: 3df7f773)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0:16:46.344351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4287, Identifier = 03, JSON = {'txpk': {'imme': False, 'tmst': 3553669985, 'rfch': 0, 'powe': 21, 'ipol': True, 'datr': 'SF9BW500', 'freq': 923.9, 'modu': 'LORA', 'codr': '4/5', 'prea': 8, 'ncrc': True, 'size': 14, 'data': 'YO++rd4AqqXgGj3393M='}}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0:16:46.344351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0:16:46.344351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4287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0:16:51.207382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0:16:51.207382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13ec, Identifier = 00, JSON = {'rxpk': [{'tmst': 3557496570, 'chan': 6, 'rfch': 1, 'freq': 903.3, 'stat': -1, 'modu': 'LORA', 'datr': 'SF7BW125', 'codr': '4/5', 'lsnr': -11.5, 'rssi': -86, 'size': 65, 'data': 'Suuiwc/K6EaIHj+hDU/MpzXQCMDqzg6Fp9+tITTeYpGsyRbYb5nJNsch8T9SL97cON9S9nZMdijgyvG4gW4zkX0='}, {'tmst': 3557512690, 'chan': 5, 'rfch': 1, 'freq': 903.5, 'stat': 1, 'modu': 'LORA', 'datr': 'SF7BW125', 'codr': '4/5', 'lsnr': 8.3, 'rssi': -45, 'size': 15, 'data': 'QO++rd6AmgLgBu1xMZNf'}]}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0:16:51.207382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029a, FOpts: ), FPort: e0, FRMPayload: 0217, MIC: 7131935f)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0:16:51.207382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0:16:51.207382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a5ab, FOpts: ), FPort: e0, FRMPayload: 03), MIC: b4d97080)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0:16:51.207382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fc31, Identifier = 03, JSON = {'txpk': {'imme': False, 'tmst': 3558512690, 'rfch': 0, 'powe': 21, 'ipol': True, 'datr': 'SF9BW500', 'freq': 926.9, 'modu': 'LORA', 'codr': '4/5', 'prea': 8, 'ncrc': True, 'size': 14, 'data': 'YO++rd4Aq6XglbTZcIA='}}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0:16:51.207382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0:16:51.207382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fc31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0:16:55.512741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fa49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0:16:55.512741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fa49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0:16:56.013273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0:16:56.013273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13ee, Identifier = 00, JSON = {'rxpk': [{'tmst': 3562355297, 'chan': 3, 'rfch': 0, 'freq': 902.9, 'stat': 1, 'modu': 'LORA', 'datr': 'SF7BW125', 'codr': '4/5', 'lsnr': 8.8, 'rssi': -45, 'size': 15, 'data': 'QO++rd6AmwLg7yoikks8'}]}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0:16:56.013273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029b, FOpts: ), FPort: e0, FRMPayload: 0218, MIC: 22924b3c)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0:16:56.013273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0:16:56.013273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a5ac, FOpts: ), FPort: e0, FRMPayload: 03), MIC: d8bda354)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0:16:56.013273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e0d1, Identifier = 03, JSON = {'txpk': {'imme': False, 'tmst': 3563355297, 'rfch': 0, 'powe': 21, 'ipol': True, 'datr': 'SF9BW500', 'freq': 925.1, 'modu': 'LORA', 'codr': '4/5', 'prea': 8, 'ncrc': True, 'size': 14, 'data': 'YO++rd4ArKXgfNi9o1Q='}}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0:16:56.013273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0:16:56.013273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e0d1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0:17:00.897346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13ef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0:17:00.899370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13ef, Identifier = 00, JSON = {'rxpk': [{'tmst': 3567197955, 'chan': 6, 'rfch': 1, 'freq': 903.3, 'stat': 1, 'modu': 'LORA', 'datr': 'SF7BW125', 'codr': '4/5', 'lsnr': 6.8, 'rssi': -45, 'size': 15, 'data': 'QO++rd6AnALgVCcy6jVp'}]}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0:17:00.899370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029c, FOpts: ), FPort: e0, FRMPayload: 0219, MIC: 32ea3569)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0:17:00.899370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0:17:00.899370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a5ad, FOpts: ), FPort: e0, FRMPayload: 03), MIC: afa923c7)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0:17:00.899370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585e, Identifier = 03, JSON = {'txpk': {'imme': False, 'tmst': 3568197955, 'rfch': 0, 'powe': 21, 'ipol': True, 'datr': 'SF9BW500', 'freq': 926.3, 'modu': 'LORA', 'codr': '4/5', 'prea': 8, 'ncrc': True, 'size': 14, 'data': 'YO++rd4AraXgT6+pI8c='}}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0:17:00.899370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0:17:00.899370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02 585e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0:17:05.657360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c839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0:17:05.657360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c839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0:17:05.717356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0:17:05.717356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13f0, Identifier = 00, JSON = {'rxpk': [{'tmst': 3572040660, 'chan': 2, 'rfch': 0, 'freq': 902.7, 'stat': 1, 'modu': 'LORA', 'datr': 'SF7BW125', 'codr': '4/5', 'lsnr': 6.5, 'rssi': -44, 'size': 15, 'data': 'QO++rd6AnQLg3fIumIaR'}]}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0:17:05.717356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029d, FOpts: ), FPort: e0, FRMPayload: 021a, MIC: 2e988691)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0:17:05.717356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0:17:05.717356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a5ae, FOpts: ), FPort: e0, FRMPayload: 03), MIC: 20f4778b)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0:17:05.717356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4484, Identifier = 03, JSON = {'txpk': {'imme': False, 'tmst': 3573040660, 'rfch': 0, 'powe': 21, 'ipol': True, 'datr': 'SF9BW500', 'freq': 924.5, 'modu': 'LORA', 'codr': '4/5', 'prea': 8, 'ncrc': True, 'size': 14, 'data': 'YO++rd4ArqXgFSD0d4s='}}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0:17:05.717356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0:17:05.717356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4484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0:17:10.565083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0:17:10.565083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13f1, Identifier = 00, JSON = {'rxpk': [{'tmst': 3576923834, 'chan': 0, 'rfch': 0, 'freq': 902.3, 'stat': 1, 'modu': 'LORA', 'datr': 'SF7BW125', 'codr': '4/5', 'lsnr': 9.5, 'rssi': -46, 'size': 15, 'data': 'QO++rd6AngLghodpwuJC'}]}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0:17:10.565083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029e, FOpts: ), FPort: e0, FRMPayload: 021b, MIC: 69c2e242)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0:17:10.565083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0:17:10.565083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a5af, FOpts: ), FPort: e0, FRMPayload: 03), MIC: 84acb202)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0:17:10.565083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1448, Identifier = 03, JSON = {'txpk': {'imme': False, 'tmst': 3577923834, 'rfch': 0, 'powe': 21, 'ipol': True, 'datr': 'SF9BW500', 'freq': 923.3, 'modu': 'LORA', 'codr': '4/5', 'prea': 8, 'ncrc': True, 'size': 14, 'data': 'YO++rd4Ar6XgEISssgI='}}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0:17:10.565083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0:17:10.565083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1448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0:17:15.454469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0:17:15.454469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13f2, Identifier = 00, JSON = {'rxpk': [{'tmst': 3581766698, 'chan': 4, 'rfch': 1, 'freq': 903.1, 'stat': 1, 'modu': 'LORA', 'datr': 'SF7BW125', 'codr': '4/5', 'lsnr': 8.8, 'rssi': -44, 'size': 15, 'data': 'QO++rd6AnwLg5AFaMpaZ'}]}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0:17:15.454469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029f, FOpts: ), FPort: e0, FRMPayload: 021c, MIC: 5a329699)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0:17:15.454469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0:17:15.454469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a5b0, FOpts: ), FPort: e0, FRMPayload: 03), MIC: 69018bfa)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0:17:15.454469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b475, Identifier = 03, JSON = {'txpk': {'imme': False, 'tmst': 3582766698, 'rfch': 0, 'powe': 21, 'ipol': True, 'datr': 'SF9BW500', 'freq': 925.7, 'modu': 'LORA', 'codr': '4/5', 'prea': 8, 'ncrc': True, 'size': 14, 'data': 'YO++rd4AsKXgRmkBi/o='}}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0:17:15.454469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0:17:15.460501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b475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0:17:15.688977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8d48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0:17:15.688977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8d48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0:17:20.314353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0:17:20.316544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13f3, Identifier = 00, JSON = {'rxpk': [{'tmst': 3586609386, 'chan': 3, 'rfch': 0, 'freq': 902.9, 'stat': 1, 'modu': 'LORA', 'datr': 'SF7BW125', 'codr': '4/5', 'lsnr': 8.8, 'rssi': -44, 'size': 15, 'data': 'QO++rd6AoALg5/qYNsZk'}]}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0:17:20.316544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02a0, FOpts: ), FPort: e0, FRMPayload: 021d, MIC: 9836c664)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0:17:20.316544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0:17:20.316544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a5b1, FOpts: ), FPort: e0, FRMPayload: 03), MIC: 08abc43f)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0:17:20.316544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4987, Identifier = 03, JSON = {'txpk': {'imme': False, 'tmst': 3587609386, 'rfch': 0, 'powe': 21, 'ipol': True, 'datr': 'SF9BW500', 'freq': 925.1, 'modu': 'LORA', 'codr': '4/5', 'prea': 8, 'ncrc': True, 'size': 14, 'data': 'YO++rd4AsaXghgirxD8='}}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0:17:20.316544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0:17:20.316544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4987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0:17:25.102543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0:17:25.102543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13f5, Identifier = 00, JSON = {'rxpk': [{'tmst': 3591452099, 'chan': 5, 'rfch': 1, 'freq': 903.5, 'stat': 1, 'modu': 'LORA', 'datr': 'SF7BW125', 'codr': '4/5', 'lsnr': 9.0, 'rssi': -46, 'size': 15, 'data': 'QO++rd6AoQLgH2JNcwZH'}]}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0:17:25.102543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02a1, FOpts: ), FPort: e0, FRMPayload: 021e, MIC: 4d730647)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0:17:25.102543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0:17:25.102543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a5b2, FOpts: ), FPort: e0, FRMPayload: 03), MIC: 5a4103a6)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0:17:25.102543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ff89, Identifier = 03, JSON = {'txpk': {'imme': False, 'tmst': 3592452099, 'rfch': 0, 'powe': 21, 'ipol': True, 'datr': 'SF9BW500', 'freq': 926.9, 'modu': 'LORA', 'codr': '4/5', 'prea': 8, 'ncrc': True, 'size': 14, 'data': 'YO++rd4AsqXgYVpBA6Y='}}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0:17:25.102543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0:17:25.102543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ff89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0:17:25.723380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e1ef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0:17:25.723380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e1ef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0:17:29.993610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0:17:29.993610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13f6, Identifier = 00, JSON = {'rxpk': [{'tmst': 3596294732, 'chan': 1, 'rfch': 0, 'freq': 902.5, 'stat': 1, 'modu': 'LORA', 'datr': 'SF7BW125', 'codr': '4/5', 'lsnr': 8.0, 'rssi': -44, 'size': 15, 'data': 'QO++rd6AogLgEANGfZ4y'}]}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0:17:29.993610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02a2, FOpts: ), FPort: e0, FRMPayload: 021f, MIC: 467d9e32)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0:17:29.993610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0:17:29.993610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a5b3, FOpts: ), FPort: e0, FRMPayload: 03), MIC: 02128748)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0:17:29.993610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570a, Identifier = 03, JSON = {'txpk': {'imme': False, 'tmst': 3597294732, 'rfch': 0, 'powe': 21, 'ipol': True, 'datr': 'SF9BW500', 'freq': 923.9, 'modu': 'LORA', 'codr': '4/5', 'prea': 8, 'ncrc': True, 'size': 14, 'data': 'YO++rd4As6Xg9QISh0g='}}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0:17:29.993610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0:17:30.003594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02 570a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0:17:34.808197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0:17:34.808197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13f7, Identifier = 00, JSON = {'rxpk': [{'tmst': 3601137437, 'chan': 6, 'rfch': 1, 'freq': 903.3, 'stat': 1, 'modu': 'LORA', 'datr': 'SF7BW125', 'codr': '4/5', 'lsnr': 7.0, 'rssi': -43, 'size': 15, 'data': 'QO++rd6AowLgdV1ssm1l'}]}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0:17:34.808197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02a3, FOpts: ), FPort: e0, FRMPayload: 0220, MIC: 6cb26d65)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0:17:34.808197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0:17:34.808197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a5b4, FOpts: ), FPort: e0, FRMPayload: 03), MIC: 35df4364)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0:17:34.808197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51d3, Identifier = 03, JSON = {'txpk': {'imme': False, 'tmst': 3602137437, 'rfch': 0, 'powe': 21, 'ipol': True, 'datr': 'SF9BW500', 'freq': 926.3, 'modu': 'LORA', 'codr': '4/5', 'prea': 8, 'ncrc': True, 'size': 14, 'data': 'YO++rd4AtKXgsjXfQ2Q='}}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0:17:34.808197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0:17:34.808197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51d3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0:17:35.854661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a590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0:17:35.854661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a590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0:17:39.658270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0:17:39.658270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13f8, Identifier = 00, JSON = {'rxpk': [{'tmst': 3605980188, 'chan': 7, 'rfch': 1, 'freq': 903.7, 'stat': 1, 'modu': 'LORA', 'datr': 'SF7BW125', 'codr': '4/5', 'lsnr': 9.0, 'rssi': -47, 'size': 15, 'data': 'QO++rd6ApALgXVhcCslB'}]}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0:17:39.658270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02a4, FOpts: ), FPort: e0, FRMPayload: 0221, MIC: 5c0ac941)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0:17:39.658270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0:17:39.658270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a5b5, FOpts: ), FPort: e0, FRMPayload: 03), MIC: a508342a)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0:17:39.658270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4e4c, Identifier = 03, JSON = {'txpk': {'imme': False, 'tmst': 3606980188, 'rfch': 0, 'powe': 21, 'ipol': True, 'datr': 'SF9BW500', 'freq': 927.5, 'modu': 'LORA', 'codr': '4/5', 'prea': 8, 'ncrc': True, 'size': 14, 'data': 'YO++rd4AtaXgTKUINCo='}}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0:17:39.658270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0:17:39.658270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4e4c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0:17:44.486811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0:17:44.486811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13f9, Identifier = 00, JSON = {'rxpk': [{'tmst': 3610822900, 'chan': 2, 'rfch': 0, 'freq': 902.7, 'stat': 1, 'modu': 'LORA', 'datr': 'SF7BW125', 'codr': '4/5', 'lsnr': 6.3, 'rssi': -49, 'size': 15, 'data': 'QO++rd6ApQLgAMVf8Ul4'}]}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0:17:44.486811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02a5, FOpts: ), FPort: e0, FRMPayload: 0222, MIC: 5ff14978)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0:17:44.486811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0:17:44.486811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a5b6, FOpts: ), FPort: e0, FRMPayload: 03), MIC: 5ef50b39)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0:17:44.496760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db94, Identifier = 03, JSON = {'txpk': {'imme': False, 'tmst': 3611822900, 'rfch': 0, 'powe': 21, 'ipol': True, 'datr': 'SF9BW500', 'freq': 924.5, 'modu': 'LORA', 'codr': '4/5', 'prea': 8, 'ncrc': True, 'size': 14, 'data': 'YO++rd4AtqXgJ171Czk='}}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0:17:44.496760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0:17:44.496760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db94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0:17:45.926748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9d39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0:17:45.926748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9d39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0:17:49.364786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0:17:49.364786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13fa, Identifier = 00, JSON = {'rxpk': [{'tmst': 3615706083, 'chan': 7, 'rfch': 1, 'freq': 903.7, 'stat': 1, 'modu': 'LORA', 'datr': 'SF7BW125', 'codr': '4/5', 'lsnr': 8.3, 'rssi': -47, 'size': 15, 'data': 'QO++rd6ApgLga2qhE/ZH'}]}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0:17:49.364786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02a6, FOpts: ), FPort: e0, FRMPayload: 0223, MIC: a113f647)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0:17:49.364786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0:17:49.364786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a5b7, FOpts: ), FPort: e0, FRMPayload: 03), MIC: 28d112a2)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0:17:49.364786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8964, Identifier = 03, JSON = {'txpk': {'imme': False, 'tmst': 3616706083, 'rfch': 0, 'powe': 21, 'ipol': True, 'datr': 'SF9BW500', 'freq': 927.5, 'modu': 'LORA', 'codr': '4/5', 'prea': 8, 'ncrc': True, 'size': 14, 'data': 'YO++rd4At6Xg7ijREqI='}}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0:17:49.364786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0:17:49.364786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8964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0:17:54.241452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13fc, Identifier = 00, JSON = {'rxpk': [{'tmst': 3620548803, 'chan': 4, 'rfch': 1, 'freq': 903.1, 'stat': 1, 'modu': 'LORA', 'datr': 'SF7BW125', 'codr': '4/5', 'lsnr': 9.0, 'rssi': -47, 'size': 15, 'data': 'QO++rd6ApwLg8RAdh4lP'}]}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02a7, FOpts: ), FPort: e0, FRMPayload: 0224, MIC: 1d87894f)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a5b8, FOpts: ), FPort: e0, FRMPayload: 03), MIC: f1fac0a0)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513d, Identifier = 03, JSON = {'txpk': {'imme': False, 'tmst': 3621548803, 'rfch': 0, 'powe': 21, 'ipol': True, 'datr': 'SF9BW500', 'freq': 925.7, 'modu': 'LORA', 'codr': '4/5', 'prea': 8, 'ncrc': True, 'size': 14, 'data': 'YO++rd4AuKXgBfH6wKA='}}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0:17:54.243506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02 513d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0:17:56.086981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8bd0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0:17:56.086981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8bd0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13fd, Identifier = 00, JSON = {'rxpk': [{'tmst': 3625391483, 'chan': 6, 'rfch': 1, 'freq': 903.3, 'stat': 1, 'modu': 'LORA', 'datr': 'SF7BW125', 'codr': '4/5', 'lsnr': 7.5, 'rssi': -49, 'size': 15, 'data': 'QO++rd6AqALgxAhGCmEN'}]}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02a8, FOpts: ), FPort: e0, FRMPayload: 0225, MIC: 460a610d)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a5b9, FOpts: ), FPort: e0, FRMPayload: 03), MIC: 26dc8fc3)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f44a, Identifier = 03, JSON = {'txpk': {'imme': False, 'tmst': 3626391483, 'rfch': 0, 'powe': 21, 'ipol': True, 'datr': 'SF9BW500', 'freq': 926.3, 'modu': 'LORA', 'codr': '4/5', 'prea': 8, 'ncrc': True, 'size': 14, 'data': 'YO++rd4AuaXgnSbcj8M='}}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f44a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0:18:03.917709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0:18:03.917709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13fe, Identifier = 00, JSON = {'rxpk': [{'tmst': 3630234242, 'chan': 2, 'rfch': 0, 'freq': 902.7, 'stat': 1, 'modu': 'LORA', 'datr': 'SF7BW125', 'codr': '4/5', 'lsnr': 6.8, 'rssi': -46, 'size': 15, 'data': 'QO++rd6AqQLgM54oBG+7'}]}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0:18:03.917709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02a9, FOpts: ), FPort: e0, FRMPayload: 0226, MIC: 28046fbb)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0:18:03.917709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0:18:03.917709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a5ba, FOpts: ), FPort: e0, FRMPayload: 03), MIC: b3448046)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0:18:03.917709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ba68, Identifier = 03, JSON = {'txpk': {'imme': False, 'tmst': 3631234242, 'rfch': 0, 'powe': 21, 'ipol': True, 'datr': 'SF9BW500', 'freq': 924.5, 'modu': 'LORA', 'codr': '4/5', 'prea': 8, 'ncrc': True, 'size': 14, 'data': 'YO++rd4AuqXgo7NEgEY='}}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0:18:03.917709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0:18:03.917709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ba68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0:18:06.178029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4353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0:18:06.178029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4353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0:18:08.728306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13ff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0:18:08.728306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13ff, Identifier = 00, JSON = {'rxpk': [{'tmst': 3635076961, 'chan': 0, 'rfch': 0, 'freq': 902.3, 'stat': 1, 'modu': 'LORA', 'datr': 'SF7BW125', 'codr': '4/5', 'lsnr': 8.5, 'rssi': -49, 'size': 15, 'data': 'QO++rd6AqgLgdHEjPJet'}]}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0:18:08.728306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02aa, FOpts: ), FPort: e0, FRMPayload: 0227, MIC: 233c97ad)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0:18:08.728306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0:18:08.728306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a5bb, FOpts: ), FPort: e0, FRMPayload: 03), MIC: 719f8d9a)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0:18:08.728306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e109, Identifier = 03, JSON = {'txpk': {'imme': False, 'tmst': 3636076961, 'rfch': 0, 'powe': 21, 'ipol': True, 'datr': 'SF9BW500', 'freq': 923.3, 'modu': 'LORA', 'codr': '4/5', 'prea': 8, 'ncrc': True, 'size': 14, 'data': 'YO++rd4Au6Xgb3GfjZo='}}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0:18:08.728306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0:18:08.728306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e109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0:18:13.599059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0:18:13.601192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1400, Identifier = 00, JSON = {'rxpk': [{'tmst': 3639919865, 'chan': 5, 'rfch': 1, 'freq': 903.5, 'stat': 1, 'modu': 'LORA', 'datr': 'SF7BW125', 'codr': '4/5', 'lsnr': 8.0, 'rssi': -46, 'size': 15, 'data': 'QO++rd6AqwLgpePHcThw'}]}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0:18:13.601192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02ab, FOpts: ), FPort: e0, FRMPayload: 0228, MIC: c7713870)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0:18:13.601192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0:18:13.601192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a5bc, FOpts: ), FPort: e0, FRMPayload: 03), MIC: 5a2b8fb8)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0:18:13.601192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1d6b, Identifier = 03, JSON = {'txpk': {'imme': False, 'tmst': 3640919865, 'rfch': 0, 'powe': 21, 'ipol': True, 'datr': 'SF9BW500', 'freq': 926.9, 'modu': 'LORA', 'codr': '4/5', 'prea': 8, 'ncrc': True, 'size': 14, 'data': 'YO++rd4AvKXgRlorj7g='}}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0:18:13.601192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0:18:13.601192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1d6b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0:18:16.278922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5b49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0:18:16.278922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5b49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0:18:18.477380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0:18:18.477380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1401, Identifier = 00, JSON = {'rxpk': [{'tmst': 3644762544, 'chan': 1, 'rfch': 0, 'freq': 902.5, 'stat': 1, 'modu': 'LORA', 'datr': 'SF7BW125', 'codr': '4/5', 'lsnr': 8.0, 'rssi': -45, 'size': 15, 'data': 'QO++rd6ArALgvwzRpgNp'}]}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0:18:18.477380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02ac, FOpts: ), FPort: e0, FRMPayload: 0229, MIC: d1a60369)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0:18:18.477380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0:18:18.477380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a5bd, FOpts: ), FPort: e0, FRMPayload: 03), MIC: d784d2f9)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0:18:18.477380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7162, Identifier = 03, JSON = {'txpk': {'imme': False, 'tmst': 3645762544, 'rfch': 0, 'powe': 21, 'ipol': True, 'datr': 'SF9BW500', 'freq': 923.9, 'modu': 'LORA', 'codr': '4/5', 'prea': 8, 'ncrc': True, 'size': 14, 'data': 'YO++rd4AvaXg9teE0vk='}}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0:18:18.477380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0:18:18.477380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7162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0:18:23.248670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0:18:23.250737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1403, Identifier = 00, JSON = {'rxpk': [{'tmst': 3649605287, 'chan': 3, 'rfch': 0, 'freq': 902.9, 'stat': 1, 'modu': 'LORA', 'datr': 'SF7BW125', 'codr': '4/5', 'lsnr': 9.8, 'rssi': -47, 'size': 15, 'data': 'QO++rd6ArQLgWU+7CY2Q'}]}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0:18:23.250737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02ad, FOpts: ), FPort: e0, FRMPayload: 022a, MIC: bb098d90)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0:18:23.250737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0:18:23.250737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a5be, FOpts: ), FPort: e0, FRMPayload: 03), MIC: 8010c22f)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0:18:23.250737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6d94, Identifier = 03, JSON = {'txpk': {'imme': False, 'tmst': 3650605287, 'rfch': 0, 'powe': 21, 'ipol': True, 'datr': 'SF9BW500', 'freq': 925.1, 'modu': 'LORA', 'codr': '4/5', 'prea': 8, 'ncrc': True, 'size': 14, 'data': 'YO++rd4AvqXg5IAQwi8='}}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0:18:23.250737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0:18:23.250737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6d94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0:18:26.330617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02 629e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0:18:26.330617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02 629e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0:18:28.211394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0:18:28.211394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1404, Identifier = 00, JSON = {'rxpk': [{'tmst': 3654488535, 'chan': 0, 'rfch': 0, 'freq': 902.3, 'stat': 1, 'modu': 'LORA', 'datr': 'SF7BW125', 'codr': '4/5', 'lsnr': 8.5, 'rssi': -46, 'size': 15, 'data': 'QO++rd6ArgLgRV2DBeY9'}]}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0:18:28.211394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02ae, FOpts: ), FPort: e0, FRMPayload: 022b, MIC: 8305e63d)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0:18:28.211394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0:18:28.211394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a5bf, FOpts: ), FPort: e0, FRMPayload: 03), MIC: 20ba01fd)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0:18:28.211394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c96b, Identifier = 03, JSON = {'txpk': {'imme': False, 'tmst': 3655488535, 'rfch': 0, 'powe': 21, 'ipol': True, 'datr': 'SF9BW500', 'freq': 923.3, 'modu': 'LORA', 'codr': '4/5', 'prea': 8, 'ncrc': True, 'size': 14, 'data': 'YO++rd4Av6XgUyC6Af0='}}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0:18:28.211394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0:18:28.211394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c96b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0:18:33.011766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0:18:33.011766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1405, Identifier = 00, JSON = {'rxpk': [{'tmst': 3659331407, 'chan': 6, 'rfch': 1, 'freq': 903.3, 'stat': 1, 'modu': 'LORA', 'datr': 'SF7BW125', 'codr': '4/5', 'lsnr': 6.8, 'rssi': -46, 'size': 15, 'data': 'QO++rd6ArwLgrmDUMXun'}]}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0:18:33.011766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02af, FOpts: ), FPort: e0, FRMPayload: 022c, MIC: d4317ba7)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0:18:33.011766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0:18:33.011766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a5c0, FOpts: ), FPort: e0, FRMPayload: 03), MIC: a3b46874)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0:18:33.011766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1ab6, Identifier = 03, JSON = {'txpk': {'imme': False, 'tmst': 3660331407, 'rfch': 0, 'powe': 21, 'ipol': True, 'datr': 'SF9BW500', 'freq': 926.3, 'modu': 'LORA', 'codr': '4/5', 'prea': 8, 'ncrc': True, 'size': 14, 'data': 'YO++rd4AwKXgp6O0aHQ='}}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0:18:33.011766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0:18:33.011766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1ab6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0:18:36.502897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c27f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0:18:36.502897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c27f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0:18:37.891220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0:18:37.891220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1406, Identifier = 00, JSON = {'rxpk': [{'tmst': 3664174166, 'chan': 4, 'rfch': 1, 'freq': 903.1, 'stat': 1, 'modu': 'LORA', 'datr': 'SF7BW125', 'codr': '4/5', 'lsnr': 8.3, 'rssi': -47, 'size': 15, 'data': 'QO++rd6AsALgIh3luQNP'}]}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0:18:37.891220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02b0, FOpts: ), FPort: e0, FRMPayload: 022d, MIC: e5b9034f)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0:18:37.891220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0:18:37.891220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a5c1, FOpts: ), FPort: e0, FRMPayload: 03), MIC: 4a45024d)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0:18:37.891220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68fb, Identifier = 03, JSON = {'txpk': {'imme': False, 'tmst': 3665174166, 'rfch': 0, 'powe': 21, 'ipol': True, 'datr': 'SF9BW500', 'freq': 925.7, 'modu': 'LORA', 'codr': '4/5', 'prea': 8, 'ncrc': True, 'size': 14, 'data': 'YO++rd4AwaXgH0pFAk0='}}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0:18:37.891220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0:18:37.891220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68fb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0:18:42.657657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0:18:42.657657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1407, Identifier = 00, JSON = {'rxpk': [{'tmst': 3669016885, 'chan': 7, 'rfch': 1, 'freq': 903.7, 'stat': 1, 'modu': 'LORA', 'datr': 'SF7BW125', 'codr': '4/5', 'lsnr': 8.8, 'rssi': -49, 'size': 15, 'data': 'QO++rd6AsQLghbyfjvDs'}]}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0:18:42.657657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02b1, FOpts: ), FPort: e0, FRMPayload: 022e, MIC: 9f8ef0ec)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0:18:42.657657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0:18:42.657657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a5c2, FOpts: ), FPort: e0, FRMPayload: 03), MIC: dec5ad0a)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0:18:42.657657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d6d6, Identifier = 03, JSON = {'txpk': {'imme': False, 'tmst': 3670016885, 'rfch': 0, 'powe': 21, 'ipol': True, 'datr': 'SF9BW500', 'freq': 927.5, 'modu': 'LORA', 'codr': '4/5', 'prea': 8, 'ncrc': True, 'size': 14, 'data': 'YO++rd4AwqXgQd7FrQo='}}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0:18:42.657657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0:18:42.657657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d6d6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0:18:46.578231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b8f1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0:18:46.578231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b8f1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0:18:47.538262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0:18:47.538262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1408, Identifier = 00, JSON = {'rxpk': [{'tmst': 3673859590, 'chan': 5, 'rfch': 1, 'freq': 903.5, 'stat': 1, 'modu': 'LORA', 'datr': 'SF7BW125', 'codr': '4/5', 'lsnr': 8.5, 'rssi': -47, 'size': 15, 'data': 'QO++rd6AsgLguGpyqUzs'}]}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0:18:47.538262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02b2, FOpts: ), FPort: e0, FRMPayload: 022f, MIC: 72a94cec)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0:18:47.538262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0:18:47.538262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a5c3, FOpts: ), FPort: e0, FRMPayload: 03), MIC: 6e679422)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0:18:47.538262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4966, Identifier = 03, JSON = {'txpk': {'imme': False, 'tmst': 3674859590, 'rfch': 0, 'powe': 21, 'ipol': True, 'datr': 'SF9BW500', 'freq': 926.9, 'modu': 'LORA', 'codr': '4/5', 'prea': 8, 'ncrc': True, 'size': 14, 'data': 'YO++rd4Aw6XgHm5nlCI='}}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0:18:47.538262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0:18:47.538262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4966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0:18:47.998239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0:18:47.998239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110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0:18:52.405952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0:18:52.405952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140b, Identifier = 00, JSON = {'rxpk': [{'tmst': 3678702262, 'chan': 3, 'rfch': 0, 'freq': 902.9, 'stat': 1, 'modu': 'LORA', 'datr': 'SF7BW125', 'codr': '4/5', 'lsnr': 9.0, 'rssi': -47, 'size': 15, 'data': 'QO++rd6AswLgSngbZDJR'}]}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0:18:52.405952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02b3, FOpts: ), FPort: e0, FRMPayload: 0230, MIC: 1b643251)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0:18:52.405952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0:18:52.405952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a5c4, FOpts: ), FPort: e0, FRMPayload: 03), MIC: 238f7321)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0:18:52.405952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ae25, Identifier = 03, JSON = {'txpk': {'imme': False, 'tmst': 3679702262, 'rfch': 0, 'powe': 21, 'ipol': True, 'datr': 'SF9BW500', 'freq': 925.1, 'modu': 'LORA', 'codr': '4/5', 'prea': 8, 'ncrc': True, 'size': 14, 'data': 'YO++rd4AxKXgqCOPcyE='}}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0:18:52.405952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0:18:52.405952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ae25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0:18:56.737464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0734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0:18:56.737464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0734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0:18:57.192513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0:18:57.192513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140c, Identifier = 00, JSON = {'rxpk': [{'tmst': 3683544934, 'chan': 1, 'rfch': 0, 'freq': 902.5, 'stat': 1, 'modu': 'LORA', 'datr': 'SF7BW125', 'codr': '4/5', 'lsnr': 9.5, 'rssi': -47, 'size': 15, 'data': 'QO++rd6AtALgXZTd4ZTP'}]}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0:18:57.192513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02b4, FOpts: ), FPort: e0, FRMPayload: 0231, MIC: dde194cf)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0:18:57.192513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0:18:57.192513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a5c5, FOpts: ), FPort: e0, FRMPayload: 03), MIC: 5bbcd814)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0:18:57.192513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447e, Identifier = 03, JSON = {'txpk': {'imme': False, 'tmst': 3684544934, 'rfch': 0, 'powe': 21, 'ipol': True, 'datr': 'SF9BW500', 'freq': 923.9, 'modu': 'LORA', 'codr': '4/5', 'prea': 8, 'ncrc': True, 'size': 14, 'data': 'YO++rd4AxaXgMVu82BQ='}}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0:18:57.192513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0:18:57.192513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02 447e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0:19:02.072943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0:19:02.072943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140d, Identifier = 00, JSON = {'rxpk': [{'tmst': 3688387677, 'chan': 2, 'rfch': 0, 'freq': 902.7, 'stat': 1, 'modu': 'LORA', 'datr': 'SF7BW125', 'codr': '4/5', 'lsnr': 6.5, 'rssi': -46, 'size': 15, 'data': 'QO++rd6AtQLgPE0AY/tO'}]}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0:19:02.072943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02b5, FOpts: ), FPort: e0, FRMPayload: 0232, MIC: 0063fb4e)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0:19:02.072943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0:19:02.072943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a5c6, FOpts: ), FPort: e0, FRMPayload: 03), MIC: 01ea7f29)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0:19:02.072943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370f, Identifier = 03, JSON = {'txpk': {'imme': False, 'tmst': 3689387677, 'rfch': 0, 'powe': 21, 'ipol': True, 'datr': 'SF9BW500', 'freq': 924.5, 'modu': 'LORA', 'codr': '4/5', 'prea': 8, 'ncrc': True, 'size': 14, 'data': 'YO++rd4AxqXg2gHqfyk='}}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0:19:02.072943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0:19:02.072943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02 370f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0:19:06.761222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5333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0:19:06.761222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5333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0:19:06.911321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0:19:06.911321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140e, Identifier = 00, JSON = {'rxpk': [{'tmst': 3693270836, 'chan': 0, 'rfch': 0, 'freq': 902.3, 'stat': 1, 'modu': 'LORA', 'datr': 'SF7BW125', 'codr': '4/5', 'lsnr': 7.8, 'rssi': -46, 'size': 15, 'data': 'QO++rd6AtgLgKA2GcGH4'}]}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0:19:06.911321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02b6, FOpts: ), FPort: e0, FRMPayload: 0233, MIC: 867061f8)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0:19:06.911321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0:19:06.911321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a5c7, FOpts: ), FPort: e0, FRMPayload: 03), MIC: cd63f7a0)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0:19:06.911321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3916, Identifier = 03, JSON = {'txpk': {'imme': False, 'tmst': 3694270836, 'rfch': 0, 'powe': 21, 'ipol': True, 'datr': 'SF9BW500', 'freq': 923.3, 'modu': 'LORA', 'codr': '4/5', 'prea': 8, 'ncrc': True, 'size': 14, 'data': 'YO++rd4Ax6Xg481j96A='}}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0:19:06.911321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0:19:06.911321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3916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0:19:11.781922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02 140f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0:19:11.781922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140f, Identifier = 00, JSON = {'rxpk': [{'tmst': 3698113725, 'chan': 2, 'rfch': 0, 'freq': 902.7, 'stat': 1, 'modu': 'LORA', 'datr': 'SF7BW125', 'codr': '4/5', 'lsnr': 6.8, 'rssi': -45, 'size': 15, 'data': 'QO++rd6AtwLg47r0VQF7'}]}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0:19:11.781922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02b7, FOpts: ), FPort: e0, FRMPayload: 0234, MIC: f455017b)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0:19:11.781922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0:19:11.781922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a5c8, FOpts: ), FPort: e0, FRMPayload: 03), MIC: 82fdff26)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0:19:11.781922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08c1, Identifier = 03, JSON = {'txpk': {'imme': False, 'tmst': 3699113725, 'rfch': 0, 'powe': 21, 'ipol': True, 'datr': 'SF9BW500', 'freq': 924.5, 'modu': 'LORA', 'codr': '4/5', 'prea': 8, 'ncrc': True, 'size': 14, 'data': 'YO++rd4AyKXgGYL9/yY='}}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0:19:11.781922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0:19:11.781922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08c1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0:19:16.642167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0:19:16.642167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1410, Identifier = 00, JSON = {'rxpk': [{'tmst': 3702956386, 'chan': 3, 'rfch': 0, 'freq': 902.9, 'stat': 1, 'modu': 'LORA', 'datr': 'SF7BW125', 'codr': '4/5', 'lsnr': 8.8, 'rssi': -47, 'size': 15, 'data': 'QO++rd6AuALgnrAP/PZH'}]}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0:19:16.642167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02b8, FOpts: ), FPort: e0, FRMPayload: 0235, MIC: 0ffcf647)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0:19:16.642167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0:19:16.642167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a5c9, FOpts: ), FPort: e0, FRMPayload: 03), MIC: c1a594da)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0:19:16.642167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8a5f, Identifier = 03, JSON = {'txpk': {'imme': False, 'tmst': 3703956386, 'rfch': 0, 'powe': 21, 'ipol': True, 'datr': 'SF9BW500', 'freq': 925.1, 'modu': 'LORA', 'codr': '4/5', 'prea': 8, 'ncrc': True, 'size': 14, 'data': 'YO++rd4AyaXg9MGllNo='}}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0:19:16.642167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0:19:16.642167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8a5f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0:19:16.852169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4896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0:19:16.852169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4896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0:19:20.293174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Cannot unpack the message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0:19:21.467363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0:19:21.467363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1412, Identifier = 00, JSON = {'rxpk': [{'tmst': 3707799084, 'chan': 7, 'rfch': 1, 'freq': 903.7, 'stat': 1, 'modu': 'LORA', 'datr': 'SF7BW125', 'codr': '4/5', 'lsnr': 8.3, 'rssi': -47, 'size': 15, 'data': 'QO++rd6AuQLgxLzOlE7c'}]}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0:19:21.467363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02b9, FOpts: ), FPort: e0, FRMPayload: 0236, MIC: ce944edc)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0:19:21.467363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0:19:21.467363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a5ca, FOpts: ), FPort: e0, FRMPayload: 03), MIC: 85620f15)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0:19:21.467363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dc70, Identifier = 03, JSON = {'txpk': {'imme': False, 'tmst': 3708799084, 'rfch': 0, 'powe': 21, 'ipol': True, 'datr': 'SF9BW500', 'freq': 927.5, 'modu': 'LORA', 'codr': '4/5', 'prea': 8, 'ncrc': True, 'size': 14, 'data': 'YO++rd4AyqXgzoViDxU='}}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0:19:21.467363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0:19:21.467363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dc70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0:19:26.305715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0:19:26.307816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1414, Identifier = 00, JSON = {'rxpk': [{'tmst': 3712641771, 'chan': 5, 'rfch': 1, 'freq': 903.5, 'stat': 1, 'modu': 'LORA', 'datr': 'SF7BW125', 'codr': '4/5', 'lsnr': 9.0, 'rssi': -47, 'size': 15, 'data': 'QO++rd6AugLgp5BbPnX/'}]}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0:19:26.307816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02ba, FOpts: ), FPort: e0, FRMPayload: 0237, MIC: 5b3e75ff)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0:19:26.307816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0:19:26.307816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a5cb, FOpts: ), FPort: e0, FRMPayload: 03), MIC: 2037dfa8)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0:19:26.307816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10ef, Identifier = 03, JSON = {'txpk': {'imme': False, 'tmst': 3713641771, 'rfch': 0, 'powe': 21, 'ipol': True, 'datr': 'SF9BW500', 'freq': 926.9, 'modu': 'LORA', 'codr': '4/5', 'prea': 8, 'ncrc': True, 'size': 14, 'data': 'YO++rd4Ay6Xg2iA336g='}}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0:19:26.307816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0:19:26.307816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10ef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0:19:26.936572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f62a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0:19:26.937516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f62a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0:19:31.139644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0:19:31.139644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1415, Identifier = 00, JSON = {'rxpk': [{'tmst': 3717484394, 'chan': 1, 'rfch': 0, 'freq': 902.5, 'stat': 1, 'modu': 'LORA', 'datr': 'SF7BW125', 'codr': '4/5', 'lsnr': 8.8, 'rssi': -47, 'size': 15, 'data': 'QO++rd6AuwLgufNqs0yM'}]}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0:19:31.139644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02bb, FOpts: ), FPort: e0, FRMPayload: 0238, MIC: 6ab34c8c)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0:19:31.139644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0:19:31.139644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a5cc, FOpts: ), FPort: e0, FRMPayload: 03), MIC: ae69a5b1)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0:19:31.139644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fa17, Identifier = 03, JSON = {'txpk': {'imme': False, 'tmst': 3718484394, 'rfch': 0, 'powe': 21, 'ipol': True, 'datr': 'SF9BW500', 'freq': 923.9, 'modu': 'LORA', 'codr': '4/5', 'prea': 8, 'ncrc': True, 'size': 14, 'data': 'YO++rd4AzKXgH65ppbE='}}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0:19:31.139644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0:19:31.139644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fa17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0:19:36.033489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0:19:36.033489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1416, Identifier = 00, JSON = {'rxpk': [{'tmst': 3722327162, 'chan': 4, 'rfch': 1, 'freq': 903.1, 'stat': 1, 'modu': 'LORA', 'datr': 'SF7BW125', 'codr': '4/5', 'lsnr': 8.5, 'rssi': -47, 'size': 15, 'data': 'QO++rd6AvALg/MjT9kPd'}]}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0:19:36.033489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02bc, FOpts: ), FPort: e0, FRMPayload: 0239, MIC: d3f643dd)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0:19:36.033489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0:19:36.033489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a5cd, FOpts: ), FPort: e0, FRMPayload: 03), MIC: 043d5106)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0:19:36.033489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487c, Identifier = 03, JSON = {'txpk': {'imme': False, 'tmst': 3723327162, 'rfch': 0, 'powe': 21, 'ipol': True, 'datr': 'SF9BW500', 'freq': 925.7, 'modu': 'LORA', 'codr': '4/5', 'prea': 8, 'ncrc': True, 'size': 14, 'data': 'YO++rd4AzaXgtwQ9UQY='}}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0:19:36.033489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0:19:36.033489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02 487c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0:19:37.067850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07b8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0:19:37.067850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07b8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0:19:40.823288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0:19:40.825309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1417, Identifier = 00, JSON = {'rxpk': [{'tmst': 3727169833, 'chan': 6, 'rfch': 1, 'freq': 903.3, 'stat': 1, 'modu': 'LORA', 'datr': 'SF7BW125', 'codr': '4/5', 'lsnr': 7.3, 'rssi': -47, 'size': 15, 'data': 'QO++rd6AvQLgB2LAK49B'}]}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0:19:40.825309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02bd, FOpts: ), FPort: e0, FRMPayload: 023a, MIC: c02b8f41)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0:19:40.825309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0:19:40.825309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a5ce, FOpts: ), FPort: e0, FRMPayload: 03), MIC: 7c610c2a)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0:19:40.825309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0307, Identifier = 03, JSON = {'txpk': {'imme': False, 'tmst': 3728169833, 'rfch': 0, 'powe': 21, 'ipol': True, 'datr': 'SF9BW500', 'freq': 926.3, 'modu': 'LORA', 'codr': '4/5', 'prea': 8, 'ncrc': True, 'size': 14, 'data': 'YO++rd4AzqXgoXxhDCo='}}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0:19:40.825309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0:19:40.825309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0307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0:19:45.758037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0:19:45.758037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1418, Identifier = 00, JSON = {'rxpk': [{'tmst': 3732053058, 'chan': 7, 'rfch': 1, 'freq': 903.7, 'stat': 1, 'modu': 'LORA', 'datr': 'SF7BW125', 'codr': '4/5', 'lsnr': 9.3, 'rssi': -49, 'size': 15, 'data': 'QO++rd6AvgLgEee4Xz6Q'}]}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0:19:45.758037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02be, FOpts: ), FPort: e0, FRMPayload: 023b, MIC: b85f3e90)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0:19:45.758037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0:19:45.758037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a5cf, FOpts: ), FPort: e0, FRMPayload: 03), MIC: e470ee78)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0:19:45.758037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f13b, Identifier = 03, JSON = {'txpk': {'imme': False, 'tmst': 3733053058, 'rfch': 0, 'powe': 21, 'ipol': True, 'datr': 'SF9BW500', 'freq': 927.5, 'modu': 'LORA', 'codr': '4/5', 'prea': 8, 'ncrc': True, 'size': 14, 'data': 'YO++rd4Az6XgtORw7ng='}}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0:19:45.758037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0:19:45.758037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f13b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0:19:47.206478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be8e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0:19:47.206478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be8e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0:19:50.567166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0:19:50.567166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1419, Identifier = 00, JSON = {'rxpk': [{'tmst': 3736895746, 'chan': 0, 'rfch': 0, 'freq': 902.3, 'stat': 1, 'modu': 'LORA', 'datr': 'SF7BW125', 'codr': '4/5', 'lsnr': 9.5, 'rssi': -53, 'size': 15, 'data': 'QO++rd6AvwLgPIs8Jpgv'}]}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0:19:50.567166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02bf, FOpts: ), FPort: e0, FRMPayload: 023c, MIC: 3c26982f)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0:19:50.567166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0:19:50.567166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a5d0, FOpts: ), FPort: e0, FRMPayload: 03), MIC: e5a927c7)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0:19:50.567166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60b4, Identifier = 03, JSON = {'txpk': {'imme': False, 'tmst': 3737895746, 'rfch': 0, 'powe': 21, 'ipol': True, 'datr': 'SF9BW500', 'freq': 923.3, 'modu': 'LORA', 'codr': '4/5', 'prea': 8, 'ncrc': True, 'size': 14, 'data': 'YO++rd4A0KXgwuWpJ8c='}}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0:19:50.567166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0:19:50.567166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60b4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0:19:55.402499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0:19:55.404563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141b, Identifier = 00, JSON = {'rxpk': [{'tmst': 3741738595, 'chan': 6, 'rfch': 1, 'freq': 903.3, 'stat': 1, 'modu': 'LORA', 'datr': 'SF7BW125', 'codr': '4/5', 'lsnr': 7.3, 'rssi': -47, 'size': 15, 'data': 'QO++rd6AwALghTGpp4DW'}]}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0:19:55.404563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02c0, FOpts: ), FPort: e0, FRMPayload: 023d, MIC: a9a780d6)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0:19:55.404563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0:19:55.404563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a5d1, FOpts: ), FPort: e0, FRMPayload: 03), MIC: 13e2b4de)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0:19:55.404563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e7d2, Identifier = 03, JSON = {'txpk': {'imme': False, 'tmst': 3742738595, 'rfch': 0, 'powe': 21, 'ipol': True, 'datr': 'SF9BW500', 'freq': 926.3, 'modu': 'LORA', 'codr': '4/5', 'prea': 8, 'ncrc': True, 'size': 14, 'data': 'YO++rd4A0aXgsRPitN4='}}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0:19:55.404563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0:19:55.404563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e7d2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0:19:57.262245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e53f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0:19:57.262245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e53f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0:20:00.276204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0:20:00.278252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0:20:00.278252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141c, Identifier = 00, JSON = {'rxpk': [{'tmst': 3746581299, 'chan': 2, 'rfch': 0, 'freq': 902.7, 'stat': -1, 'modu': 'LORA', 'datr': 'SF7BW125', 'codr': '4/5', 'lsnr': 4.5, 'rssi': -46, 'size': 15, 'data': 'QO++rd6AwQLgUyL26v6Q'}]}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0:20:00.278252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02c1, FOpts: ), FPort: e0, FRMPayload: 063e, MIC: f6eafe90)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0:20:05.085125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0:20:05.085125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141d, Identifier = 00, JSON = {'rxpk': [{'tmst': 3751423948, 'chan': 5, 'rfch': 1, 'freq': 903.5, 'stat': 1, 'modu': 'LORA', 'datr': 'SF7BW125', 'codr': '4/5', 'lsnr': 8.5, 'rssi': -46, 'size': 15, 'data': 'QO++rd6AwgLgkaVqYYPa'}]}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0:20:05.085125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02c2, FOpts: ), FPort: e0, FRMPayload: 023e, MIC: 6a6183da)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0:20:05.085125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0:20:05.085125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a5d2, FOpts: ), FPort: e0, FRMPayload: 03), MIC: 682c683f)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0:20:05.085125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7475, Identifier = 03, JSON = {'txpk': {'imme': False, 'tmst': 3752423948, 'rfch': 0, 'powe': 21, 'ipol': True, 'datr': 'SF9BW500', 'freq': 926.9, 'modu': 'LORA', 'codr': '4/5', 'prea': 8, 'ncrc': True, 'size': 14, 'data': 'YO++rd4A0qXgxWgsaD8='}}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0:20:05.085125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0:20:05.085125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7475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0:20:07.345711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0562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0:20:07.345711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0562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0:20:09.936253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0:20:09.938267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141e, Identifier = 00, JSON = {'rxpk': [{'tmst': 3756266587, 'chan': 3, 'rfch': 0, 'freq': 902.9, 'stat': 1, 'modu': 'LORA', 'datr': 'SF7BW125', 'codr': '4/5', 'lsnr': 9.0, 'rssi': -47, 'size': 15, 'data': 'QO++rd6AwwLgM8Xyceru'}]}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0:20:09.938267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02c3, FOpts: ), FPort: e0, FRMPayload: 023f, MIC: f271eaee)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0:20:09.938267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0:20:09.938267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a5d3, FOpts: ), FPort: e0, FRMPayload: 03), MIC: 405f3365)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0:20:09.938267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f3ad, Identifier = 03, JSON = {'txpk': {'imme': False, 'tmst': 3757266587, 'rfch': 0, 'powe': 21, 'ipol': True, 'datr': 'SF9BW500', 'freq': 925.1, 'modu': 'LORA', 'codr': '4/5', 'prea': 8, 'ncrc': True, 'size': 14, 'data': 'YO++rd4A06XgckBfM2U='}}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0:20:09.938267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0:20:09.938267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f3ad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0:20:14.786107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02 141f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0:20:14.788131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141f, Identifier = 00, JSON = {'rxpk': [{'tmst': 3761109284, 'chan': 4, 'rfch': 1, 'freq': 903.1, 'stat': 1, 'modu': 'LORA', 'datr': 'SF7BW125', 'codr': '4/5', 'lsnr': 8.8, 'rssi': -47, 'size': 15, 'data': 'QO++rd6AxALgZa5KssuI'}]}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0:20:14.788131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02c4, FOpts: ), FPort: e0, FRMPayload: 0240, MIC: 4ab2cb88)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0:20:14.788131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0:20:14.788131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a5d4, FOpts: ), FPort: e0, FRMPayload: 03), MIC: bf8b443b)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0:20:14.788131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1bf5, Identifier = 03, JSON = {'txpk': {'imme': False, 'tmst': 3762109284, 'rfch': 0, 'powe': 21, 'ipol': True, 'datr': 'SF9BW500', 'freq': 925.7, 'modu': 'LORA', 'codr': '4/5', 'prea': 8, 'ncrc': True, 'size': 14, 'data': 'YO++rd4A1KXg3r+LRDs='}}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0:20:14.788131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0:20:14.788131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1bf5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0:20:17.481968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ac5e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0:20:17.481968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ac5e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0:20:19.653923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0:20:19.653923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1420, Identifier = 00, JSON = {'rxpk': [{'tmst': 3765951898, 'chan': 1, 'rfch': 0, 'freq': 902.5, 'stat': 1, 'modu': 'LORA', 'datr': 'SF7BW125', 'codr': '4/5', 'lsnr': 9.5, 'rssi': -47, 'size': 15, 'data': 'QO++rd6AxQLgWDYUusI7'}]}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0:20:19.653923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02c5, FOpts: ), FPort: e0, FRMPayload: 0241, MIC: 14bac23b)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0:20:19.653923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0:20:19.653923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a5d5, FOpts: ), FPort: e0, FRMPayload: 03), MIC: 2e850cd3)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0:20:19.653923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da06, Identifier = 03, JSON = {'txpk': {'imme': False, 'tmst': 3766951898, 'rfch': 0, 'powe': 21, 'ipol': True, 'datr': 'SF9BW500', 'freq': 923.9, 'modu': 'LORA', 'codr': '4/5', 'prea': 8, 'ncrc': True, 'size': 14, 'data': 'YO++rd4A1aXg8y6FDNM='}}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0:20:19.653923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0:20:19.653923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da06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0:20:24.532440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0:20:24.532440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1422, Identifier = 00, JSON = {'rxpk': [{'tmst': 3770835123, 'chan': 0, 'rfch': 0, 'freq': 902.3, 'stat': 1, 'modu': 'LORA', 'datr': 'SF7BW125', 'codr': '4/5', 'lsnr': 9.3, 'rssi': -49, 'size': 15, 'data': 'QO++rd6AxgLgQ+u9uihd'}]}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0:20:24.532440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02c6, FOpts: ), FPort: e0, FRMPayload: 0242, MIC: bdba285d)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0:20:24.532440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0:20:24.532440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a5d6, FOpts: ), FPort: e0, FRMPayload: 03), MIC: 96d166b4)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0:20:24.532440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0153, Identifier = 03, JSON = {'txpk': {'imme': False, 'tmst': 3771835123, 'rfch': 0, 'powe': 21, 'ipol': True, 'datr': 'SF9BW500', 'freq': 923.3, 'modu': 'LORA', 'codr': '4/5', 'prea': 8, 'ncrc': True, 'size': 14, 'data': 'YO++rd4A1qXgLZbRZrQ='}}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0:20:24.532440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0:20:24.532440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0153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0:20:27.598841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8784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0:20:27.598841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8784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0:20:29.380147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0:20:29.380147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1423, Identifier = 00, JSON = {'rxpk': [{'tmst': 3775678001, 'chan': 5, 'rfch': 1, 'freq': 903.5, 'stat': 1, 'modu': 'LORA', 'datr': 'SF7BW125', 'codr': '4/5', 'lsnr': 8.5, 'rssi': -51, 'size': 15, 'data': 'QO++rd6AxwLg+/ZXzBCV'}]}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0:20:29.380147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02c7, FOpts: ), FPort: e0, FRMPayload: 0243, MIC: 57cc1095)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0:20:29.380147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0:20:29.380147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a5d7, FOpts: ), FPort: e0, FRMPayload: 03), MIC: 73182545)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0:20:29.380147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cce5, Identifier = 03, JSON = {'txpk': {'imme': False, 'tmst': 3776678001, 'rfch': 0, 'powe': 21, 'ipol': True, 'datr': 'SF9BW500', 'freq': 926.9, 'modu': 'LORA', 'codr': '4/5', 'prea': 8, 'ncrc': True, 'size': 14, 'data': 'YO++rd4A16XgBXMYJUU='}}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0:20:29.380147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0:20:29.380147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cce5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0:20:34.185952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0:20:34.188001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1424, Identifier = 00, JSON = {'rxpk': [{'tmst': 3780520624, 'chan': 3, 'rfch': 0, 'freq': 902.9, 'stat': 1, 'modu': 'LORA', 'datr': 'SF7BW125', 'codr': '4/5', 'lsnr': 9.0, 'rssi': -46, 'size': 15, 'data': 'QO++rd6AyALgUBRR4ogP'}]}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0:20:34.188001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02c8, FOpts: ), FPort: e0, FRMPayload: 0244, MIC: 51e2880f)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0:20:34.188001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0:20:34.188001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a5d8, FOpts: ), FPort: e0, FRMPayload: 03), MIC: 69784618)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0:20:34.188001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fb13, Identifier = 03, JSON = {'txpk': {'imme': False, 'tmst': 3781520624, 'rfch': 0, 'powe': 21, 'ipol': True, 'datr': 'SF9BW500', 'freq': 925.1, 'modu': 'LORA', 'codr': '4/5', 'prea': 8, 'ncrc': True, 'size': 14, 'data': 'YO++rd4A2KXgxWl4Rhg='}}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0:20:34.188001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0:20:34.188001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fb13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0:20:37.679543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9304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0:20:37.679543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9304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0:20:39.077824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0:20:39.077824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1425, Identifier = 00, JSON = {'rxpk': [{'tmst': 3785363311, 'chan': 1, 'rfch': 0, 'freq': 902.5, 'stat': 1, 'modu': 'LORA', 'datr': 'SF7BW125', 'codr': '4/5', 'lsnr': 8.0, 'rssi': -46, 'size': 15, 'data': 'QO++rd6AyQLgwAMRjyc9'}]}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0:20:39.077824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02c9, FOpts: ), FPort: e0, FRMPayload: 0245, MIC: 118f273d)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0:20:39.077824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0:20:39.077824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a5d9, FOpts: ), FPort: e0, FRMPayload: 03), MIC: 638fd4ff)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0:20:39.077824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c1b7, Identifier = 03, JSON = {'txpk': {'imme': False, 'tmst': 3786363311, 'rfch': 0, 'powe': 21, 'ipol': True, 'datr': 'SF9BW500', 'freq': 923.9, 'modu': 'LORA', 'codr': '4/5', 'prea': 8, 'ncrc': True, 'size': 14, 'data': 'YO++rd4A2aXg/2OP1P8='}}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0:20:39.077824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0:20:39.077824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c1b7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0:20:43.894104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0:20:43.896194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1426, Identifier = 00, JSON = {'rxpk': [{'tmst': 3790206054, 'chan': 2, 'rfch': 0, 'freq': 902.7, 'stat': 1, 'modu': 'LORA', 'datr': 'SF7BW125', 'codr': '4/5', 'lsnr': 7.3, 'rssi': -47, 'size': 15, 'data': 'QO++rd6AygLgaRYMklGU'}]}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0:20:43.896194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02ca, FOpts: ), FPort: e0, FRMPayload: 0246, MIC: 0c925194)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0:20:43.896194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0:20:43.896194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a5da, FOpts: ), FPort: e0, FRMPayload: 03), MIC: 4b706108)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0:20:43.896194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05dd, Identifier = 03, JSON = {'txpk': {'imme': False, 'tmst': 3791206054, 'rfch': 0, 'powe': 21, 'ipol': True, 'datr': 'SF9BW500', 'freq': 924.5, 'modu': 'LORA', 'codr': '4/5', 'prea': 8, 'ncrc': True, 'size': 14, 'data': 'YO++rd4A2qXgz0twYQg='}}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0:20:43.896194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0:20:43.896194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05dd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0:20:47.771041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c382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0:20:47.771041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c382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0:20:48.750641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0:20:48.750641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1427, Identifier = 00, JSON = {'rxpk': [{'tmst': 3795048773, 'chan': 4, 'rfch': 1, 'freq': 903.1, 'stat': 1, 'modu': 'LORA', 'datr': 'SF7BW125', 'codr': '4/5', 'lsnr': 8.5, 'rssi': -45, 'size': 15, 'data': 'QO++rd6AywLgfxuwDzKb'}]}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0:20:48.750641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02cb, FOpts: ), FPort: e0, FRMPayload: 0247, MIC: b00f329b)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0:20:48.750641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0:20:48.750641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a5db, FOpts: ), FPort: e0, FRMPayload: 03), MIC: b196ebc6)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0:20:48.750641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abd8, Identifier = 03, JSON = {'txpk': {'imme': False, 'tmst': 3796048773, 'rfch': 0, 'powe': 21, 'ipol': True, 'datr': 'SF9BW500', 'freq': 925.7, 'modu': 'LORA', 'codr': '4/5', 'prea': 8, 'ncrc': True, 'size': 14, 'data': 'YO++rd4A26XgIbGW68Y='}}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0:20:48.750641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0:20:48.750641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abd8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0:20:53.601164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0:20:53.603224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1429, Identifier = 00, JSON = {'rxpk': [{'tmst': 3799891485, 'chan': 7, 'rfch': 1, 'freq': 903.7, 'stat': 1, 'modu': 'LORA', 'datr': 'SF7BW125', 'codr': '4/5', 'lsnr': 9.0, 'rssi': -47, 'size': 15, 'data': 'QO++rd6AzALgkV4Q08aj'}]}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0:20:53.603224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02cc, FOpts: ), FPort: e0, FRMPayload: 0248, MIC: 10d3c6a3)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0:20:53.603224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0:20:53.603224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a5dc, FOpts: ), FPort: e0, FRMPayload: 03), MIC: 3049be41)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0:20:53.603224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b6d7, Identifier = 03, JSON = {'txpk': {'imme': False, 'tmst': 3800891485, 'rfch': 0, 'powe': 21, 'ipol': True, 'datr': 'SF9BW500', 'freq': 927.5, 'modu': 'LORA', 'codr': '4/5', 'prea': 8, 'ncrc': True, 'size': 14, 'data': 'YO++rd4A3KXgxDBJvkE='}}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0:20:53.603224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0:20:53.603224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b6d7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0:20:57.885911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be53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0:20:57.885911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be53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0:20:58.436197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0:20:58.436197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142a, Identifier = 00, JSON = {'rxpk': [{'tmst': 3804734196, 'chan': 6, 'rfch': 1, 'freq': 903.3, 'stat': 1, 'modu': 'LORA', 'datr': 'SF7BW125', 'codr': '4/5', 'lsnr': 7.3, 'rssi': -47, 'size': 15, 'data': 'QO++rd6AzQLg4QF5JK5B'}]}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0:20:58.436197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02cd, FOpts: ), FPort: e0, FRMPayload: 0249, MIC: 7924ae41)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0:20:58.436197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0:20:58.436197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a5dd, FOpts: ), FPort: e0, FRMPayload: 03), MIC: c0f6771e)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0:20:58.436197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918c, Identifier = 03, JSON = {'txpk': {'imme': False, 'tmst': 3805734196, 'rfch': 0, 'powe': 21, 'ipol': True, 'datr': 'SF9BW500', 'freq': 926.3, 'modu': 'LORA', 'codr': '4/5', 'prea': 8, 'ncrc': True, 'size': 14, 'data': 'YO++rd4A3aXg5MD2dx4='}}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0:20:58.436197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0:20:58.436197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02 918c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0:21:03.306657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0:21:03.306657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142b, Identifier = 00, JSON = {'rxpk': [{'tmst': 3809617444, 'chan': 0, 'rfch': 0, 'freq': 902.3, 'stat': 1, 'modu': 'LORA', 'datr': 'SF7BW125', 'codr': '4/5', 'lsnr': 9.0, 'rssi': -47, 'size': 15, 'data': 'QO++rd6AzgLgnCq7XxSq'}]}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0:21:03.306657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02ce, FOpts: ), FPort: e0, FRMPayload: 024a, MIC: bb5f14aa)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0:21:03.306657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0:21:03.306657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a5de, FOpts: ), FPort: e0, FRMPayload: 03), MIC: 61593666)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0:21:03.306657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d04d, Identifier = 03, JSON = {'txpk': {'imme': False, 'tmst': 3810617444, 'rfch': 0, 'powe': 21, 'ipol': True, 'datr': 'SF9BW500', 'freq': 923.3, 'modu': 'LORA', 'codr': '4/5', 'prea': 8, 'ncrc': True, 'size': 14, 'data': 'YO++rd4A3qXgi2FZNmY='}}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0:21:03.306657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0:21:03.306657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d04d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0:21:08.018474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a5af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0:21:08.018474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a5af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0:21:08.148547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0:21:08.148547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142c, Identifier = 00, JSON = {'rxpk': [{'tmst': 3814460373, 'chan': 5, 'rfch': 1, 'freq': 903.5, 'stat': 1, 'modu': 'LORA', 'datr': 'SF7BW125', 'codr': '4/5', 'lsnr': 8.8, 'rssi': -46, 'size': 15, 'data': 'QO++rd6AzwLgHwoVM3+U'}]}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0:21:08.148547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02cf, FOpts: ), FPort: e0, FRMPayload: 024b, MIC: 15337f94)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0:21:08.148547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0:21:08.148547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a5df, FOpts: ), FPort: e0, FRMPayload: 03), MIC: 2f3b2cc8)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0:21:08.148547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8918, Identifier = 03, JSON = {'txpk': {'imme': False, 'tmst': 3815460373, 'rfch': 0, 'powe': 21, 'ipol': True, 'datr': 'SF9BW500', 'freq': 926.9, 'modu': 'LORA', 'codr': '4/5', 'prea': 8, 'ncrc': True, 'size': 14, 'data': 'YO++rd4A36XgAC87LMg='}}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0:21:08.148547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0:21:08.148547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8918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0:21:12.944300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0:21:12.944300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142d, Identifier = 00, JSON = {'rxpk': [{'tmst': 3819303037, 'chan': 4, 'rfch': 1, 'freq': 903.1, 'stat': 1, 'modu': 'LORA', 'datr': 'SF7BW125', 'codr': '4/5', 'lsnr': 8.3, 'rssi': -45, 'size': 15, 'data': 'QO++rd6A0ALgFqiJ73mU'}]}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0:21:12.944300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02d0, FOpts: ), FPort: e0, FRMPayload: 024c, MIC: 89ef7994)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0:21:12.944300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0:21:12.944300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a5e0, FOpts: ), FPort: e0, FRMPayload: 03), MIC: b423abf0)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0:21:12.944300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4ec9, Identifier = 03, JSON = {'txpk': {'imme': False, 'tmst': 3820303037, 'rfch': 0, 'powe': 21, 'ipol': True, 'datr': 'SF9BW500', 'freq': 925.7, 'modu': 'LORA', 'codr': '4/5', 'prea': 8, 'ncrc': True, 'size': 14, 'data': 'YO++rd4A4KXghrQjq/A='}}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0:21:12.944300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0:21:12.944300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4ec9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0:21:17.867972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0:21:17.867972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142e, Identifier = 00, JSON = {'rxpk': [{'tmst': 3824145678, 'chan': 1, 'rfch': 0, 'freq': 902.5, 'stat': 1, 'modu': 'LORA', 'datr': 'SF7BW125', 'codr': '4/5', 'lsnr': 8.5, 'rssi': -45, 'size': 15, 'data': 'QO++rd6A0QLg+Wy8oUsG'}]}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0:21:17.867972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02d1, FOpts: ), FPort: e0, FRMPayload: 024d, MIC: bca14b06)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0:21:17.867972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0:21:17.867972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a5e1, FOpts: ), FPort: e0, FRMPayload: 03), MIC: 2247e58a)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0:21:17.867972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b13a, Identifier = 03, JSON = {'txpk': {'imme': False, 'tmst': 3825145678, 'rfch': 0, 'powe': 21, 'ipol': True, 'datr': 'SF9BW500', 'freq': 923.9, 'modu': 'LORA', 'codr': '4/5', 'prea': 8, 'ncrc': True, 'size': 14, 'data': 'YO++rd4A4aXgDCJH5Yo='}}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0:21:17.867972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0:21:17.867972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b13a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0:21:18.087083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0555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0:21:18.087083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0555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0:21:22.637690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02 142f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0:21:22.637690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142f, Identifier = 00, JSON = {'rxpk': [{'tmst': 3828988396, 'chan': 2, 'rfch': 0, 'freq': 902.7, 'stat': 1, 'modu': 'LORA', 'datr': 'SF7BW125', 'codr': '4/5', 'lsnr': 7.0, 'rssi': -47, 'size': 15, 'data': 'QO++rd6A0gLgAaQaUOlJ'}]}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0:21:22.637690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02d2, FOpts: ), FPort: e0, FRMPayload: 024e, MIC: 1a50e949)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0:21:22.637690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0:21:22.637690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a5e2, FOpts: ), FPort: e0, FRMPayload: 03), MIC: 027d2fdf)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0:21:22.637690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0ff3, Identifier = 03, JSON = {'txpk': {'imme': False, 'tmst': 3829988396, 'rfch': 0, 'powe': 21, 'ipol': True, 'datr': 'SF9BW500', 'freq': 924.5, 'modu': 'LORA', 'codr': '4/5', 'prea': 8, 'ncrc': True, 'size': 14, 'data': 'YO++rd4A4qXgcwJ9L98='}}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0:21:22.637690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0:21:22.637690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0ff3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0:21:27.541770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0:21:27.543814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1431, Identifier = 00, JSON = {'rxpk': [{'tmst': 3833831069, 'chan': 7, 'rfch': 1, 'freq': 903.7, 'stat': 1, 'modu': 'LORA', 'datr': 'SF7BW125', 'codr': '4/5', 'lsnr': 9.8, 'rssi': -49, 'size': 15, 'data': 'QO++rd6A0wLgICly8srN'}]}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0:21:27.543814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02d3, FOpts: ), FPort: e0, FRMPayload: 024f, MIC: 72f2cacd)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0:21:27.543814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0:21:27.543814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a5e3, FOpts: ), FPort: e0, FRMPayload: 03), MIC: aacfa189)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0:21:27.543814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6c26, Identifier = 03, JSON = {'txpk': {'imme': False, 'tmst': 3834831069, 'rfch': 0, 'powe': 21, 'ipol': True, 'datr': 'SF9BW500', 'freq': 927.5, 'modu': 'LORA', 'codr': '4/5', 'prea': 8, 'ncrc': True, 'size': 14, 'data': 'YO++rd4A46XgTKrPoYk='}}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0:21:27.543814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0:21:27.543814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6c26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0:21:28.179845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6176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0:21:28.179845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6176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0:21:32.382972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0:21:32.382972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1432, Identifier = 00, JSON = {'rxpk': [{'tmst': 3838673778, 'chan': 3, 'rfch': 0, 'freq': 902.9, 'stat': 1, 'modu': 'LORA', 'datr': 'SF7BW125', 'codr': '4/5', 'lsnr': 8.8, 'rssi': -47, 'size': 15, 'data': 'QO++rd6A1ALgj5QQx7Af'}]}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0:21:32.382972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02d4, FOpts: ), FPort: e0, FRMPayload: 0250, MIC: 10c7b01f)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0:21:32.382972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0:21:32.390962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0:21:32.400956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0:21:32.400956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0:21:32.400956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SF7BW125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0:21:32.400956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SF9BW500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0:21:32.400956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0:21:32.400956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0:21:32.410989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0:21:32.410989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SF8BW500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0:21:32.410989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0:21:37.186390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0:21:37.188438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1433, Identifier = 00, JSON = {'rxpk': [{'tmst': 3843516435, 'chan': 6, 'rfch': 1, 'freq': 903.3, 'stat': 1, 'modu': 'LORA', 'datr': 'SF7BW125', 'codr': '4/5', 'lsnr': 7.0, 'rssi': -52, 'size': 15, 'data': 'QO++rd6A1QLguVDwTQ+n'}]}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0:21:37.188438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02d5, FOpts: ), FPort: e0, FRMPayload: 0250, MIC: f04d0fa7)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0:21:37.188438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0:21:37.188438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a5e4, FOpts: ), FPort: 00, FRMPayload: 0335ff0001), MIC: bf38eaa4)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0:21:37.188438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222c, Identifier = 03, JSON = {'txpk': {'imme': False, 'tmst': 3844516435, 'rfch': 0, 'powe': 21, 'ipol': True, 'datr': 'SF9BW500', 'freq': 926.3, 'modu': 'LORA', 'codr': '4/5', 'prea': 8, 'ncrc': True, 'size': 18, 'data': 'YO++rd4A5KUALJN/5Da/OOqk'}}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0:21:37.188438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0:21:37.188438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02 222c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0:21:38.226734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f6ea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0:21:38.226734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f6ea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0:21:42.127231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0:21:42.127231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1434, Identifier = 00, JSON = {'rxpk': [{'tmst': 3848405123, 'chan': 0, 'rfch': 0, 'freq': 902.3, 'stat': 1, 'modu': 'LORA', 'datr': 'SF7BW125', 'codr': '4/5', 'lsnr': 9.0, 'rssi': -51, 'size': 17, 'data': 'QO++rd6C1gIDB+CXu/4fKQg='}]}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0:21:42.127231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02d6, FOpts: 0307), FPort: e0, FRMPayload: 0251, MIC: fe1f2908)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0:21:42.127231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0:21:42.127231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0:21:42.127231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0:21:42.127231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0:21:42.137231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0:21:46.957802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0:21:46.957802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1435, Identifier = 00, JSON = {'rxpk': [{'tmst': 3853242491, 'chan': 1, 'rfch': 0, 'freq': 902.5, 'stat': 1, 'modu': 'LORA', 'datr': 'SF7BW125', 'codr': '4/5', 'lsnr': 9.0, 'rssi': -51, 'size': 15, 'data': 'QO++rd6A1wLgZrhFRZ6V'}]}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0:21:46.957802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02d7, FOpts: ), FPort: e0, FRMPayload: 0251, MIC: 45459e95)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0:21:46.957802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0:21:46.957802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a5e5, FOpts: ), FPort: 00, FRMPayload: 051868e28c), MIC: abc3a501)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0:21:46.957802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8b24, Identifier = 03, JSON = {'txpk': {'imme': False, 'tmst': 3854242491, 'rfch': 0, 'powe': 21, 'ipol': True, 'datr': 'SF9BW500', 'freq': 923.9, 'modu': 'LORA', 'codr': '4/5', 'prea': 8, 'ncrc': True, 'size': 18, 'data': 'YO++rd4A5aUAgFpDmumrw6UB'}}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0:21:46.957802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0:21:46.957802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8b24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0:21:48.392906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a2ef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0:21:48.392906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a2ef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0:21:51.797717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0:21:51.799773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1436, Identifier = 00, JSON = {'rxpk': [{'tmst': 3858090675, 'chan': 5, 'rfch': 1, 'freq': 903.5, 'stat': 1, 'modu': 'LORA', 'datr': 'SF7BW125', 'codr': '4/5', 'lsnr': 8.5, 'rssi': -50, 'size': 17, 'data': 'QO++rd6C2AIFB+CkCHzbFGI='}]}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0:21:51.799773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02d8, FOpts: 0507), FPort: e0, FRMPayload: 0252, MIC: 7cdb1462)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0:21:51.799773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0:21:51.799773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0:21:51.799773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0:21:51.807817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0:21:51.807817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a5e6, FOpts: ), FPort: , FRMPayload: ), MIC: e9bf3e2b)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0:21:51.807817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6e9d, Identifier = 03, JSON = {'txpk': {'imme': False, 'tmst': 3859090675, 'rfch': 0, 'powe': 21, 'ipol': True, 'datr': 'SF8BW500', 'freq': 926.9, 'modu': 'LORA', 'codr': '4/5', 'prea': 8, 'ncrc': True, 'size': 12, 'data': 'YO++rd4A5qXpvz4r'}}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0:21:51.807817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0:21:51.807817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0:21:51.807817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0:21:51.817786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SF7BW125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0:21:56.598310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0:21:56.600331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1438, Identifier = 00, JSON = {'rxpk': [{'tmst': 3862927851, 'chan': 7, 'rfch': 1, 'freq': 903.7, 'stat': 1, 'modu': 'LORA', 'datr': 'SF7BW125', 'codr': '4/5', 'lsnr': 8.5, 'rssi': -53, 'size': 15, 'data': 'QO++rd6A2QLgo4IUkRJC'}]}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0:21:56.600331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02d9, FOpts: ), FPort: e0, FRMPayload: 0253, MIC: 14911242)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0:21:56.600331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0:21:56.600331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a5e7, FOpts: ), FPort: e0, FRMPayload: 03), MIC: 09af7619)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0:21:56.600331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3a41, Identifier = 03, JSON = {'txpk': {'imme': False, 'tmst': 3863927851, 'rfch': 0, 'powe': 21, 'ipol': True, 'datr': 'SF8BW500', 'freq': 927.5, 'modu': 'LORA', 'codr': '4/5', 'prea': 8, 'ncrc': True, 'size': 14, 'data': 'YO++rd4A56Xgxwmvdhk='}}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0:21:56.600331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0:21:56.600331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3a41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0:21:58.478479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1d05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0:21:58.478479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1d05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0:22:01.444403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0:22:01.444403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1439, Identifier = 00, JSON = {'rxpk': [{'tmst': 3867770486, 'chan': 6, 'rfch': 1, 'freq': 903.3, 'stat': 1, 'modu': 'LORA', 'datr': 'SF7BW125', 'codr': '4/5', 'lsnr': 6.5, 'rssi': -50, 'size': 15, 'data': 'QO++rd6A2gLgwiE2HeMs'}]}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0:22:01.444403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02da, FOpts: ), FPort: e0, FRMPayload: 0254, MIC: 361de32c)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0:22:01.444403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0:22:01.444403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a5e8, FOpts: ), FPort: e0, FRMPayload: 03), MIC: 40d824ac)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0:22:01.444403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e7b1, Identifier = 03, JSON = {'txpk': {'imme': False, 'tmst': 3868770486, 'rfch': 0, 'powe': 21, 'ipol': True, 'datr': 'SF8BW500', 'freq': 926.3, 'modu': 'LORA', 'codr': '4/5', 'prea': 8, 'ncrc': True, 'size': 14, 'data': 'YO++rd4A6KXg+UDYJKw='}}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0:22:01.444403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0:22:01.444403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e7b1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0:22:06.271329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0:22:06.273461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143a, Identifier = 00, JSON = {'rxpk': [{'tmst': 3872613189, 'chan': 3, 'rfch': 0, 'freq': 902.9, 'stat': 1, 'modu': 'LORA', 'datr': 'SF7BW125', 'codr': '4/5', 'lsnr': 8.5, 'rssi': -51, 'size': 15, 'data': 'QO++rd6A2wLgBMKWg+s0'}]}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0:22:06.273461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02db, FOpts: ), FPort: e0, FRMPayload: 0255, MIC: 9683eb34)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0:22:06.273461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0:22:06.273461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a5e9, FOpts: ), FPort: e0, FRMPayload: 03), MIC: a2e06fbc)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0:22:06.273461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a5d8, Identifier = 03, JSON = {'txpk': {'imme': False, 'tmst': 3873613189, 'rfch': 0, 'powe': 21, 'ipol': True, 'datr': 'SF8BW500', 'freq': 925.1, 'modu': 'LORA', 'codr': '4/5', 'prea': 8, 'ncrc': True, 'size': 14, 'data': 'YO++rd4A6aXgQ6Lgb7w='}}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0:22:06.273461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0:22:06.273461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a5d8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0:22:08.526969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e4b0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0:22:08.526969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e4b0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0:22:11.125105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0:22:11.127308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143b, Identifier = 00, JSON = {'rxpk': [{'tmst': 3877455909, 'chan': 4, 'rfch': 1, 'freq': 903.1, 'stat': 1, 'modu': 'LORA', 'datr': 'SF7BW125', 'codr': '4/5', 'lsnr': 8.8, 'rssi': -51, 'size': 15, 'data': 'QO++rd6A3ALgCVn7Azbw'}]}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0:22:11.127308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02dc, FOpts: ), FPort: e0, FRMPayload: 0256, MIC: fb0336f0)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0:22:11.127308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0:22:11.127308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a5ea, FOpts: ), FPort: e0, FRMPayload: 03), MIC: 87d0d804)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0:22:11.127308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2f52, Identifier = 03, JSON = {'txpk': {'imme': False, 'tmst': 3878455909, 'rfch': 0, 'powe': 21, 'ipol': True, 'datr': 'SF8BW500', 'freq': 925.7, 'modu': 'LORA', 'codr': '4/5', 'prea': 8, 'ncrc': True, 'size': 14, 'data': 'YO++rd4A6qXgBofQ2AQ='}}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0:22:11.127308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0:22:11.127308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2f52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0:22:15.955604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0:22:15.955604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143c, Identifier = 00, JSON = {'rxpk': [{'tmst': 3882298572, 'chan': 2, 'rfch': 0, 'freq': 902.7, 'stat': 1, 'modu': 'LORA', 'datr': 'SF7BW125', 'codr': '4/5', 'lsnr': 6.5, 'rssi': -51, 'size': 15, 'data': 'QO++rd6A3QLgXz9Xhqrv'}]}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0:22:15.955604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02dd, FOpts: ), FPort: e0, FRMPayload: 0257, MIC: 5786aaef)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0:22:15.955604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0:22:15.955604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a5eb, FOpts: ), FPort: e0, FRMPayload: 03), MIC: c91b2b58)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0:22:15.955604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3f45, Identifier = 03, JSON = {'txpk': {'imme': False, 'tmst': 3883298572, 'rfch': 0, 'powe': 21, 'ipol': True, 'datr': 'SF8BW500', 'freq': 924.5, 'modu': 'LORA', 'codr': '4/5', 'prea': 8, 'ncrc': True, 'size': 14, 'data': 'YO++rd4A66Xg38kbK1g='}}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0:22:15.955604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0:22:15.955604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3f45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0:22:18.645463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8318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0:22:18.645463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8318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0:22:20.860661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0:22:20.860661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143d, Identifier = 00, JSON = {'rxpk': [{'tmst': 3887181755, 'chan': 0, 'rfch': 0, 'freq': 902.3, 'stat': 1, 'modu': 'LORA', 'datr': 'SF7BW125', 'codr': '4/5', 'lsnr': 7.8, 'rssi': -50, 'size': 15, 'data': 'QO++rd6A3gLgWvdgbtHK'}]}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0:22:20.860661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02de, FOpts: ), FPort: e0, FRMPayload: 0258, MIC: 606ed1ca)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0:22:20.860661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0:22:20.865011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a5ec, FOpts: ), FPort: e0, FRMPayload: 03), MIC: 39be1eef)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0:22:20.865064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c4a0, Identifier = 03, JSON = {'txpk': {'imme': False, 'tmst': 3888181755, 'rfch': 0, 'powe': 21, 'ipol': True, 'datr': 'SF8BW500', 'freq': 923.3, 'modu': 'LORA', 'codr': '4/5', 'prea': 8, 'ncrc': True, 'size': 14, 'data': 'YO++rd4A7KXgsTm+Hu8='}}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0:22:20.865064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0:22:20.865064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c4a0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0:22:25.731435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02 143f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0:22:25.733480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143f, Identifier = 00, JSON = {'rxpk': [{'tmst': 3892024628, 'chan': 1, 'rfch': 0, 'freq': 902.5, 'stat': 1, 'modu': 'LORA', 'datr': 'SF7BW125', 'codr': '4/5', 'lsnr': 8.5, 'rssi': -49, 'size': 15, 'data': 'QO++rd6A3wLgpaLhXAuy'}]}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0:22:25.733480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02df, FOpts: ), FPort: e0, FRMPayload: 0259, MIC: e15c0bb2)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0:22:25.733480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0:22:25.733480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a5ed, FOpts: ), FPort: e0, FRMPayload: 03), MIC: 9b20954b)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0:22:25.733480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2698, Identifier = 03, JSON = {'txpk': {'imme': False, 'tmst': 3893024628, 'rfch': 0, 'powe': 21, 'ipol': True, 'datr': 'SF8BW500', 'freq': 923.9, 'modu': 'LORA', 'codr': '4/5', 'prea': 8, 'ncrc': True, 'size': 14, 'data': 'YO++rd4A7aXgLJsglUs='}}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0:22:25.733480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0:22:25.733480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2698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0:22:28.831768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1ee6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0:22:28.831768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1ee6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0:22:30.532623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0:22:30.532623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1440, Identifier = 00, JSON = {'rxpk': [{'tmst': 3896867389, 'chan': 7, 'rfch': 1, 'freq': 903.7, 'stat': 1, 'modu': 'LORA', 'datr': 'SF7BW125', 'codr': '4/5', 'lsnr': 9.5, 'rssi': -53, 'size': 15, 'data': 'QO++rd6A4ALgURSc9YZC'}]}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0:22:30.532623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02e0, FOpts: ), FPort: e0, FRMPayload: 025a, MIC: 9cf58642)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0:22:30.532623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0:22:30.532623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a5ee, FOpts: ), FPort: e0, FRMPayload: 03), MIC: ab499a20)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0:22:30.532623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68c2, Identifier = 03, JSON = {'txpk': {'imme': False, 'tmst': 3897867389, 'rfch': 0, 'powe': 21, 'ipol': True, 'datr': 'SF8BW500', 'freq': 927.5, 'modu': 'LORA', 'codr': '4/5', 'prea': 8, 'ncrc': True, 'size': 14, 'data': 'YO++rd4A7qXgxatJmiA='}}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0:22:30.532623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0:22:30.532623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68c2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0:22:35.382127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0:22:35.384212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1441, Identifier = 00, JSON = {'rxpk': [{'tmst': 3901710043, 'chan': 6, 'rfch': 1, 'freq': 903.3, 'stat': 1, 'modu': 'LORA', 'datr': 'SF7BW125', 'codr': '4/5', 'lsnr': 7.0, 'rssi': -50, 'size': 15, 'data': 'QO++rd6A4QLggYaA7Wpy'}]}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0:22:35.384212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02e1, FOpts: ), FPort: e0, FRMPayload: 025b, MIC: 80ed6a72)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0:22:35.384212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0:22:35.384212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a5ef, FOpts: ), FPort: e0, FRMPayload: 03), MIC: 0365443d)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0:22:35.384212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c3d4, Identifier = 03, JSON = {'txpk': {'imme': False, 'tmst': 3902710043, 'rfch': 0, 'powe': 21, 'ipol': True, 'datr': 'SF8BW500', 'freq': 926.3, 'modu': 'LORA', 'codr': '4/5', 'prea': 8, 'ncrc': True, 'size': 14, 'data': 'YO++rd4A76XgcQNlRD0='}}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0:22:35.384212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0:22:35.384212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c3d4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0:22:38.882959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74cd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0:22:38.882959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74cd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0:22:40.242964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0:22:40.245051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1442, Identifier = 00, JSON = {'rxpk': [{'tmst': 3906552803, 'chan': 5, 'rfch': 1, 'freq': 903.5, 'stat': 1, 'modu': 'LORA', 'datr': 'SF7BW125', 'codr': '4/5', 'lsnr': 8.5, 'rssi': -51, 'size': 15, 'data': 'QO++rd6A4gLgH9+Op7x8'}]}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0:22:40.245051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02e2, FOpts: ), FPort: e0, FRMPayload: 025c, MIC: 8ea7bc7c)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0:22:40.245051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0:22:40.245051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a5f0, FOpts: ), FPort: e0, FRMPayload: 03), MIC: 1363ae63)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0:22:40.245051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a311, Identifier = 03, JSON = {'txpk': {'imme': False, 'tmst': 3907552803, 'rfch': 0, 'powe': 21, 'ipol': True, 'datr': 'SF8BW500', 'freq': 926.9, 'modu': 'LORA', 'codr': '4/5', 'prea': 8, 'ncrc': True, 'size': 14, 'data': 'YO++rd4A8KXgtBNjrmM='}}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0:22:40.245051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0:22:40.245051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a311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0:22:45.041243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0:22:45.043263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1443, Identifier = 00, JSON = {'rxpk': [{'tmst': 3911395473, 'chan': 2, 'rfch': 0, 'freq': 902.7, 'stat': 1, 'modu': 'LORA', 'datr': 'SF7BW125', 'codr': '4/5', 'lsnr': 7.3, 'rssi': -51, 'size': 15, 'data': 'QO++rd6A4wLgeQc2xLOd'}]}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0:22:45.043263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02e3, FOpts: ), FPort: e0, FRMPayload: 025d, MIC: 36c4b39d)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0:22:45.043263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0:22:45.043263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a5f1, FOpts: ), FPort: e0, FRMPayload: 03), MIC: b896f80e)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0:22:45.043263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8ae2, Identifier = 03, JSON = {'txpk': {'imme': False, 'tmst': 3912395473, 'rfch': 0, 'powe': 21, 'ipol': True, 'datr': 'SF8BW500', 'freq': 924.5, 'modu': 'LORA', 'codr': '4/5', 'prea': 8, 'ncrc': True, 'size': 14, 'data': 'YO++rd4A8aXgq7iW+A4='}}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0:22:45.043263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0:22:45.043263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8ae2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0:22:48.957413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a5a4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0:22:48.957413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a5a4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0:22:49.903537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0:22:49.905624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1444, Identifier = 00, JSON = {'rxpk': [{'tmst': 3916238177, 'chan': 3, 'rfch': 0, 'freq': 902.9, 'stat': 1, 'modu': 'LORA', 'datr': 'SF7BW125', 'codr': '4/5', 'lsnr': 9.3, 'rssi': -50, 'size': 15, 'data': 'QO++rd6A5ALgbh0IqLyW'}]}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0:22:49.905624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02e4, FOpts: ), FPort: e0, FRMPayload: 025e, MIC: 08a8bc96)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0:22:49.905624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0:22:49.905624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a5f2, FOpts: ), FPort: e0, FRMPayload: 03), MIC: 7613decf)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0:22:49.905624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3218, Identifier = 03, JSON = {'txpk': {'imme': False, 'tmst': 3917238177, 'rfch': 0, 'powe': 21, 'ipol': True, 'datr': 'SF8BW500', 'freq': 925.1, 'modu': 'LORA', 'codr': '4/5', 'prea': 8, 'ncrc': True, 'size': 14, 'data': 'YO++rd4A8qXgZnYT3s8='}}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0:22:49.905624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0:22:49.905624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3218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0:22:54.749661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0:22:54.751712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1446, Identifier = 00, JSON = {'rxpk': [{'tmst': 3921080873, 'chan': 4, 'rfch': 1, 'freq': 903.1, 'stat': 1, 'modu': 'LORA', 'datr': 'SF7BW125', 'codr': '4/5', 'lsnr': 9.0, 'rssi': -51, 'size': 15, 'data': 'QO++rd6A5QLgIA95VUnD'}]}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0:22:54.751712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02e5, FOpts: ), FPort: e0, FRMPayload: 025f, MIC: 795549c3)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0:22:54.751712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0:22:54.751712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a5f3, FOpts: ), FPort: e0, FRMPayload: 03), MIC: 97cf01c0)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0:22:54.751712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6b71, Identifier = 03, JSON = {'txpk': {'imme': False, 'tmst': 3922080873, 'rfch': 0, 'powe': 21, 'ipol': True, 'datr': 'SF8BW500', 'freq': 925.7, 'modu': 'LORA', 'codr': '4/5', 'prea': 8, 'ncrc': True, 'size': 14, 'data': 'YO++rd4A86XgYpfPAcA='}}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0:22:54.751712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0:22:54.751712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6b71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0:22:59.055756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85f7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0:22:59.055756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85f7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0:22:59.607258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0:22:59.607258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1447, Identifier = 00, JSON = {'rxpk': [{'tmst': 3925964047, 'chan': 7, 'rfch': 1, 'freq': 903.7, 'stat': 1, 'modu': 'LORA', 'datr': 'SF7BW125', 'codr': '4/5', 'lsnr': 9.3, 'rssi': -53, 'size': 15, 'data': 'QO++rd6A5gLg3DOpMI82'}]}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0:22:59.607258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02e6, FOpts: ), FPort: e0, FRMPayload: 0260, MIC: a9308f36)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0:22:59.607258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0:22:59.607258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a5f4, FOpts: ), FPort: e0, FRMPayload: 03), MIC: 2110f1e9)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0:22:59.607258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772c, Identifier = 03, JSON = {'txpk': {'imme': False, 'tmst': 3926964047, 'rfch': 0, 'powe': 21, 'ipol': True, 'datr': 'SF8BW500', 'freq': 927.5, 'modu': 'LORA', 'codr': '4/5', 'prea': 8, 'ncrc': True, 'size': 14, 'data': 'YO++rd4A9KXgaiEQ8ek='}}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0:22:59.607258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0:22:59.607258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02 772c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0:23:04.475902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1448, Identifier = 00, JSON = {'rxpk': [{'tmst': 3930806750, 'chan': 6, 'rfch': 1, 'freq': 903.3, 'stat': 1, 'modu': 'LORA', 'datr': 'SF7BW125', 'codr': '4/5', 'lsnr': 6.5, 'rssi': -49, 'size': 15, 'data': 'QO++rd6A5wLgi5rTQ0NT'}]}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02e7, FOpts: ), FPort: e0, FRMPayload: 0261, MIC: d3434353)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a5f5, FOpts: ), FPort: e0, FRMPayload: 03), MIC: 8e2ad270)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4f12, Identifier = 03, JSON = {'txpk': {'imme': False, 'tmst': 3931806750, 'rfch': 0, 'powe': 21, 'ipol': True, 'datr': 'SF8BW500', 'freq': 926.3, 'modu': 'LORA', 'codr': '4/5', 'prea': 8, 'ncrc': True, 'size': 14, 'data': 'YO++rd4A9aXgmI4q0nA='}}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4f12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0:23:09.212946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4d7a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0:23:09.212946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4d7a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0:23:09.373105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0:23:09.373105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1449, Identifier = 00, JSON = {'rxpk': [{'tmst': 3935649486, 'chan': 3, 'rfch': 0, 'freq': 902.9, 'stat': 1, 'modu': 'LORA', 'datr': 'SF7BW125', 'codr': '4/5', 'lsnr': 8.5, 'rssi': -51, 'size': 15, 'data': 'QO++rd6A6ALg1pLFSfKf'}]}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0:23:09.373105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02e8, FOpts: ), FPort: e0, FRMPayload: 0262, MIC: c549f29f)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0:23:09.373105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0:23:09.373105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a5f6, FOpts: ), FPort: e0, FRMPayload: 03), MIC: 3424635a)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0:23:09.373105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fd6e, Identifier = 03, JSON = {'txpk': {'imme': False, 'tmst': 3936649486, 'rfch': 0, 'powe': 21, 'ipol': True, 'datr': 'SF8BW500', 'freq': 925.1, 'modu': 'LORA', 'codr': '4/5', 'prea': 8, 'ncrc': True, 'size': 14, 'data': 'YO++rd4A9qXgjjQkY1o='}}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0:23:09.373105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0:23:09.373105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fd6e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0:23:14.144315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0:23:14.146405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144a, Identifier = 00, JSON = {'rxpk': [{'tmst': 3940492197, 'chan': 4, 'rfch': 1, 'freq': 903.1, 'stat': 1, 'modu': 'LORA', 'datr': 'SF7BW125', 'codr': '4/5', 'lsnr': 8.3, 'rssi': -50, 'size': 15, 'data': 'QO++rd6A6QLgfJFKsqx5'}]}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0:23:14.146405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02e9, FOpts: ), FPort: e0, FRMPayload: 0263, MIC: 4ab2ac79)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0:23:14.146405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0:23:14.146405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a5f7, FOpts: ), FPort: e0, FRMPayload: 03), MIC: ff8ee9d4)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0:23:14.146405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0287, Identifier = 03, JSON = {'txpk': {'imme': False, 'tmst': 3941492197, 'rfch': 0, 'powe': 21, 'ipol': True, 'datr': 'SF8BW500', 'freq': 925.7, 'modu': 'LORA', 'codr': '4/5', 'prea': 8, 'ncrc': True, 'size': 14, 'data': 'YO++rd4A96XgKP+O6dQ='}}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0:23:14.146405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0:23:14.146405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0287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0:23:19.027557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0:23:19.029606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144b, Identifier = 00, JSON = {'rxpk': [{'tmst': 3945334909, 'chan': 0, 'rfch': 0, 'freq': 902.3, 'stat': 1, 'modu': 'LORA', 'datr': 'SF7BW125', 'codr': '4/5', 'lsnr': 8.0, 'rssi': -52, 'size': 15, 'data': 'QO++rd6A6gLg2cbV+/Yx'}]}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0:23:19.029606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02ea, FOpts: ), FPort: e0, FRMPayload: 0264, MIC: d5fbf631)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0:23:19.029606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0:23:19.029606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a5f8, FOpts: ), FPort: e0, FRMPayload: 03), MIC: 44ce9caf)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0:23:19.029606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78ba, Identifier = 03, JSON = {'txpk': {'imme': False, 'tmst': 3946334909, 'rfch': 0, 'powe': 21, 'ipol': True, 'datr': 'SF8BW500', 'freq': 923.3, 'modu': 'LORA', 'codr': '4/5', 'prea': 8, 'ncrc': True, 'size': 14, 'data': 'YO++rd4A+KXgd0TOnK8='}}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0:23:19.029606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0:23:19.029606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78ba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0:23:19.247704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d6c8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0:23:19.247704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d6c8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0:23:23.861947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0:23:23.863994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144d, Identifier = 00, JSON = {'rxpk': [{'tmst': 3950177761, 'chan': 1, 'rfch': 0, 'freq': 902.5, 'stat': 1, 'modu': 'LORA', 'datr': 'SF7BW125', 'codr': '4/5', 'lsnr': 8.3, 'rssi': -51, 'size': 15, 'data': 'QO++rd6A6wLgSS3neqvy'}]}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0:23:23.863994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02eb, FOpts: ), FPort: e0, FRMPayload: 0265, MIC: e77aabf2)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0:23:23.863994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0:23:23.863994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a5f9, FOpts: ), FPort: e0, FRMPayload: 03), MIC: d6ba4d1c)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0:23:23.863994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818e, Identifier = 03, JSON = {'txpk': {'imme': False, 'tmst': 3951177761, 'rfch': 0, 'powe': 21, 'ipol': True, 'datr': 'SF8BW500', 'freq': 923.9, 'modu': 'LORA', 'codr': '4/5', 'prea': 8, 'ncrc': True, 'size': 14, 'data': 'YO++rd4A+aXgANa6TRw='}}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0:23:23.863994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0:23:23.863994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02 818e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0:23:28.676533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0:23:28.678641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144e, Identifier = 00, JSON = {'rxpk': [{'tmst': 3955020520, 'chan': 2, 'rfch': 0, 'freq': 902.7, 'stat': 1, 'modu': 'LORA', 'datr': 'SF7BW125', 'codr': '4/5', 'lsnr': 6.8, 'rssi': -49, 'size': 15, 'data': 'QO++rd6A7ALgu/TpHGe6'}]}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0:23:28.678641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02ec, FOpts: ), FPort: e0, FRMPayload: 0266, MIC: e91c67ba)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0:23:28.678641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0:23:28.678641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a5fa, FOpts: ), FPort: e0, FRMPayload: 03), MIC: fc5f7745)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0:23:28.678641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37a9, Identifier = 03, JSON = {'txpk': {'imme': False, 'tmst': 3956020520, 'rfch': 0, 'powe': 21, 'ipol': True, 'datr': 'SF8BW500', 'freq': 924.5, 'modu': 'LORA', 'codr': '4/5', 'prea': 8, 'ncrc': True, 'size': 14, 'data': 'YO++rd4A+qXg3/xfd0U='}}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0:23:28.678641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0:23:28.678641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37a9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0:23:29.306900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d14a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0:23:29.306900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d14a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0:23:33.567387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02 144f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0:23:33.569408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144f, Identifier = 00, JSON = {'rxpk': [{'tmst': 3959863208, 'chan': 5, 'rfch': 1, 'freq': 903.5, 'stat': 1, 'modu': 'LORA', 'datr': 'SF7BW125', 'codr': '4/5', 'lsnr': 9.3, 'rssi': -55, 'size': 15, 'data': 'QO++rd6A7QLgnw3m6Es9'}]}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0:23:33.569408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02ed, FOpts: ), FPort: e0, FRMPayload: 0267, MIC: e6e84b3d)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0:23:33.569408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0:23:33.569408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a5fb, FOpts: ), FPort: e0, FRMPayload: 03), MIC: d130692e)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0:23:33.569408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63fe, Identifier = 03, JSON = {'txpk': {'imme': False, 'tmst': 3960863208, 'rfch': 0, 'powe': 21, 'ipol': True, 'datr': 'SF8BW500', 'freq': 926.9, 'modu': 'LORA', 'codr': '4/5', 'prea': 8, 'ncrc': True, 'size': 14, 'data': 'YO++rd4A+6XgSdEwaS4='}}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0:23:33.569408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0:23:33.569408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63fe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0:23:38.435877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0:23:38.435877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1450, Identifier = 00, JSON = {'rxpk': [{'tmst': 3964746383, 'chan': 0, 'rfch': 0, 'freq': 902.3, 'stat': 1, 'modu': 'LORA', 'datr': 'SF7BW125', 'codr': '4/5', 'lsnr': 9.3, 'rssi': -53, 'size': 15, 'data': 'QO++rd6A7gLgZKfGYeUo'}]}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0:23:38.435877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02ee, FOpts: ), FPort: e0, FRMPayload: 0268, MIC: c661e528)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0:23:38.435877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0:23:38.435877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a5fc, FOpts: ), FPort: e0, FRMPayload: 03), MIC: 126c5bda)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0:23:38.435877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cd97, Identifier = 03, JSON = {'txpk': {'imme': False, 'tmst': 3965746383, 'rfch': 0, 'powe': 21, 'ipol': True, 'datr': 'SF8BW500', 'freq': 923.3, 'modu': 'LORA', 'codr': '4/5', 'prea': 8, 'ncrc': True, 'size': 14, 'data': 'YO++rd4A/KXghhJsW9o='}}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0:23:38.435877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0:23:38.435877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cd97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0:23:39.451970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9544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0:23:39.451970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9544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0:23:43.291260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0:23:43.291260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1451, Identifier = 00, JSON = {'rxpk': [{'tmst': 3969589254, 'chan': 6, 'rfch': 1, 'freq': 903.3, 'stat': 1, 'modu': 'LORA', 'datr': 'SF7BW125', 'codr': '4/5', 'lsnr': 6.8, 'rssi': -50, 'size': 15, 'data': 'QO++rd6A7wLgcRHZpx/F'}]}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0:23:43.291260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02ef, FOpts: ), FPort: e0, FRMPayload: 0269, MIC: d9a71fc5)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0:23:43.291260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0:23:43.291260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a5fd, FOpts: ), FPort: e0, FRMPayload: 03), MIC: d29f494a)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0:23:43.291260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a68f, Identifier = 03, JSON = {'txpk': {'imme': False, 'tmst': 3970589254, 'rfch': 0, 'powe': 21, 'ipol': True, 'datr': 'SF8BW500', 'freq': 926.3, 'modu': 'LORA', 'codr': '4/5', 'prea': 8, 'ncrc': True, 'size': 14, 'data': 'YO++rd4A/aXgStKfSUo='}}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0:23:43.291260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0:23:43.291260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a68f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0:23:48.109085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0:23:48.111181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1452, Identifier = 00, JSON = {'rxpk': [{'tmst': 3974431958, 'chan': 2, 'rfch': 0, 'freq': 902.7, 'stat': 1, 'modu': 'LORA', 'datr': 'SF7BW125', 'codr': '4/5', 'lsnr': 6.5, 'rssi': -50, 'size': 15, 'data': 'QO++rd6A8ALglCLj4c8g'}]}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0:23:48.111181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02f0, FOpts: ), FPort: e0, FRMPayload: 026a, MIC: e3e1cf20)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0:23:48.111181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0:23:48.111181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a5fe, FOpts: ), FPort: e0, FRMPayload: 03), MIC: 5837ef13)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0:23:48.111181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1d1f, Identifier = 03, JSON = {'txpk': {'imme': False, 'tmst': 3975431958, 'rfch': 0, 'powe': 21, 'ipol': True, 'datr': 'SF8BW500', 'freq': 924.5, 'modu': 'LORA', 'codr': '4/5', 'prea': 8, 'ncrc': True, 'size': 14, 'data': 'YO++rd4A/qXgGVg37xM='}}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0:23:48.111181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0:23:48.111181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1d1f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0:23:49.562179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7557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0:23:49.562179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7557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0:23:52.975117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0:23:52.977151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1453, Identifier = 00, JSON = {'rxpk': [{'tmst': 3979274629, 'chan': 7, 'rfch': 1, 'freq': 903.7, 'stat': 1, 'modu': 'LORA', 'datr': 'SF7BW125', 'codr': '4/5', 'lsnr': 9.3, 'rssi': -52, 'size': 15, 'data': 'QO++rd6A8QLgY3q0TjYM'}]}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0:23:52.977151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02f1, FOpts: ), FPort: e0, FRMPayload: 026b, MIC: b44e360c)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0:23:52.977151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0:23:52.977151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a5ff, FOpts: ), FPort: e0, FRMPayload: 03), MIC: de9dc013)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0:23:52.977151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9a3b, Identifier = 03, JSON = {'txpk': {'imme': False, 'tmst': 3980274629, 'rfch': 0, 'powe': 21, 'ipol': True, 'datr': 'SF8BW500', 'freq': 927.5, 'modu': 'LORA', 'codr': '4/5', 'prea': 8, 'ncrc': True, 'size': 14, 'data': 'YO++rd4A/6XgK96dwBM='}}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0:23:52.977151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0:23:52.977151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9a3b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0:23:57.773430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0:23:57.773430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1455, Identifier = 00, JSON = {'rxpk': [{'tmst': 3984117341, 'chan': 5, 'rfch': 1, 'freq': 903.5, 'stat': 1, 'modu': 'LORA', 'datr': 'SF7BW125', 'codr': '4/5', 'lsnr': 10.0, 'rssi': -51, 'size': 15, 'data': 'QO++rd6A8gLgGa7uXXSi'}]}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0:23:57.773430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02f2, FOpts: ), FPort: e0, FRMPayload: 026c, MIC: ee5d74a2)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0:23:57.773430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0:23:57.773430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a600, FOpts: ), FPort: e0, FRMPayload: 03), MIC: fc009a2d)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0:23:57.773430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7ee4, Identifier = 03, JSON = {'txpk': {'imme': False, 'tmst': 3985117341, 'rfch': 0, 'powe': 21, 'ipol': True, 'datr': 'SF8BW500', 'freq': 926.9, 'modu': 'LORA', 'codr': '4/5', 'prea': 8, 'ncrc': True, 'size': 14, 'data': 'YO++rd4AAKbg+vwAmi0='}}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0:23:57.773430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0:23:57.773430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7ee4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0:23:59.634763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c3f5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0:23:59.634763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c3f5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0:24:02.632164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0:24:02.634183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1456, Identifier = 00, JSON = {'rxpk': [{'tmst': 3988959981, 'chan': 1, 'rfch': 0, 'freq': 902.5, 'stat': 1, 'modu': 'LORA', 'datr': 'SF7BW125', 'codr': '4/5', 'lsnr': 9.0, 'rssi': -51, 'size': 15, 'data': 'QO++rd6A8wLg8Nc/dD8D'}]}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0:24:02.634183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02f3, FOpts: ), FPort: e0, FRMPayload: 026d, MIC: 3f743f03)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0:24:02.634183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0:24:02.634183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a601, FOpts: ), FPort: e0, FRMPayload: 03), MIC: 839cacfa)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0:24:02.634183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937d, Identifier = 03, JSON = {'txpk': {'imme': False, 'tmst': 3989959981, 'rfch': 0, 'powe': 21, 'ipol': True, 'datr': 'SF8BW500', 'freq': 923.9, 'modu': 'LORA', 'codr': '4/5', 'prea': 8, 'ncrc': True, 'size': 14, 'data': 'YO++rd4AAabg4IOcrPo='}}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0:24:02.634183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0:24:02.634183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02 937d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0:24:07.466186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0:24:07.468203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1457, Identifier = 00, JSON = {'rxpk': [{'tmst': 3993802758, 'chan': 4, 'rfch': 1, 'freq': 903.1, 'stat': 1, 'modu': 'LORA', 'datr': 'SF7BW125', 'codr': '4/5', 'lsnr': 9.5, 'rssi': -51, 'size': 15, 'data': 'QO++rd6A9ALg/Nu5ttYb'}]}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0:24:07.468203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02f4, FOpts: ), FPort: e0, FRMPayload: 026e, MIC: b9b6d61b)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0:24:07.468203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0:24:07.468203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a602, FOpts: ), FPort: e0, FRMPayload: 03), MIC: 1a74a9b0)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0:24:07.468203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9dc9, Identifier = 03, JSON = {'txpk': {'imme': False, 'tmst': 3994802758, 'rfch': 0, 'powe': 21, 'ipol': True, 'datr': 'SF8BW500', 'freq': 925.7, 'modu': 'LORA', 'codr': '4/5', 'prea': 8, 'ncrc': True, 'size': 14, 'data': 'YO++rd4AAqbgvxp0qbA='}}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0:24:07.468203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0:24:07.468203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9dc9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0:24:09.755477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e99f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0:24:09.755477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e99f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0:24:12.356083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0:24:12.358098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1458, Identifier = 00, JSON = {'rxpk': [{'tmst': 3998645405, 'chan': 3, 'rfch': 0, 'freq': 902.9, 'stat': 1, 'modu': 'LORA', 'datr': 'SF7BW125', 'codr': '4/5', 'lsnr': 8.5, 'rssi': -49, 'size': 15, 'data': 'QO++rd6A9QLgc7AyO4fR'}]}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0:24:12.358098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02f5, FOpts: ), FPort: e0, FRMPayload: 026f, MIC: 323b87d1)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0:24:12.358098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0:24:12.358098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a603, FOpts: ), FPort: e0, FRMPayload: 03), MIC: 55e02844)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0:24:12.358098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a4b7, Identifier = 03, JSON = {'txpk': {'imme': False, 'tmst': 3999645405, 'rfch': 0, 'powe': 21, 'ipol': True, 'datr': 'SF8BW500', 'freq': 925.1, 'modu': 'LORA', 'codr': '4/5', 'prea': 8, 'ncrc': True, 'size': 14, 'data': 'YO++rd4AA6bgPlXgKEQ='}}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0:24:12.358098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0:24:12.358098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a4b7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0:24:17.232086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0:24:17.234109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1459, Identifier = 00, JSON = {'rxpk': [{'tmst': 4003528613, 'chan': 0, 'rfch': 0, 'freq': 902.3, 'stat': 1, 'modu': 'LORA', 'datr': 'SF7BW125', 'codr': '4/5', 'lsnr': 8.3, 'rssi': -52, 'size': 15, 'data': 'QO++rd6A9gLg8mmxOidH'}]}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0:24:17.234109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02f6, FOpts: ), FPort: e0, FRMPayload: 0270, MIC: b13a2747)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0:24:17.234109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0:24:17.234109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a604, FOpts: ), FPort: e0, FRMPayload: 03), MIC: e36e9dd2)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0:24:17.234109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c5f5, Identifier = 03, JSON = {'txpk': {'imme': False, 'tmst': 4004528613, 'rfch': 0, 'powe': 21, 'ipol': True, 'datr': 'SF8BW500', 'freq': 923.3, 'modu': 'LORA', 'codr': '4/5', 'prea': 8, 'ncrc': True, 'size': 14, 'data': 'YO++rd4ABKbgw+NundI='}}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0:24:17.234109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0:24:17.234109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c5f5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0:24:19.909088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3be1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0:24:19.909088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3be1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0:24:22.017746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0:24:22.019788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145a, Identifier = 00, JSON = {'rxpk': [{'tmst': 4008371507, 'chan': 5, 'rfch': 1, 'freq': 903.5, 'stat': 1, 'modu': 'LORA', 'datr': 'SF7BW125', 'codr': '4/5', 'lsnr': 9.0, 'rssi': -51, 'size': 15, 'data': 'QO++rd6A9wLgnMzSct66'}]}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0:24:22.019788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02f7, FOpts: ), FPort: e0, FRMPayload: 0271, MIC: d272deba)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0:24:22.019788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0:24:22.019788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a605, FOpts: ), FPort: e0, FRMPayload: 03), MIC: 83b178d0)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0:24:22.019788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0eea, Identifier = 03, JSON = {'txpk': {'imme': False, 'tmst': 4009371507, 'rfch': 0, 'powe': 21, 'ipol': True, 'datr': 'SF8BW500', 'freq': 926.9, 'modu': 'LORA', 'codr': '4/5', 'prea': 8, 'ncrc': True, 'size': 14, 'data': 'YO++rd4ABabg+YOxeNA='}}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0:24:22.019788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0:24:22.019788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0eea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0:24:26.865082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0:24:26.865082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145c, Identifier = 00, JSON = {'rxpk': [{'tmst': 4013214163, 'chan': 1, 'rfch': 0, 'freq': 902.5, 'stat': 1, 'modu': 'LORA', 'datr': 'SF7BW125', 'codr': '4/5', 'lsnr': 8.0, 'rssi': -49, 'size': 15, 'data': 'QO++rd6A+ALg1SveMJ9J'}]}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0:24:26.865082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02f8, FOpts: ), FPort: e0, FRMPayload: 0272, MIC: de309f49)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0:24:26.865082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0:24:26.865082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a606, FOpts: ), FPort: e0, FRMPayload: 03), MIC: 08c40788)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0:24:26.865082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fba8, Identifier = 03, JSON = {'txpk': {'imme': False, 'tmst': 4014214163, 'rfch': 0, 'powe': 21, 'ipol': True, 'datr': 'SF8BW500', 'freq': 923.9, 'modu': 'LORA', 'codr': '4/5', 'prea': 8, 'ncrc': True, 'size': 14, 'data': 'YO++rd4ABqbgnAjEB4g='}}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0:24:26.865082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0:24:26.865082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fba8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0:24:29.942888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02 716b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0:24:29.942888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02 716b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0:24:31.745645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0:24:31.747688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145d, Identifier = 00, JSON = {'rxpk': [{'tmst': 4018056930, 'chan': 4, 'rfch': 1, 'freq': 903.1, 'stat': 1, 'modu': 'LORA', 'datr': 'SF7BW125', 'codr': '4/5', 'lsnr': 9.0, 'rssi': -51, 'size': 15, 'data': 'QO++rd6A+QLgvh23UpKE'}]}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0:24:31.747688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02f9, FOpts: ), FPort: e0, FRMPayload: 0273, MIC: b7529284)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0:24:31.747688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0:24:31.747688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a607, FOpts: ), FPort: e0, FRMPayload: 03), MIC: 624f28b6)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0:24:31.747688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7c59, Identifier = 03, JSON = {'txpk': {'imme': False, 'tmst': 4019056930, 'rfch': 0, 'powe': 21, 'ipol': True, 'datr': 'SF8BW500', 'freq': 925.7, 'modu': 'LORA', 'codr': '4/5', 'prea': 8, 'ncrc': True, 'size': 14, 'data': 'YO++rd4AB6bgg2JPKLY='}}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0:24:31.747688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0:24:31.747688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7c59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0:24:36.572013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0:24:36.574134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145e, Identifier = 00, JSON = {'rxpk': [{'tmst': 4022899611, 'chan': 2, 'rfch': 0, 'freq': 902.7, 'stat': 1, 'modu': 'LORA', 'datr': 'SF7BW125', 'codr': '4/5', 'lsnr': 6.3, 'rssi': -51, 'size': 15, 'data': 'QO++rd6A+gLgu30pXcJN'}]}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0:24:36.574134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02fa, FOpts: ), FPort: e0, FRMPayload: 0274, MIC: 295dc24d)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0:24:36.574134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0:24:36.574134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a608, FOpts: ), FPort: e0, FRMPayload: 03), MIC: 63fd6a31)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0:24:36.574134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1142, Identifier = 03, JSON = {'txpk': {'imme': False, 'tmst': 4023899611, 'rfch': 0, 'powe': 21, 'ipol': True, 'datr': 'SF8BW500', 'freq': 924.5, 'modu': 'LORA', 'codr': '4/5', 'prea': 8, 'ncrc': True, 'size': 14, 'data': 'YO++rd4ACKbgXGP9ajE='}}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0:24:36.574134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0:24:36.574134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1142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0:24:40.055418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f0b9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0:24:40.055418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f0b9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0:24:41.465523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02 145f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0:24:41.465523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145f, Identifier = 00, JSON = {'rxpk': [{'tmst': 4027742275, 'chan': 7, 'rfch': 1, 'freq': 903.7, 'stat': 1, 'modu': 'LORA', 'datr': 'SF7BW125', 'codr': '4/5', 'lsnr': 9.8, 'rssi': -53, 'size': 15, 'data': 'QO++rd6A+wLgUzx62cGp'}]}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0:24:41.465523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02fb, FOpts: ), FPort: e0, FRMPayload: 0275, MIC: 7ad9c1a9)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0:24:41.465523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0:24:41.465523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a609, FOpts: ), FPort: e0, FRMPayload: 03), MIC: b629d56b)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0:24:41.465523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c85e, Identifier = 03, JSON = {'txpk': {'imme': False, 'tmst': 4028742275, 'rfch': 0, 'powe': 21, 'ipol': True, 'datr': 'SF8BW500', 'freq': 927.5, 'modu': 'LORA', 'codr': '4/5', 'prea': 8, 'ncrc': True, 'size': 14, 'data': 'YO++rd4ACabgP7Yp1Ws='}}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0:24:41.465523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0:24:41.465523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c85e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0:24:46.246496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0:24:46.246496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1460, Identifier = 00, JSON = {'rxpk': [{'tmst': 4032585001, 'chan': 3, 'rfch': 0, 'freq': 902.9, 'stat': 1, 'modu': 'LORA', 'datr': 'SF7BW125', 'codr': '4/5', 'lsnr': 9.3, 'rssi': -51, 'size': 15, 'data': 'QO++rd6A/ALgMZ/H1RlZ'}]}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0:24:46.246496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02fc, FOpts: ), FPort: e0, FRMPayload: 0276, MIC: c7d51959)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0:24:46.246496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0:24:46.246496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a60a, FOpts: ), FPort: e0, FRMPayload: 03), MIC: a547578c)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0:24:46.246496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4886, Identifier = 03, JSON = {'txpk': {'imme': False, 'tmst': 4033585001, 'rfch': 0, 'powe': 21, 'ipol': True, 'datr': 'SF8BW500', 'freq': 925.1, 'modu': 'LORA', 'codr': '4/5', 'prea': 8, 'ncrc': True, 'size': 14, 'data': 'YO++rd4ACqbgqqVHV4w='}}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0:24:46.246496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0:24:46.246496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4886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0:24:50.131444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4324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0:24:50.131444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4324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0:24:51.081508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0:24:51.081508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1461, Identifier = 00, JSON = {'rxpk': [{'tmst': 4037427680, 'chan': 6, 'rfch': 1, 'freq': 903.3, 'stat': 1, 'modu': 'LORA', 'datr': 'SF7BW125', 'codr': '4/5', 'lsnr': 7.0, 'rssi': -49, 'size': 15, 'data': 'QO++rd6A/QLgrc41llN8'}]}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0:24:51.081508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02fd, FOpts: ), FPort: e0, FRMPayload: 0277, MIC: 3596537c)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0:24:51.081508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0:24:51.081508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a60b, FOpts: ), FPort: e0, FRMPayload: 03), MIC: 41dd9e9f)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0:24:51.081508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35cf, Identifier = 03, JSON = {'txpk': {'imme': False, 'tmst': 4038427680, 'rfch': 0, 'powe': 21, 'ipol': True, 'datr': 'SF8BW500', 'freq': 926.3, 'modu': 'LORA', 'codr': '4/5', 'prea': 8, 'ncrc': True, 'size': 14, 'data': 'YO++rd4AC6bghUHdnp8='}}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0:24:51.081508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0:24:51.081508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35cf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0:24:56.007572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0:24:56.009585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1463, Identifier = 00, JSON = {'rxpk': [{'tmst': 4042310898, 'chan': 7, 'rfch': 1, 'freq': 903.7, 'stat': 1, 'modu': 'LORA', 'datr': 'SF7BW125', 'codr': '4/5', 'lsnr': 10.0, 'rssi': -53, 'size': 15, 'data': 'QO++rd6A/gLgw7BPo5YK'}]}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0:24:56.009585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02fe, FOpts: ), FPort: e0, FRMPayload: 0278, MIC: 4fa3960a)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0:24:56.009585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0:24:56.009585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a60c, FOpts: ), FPort: e0, FRMPayload: 03), MIC: 43270187)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0:24:56.009585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296b, Identifier = 03, JSON = {'txpk': {'imme': False, 'tmst': 4043310898, 'rfch': 0, 'powe': 21, 'ipol': True, 'datr': 'SF8BW500', 'freq': 927.5, 'modu': 'LORA', 'codr': '4/5', 'prea': 8, 'ncrc': True, 'size': 14, 'data': 'YO++rd4ADKbgxkMnAYc='}}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0:24:56.009585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0:24:56.009585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02 296b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0:25:00.147698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7653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0:25:00.147698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7653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0:25:00.817734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0:25:00.817734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1464, Identifier = 00, JSON = {'rxpk': [{'tmst': 4047153595, 'chan': 5, 'rfch': 1, 'freq': 903.5, 'stat': 1, 'modu': 'LORA', 'datr': 'SF7BW125', 'codr': '4/5', 'lsnr': 8.5, 'rssi': -51, 'size': 15, 'data': 'QO++rd6A/wLg8IDezDJE'}]}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0:25:00.817734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02ff, FOpts: ), FPort: e0, FRMPayload: 0279, MIC: decc3244)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0:25:00.817734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0:25:00.817734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a60d, FOpts: ), FPort: e0, FRMPayload: 03), MIC: b26b9caa)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0:25:00.817734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1c51, Identifier = 03, JSON = {'txpk': {'imme': False, 'tmst': 4048153595, 'rfch': 0, 'powe': 21, 'ipol': True, 'datr': 'SF8BW500', 'freq': 926.9, 'modu': 'LORA', 'codr': '4/5', 'prea': 8, 'ncrc': True, 'size': 14, 'data': 'YO++rd4ADabg6LJrnKo='}}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0:25:00.817734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0:25:00.817734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1c51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0:25:05.640350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0:25:05.642424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1465, Identifier = 00, JSON = {'rxpk': [{'tmst': 4051996291, 'chan': 4, 'rfch': 1, 'freq': 903.1, 'stat': 1, 'modu': 'LORA', 'datr': 'SF7BW125', 'codr': '4/5', 'lsnr': 8.0, 'rssi': -50, 'size': 15, 'data': 'QO++rd6AAAPgeZhDpbDP'}]}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0:25:05.642424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0300, FOpts: ), FPort: e0, FRMPayload: 027a, MIC: 43a5b0cf)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0:25:05.642424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0:25:05.642424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a60e, FOpts: ), FPort: e0, FRMPayload: 03), MIC: e54b52df)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0:25:05.642424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3ab9, Identifier = 03, JSON = {'txpk': {'imme': False, 'tmst': 4052996291, 'rfch': 0, 'powe': 21, 'ipol': True, 'datr': 'SF8BW500', 'freq': 925.7, 'modu': 'LORA', 'codr': '4/5', 'prea': 8, 'ncrc': True, 'size': 14, 'data': 'YO++rd4ADqbgaOVLUt8='}}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0:25:05.642424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0:25:05.642424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3ab9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0:25:10.346951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3068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0:25:10.346951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3068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0:25:10.535699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0:25:10.535699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1466, Identifier = 00, JSON = {'rxpk': [{'tmst': 4056838986, 'chan': 0, 'rfch': 0, 'freq': 902.3, 'stat': 1, 'modu': 'LORA', 'datr': 'SF7BW125', 'codr': '4/5', 'lsnr': 8.3, 'rssi': -51, 'size': 15, 'data': 'QO++rd6AAQPgAZTMTBJr'}]}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0:25:10.535699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0301, FOpts: ), FPort: e0, FRMPayload: 027b, MIC: cc4c126b)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0:25:10.535699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0:25:10.535699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a60f, FOpts: ), FPort: e0, FRMPayload: 03), MIC: 0d7c17b1)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0:25:10.535699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f0da, Identifier = 03, JSON = {'txpk': {'imme': False, 'tmst': 4057838986, 'rfch': 0, 'powe': 21, 'ipol': True, 'datr': 'SF8BW500', 'freq': 923.3, 'modu': 'LORA', 'codr': '4/5', 'prea': 8, 'ncrc': True, 'size': 14, 'data': 'YO++rd4AD6bgWg18F7E='}}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0:25:10.535699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0:25:10.535699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f0da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0:25:15.375222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0:25:15.375222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1467, Identifier = 00, JSON = {'rxpk': [{'tmst': 4061681881, 'chan': 6, 'rfch': 1, 'freq': 903.3, 'stat': 1, 'modu': 'LORA', 'datr': 'SF7BW125', 'codr': '4/5', 'lsnr': 7.0, 'rssi': -50, 'size': 15, 'data': 'QO++rd6AAgPgVc/LG51e'}]}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0:25:15.375222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0302, FOpts: ), FPort: e0, FRMPayload: 027c, MIC: cb1b9d5e)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0:25:15.375222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0:25:15.375222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a610, FOpts: ), FPort: e0, FRMPayload: 03), MIC: a6463979)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0:25:15.375222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24fb, Identifier = 03, JSON = {'txpk': {'imme': False, 'tmst': 4062681881, 'rfch': 0, 'powe': 21, 'ipol': True, 'datr': 'SF8BW500', 'freq': 926.3, 'modu': 'LORA', 'codr': '4/5', 'prea': 8, 'ncrc': True, 'size': 14, 'data': 'YO++rd4AEKbgsqZGOXk='}}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0:25:15.375222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0:25:15.375222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24fb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0:25:20.248630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0:25:20.248630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1468, Identifier = 00, JSON = {'rxpk': [{'tmst': 4066524602, 'chan': 3, 'rfch': 0, 'freq': 902.9, 'stat': 1, 'modu': 'LORA', 'datr': 'SF7BW125', 'codr': '4/5', 'lsnr': 9.0, 'rssi': -51, 'size': 15, 'data': 'QO++rd6AAwPgeLlV1G2Q'}]}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0:25:20.248630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0303, FOpts: ), FPort: e0, FRMPayload: 027d, MIC: 55d46d90)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0:25:20.248630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0:25:20.248630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a611, FOpts: ), FPort: e0, FRMPayload: 03), MIC: 273f5c5e)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0:25:20.248630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55b1, Identifier = 03, JSON = {'txpk': {'imme': False, 'tmst': 4067524602, 'rfch': 0, 'powe': 21, 'ipol': True, 'datr': 'SF8BW500', 'freq': 925.1, 'modu': 'LORA', 'codr': '4/5', 'prea': 8, 'ncrc': True, 'size': 14, 'data': 'YO++rd4AEabg4Cc/XF4='}}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0:25:20.248630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0:25:20.248630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55b1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0:25:20.458666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c45a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0:25:20.458666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c45a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0:25:25.026685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0:25:25.028747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146a, Identifier = 00, JSON = {'rxpk': [{'tmst': 4071367312, 'chan': 2, 'rfch': 0, 'freq': 902.7, 'stat': 1, 'modu': 'LORA', 'datr': 'SF7BW125', 'codr': '4/5', 'lsnr': 7.0, 'rssi': -50, 'size': 15, 'data': 'QO++rd6ABAPgg5TsELW2'}]}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0:25:25.028747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0304, FOpts: ), FPort: e0, FRMPayload: 027e, MIC: ec10b5b6)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0:25:25.028747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0:25:25.028747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a612, FOpts: ), FPort: e0, FRMPayload: 03), MIC: 14601752)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0:25:25.028747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0b2f, Identifier = 03, JSON = {'txpk': {'imme': False, 'tmst': 4072367312, 'rfch': 0, 'powe': 21, 'ipol': True, 'datr': 'SF8BW500', 'freq': 924.5, 'modu': 'LORA', 'codr': '4/5', 'prea': 8, 'ncrc': True, 'size': 14, 'data': 'YO++rd4AEqbg/hRgF1I='}}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0:25:25.028747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0:25:25.028747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0b2f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0:25:29.852114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0:25:29.852114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146b, Identifier = 00, JSON = {'rxpk': [{'tmst': 4076210007, 'chan': 1, 'rfch': 0, 'freq': 902.5, 'stat': 1, 'modu': 'LORA', 'datr': 'SF7BW125', 'codr': '4/5', 'lsnr': 9.0, 'rssi': -50, 'size': 15, 'data': 'QO++rd6ABQPg75Yj0z5w'}]}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0:25:29.852114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0305, FOpts: ), FPort: e0, FRMPayload: 027f, MIC: 23d33e70)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0:25:29.852114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0:25:29.852114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a613, FOpts: ), FPort: e0, FRMPayload: 03), MIC: d660d1b7)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0:25:29.852114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2ca4, Identifier = 03, JSON = {'txpk': {'imme': False, 'tmst': 4077210007, 'rfch': 0, 'powe': 21, 'ipol': True, 'datr': 'SF8BW500', 'freq': 923.9, 'modu': 'LORA', 'codr': '4/5', 'prea': 8, 'ncrc': True, 'size': 14, 'data': 'YO++rd4AE6bg29Zg0bc='}}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0:25:29.852114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0:25:29.852114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2ca4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0:25:30.473526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02 875d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0:25:30.473526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02 875d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0:25:34.796680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0:25:34.796680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146c, Identifier = 00, JSON = {'rxpk': [{'tmst': 4081093278, 'chan': 0, 'rfch': 0, 'freq': 902.3, 'stat': 1, 'modu': 'LORA', 'datr': 'SF7BW125', 'codr': '4/5', 'lsnr': 8.3, 'rssi': -50, 'size': 15, 'data': 'QO++rd6ABgPgdL3VYaKW'}]}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0:25:34.796680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0306, FOpts: ), FPort: e0, FRMPayload: 0280, MIC: d561a296)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0:25:34.796680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0:25:34.796680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a614, FOpts: ), FPort: e0, FRMPayload: 03), MIC: 4279a91a)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0:25:34.796680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61f9, Identifier = 03, JSON = {'txpk': {'imme': False, 'tmst': 4082093278, 'rfch': 0, 'powe': 21, 'ipol': True, 'datr': 'SF8BW500', 'freq': 923.3, 'modu': 'LORA', 'codr': '4/5', 'prea': 8, 'ncrc': True, 'size': 14, 'data': 'YO++rd4AFKbgJ0J5qRo='}}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0:25:34.796680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0:25:34.796680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61f9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0:25:39.665393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0:25:39.665393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146d, Identifier = 00, JSON = {'rxpk': [{'tmst': 4085936167, 'chan': 6, 'rfch': 1, 'freq': 903.3, 'stat': 1, 'modu': 'LORA', 'datr': 'SF7BW125', 'codr': '4/5', 'lsnr': 6.8, 'rssi': -50, 'size': 15, 'data': 'QO++rd6ABwPg0QsX92yx'}]}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0:25:39.665393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0307, FOpts: ), FPort: e0, FRMPayload: 0281, MIC: 17f76cb1)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0:25:39.665393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0:25:39.665393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a615, FOpts: ), FPort: e0, FRMPayload: 03), MIC: e062d29b)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0:25:39.665393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ec22, Identifier = 03, JSON = {'txpk': {'imme': False, 'tmst': 4086936167, 'rfch': 0, 'powe': 21, 'ipol': True, 'datr': 'SF8BW500', 'freq': 926.3, 'modu': 'LORA', 'codr': '4/5', 'prea': 8, 'ncrc': True, 'size': 14, 'data': 'YO++rd4AFabg2eBi0ps='}}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0:25:39.665393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0:25:39.665393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ec22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0:25:40.495431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3845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0:25:40.495431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3845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0:25:44.443743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0:25:44.445795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146e, Identifier = 00, JSON = {'rxpk': [{'tmst': 4090778919, 'chan': 4, 'rfch': 1, 'freq': 903.1, 'stat': 1, 'modu': 'LORA', 'datr': 'SF7BW125', 'codr': '4/5', 'lsnr': 8.5, 'rssi': -49, 'size': 15, 'data': 'QO++rd6ACAPguA/+CGvV'}]}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0:25:44.445795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0308, FOpts: ), FPort: e0, FRMPayload: 0282, MIC: fe086bd5)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0:25:44.445795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0:25:44.445795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a616, FOpts: ), FPort: e0, FRMPayload: 03), MIC: ce73b005)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0:25:44.445795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82a6, Identifier = 03, JSON = {'txpk': {'imme': False, 'tmst': 4091778919, 'rfch': 0, 'powe': 21, 'ipol': True, 'datr': 'SF8BW500', 'freq': 925.7, 'modu': 'LORA', 'codr': '4/5', 'prea': 8, 'ncrc': True, 'size': 14, 'data': 'YO++rd4AFqbgN85zsAU='}}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0:25:44.445795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0:25:44.445795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82a6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0:25:49.318145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02 146f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0:25:49.320239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146f, Identifier = 00, JSON = {'rxpk': [{'tmst': 4095621614, 'chan': 2, 'rfch': 0, 'freq': 902.7, 'stat': 1, 'modu': 'LORA', 'datr': 'SF7BW125', 'codr': '4/5', 'lsnr': 6.5, 'rssi': -50, 'size': 15, 'data': 'QO++rd6ACQPgICTAbU5H'}]}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0:25:49.320239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0309, FOpts: ), FPort: e0, FRMPayload: 0283, MIC: c06d4e47)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0:25:49.320239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0:25:49.320239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a617, FOpts: ), FPort: e0, FRMPayload: 03), MIC: 7d83f799)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0:25:49.320239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26fb, Identifier = 03, JSON = {'txpk': {'imme': False, 'tmst': 4096621614, 'rfch': 0, 'powe': 21, 'ipol': True, 'datr': 'SF8BW500', 'freq': 924.5, 'modu': 'LORA', 'codr': '4/5', 'prea': 8, 'ncrc': True, 'size': 14, 'data': 'YO++rd4AF6bgrX2D95k='}}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0:25:49.320239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0:25:49.320239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26fb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0:25:50.558677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3745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0:25:50.558677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3745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0:25:54.118704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0:25:54.118704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1470, Identifier = 00, JSON = {'rxpk': [{'tmst': 4100464285, 'chan': 1, 'rfch': 0, 'freq': 902.5, 'stat': 1, 'modu': 'LORA', 'datr': 'SF7BW125', 'codr': '4/5', 'lsnr': 10.0, 'rssi': -51, 'size': 15, 'data': 'QO++rd6ACgPgKriWl3bN'}]}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0:25:54.118704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030a, FOpts: ), FPort: e0, FRMPayload: 0284, MIC: 969776cd)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0:25:54.118704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0:25:54.118704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a618, FOpts: ), FPort: e0, FRMPayload: 03), MIC: 7dba2889)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0:25:54.118704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f5d9, Identifier = 03, JSON = {'txpk': {'imme': False, 'tmst': 4101464285, 'rfch': 0, 'powe': 21, 'ipol': True, 'datr': 'SF8BW500', 'freq': 923.9, 'modu': 'LORA', 'codr': '4/5', 'prea': 8, 'ncrc': True, 'size': 14, 'data': 'YO++rd4AGKbgO326KIk='}}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0:25:54.118704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0:25:54.118704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f5d9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0:25:58.966785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0:25:58.968836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1472, Identifier = 00, JSON = {'rxpk': [{'tmst': 4105307043, 'chan': 3, 'rfch': 0, 'freq': 902.9, 'stat': 1, 'modu': 'LORA', 'datr': 'SF7BW125', 'codr': '4/5', 'lsnr': 7.8, 'rssi': -49, 'size': 15, 'data': 'QO++rd6ACwPgm67t5atz'}]}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0:25:58.968836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030b, FOpts: ), FPort: e0, FRMPayload: 0285, MIC: ede5ab73)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0:25:58.968836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0:25:58.968836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a619, FOpts: ), FPort: e0, FRMPayload: 03), MIC: 8d650b8c)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0:25:58.968836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24fa, Identifier = 03, JSON = {'txpk': {'imme': False, 'tmst': 4106307043, 'rfch': 0, 'powe': 21, 'ipol': True, 'datr': 'SF8BW500', 'freq': 925.1, 'modu': 'LORA', 'codr': '4/5', 'prea': 8, 'ncrc': True, 'size': 14, 'data': 'YO++rd4AGabgCo1lC4w='}}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0:25:58.968836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0:25:58.968836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24fa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0:26:00.626763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db85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0:26:00.626763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db85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0:26:03.797510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0:26:03.797510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1473, Identifier = 00, JSON = {'rxpk': [{'tmst': 4110149755, 'chan': 7, 'rfch': 1, 'freq': 903.7, 'stat': 1, 'modu': 'LORA', 'datr': 'SF7BW125', 'codr': '4/5', 'lsnr': 7.8, 'rssi': -51, 'size': 15, 'data': 'QO++rd6ADAPgr+n7giJI'}]}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0:26:03.797510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030c, FOpts: ), FPort: e0, FRMPayload: 0286, MIC: fb822248)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0:26:03.797510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0:26:03.797510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a61a, FOpts: ), FPort: e0, FRMPayload: 03), MIC: c0616937)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0:26:03.797510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752d, Identifier = 03, JSON = {'txpk': {'imme': False, 'tmst': 4111149755, 'rfch': 0, 'powe': 21, 'ipol': True, 'datr': 'SF8BW500', 'freq': 927.5, 'modu': 'LORA', 'codr': '4/5', 'prea': 8, 'ncrc': True, 'size': 14, 'data': 'YO++rd4AGqbg+MBhaTc='}}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0:26:03.797510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0:26:03.797510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02 752d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0:26:08.652842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0:26:08.654894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1474, Identifier = 00, JSON = {'rxpk': [{'tmst': 4114992506, 'chan': 5, 'rfch': 1, 'freq': 903.5, 'stat': 1, 'modu': 'LORA', 'datr': 'SF7BW125', 'codr': '4/5', 'lsnr': 9.0, 'rssi': -51, 'size': 15, 'data': 'QO++rd6ADQPgJRkD842u'}]}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0:26:08.654894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030d, FOpts: ), FPort: e0, FRMPayload: 0287, MIC: 03f38dae)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0:26:08.654894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0:26:08.654894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a61b, FOpts: ), FPort: e0, FRMPayload: 03), MIC: 08040259)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0:26:08.654894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848e, Identifier = 03, JSON = {'txpk': {'imme': False, 'tmst': 4115992506, 'rfch': 0, 'powe': 21, 'ipol': True, 'datr': 'SF8BW500', 'freq': 926.9, 'modu': 'LORA', 'codr': '4/5', 'prea': 8, 'ncrc': True, 'size': 14, 'data': 'YO++rd4AG6bgyAgEAlk='}}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0:26:08.654894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0:26:08.654894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02 848e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0:26:10.705206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3353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0:26:10.705206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3353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0:26:13.552717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0:26:13.554805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1475, Identifier = 00, JSON = {'rxpk': [{'tmst': 4119875706, 'chan': 7, 'rfch': 1, 'freq': 903.7, 'stat': 1, 'modu': 'LORA', 'datr': 'SF7BW125', 'codr': '4/5', 'lsnr': 9.5, 'rssi': -52, 'size': 15, 'data': 'QO++rd6ADgPg+wgS6UgA'}]}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0:26:13.554805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030e, FOpts: ), FPort: e0, FRMPayload: 0288, MIC: 12e94800)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0:26:13.554805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0:26:13.554805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a61c, FOpts: ), FPort: e0, FRMPayload: 03), MIC: f0844dc4)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0:26:13.554805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7186, Identifier = 03, JSON = {'txpk': {'imme': False, 'tmst': 4120875706, 'rfch': 0, 'powe': 21, 'ipol': True, 'datr': 'SF8BW500', 'freq': 927.5, 'modu': 'LORA', 'codr': '4/5', 'prea': 8, 'ncrc': True, 'size': 14, 'data': 'YO++rd4AHKbgRfCETcQ='}}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0:26:13.554805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0:26:13.554805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7186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0:26:18.428679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0:26:18.428679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1476, Identifier = 00, JSON = {'rxpk': [{'tmst': 4124718469, 'chan': 3, 'rfch': 0, 'freq': 902.9, 'stat': 1, 'modu': 'LORA', 'datr': 'SF7BW125', 'codr': '4/5', 'lsnr': 9.0, 'rssi': -51, 'size': 15, 'data': 'QO++rd6ADwPgpHKCZnr+'}]}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0:26:18.428679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030f, FOpts: ), FPort: e0, FRMPayload: 0289, MIC: 82667afe)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0:26:18.428679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0:26:18.428679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a61d, FOpts: ), FPort: e0, FRMPayload: 03), MIC: 728c7ac3)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0:26:18.428679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7478, Identifier = 03, JSON = {'txpk': {'imme': False, 'tmst': 4125718469, 'rfch': 0, 'powe': 21, 'ipol': True, 'datr': 'SF8BW500', 'freq': 925.1, 'modu': 'LORA', 'codr': '4/5', 'prea': 8, 'ncrc': True, 'size': 14, 'data': 'YO++rd4AHabg5HKMesM='}}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0:26:18.428679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0:26:18.428679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7478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0:26:20.892798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e703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0:26:20.892798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e703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0:26:23.211208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0:26:23.211208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1477, Identifier = 00, JSON = {'rxpk': [{'tmst': 4129561186, 'chan': 5, 'rfch': 1, 'freq': 903.5, 'stat': 1, 'modu': 'LORA', 'datr': 'SF7BW125', 'codr': '4/5', 'lsnr': 8.3, 'rssi': -50, 'size': 15, 'data': 'QO++rd6AEAPgBpSPkxVf'}]}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0:26:23.211208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0310, FOpts: ), FPort: e0, FRMPayload: 028a, MIC: 8f93155f)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0:26:23.211208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0:26:23.211208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a61e, FOpts: ), FPort: e0, FRMPayload: 03), MIC: 1c7eb1b1)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0:26:23.211208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1944, Identifier = 03, JSON = {'txpk': {'imme': False, 'tmst': 4130561186, 'rfch': 0, 'powe': 21, 'ipol': True, 'datr': 'SF8BW500', 'freq': 926.9, 'modu': 'LORA', 'codr': '4/5', 'prea': 8, 'ncrc': True, 'size': 14, 'data': 'YO++rd4AHqbgmBx+sbE='}}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0:26:23.211208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0:26:23.211208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1944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0:26:28.079287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0:26:28.079287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1479, Identifier = 00, JSON = {'rxpk': [{'tmst': 4134403914, 'chan': 4, 'rfch': 1, 'freq': 903.1, 'stat': 1, 'modu': 'LORA', 'datr': 'SF7BW125', 'codr': '4/5', 'lsnr': 8.8, 'rssi': -50, 'size': 15, 'data': 'QO++rd6AEQPgeBcuFrO3'}]}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0:26:28.079287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0311, FOpts: ), FPort: e0, FRMPayload: 028b, MIC: 2e16b3b7)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0:26:28.079287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0:26:28.079287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a61f, FOpts: ), FPort: e0, FRMPayload: 03), MIC: a36c7fe0)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0:26:28.079287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b4aa, Identifier = 03, JSON = {'txpk': {'imme': False, 'tmst': 4135403914, 'rfch': 0, 'powe': 21, 'ipol': True, 'datr': 'SF8BW500', 'freq': 925.7, 'modu': 'LORA', 'codr': '4/5', 'prea': 8, 'ncrc': True, 'size': 14, 'data': 'YO++rd4AH6bg3aNsf+A='}}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0:26:28.079287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0:26:28.079287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b4aa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0:26:30.953729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1bbd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0:26:30.953729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1bbd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0:26:32.896998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0:26:32.899045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147a, Identifier = 00, JSON = {'rxpk': [{'tmst': 4139246642, 'chan': 0, 'rfch': 0, 'freq': 902.3, 'stat': 1, 'modu': 'LORA', 'datr': 'SF7BW125', 'codr': '4/5', 'lsnr': 8.5, 'rssi': -50, 'size': 15, 'data': 'QO++rd6AEgPgvwWvUO4H'}]}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0:26:32.899045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0312, FOpts: ), FPort: e0, FRMPayload: 028c, MIC: af50ee07)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0:26:32.899045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0:26:32.899045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a620, FOpts: ), FPort: e0, FRMPayload: 03), MIC: ee2687df)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0:26:32.899045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6de0, Identifier = 03, JSON = {'txpk': {'imme': False, 'tmst': 4140246642, 'rfch': 0, 'powe': 21, 'ipol': True, 'datr': 'SF8BW500', 'freq': 923.3, 'modu': 'LORA', 'codr': '4/5', 'prea': 8, 'ncrc': True, 'size': 14, 'data': 'YO++rd4AIKbgSO4mh98='}}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0:26:32.899045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0:26:32.899045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6de0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0:26:37.770414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0:26:37.772436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147b, Identifier = 00, JSON = {'rxpk': [{'tmst': 4144089561, 'chan': 6, 'rfch': 1, 'freq': 903.3, 'stat': 1, 'modu': 'LORA', 'datr': 'SF7BW125', 'codr': '4/5', 'lsnr': 7.3, 'rssi': -50, 'size': 15, 'data': 'QO++rd6AEwPgsW5vCO9c'}]}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0:26:37.772436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0313, FOpts: ), FPort: e0, FRMPayload: 028d, MIC: 6f08ef5c)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0:26:37.772436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0:26:37.772436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a621, FOpts: ), FPort: e0, FRMPayload: 03), MIC: 02b4f531)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0:26:37.772436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71d9, Identifier = 03, JSON = {'txpk': {'imme': False, 'tmst': 4145089561, 'rfch': 0, 'powe': 21, 'ipol': True, 'datr': 'SF8BW500', 'freq': 926.3, 'modu': 'LORA', 'codr': '4/5', 'prea': 8, 'ncrc': True, 'size': 14, 'data': 'YO++rd4AIabgOwK09TE='}}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0:26:37.772436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0:26:37.772436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71d9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0:26:41.080247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86c9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0:26:41.080247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86c9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0:26:42.640182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0:26:42.640182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147c, Identifier = 00, JSON = {'rxpk': [{'tmst': 4148932310, 'chan': 2, 'rfch': 0, 'freq': 902.7, 'stat': 1, 'modu': 'LORA', 'datr': 'SF7BW125', 'codr': '4/5', 'lsnr': 6.3, 'rssi': -50, 'size': 15, 'data': 'QO++rd6AFAPgMugSe2d1'}]}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0:26:42.640182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0314, FOpts: ), FPort: e0, FRMPayload: 028e, MIC: 127b6775)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0:26:42.640182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0:26:42.640182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a622, FOpts: ), FPort: e0, FRMPayload: 03), MIC: ec3596a4)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0:26:42.640182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2c0b, Identifier = 03, JSON = {'txpk': {'imme': False, 'tmst': 4149932310, 'rfch': 0, 'powe': 21, 'ipol': True, 'datr': 'SF8BW500', 'freq': 924.5, 'modu': 'LORA', 'codr': '4/5', 'prea': 8, 'ncrc': True, 'size': 14, 'data': 'YO++rd4AIqbgsuw1lqQ='}}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0:26:42.640182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0:26:42.640182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2c0b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0:26:47.479112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147d, Identifier = 00, JSON = {'rxpk': [{'tmst': 4153775021, 'chan': 1, 'rfch': 0, 'freq': 902.5, 'stat': 1, 'modu': 'LORA', 'datr': 'SF7BW125', 'codr': '4/5', 'lsnr': 9.0, 'rssi': -51, 'size': 15, 'data': 'QO++rd6AFQPg5yLuuIAd'}]}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0315, FOpts: ), FPort: e0, FRMPayload: 028f, MIC: eeb8801d)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0:26:47.489227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0:26:47.489227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0:26:47.489227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0:26:47.499186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SF7BW125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0:26:47.499186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SF8BW500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0:26:47.499186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0:26:47.499186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0:26:47.499186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0:26:47.509178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SF7BW500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0:26:47.509178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0:26:51.261572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1813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0:26:51.261572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1813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0:26:52.307713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02 147e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0:26:52.309765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147e, Identifier = 00, JSON = {'rxpk': [{'tmst': 4158658301, 'chan': 0, 'rfch': 0, 'freq': 902.3, 'stat': 1, 'modu': 'LORA', 'datr': 'SF7BW125', 'codr': '4/5', 'lsnr': 9.0, 'rssi': -51, 'size': 15, 'data': 'QO++rd6AFgPg8pEQ2IbA'}]}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0:26:52.309765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0316, FOpts: ), FPort: e0, FRMPayload: 028f, MIC: 10d886c0)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0:26:52.309765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0:26:52.309765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a623, FOpts: ), FPort: 00, FRMPayload: 0335ff0001), MIC: 316d127c)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0:26:52.309765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7a8e, Identifier = 03, JSON = {'txpk': {'imme': False, 'tmst': 4159658301, 'rfch': 0, 'powe': 21, 'ipol': True, 'datr': 'SF8BW500', 'freq': 923.3, 'modu': 'LORA', 'codr': '4/5', 'prea': 8, 'ncrc': True, 'size': 18, 'data': 'YO++rd4AI6YAeRAHC00xbRJ8'}}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0:26:52.309765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0:26:52.309765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7a8e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0:26:57.147333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0:26:57.149416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1480, Identifier = 00, JSON = {'rxpk': [{'tmst': 4163506675, 'chan': 7, 'rfch': 1, 'freq': 903.7, 'stat': 1, 'modu': 'LORA', 'datr': 'SF7BW125', 'codr': '4/5', 'lsnr': 8.3, 'rssi': -52, 'size': 17, 'data': 'QO++rd6CFwMDB+DVXhW+xGw='}]}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0:26:57.149416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0317, FOpts: 0307), FPort: e0, FRMPayload: 0290, MIC: 15bec46c)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0:26:57.149416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0:26:57.149416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0:26:57.149416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0:26:57.149416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0:26:57.157475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0:27:01.364992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ddff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0:27:01.364992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ddff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0:27:02.053738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0:27:02.053738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1481, Identifier = 00, JSON = {'rxpk': [{'tmst': 4168343882, 'chan': 2, 'rfch': 0, 'freq': 902.7, 'stat': 1, 'modu': 'LORA', 'datr': 'SF7BW125', 'codr': '4/5', 'lsnr': 7.5, 'rssi': -50, 'size': 15, 'data': 'QO++rd6AGAPgkSjOLQQc'}]}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0:27:02.053738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0318, FOpts: ), FPort: e0, FRMPayload: 0290, MIC: ce2d041c)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0:27:02.053738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0:27:02.053738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a624, FOpts: ), FPort: 00, FRMPayload: 050868e28c), MIC: 13290307)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0:27:02.053738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ec98, Identifier = 03, JSON = {'txpk': {'imme': False, 'tmst': 4169343882, 'rfch': 0, 'powe': 21, 'ipol': True, 'datr': 'SF8BW500', 'freq': 924.5, 'modu': 'LORA', 'codr': '4/5', 'prea': 8, 'ncrc': True, 'size': 18, 'data': 'YO++rd4AJKYAW1AipmgTKQMH'}}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0:27:02.053738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0:27:02.053738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ec98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0:27:06.867271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0:27:06.869291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1482, Identifier = 00, JSON = {'rxpk': [{'tmst': 4173192066, 'chan': 5, 'rfch': 1, 'freq': 903.5, 'stat': 1, 'modu': 'LORA', 'datr': 'SF7BW125', 'codr': '4/5', 'lsnr': 8.3, 'rssi': -50, 'size': 17, 'data': 'QO++rd6CGQMFB+AAsB2NtCE='}]}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0:27:06.869291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0319, FOpts: 0507), FPort: e0, FRMPayload: 0291, MIC: 1d8db421)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0:27:06.869291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0:27:06.869291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0:27:06.869291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0:27:06.877330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0:27:06.877330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a625, FOpts: ), FPort: , FRMPayload: ), MIC: 5b198fd8)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0:27:06.877330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b6fb, Identifier = 03, JSON = {'txpk': {'imme': False, 'tmst': 4174192066, 'rfch': 0, 'powe': 21, 'ipol': True, 'datr': 'SF7BW500', 'freq': 926.9, 'modu': 'LORA', 'codr': '4/5', 'prea': 8, 'ncrc': True, 'size': 12, 'data': 'YO++rd4AJaZbGY/Y'}}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0:27:06.877330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0:27:06.877330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0:27:06.887303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0:27:06.887303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SF7BW125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0:27:11.376189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08cf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0:27:11.376189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08cf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0:27:11.746288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0:27:11.746288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1483, Identifier = 00, JSON = {'rxpk': [{'tmst': 4178029233, 'chan': 6, 'rfch': 1, 'freq': 903.3, 'stat': 1, 'modu': 'LORA', 'datr': 'SF7BW125', 'codr': '4/5', 'lsnr': 6.5, 'rssi': -50, 'size': 15, 'data': 'QO++rd6AGgPgP8vQ9LVl'}]}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0:27:11.746288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031a, FOpts: ), FPort: e0, FRMPayload: 0292, MIC: d0f4b565)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0:27:11.746288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0:27:11.746288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a626, FOpts: ), FPort: e0, FRMPayload: 03), MIC: ec6d97c6)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0:27:11.746288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231f, Identifier = 03, JSON = {'txpk': {'imme': False, 'tmst': 4179029233, 'rfch': 0, 'powe': 21, 'ipol': True, 'datr': 'SF7BW500', 'freq': 926.3, 'modu': 'LORA', 'codr': '4/5', 'prea': 8, 'ncrc': True, 'size': 14, 'data': 'YO++rd4AJqbgs+xtl8Y='}}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0:27:11.746288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0:27:11.746288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02 231f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0:27:16.545711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0:27:16.545711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1484, Identifier = 00, JSON = {'rxpk': [{'tmst': 4182871961, 'chan': 3, 'rfch': 0, 'freq': 902.9, 'stat': 1, 'modu': 'LORA', 'datr': 'SF7BW125', 'codr': '4/5', 'lsnr': 10.0, 'rssi': -51, 'size': 15, 'data': 'QO++rd6AGwPgPYQNJCaa'}]}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0:27:16.545711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031b, FOpts: ), FPort: e0, FRMPayload: 0293, MIC: 0d24269a)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0:27:16.545711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0:27:16.545711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a627, FOpts: ), FPort: e0, FRMPayload: 03), MIC: a27e7805)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0:27:16.545711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b97d, Identifier = 03, JSON = {'txpk': {'imme': False, 'tmst': 4183871961, 'rfch': 0, 'powe': 21, 'ipol': True, 'datr': 'SF7BW500', 'freq': 925.1, 'modu': 'LORA', 'codr': '4/5', 'prea': 8, 'ncrc': True, 'size': 14, 'data': 'YO++rd4AJ6bg+KJ+eAU='}}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0:27:16.545711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0:27:16.552090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b97d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0:27:21.380896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0:27:21.382933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1485, Identifier = 00, JSON = {'rxpk': [{'tmst': 4187714695, 'chan': 4, 'rfch': 1, 'freq': 903.1, 'stat': 1, 'modu': 'LORA', 'datr': 'SF7BW125', 'codr': '4/5', 'lsnr': 8.3, 'rssi': -50, 'size': 15, 'data': 'QO++rd6AHAPg0RduuxnJ'}]}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0:27:21.382933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031c, FOpts: ), FPort: e0, FRMPayload: 0294, MIC: 6ebb19c9)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0:27:21.382933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0:27:21.382933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a628, FOpts: ), FPort: e0, FRMPayload: 03), MIC: 9e3f5dd4)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0:27:21.382933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409d, Identifier = 03, JSON = {'txpk': {'imme': False, 'tmst': 4188714695, 'rfch': 0, 'powe': 21, 'ipol': True, 'datr': 'SF7BW500', 'freq': 925.7, 'modu': 'LORA', 'codr': '4/5', 'prea': 8, 'ncrc': True, 'size': 14, 'data': 'YO++rd4AKKbgvp4/XdQ='}}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0:27:21.382933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0:27:21.382933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02 409d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0:27:21.391022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02 491a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0:27:21.391022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02 491a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0:27:26.241371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0:27:26.241371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1487, Identifier = 00, JSON = {'rxpk': [{'tmst': 4192557367, 'chan': 1, 'rfch': 0, 'freq': 902.5, 'stat': 1, 'modu': 'LORA', 'datr': 'SF7BW125', 'codr': '4/5', 'lsnr': 9.8, 'rssi': -51, 'size': 15, 'data': 'QO++rd6AHQPgy1QYmhGv'}]}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0:27:26.241371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031d, FOpts: ), FPort: e0, FRMPayload: 0295, MIC: 189a11af)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0:27:26.241371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0:27:26.241371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a629, FOpts: ), FPort: e0, FRMPayload: 03), MIC: 3fc5b659)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0:27:26.241371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8800, Identifier = 03, JSON = {'txpk': {'imme': False, 'tmst': 4193557367, 'rfch': 0, 'powe': 21, 'ipol': True, 'datr': 'SF7BW500', 'freq': 923.9, 'modu': 'LORA', 'codr': '4/5', 'prea': 8, 'ncrc': True, 'size': 14, 'data': 'YO++rd4AKabgJj/Ftlk='}}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0:27:26.241371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0:27:26.241371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8800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0:27:31.113132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0:27:31.115165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1488, Identifier = 00, JSON = {'rxpk': [{'tmst': 4197440646, 'chan': 0, 'rfch': 0, 'freq': 902.3, 'stat': 1, 'modu': 'LORA', 'datr': 'SF7BW125', 'codr': '4/5', 'lsnr': 8.3, 'rssi': -51, 'size': 15, 'data': 'QO++rd6AHgPgxoC3b2gN'}]}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0:27:31.115165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031e, FOpts: ), FPort: e0, FRMPayload: 0296, MIC: b76f680d)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0:27:31.115165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0:27:31.115165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a62a, FOpts: ), FPort: e0, FRMPayload: 03), MIC: c257cfff)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0:27:31.115165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bbc2, Identifier = 03, JSON = {'txpk': {'imme': False, 'tmst': 4198440646, 'rfch': 0, 'powe': 21, 'ipol': True, 'datr': 'SF7BW500', 'freq': 923.3, 'modu': 'LORA', 'codr': '4/5', 'prea': 8, 'ncrc': True, 'size': 14, 'data': 'YO++rd4AKqbghsJXz/8='}}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0:27:31.115165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0:27:31.115165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bbc2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0:27:31.543569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db2d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0:27:31.543569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db2d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0:27:35.953495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0:27:35.955512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1489, Identifier = 00, JSON = {'rxpk': [{'tmst': 4202283539, 'chan': 2, 'rfch': 0, 'freq': 902.7, 'stat': 1, 'modu': 'LORA', 'datr': 'SF7BW125', 'codr': '4/5', 'lsnr': 6.8, 'rssi': -50, 'size': 15, 'data': 'QO++rd6AHwPgd8IEndXl'}]}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0:27:35.955512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031f, FOpts: ), FPort: e0, FRMPayload: 0297, MIC: 049dd5e5)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0:27:35.955512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0:27:35.955512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a62b, FOpts: ), FPort: e0, FRMPayload: 03), MIC: adc0f61a)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0:27:35.955512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c153, Identifier = 03, JSON = {'txpk': {'imme': False, 'tmst': 4203283539, 'rfch': 0, 'powe': 21, 'ipol': True, 'datr': 'SF7BW500', 'freq': 924.5, 'modu': 'LORA', 'codr': '4/5', 'prea': 8, 'ncrc': True, 'size': 14, 'data': 'YO++rd4AK6bgJq3A9ho='}}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0:27:35.955512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0:27:35.955512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c153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0:27:40.811487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0:27:40.813505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148a, Identifier = 00, JSON = {'rxpk': [{'tmst': 4207126234, 'chan': 5, 'rfch': 1, 'freq': 903.5, 'stat': 1, 'modu': 'LORA', 'datr': 'SF7BW125', 'codr': '4/5', 'lsnr': 10.3, 'rssi': -52, 'size': 15, 'data': 'QO++rd6AIAPgt5LvGuvi'}]}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0:27:40.813505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0320, FOpts: ), FPort: e0, FRMPayload: 0298, MIC: ef1aebe2)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0:27:40.813505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0:27:40.813505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a62c, FOpts: ), FPort: e0, FRMPayload: 03), MIC: 4f191164)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0:27:40.813505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f944, Identifier = 03, JSON = {'txpk': {'imme': False, 'tmst': 4208126234, 'rfch': 0, 'powe': 21, 'ipol': True, 'datr': 'SF7BW500', 'freq': 926.9, 'modu': 'LORA', 'codr': '4/5', 'prea': 8, 'ncrc': True, 'size': 14, 'data': 'YO++rd4ALKbgVU8ZEWQ='}}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0:27:40.813505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0:27:40.813505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f944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0:27:41.652719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e850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0:27:41.652719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e850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0:27:45.636561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0:27:45.636561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148b, Identifier = 00, JSON = {'rxpk': [{'tmst': 4211968875, 'chan': 6, 'rfch': 1, 'freq': 903.3, 'stat': 1, 'modu': 'LORA', 'datr': 'SF7BW125', 'codr': '4/5', 'lsnr': 6.8, 'rssi': -51, 'size': 15, 'data': 'QO++rd6AIQPgMNcHrHYT'}]}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0:27:45.636561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0321, FOpts: ), FPort: e0, FRMPayload: 0299, MIC: 07ac7613)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0:27:45.636561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0:27:45.636561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a62d, FOpts: ), FPort: e0, FRMPayload: 03), MIC: 587ee6b3)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0:27:45.636561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9df2, Identifier = 03, JSON = {'txpk': {'imme': False, 'tmst': 4212968875, 'rfch': 0, 'powe': 21, 'ipol': True, 'datr': 'SF7BW500', 'freq': 926.3, 'modu': 'LORA', 'codr': '4/5', 'prea': 8, 'ncrc': True, 'size': 14, 'data': 'YO++rd4ALabgi1h+5rM='}}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0:27:45.636561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0:27:45.636561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9df2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0:27:50.465785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0:27:50.465785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148c, Identifier = 00, JSON = {'rxpk': [{'tmst': 4216811579, 'chan': 1, 'rfch': 0, 'freq': 902.5, 'stat': 1, 'modu': 'LORA', 'datr': 'SF7BW125', 'codr': '4/5', 'lsnr': 9.3, 'rssi': -51, 'size': 15, 'data': 'QO++rd6AIgPgLWK8H1ws'}]}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0:27:50.465785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0322, FOpts: ), FPort: e0, FRMPayload: 029a, MIC: bc1f5c2c)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0:27:50.465785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0:27:50.465785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a62e, FOpts: ), FPort: e0, FRMPayload: 03), MIC: 1725e9f7)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0:27:50.465785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95f0, Identifier = 03, JSON = {'txpk': {'imme': False, 'tmst': 4217811579, 'rfch': 0, 'powe': 21, 'ipol': True, 'datr': 'SF7BW500', 'freq': 923.9, 'modu': 'LORA', 'codr': '4/5', 'prea': 8, 'ncrc': True, 'size': 14, 'data': 'YO++rd4ALqbgSBcl6fc='}}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0:27:50.465785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0:27:50.465785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95f0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0:27:51.709402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3c3d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0:27:51.709402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3c3d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0:27:55.310047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0:27:55.312071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148e, Identifier = 00, JSON = {'rxpk': [{'tmst': 4221654321, 'chan': 4, 'rfch': 1, 'freq': 903.1, 'stat': 1, 'modu': 'LORA', 'datr': 'SF7BW125', 'codr': '4/5', 'lsnr': 8.8, 'rssi': -50, 'size': 15, 'data': 'QO++rd6AIwPgCoaHjxf5'}]}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0:27:55.312071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0323, FOpts: ), FPort: e0, FRMPayload: 029b, MIC: 878f17f9)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0:27:55.312071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0:27:55.312071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a62f, FOpts: ), FPort: e0, FRMPayload: 03), MIC: 59066799)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0:27:55.312071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adbe, Identifier = 03, JSON = {'txpk': {'imme': False, 'tmst': 4222654321, 'rfch': 0, 'powe': 21, 'ipol': True, 'datr': 'SF7BW500', 'freq': 925.7, 'modu': 'LORA', 'codr': '4/5', 'prea': 8, 'ncrc': True, 'size': 14, 'data': 'YO++rd4AL6bgmlkGZ5k='}}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0:27:55.312071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0:27:55.312071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adbe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0:28:00.159099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02 148f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0:28:00.159099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148f, Identifier = 00, JSON = {'rxpk': [{'tmst': 4226497027, 'chan': 3, 'rfch': 0, 'freq': 902.9, 'stat': 1, 'modu': 'LORA', 'datr': 'SF7BW125', 'codr': '4/5', 'lsnr': 9.5, 'rssi': -51, 'size': 15, 'data': 'QO++rd6AJAPgX4XCBoQd'}]}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0:28:00.159099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0324, FOpts: ), FPort: e0, FRMPayload: 029c, MIC: c206841d)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0:28:00.159099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0:28:00.159099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a630, FOpts: ), FPort: e0, FRMPayload: 03), MIC: ab5a25d9)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0:28:00.159099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dd3c, Identifier = 03, JSON = {'txpk': {'imme': False, 'tmst': 4227497027, 'rfch': 0, 'powe': 21, 'ipol': True, 'datr': 'SF7BW500', 'freq': 925.1, 'modu': 'LORA', 'codr': '4/5', 'prea': 8, 'ncrc': True, 'size': 14, 'data': 'YO++rd4AMKbgFataJdk='}}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0:28:00.159099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0:28:00.159099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dd3c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0:28:01.839424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5c4f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0:28:01.839424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5c4f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0:28:04.371650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Cannot unpack the message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0:28:05.041763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0:28:05.041763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1491, Identifier = 00, JSON = {'rxpk': [{'tmst': 4231339769, 'chan': 7, 'rfch': 1, 'freq': 903.7, 'stat': 1, 'modu': 'LORA', 'datr': 'SF7BW125', 'codr': '4/5', 'lsnr': 9.0, 'rssi': -53, 'size': 15, 'data': 'QO++rd6AJQPgiEWczuYw'}]}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0:28:05.041763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0325, FOpts: ), FPort: e0, FRMPayload: 029d, MIC: 9ccee630)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0:28:05.041763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0:28:05.041763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a631, FOpts: ), FPort: e0, FRMPayload: 03), MIC: 83683620)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0:28:05.041763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1d2c, Identifier = 03, JSON = {'txpk': {'imme': False, 'tmst': 4232339769, 'rfch': 0, 'powe': 21, 'ipol': True, 'datr': 'SF7BW500', 'freq': 927.5, 'modu': 'LORA', 'codr': '4/5', 'prea': 8, 'ncrc': True, 'size': 14, 'data': 'YO++rd4AMabggINoNiA='}}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0:28:05.041763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0:28:05.041763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1d2c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0:28:09.863048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0:28:09.863048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1492, Identifier = 00, JSON = {'rxpk': [{'tmst': 4236223002, 'chan': 7, 'rfch': 1, 'freq': 903.7, 'stat': 1, 'modu': 'LORA', 'datr': 'SF7BW125', 'codr': '4/5', 'lsnr': 9.0, 'rssi': -53, 'size': 15, 'data': 'QO++rd6AJgPgTMx+CkgU'}]}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0:28:09.863048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0326, FOpts: ), FPort: e0, FRMPayload: 029e, MIC: 7e0a4814)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0:28:09.863048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0:28:09.863048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a632, FOpts: ), FPort: e0, FRMPayload: 03), MIC: 7185d776)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0:28:09.863048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88fc, Identifier = 03, JSON = {'txpk': {'imme': False, 'tmst': 4237223002, 'rfch': 0, 'powe': 21, 'ipol': True, 'datr': 'SF7BW500', 'freq': 927.5, 'modu': 'LORA', 'codr': '4/5', 'prea': 8, 'ncrc': True, 'size': 14, 'data': 'YO++rd4AMqbgcXGF13Y='}}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0:28:09.863048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0:28:09.863048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88fc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0:28:11.929866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7436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0:28:11.929866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7436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0:28:14.784898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0:28:14.784898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1493, Identifier = 00, JSON = {'rxpk': [{'tmst': 4241065728, 'chan': 4, 'rfch': 1, 'freq': 903.1, 'stat': 1, 'modu': 'LORA', 'datr': 'SF7BW125', 'codr': '4/5', 'lsnr': 8.5, 'rssi': -51, 'size': 15, 'data': 'QO++rd6AJwPgRsT42593'}]}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0:28:14.784898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0327, FOpts: ), FPort: e0, FRMPayload: 029f, MIC: f8db9f77)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0:28:14.784898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0:28:14.784898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a633, FOpts: ), FPort: e0, FRMPayload: 03), MIC: 7b3266c7)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0:28:14.784898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c353, Identifier = 03, JSON = {'txpk': {'imme': False, 'tmst': 4242065728, 'rfch': 0, 'powe': 21, 'ipol': True, 'datr': 'SF7BW500', 'freq': 925.7, 'modu': 'LORA', 'codr': '4/5', 'prea': 8, 'ncrc': True, 'size': 14, 'data': 'YO++rd4AM6bgyXsyZsc='}}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0:28:14.784898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0:28:14.784898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c353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0:28:19.568732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0:28:19.568732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1494, Identifier = 00, JSON = {'rxpk': [{'tmst': 4245908416, 'chan': 1, 'rfch': 0, 'freq': 902.5, 'stat': 1, 'modu': 'LORA', 'datr': 'SF7BW125', 'codr': '4/5', 'lsnr': 9.0, 'rssi': -51, 'size': 15, 'data': 'QO++rd6AKAPge+xtCeVI'}]}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0:28:19.568732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0328, FOpts: ), FPort: e0, FRMPayload: 02a0, MIC: 6d09e548)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0:28:19.568732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0:28:19.568732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a634, FOpts: ), FPort: e0, FRMPayload: 03), MIC: 075b5baf)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0:28:19.568732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7123, Identifier = 03, JSON = {'txpk': {'imme': False, 'tmst': 4246908416, 'rfch': 0, 'powe': 21, 'ipol': True, 'datr': 'SF7BW500', 'freq': 923.9, 'modu': 'LORA', 'codr': '4/5', 'prea': 8, 'ncrc': True, 'size': 14, 'data': 'YO++rd4ANKbgkAdbW68='}}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0:28:19.568732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0:28:19.568732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7123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0:28:22.055116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cb2e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0:28:22.055116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cb2e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0:28:24.436116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0:28:24.436116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1495, Identifier = 00, JSON = {'rxpk': [{'tmst': 4250751209, 'chan': 2, 'rfch': 0, 'freq': 902.7, 'stat': 1, 'modu': 'LORA', 'datr': 'SF7BW125', 'codr': '4/5', 'lsnr': 7.0, 'rssi': -50, 'size': 15, 'data': 'QO++rd6AKQPg0cm+h1wY'}]}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0:28:24.436116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0329, FOpts: ), FPort: e0, FRMPayload: 02a1, MIC: be875c18)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0:28:24.436116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0:28:24.436116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a635, FOpts: ), FPort: e0, FRMPayload: 03), MIC: 4ec044cb)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0:28:24.436116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4889, Identifier = 03, JSON = {'txpk': {'imme': False, 'tmst': 4251751209, 'rfch': 0, 'powe': 21, 'ipol': True, 'datr': 'SF7BW500', 'freq': 924.5, 'modu': 'LORA', 'codr': '4/5', 'prea': 8, 'ncrc': True, 'size': 14, 'data': 'YO++rd4ANabgaE7ARMs='}}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0:28:24.436116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0:28:24.436116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4889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0:28:29.239820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0:28:29.239820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1497, Identifier = 00, JSON = {'rxpk': [{'tmst': 4255593945, 'chan': 0, 'rfch': 0, 'freq': 902.3, 'stat': 1, 'modu': 'LORA', 'datr': 'SF7BW125', 'codr': '4/5', 'lsnr': 8.8, 'rssi': -52, 'size': 15, 'data': 'QO++rd6AKgPg/QKNRm8G'}]}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0:28:29.239820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032a, FOpts: ), FPort: e0, FRMPayload: 02a2, MIC: 8d466f06)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0:28:29.239820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0:28:29.239820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a636, FOpts: ), FPort: e0, FRMPayload: 03), MIC: bb3f6aee)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0:28:29.239820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8549, Identifier = 03, JSON = {'txpk': {'imme': False, 'tmst': 4256593945, 'rfch': 0, 'powe': 21, 'ipol': True, 'datr': 'SF7BW500', 'freq': 923.3, 'modu': 'LORA', 'codr': '4/5', 'prea': 8, 'ncrc': True, 'size': 14, 'data': 'YO++rd4ANqbgSrs/au4='}}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0:28:29.239820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0:28:29.239820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8549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0:28:32.148628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8c0d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0:28:32.148628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8c0d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0:28:34.158968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0:28:34.158968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1498, Identifier = 00, JSON = {'rxpk': [{'tmst': 4260436818, 'chan': 6, 'rfch': 1, 'freq': 903.3, 'stat': 1, 'modu': 'LORA', 'datr': 'SF7BW125', 'codr': '4/5', 'lsnr': 6.3, 'rssi': -51, 'size': 15, 'data': 'QO++rd6AKwPgmNo30rxu'}]}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0:28:34.158968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032b, FOpts: ), FPort: e0, FRMPayload: 02a3, MIC: 37d2bc6e)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0:28:34.158968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0:28:34.158968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a637, FOpts: ), FPort: e0, FRMPayload: 03), MIC: 107c39fc)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0:28:34.158968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4795, Identifier = 03, JSON = {'txpk': {'imme': False, 'tmst': 4261436818, 'rfch': 0, 'powe': 21, 'ipol': True, 'datr': 'SF7BW500', 'freq': 926.3, 'modu': 'LORA', 'codr': '4/5', 'prea': 8, 'ncrc': True, 'size': 14, 'data': 'YO++rd4AN6bguhB8Ofw='}}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0:28:34.158968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0:28:34.158968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4795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0:28:38.939892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0:28:38.939892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1499, Identifier = 00, JSON = {'rxpk': [{'tmst': 4265279552, 'chan': 3, 'rfch': 0, 'freq': 902.9, 'stat': 1, 'modu': 'LORA', 'datr': 'SF7BW125', 'codr': '4/5', 'lsnr': 8.5, 'rssi': -49, 'size': 15, 'data': 'QO++rd6ALAPgJShtyCxi'}]}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0:28:38.939892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032c, FOpts: ), FPort: e0, FRMPayload: 02a4, MIC: 6dc82c62)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0:28:38.939892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0:28:38.939892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a638, FOpts: ), FPort: e0, FRMPayload: 03), MIC: 03930d24)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0:28:38.939892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8988, Identifier = 03, JSON = {'txpk': {'imme': False, 'tmst': 4266279552, 'rfch': 0, 'powe': 21, 'ipol': True, 'datr': 'SF7BW500', 'freq': 925.1, 'modu': 'LORA', 'codr': '4/5', 'prea': 8, 'ncrc': True, 'size': 14, 'data': 'YO++rd4AOKbgCgOTDSQ='}}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0:28:38.939892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0:28:38.939892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8988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0:28:42.222249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2aa4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0:28:42.222249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2aa4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0:28:43.801790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0:28:43.803835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149a, Identifier = 00, JSON = {'rxpk': [{'tmst': 4270122263, 'chan': 5, 'rfch': 1, 'freq': 903.5, 'stat': 1, 'modu': 'LORA', 'datr': 'SF7BW125', 'codr': '4/5', 'lsnr': 8.8, 'rssi': -52, 'size': 15, 'data': 'QO++rd6ALQPgHn58ez9T'}]}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0:28:43.803835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032d, FOpts: ), FPort: e0, FRMPayload: 02a5, MIC: 7c7b3f53)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0:28:43.803835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0:28:43.803835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a639, FOpts: ), FPort: e0, FRMPayload: 03), MIC: 7569daa9)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0:28:43.803835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eb83, Identifier = 03, JSON = {'txpk': {'imme': False, 'tmst': 4271122263, 'rfch': 0, 'powe': 21, 'ipol': True, 'datr': 'SF7BW500', 'freq': 926.9, 'modu': 'LORA', 'codr': '4/5', 'prea': 8, 'ncrc': True, 'size': 14, 'data': 'YO++rd4AOabgxXVp2qk='}}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0:28:43.803835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0:28:43.803835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eb83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0:28:48.725242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0:28:48.725242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149b, Identifier = 00, JSON = {'rxpk': [{'tmst': 4275005454, 'chan': 0, 'rfch': 0, 'freq': 902.3, 'stat': 1, 'modu': 'LORA', 'datr': 'SF7BW125', 'codr': '4/5', 'lsnr': 8.5, 'rssi': -52, 'size': 15, 'data': 'QO++rd6ALgPgyYPTc0Ak'}]}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0:28:48.725242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032e, FOpts: ), FPort: e0, FRMPayload: 02a6, MIC: d3734024)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0:28:48.725242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0:28:48.725242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a63a, FOpts: ), FPort: e0, FRMPayload: 03), MIC: 63c80cf1)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0:28:48.725242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a34b, Identifier = 03, JSON = {'txpk': {'imme': False, 'tmst': 4276005454, 'rfch': 0, 'powe': 21, 'ipol': True, 'datr': 'SF7BW500', 'freq': 923.3, 'modu': 'LORA', 'codr': '4/5', 'prea': 8, 'ncrc': True, 'size': 14, 'data': 'YO++rd4AOqbgQGPIDPE='}}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0:28:48.725242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0:28:48.725242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a34b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0:28:52.429486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b246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0:28:52.429486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b246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0:28:53.569272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0:28:53.569272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149c, Identifier = 00, JSON = {'rxpk': [{'tmst': 4279848333, 'chan': 1, 'rfch': 0, 'freq': 902.5, 'stat': 1, 'modu': 'LORA', 'datr': 'SF7BW125', 'codr': '4/5', 'lsnr': 9.3, 'rssi': -50, 'size': 15, 'data': 'QO++rd6ALwPgXBIIA/yc'}]}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0:28:53.569272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032f, FOpts: ), FPort: e0, FRMPayload: 02a7, MIC: 0803fc9c)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0:28:53.569272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0:28:53.569272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a63b, FOpts: ), FPort: e0, FRMPayload: 03), MIC: 73856c05)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0:28:53.569272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c4d0, Identifier = 03, JSON = {'txpk': {'imme': False, 'tmst': 4280848333, 'rfch': 0, 'powe': 21, 'ipol': True, 'datr': 'SF7BW500', 'freq': 923.9, 'modu': 'LORA', 'codr': '4/5', 'prea': 8, 'ncrc': True, 'size': 14, 'data': 'YO++rd4AO6bgB3OFbAU='}}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0:28:53.569272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0:28:53.569272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c4d0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0:28:58.342793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0:28:58.342793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149e, Identifier = 00, JSON = {'rxpk': [{'tmst': 4284691069, 'chan': 6, 'rfch': 1, 'freq': 903.3, 'stat': 1, 'modu': 'LORA', 'datr': 'SF7BW125', 'codr': '4/5', 'lsnr': 6.8, 'rssi': -49, 'size': 15, 'data': 'QO++rd6AMAPgz0QjBJ/K'}]}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0:28:58.342793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0330, FOpts: ), FPort: e0, FRMPayload: 02a8, MIC: 23049fca)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0:28:58.342793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0:28:58.342793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a63c, FOpts: ), FPort: e0, FRMPayload: 03), MIC: e576423e)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0:28:58.342793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9d7f, Identifier = 03, JSON = {'txpk': {'imme': False, 'tmst': 4285691069, 'rfch': 0, 'powe': 21, 'ipol': True, 'datr': 'SF7BW500', 'freq': 926.3, 'modu': 'LORA', 'codr': '4/5', 'prea': 8, 'ncrc': True, 'size': 14, 'data': 'YO++rd4APKbg2+V2Qj4='}}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0:28:58.342793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0:28:58.342793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9d7f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0:29:02.442156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bc78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0:29:02.442156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bc78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0:29:03.192154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02 149f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0:29:03.192154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149f, Identifier = 00, JSON = {'rxpk': [{'tmst': 4289533845, 'chan': 5, 'rfch': 1, 'freq': 903.5, 'stat': 1, 'modu': 'LORA', 'datr': 'SF7BW125', 'codr': '4/5', 'lsnr': 8.0, 'rssi': -50, 'size': 15, 'data': 'QO++rd6AMQPg84s5qvCd'}]}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0:29:03.192154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0331, FOpts: ), FPort: e0, FRMPayload: 02a9, MIC: 39aaf09d)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0:29:03.192154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0:29:03.192154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a63d, FOpts: ), FPort: e0, FRMPayload: 03), MIC: cbfa347c)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0:29:03.192154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5aef, Identifier = 03, JSON = {'txpk': {'imme': False, 'tmst': 4290533845, 'rfch': 0, 'powe': 21, 'ipol': True, 'datr': 'SF7BW500', 'freq': 926.9, 'modu': 'LORA', 'codr': '4/5', 'prea': 8, 'ncrc': True, 'size': 14, 'data': 'YO++rd4APabg6sv6NHw='}}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0:29:03.192154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0:29:03.192154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5aef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0:29:08.043185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0:29:08.043185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14a0, Identifier = 00, JSON = {'rxpk': [{'tmst': 4294376539, 'chan': 2, 'rfch': 0, 'freq': 902.7, 'stat': 1, 'modu': 'LORA', 'datr': 'SF7BW125', 'codr': '4/5', 'lsnr': 6.5, 'rssi': -49, 'size': 15, 'data': 'QO++rd6AMgPg/kF4FImd'}]}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0:29:08.043185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0332, FOpts: ), FPort: e0, FRMPayload: 02aa, MIC: 7814899d)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0:29:08.043185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0:29:08.043185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a63e, FOpts: ), FPort: e0, FRMPayload: 03), MIC: efd41ef7)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0:29:08.043185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d401, Identifier = 03, JSON = {'txpk': {'imme': False, 'tmst': 409243, 'rfch': 0, 'powe': 21, 'ipol': True, 'datr': 'SF7BW500', 'freq': 924.5, 'modu': 'LORA', 'codr': '4/5', 'prea': 8, 'ncrc': True, 'size': 14, 'data': 'YO++rd4APqbgte/UHvc='}}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0:29:08.043185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0:29:08.043185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d401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0:29:12.544107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df0b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0:29:12.544107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df0b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0:29:12.864177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0:29:12.864177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14a1, Identifier = 00, JSON = {'rxpk': [{'tmst': 4251946, 'chan': 7, 'rfch': 1, 'freq': 903.7, 'stat': 1, 'modu': 'LORA', 'datr': 'SF7BW125', 'codr': '4/5', 'lsnr': 8.8, 'rssi': -52, 'size': 15, 'data': 'QO++rd6AMwPgohrMY1lV'}]}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0:29:12.864177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0333, FOpts: ), FPort: e0, FRMPayload: 02ab, MIC: cc635955)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0:29:12.864177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0:29:12.864177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a63f, FOpts: ), FPort: e0, FRMPayload: 03), MIC: 3d391a49)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0:29:12.864177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54f7, Identifier = 03, JSON = {'txpk': {'imme': False, 'tmst': 5251946, 'rfch': 0, 'powe': 21, 'ipol': True, 'datr': 'SF7BW500', 'freq': 927.5, 'modu': 'LORA', 'codr': '4/5', 'prea': 8, 'ncrc': True, 'size': 14, 'data': 'YO++rd4AP6bgvD05Gkk='}}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0:29:12.864177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0:29:12.864177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54f7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0:29:17.726228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0:29:17.726228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14a2, Identifier = 00, JSON = {'rxpk': [{'tmst': 9094667, 'chan': 4, 'rfch': 1, 'freq': 903.1, 'stat': 1, 'modu': 'LORA', 'datr': 'SF7BW125', 'codr': '4/5', 'lsnr': 8.5, 'rssi': -51, 'size': 15, 'data': 'QO++rd6ANAPgrbN0ZyvH'}]}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0:29:17.726228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0334, FOpts: ), FPort: e0, FRMPayload: 02ac, MIC: 74672bc7)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0:29:17.726228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0:29:17.726228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a640, FOpts: ), FPort: e0, FRMPayload: 03), MIC: 686ba779)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0:29:17.726228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bedb, Identifier = 03, JSON = {'txpk': {'imme': False, 'tmst': 10094667, 'rfch': 0, 'powe': 21, 'ipol': True, 'datr': 'SF7BW500', 'freq': 925.7, 'modu': 'LORA', 'codr': '4/5', 'prea': 8, 'ncrc': True, 'size': 14, 'data': 'YO++rd4AQKbgGmhrp3k='}}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0:29:17.726228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0:29:17.726228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bedb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0:29:22.565252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0:29:22.565252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14a3, Identifier = 00, JSON = {'rxpk': [{'tmst': 13937361, 'chan': 3, 'rfch': 0, 'freq': 902.9, 'stat': 1, 'modu': 'LORA', 'datr': 'SF7BW125', 'codr': '4/5', 'lsnr': 8.8, 'rssi': -50, 'size': 15, 'data': 'QO++rd6ANQPgzX+l1pz1'}]}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0:29:22.565252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0335, FOpts: ), FPort: e0, FRMPayload: 02ad, MIC: a5d69cf5)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0:29:22.565252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0:29:22.565252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a641, FOpts: ), FPort: e0, FRMPayload: 03), MIC: b7a784d5)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0:29:22.565252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e7e9, Identifier = 03, JSON = {'txpk': {'imme': False, 'tmst': 14937361, 'rfch': 0, 'powe': 21, 'ipol': True, 'datr': 'SF7BW500', 'freq': 925.1, 'modu': 'LORA', 'codr': '4/5', 'prea': 8, 'ncrc': True, 'size': 14, 'data': 'YO++rd4AQabgXLenhNU='}}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0:29:22.565252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0:29:22.565252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e7e9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0:29:22.575290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d538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0:29:22.575290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d538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0:29:27.474953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0:29:27.476996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14a5, Identifier = 00, JSON = {'rxpk': [{'tmst': 18820576, 'chan': 0, 'rfch': 0, 'freq': 902.3, 'stat': 1, 'modu': 'LORA', 'datr': 'SF7BW125', 'codr': '4/5', 'lsnr': 9.0, 'rssi': -52, 'size': 15, 'data': 'QO++rd6ANgPgBZ5sa15S'}]}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0:29:27.476996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0336, FOpts: ), FPort: e0, FRMPayload: 02ae, MIC: 6c6b5e52)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0:29:27.476996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0:29:27.476996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a642, FOpts: ), FPort: e0, FRMPayload: 03), MIC: 52c26785)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0:29:27.476996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a9c2, Identifier = 03, JSON = {'txpk': {'imme': False, 'tmst': 19820576, 'rfch': 0, 'powe': 21, 'ipol': True, 'datr': 'SF7BW500', 'freq': 923.3, 'modu': 'LORA', 'codr': '4/5', 'prea': 8, 'ncrc': True, 'size': 14, 'data': 'YO++rd4AQqbg9FLCZ4U='}}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0:29:27.476996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0:29:27.476996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a9c2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0:29:32.285109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0:29:32.285109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14a6, Identifier = 00, JSON = {'rxpk': [{'tmst': 23663474, 'chan': 7, 'rfch': 1, 'freq': 903.7, 'stat': 1, 'modu': 'LORA', 'datr': 'SF7BW125', 'codr': '4/5', 'lsnr': 8.5, 'rssi': -53, 'size': 15, 'data': 'QO++rd6ANwPgYaAW6wTk'}]}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0:29:32.285109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0337, FOpts: ), FPort: e0, FRMPayload: 02af, MIC: 16eb04e4)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0:29:32.285109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0:29:32.285109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a643, FOpts: ), FPort: e0, FRMPayload: 03), MIC: 1818a90a)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0:29:32.285109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88ea, Identifier = 03, JSON = {'txpk': {'imme': False, 'tmst': 24663474, 'rfch': 0, 'powe': 21, 'ipol': True, 'datr': 'SF7BW500', 'freq': 927.5, 'modu': 'LORA', 'codr': '4/5', 'prea': 8, 'ncrc': True, 'size': 14, 'data': 'YO++rd4AQ6bgFhgYqQo='}}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0:29:32.285109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0:29:32.285109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88ea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0:29:32.705144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b67b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0:29:32.705144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b67b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0:29:37.134500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0:29:37.134500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14a7, Identifier = 00, JSON = {'rxpk': [{'tmst': 28506220, 'chan': 5, 'rfch': 1, 'freq': 903.5, 'stat': 1, 'modu': 'LORA', 'datr': 'SF7BW125', 'codr': '4/5', 'lsnr': 7.8, 'rssi': -50, 'size': 15, 'data': 'QO++rd6AOAPgjweziwVz'}]}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0:29:37.134500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0338, FOpts: ), FPort: e0, FRMPayload: 02b0, MIC: b38b0573)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0:29:37.134500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0:29:37.134500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a644, FOpts: ), FPort: e0, FRMPayload: 03), MIC: e4b0a205)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0:29:37.134500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ac6a, Identifier = 03, JSON = {'txpk': {'imme': False, 'tmst': 29506220, 'rfch': 0, 'powe': 21, 'ipol': True, 'datr': 'SF7BW500', 'freq': 926.9, 'modu': 'LORA', 'codr': '4/5', 'prea': 8, 'ncrc': True, 'size': 14, 'data': 'YO++rd4ARKbgEuSwogU='}}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0:29:37.134500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0:29:37.134500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0:29:41.987439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0:29:41.987439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14a8, Identifier = 00, JSON = {'rxpk': [{'tmst': 33348925, 'chan': 6, 'rfch': 1, 'freq': 903.3, 'stat': 1, 'modu': 'LORA', 'datr': 'SF7BW125', 'codr': '4/5', 'lsnr': 6.3, 'rssi': -49, 'size': 15, 'data': 'QO++rd6AOQPgHAbd1bOo'}]}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0:29:41.987439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0339, FOpts: ), FPort: e0, FRMPayload: 02b1, MIC: ddd5b3a8)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0:29:41.987439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0:29:41.987439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a645, FOpts: ), FPort: e0, FRMPayload: 03), MIC: c19bf059)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0:29:41.987439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dc3a, Identifier = 03, JSON = {'txpk': {'imme': False, 'tmst': 34348925, 'rfch': 0, 'powe': 21, 'ipol': True, 'datr': 'SF7BW500', 'freq': 926.3, 'modu': 'LORA', 'codr': '4/5', 'prea': 8, 'ncrc': True, 'size': 14, 'data': 'YO++rd4ARabgQ8Gb8Fk='}}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0:29:41.987439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0:29:41.987439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dc3a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0:29:42.803281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e42e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0:29:42.803281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e42e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0:29:46.833607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0:29:46.833607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14a9, Identifier = 00, JSON = {'rxpk': [{'tmst': 38191717, 'chan': 4, 'rfch': 1, 'freq': 903.1, 'stat': 1, 'modu': 'LORA', 'datr': 'SF7BW125', 'codr': '4/5', 'lsnr': 8.0, 'rssi': -50, 'size': 15, 'data': 'QO++rd6AOgPg9ZnfpUd/'}]}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0:29:46.833607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033a, FOpts: ), FPort: e0, FRMPayload: 02b2, MIC: dfa5477f)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0:29:46.833607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0:29:46.833607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a646, FOpts: ), FPort: e0, FRMPayload: 03), MIC: bdebf4c0)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0:29:46.833607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7b1b, Identifier = 03, JSON = {'txpk': {'imme': False, 'tmst': 39191717, 'rfch': 0, 'powe': 21, 'ipol': True, 'datr': 'SF7BW500', 'freq': 925.7, 'modu': 'LORA', 'codr': '4/5', 'prea': 8, 'ncrc': True, 'size': 14, 'data': 'YO++rd4ARqbgzr3r9MA='}}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0:29:46.833607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0:29:46.833607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7b1b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0:29:51.655732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0:29:51.657885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14aa, Identifier = 00, JSON = {'rxpk': [{'tmst': 43034399, 'chan': 1, 'rfch': 0, 'freq': 902.5, 'stat': 1, 'modu': 'LORA', 'datr': 'SF7BW125', 'codr': '4/5', 'lsnr': 9.0, 'rssi': -49, 'size': 15, 'data': 'QO++rd6AOwPgxLybPDBf'}]}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0:29:51.657885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033b, FOpts: ), FPort: e0, FRMPayload: 02b3, MIC: 9b3c305f)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0:29:51.657885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0:29:51.657885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a647, FOpts: ), FPort: e0, FRMPayload: 03), MIC: e92cbf18)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0:29:51.657885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1a99, Identifier = 03, JSON = {'txpk': {'imme': False, 'tmst': 44034399, 'rfch': 0, 'powe': 21, 'ipol': True, 'datr': 'SF7BW500', 'freq': 923.9, 'modu': 'LORA', 'codr': '4/5', 'prea': 8, 'ncrc': True, 'size': 14, 'data': 'YO++rd4AR6bgKuksvxg='}}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0:29:51.657885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0:29:51.657885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1a99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0:29:52.895961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ae44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0:29:52.895961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ae44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14ac, Identifier = 00, JSON = {'rxpk': [{'tmst': 47877200, 'chan': 3, 'rfch': 0, 'freq': 902.9, 'stat': 1, 'modu': 'LORA', 'datr': 'SF7BW125', 'codr': '4/5', 'lsnr': 9.8, 'rssi': -51, 'size': 15, 'data': 'QO++rd6APAPg8nSq2blr'}]}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033c, FOpts: ), FPort: e0, FRMPayload: 02b4, MIC: aad9b96b)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a648, FOpts: ), FPort: e0, FRMPayload: 03), MIC: 0e291db5)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0dd1, Identifier = 03, JSON = {'txpk': {'imme': False, 'tmst': 48877200, 'rfch': 0, 'powe': 21, 'ipol': True, 'datr': 'SF7BW500', 'freq': 925.1, 'modu': 'LORA', 'codr': '4/5', 'prea': 8, 'ncrc': True, 'size': 14, 'data': 'YO++rd4ASKbggA4pHbU='}}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0dd1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0:30:01.402902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0:30:01.402902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14ad, Identifier = 00, JSON = {'rxpk': [{'tmst': 52719974, 'chan': 2, 'rfch': 0, 'freq': 902.7, 'stat': 1, 'modu': 'LORA', 'datr': 'SF7BW125', 'codr': '4/5', 'lsnr': 7.0, 'rssi': -51, 'size': 15, 'data': 'QO++rd6APQPgH70+I5oQ'}]}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0:30:01.402902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033d, FOpts: ), FPort: e0, FRMPayload: 02b5, MIC: 3e239a10)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0:30:01.402902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0:30:01.402902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a649, FOpts: ), FPort: e0, FRMPayload: 03), MIC: 07591dea)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0:30:01.402902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0b6a, Identifier = 03, JSON = {'txpk': {'imme': False, 'tmst': 53719974, 'rfch': 0, 'powe': 21, 'ipol': True, 'datr': 'SF7BW500', 'freq': 924.5, 'modu': 'LORA', 'codr': '4/5', 'prea': 8, 'ncrc': True, 'size': 14, 'data': 'YO++rd4ASabgzAdZHeo='}}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0:30:01.402902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0:30:01.402902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0b6a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0:30:03.071412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b090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0:30:03.071412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b090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0:30:06.294835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0:30:06.294835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14ae, Identifier = 00, JSON = {'rxpk': [{'tmst': 57603246, 'chan': 7, 'rfch': 1, 'freq': 903.7, 'stat': 1, 'modu': 'LORA', 'datr': 'SF7BW125', 'codr': '4/5', 'lsnr': 8.0, 'rssi': -51, 'size': 15, 'data': 'QO++rd6APgPgrJjqN3sM'}]}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0:30:06.294835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033e, FOpts: ), FPort: e0, FRMPayload: 02b6, MIC: ea377b0c)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0:30:06.294835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0:30:06.294835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a64a, FOpts: ), FPort: e0, FRMPayload: 03), MIC: 4bbac62d)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0:30:06.294835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c3e2, Identifier = 03, JSON = {'txpk': {'imme': False, 'tmst': 58603246, 'rfch': 0, 'powe': 21, 'ipol': True, 'datr': 'SF7BW500', 'freq': 927.5, 'modu': 'LORA', 'codr': '4/5', 'prea': 8, 'ncrc': True, 'size': 14, 'data': 'YO++rd4ASqbgN0u6xi0='}}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0:30:06.294835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0:30:06.294835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c3e2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0:30:11.094642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14af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0:30:11.094642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14af, Identifier = 00, JSON = {'rxpk': [{'tmst': 62445973, 'chan': 2, 'rfch': 0, 'freq': 902.7, 'stat': 1, 'modu': 'LORA', 'datr': 'SF7BW125', 'codr': '4/5', 'lsnr': 6.5, 'rssi': -51, 'size': 15, 'data': 'QO++rd6APwPg0HkLNy7s'}]}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0:30:11.097601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033f, FOpts: ), FPort: e0, FRMPayload: 02b7, MIC: 0b372eec)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0:30:11.097601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0:30:11.097601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a64b, FOpts: ), FPort: e0, FRMPayload: 03), MIC: 04fee22e)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0:30:11.097601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3b42, Identifier = 03, JSON = {'txpk': {'imme': False, 'tmst': 63445973, 'rfch': 0, 'powe': 21, 'ipol': True, 'datr': 'SF7BW500', 'freq': 924.5, 'modu': 'LORA', 'codr': '4/5', 'prea': 8, 'ncrc': True, 'size': 14, 'data': 'YO++rd4AS6bgfAT+4i4='}}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0:30:11.097601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0:30:11.097601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3b42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0:30:13.166343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7374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0:30:13.166343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7374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0:30:15.936814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0:30:15.936814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14b0, Identifier = 00, JSON = {'rxpk': [{'tmst': 67288742, 'chan': 5, 'rfch': 1, 'freq': 903.5, 'stat': 1, 'modu': 'LORA', 'datr': 'SF7BW125', 'codr': '4/5', 'lsnr': 9.0, 'rssi': -52, 'size': 15, 'data': 'QO++rd6AQAPgCoOFkRRK'}]}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0:30:15.936814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0340, FOpts: ), FPort: e0, FRMPayload: 02b8, MIC: 8591144a)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0:30:15.936814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0:30:15.936814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a64c, FOpts: ), FPort: e0, FRMPayload: 03), MIC: 9d073190)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0:30:15.936814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a163, Identifier = 03, JSON = {'txpk': {'imme': False, 'tmst': 68288742, 'rfch': 0, 'powe': 21, 'ipol': True, 'datr': 'SF7BW500', 'freq': 926.9, 'modu': 'LORA', 'codr': '4/5', 'prea': 8, 'ncrc': True, 'size': 14, 'data': 'YO++rd4ATKbg0p0HMZA='}}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0:30:15.936814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0:30:15.936814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a163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0:30:20.775328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0:30:20.775328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14b1, Identifier = 00, JSON = {'rxpk': [{'tmst': 72131413, 'chan': 6, 'rfch': 1, 'freq': 903.3, 'stat': 1, 'modu': 'LORA', 'datr': 'SF7BW125', 'codr': '4/5', 'lsnr': 6.8, 'rssi': -51, 'size': 15, 'data': 'QO++rd6AQQPgL7a78fJV'}]}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0:30:20.775328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0341, FOpts: ), FPort: e0, FRMPayload: 02b9, MIC: bbf1f255)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0:30:20.775328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0:30:20.775328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a64d, FOpts: ), FPort: e0, FRMPayload: 03), MIC: 95dde0c6)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0:30:20.775328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3604, Identifier = 03, JSON = {'txpk': {'imme': False, 'tmst': 73131413, 'rfch': 0, 'powe': 21, 'ipol': True, 'datr': 'SF7BW500', 'freq': 926.3, 'modu': 'LORA', 'codr': '4/5', 'prea': 8, 'ncrc': True, 'size': 14, 'data': 'YO++rd4ATabg0ZXd4MY='}}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0:30:20.775328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0:30:20.775328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3604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0:30:23.231597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e2f7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0:30:23.231597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e2f7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0:30:25.619438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0:30:25.619438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14b2, Identifier = 00, JSON = {'rxpk': [{'tmst': 76974197, 'chan': 4, 'rfch': 1, 'freq': 903.1, 'stat': 1, 'modu': 'LORA', 'datr': 'SF7BW125', 'codr': '4/5', 'lsnr': 8.5, 'rssi': -51, 'size': 15, 'data': 'QO++rd6AQgPgZ+miD1tZ'}]}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0:30:25.619438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0342, FOpts: ), FPort: e0, FRMPayload: 02ba, MIC: a20f5b59)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0:30:25.619438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0:30:25.619438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a64e, FOpts: ), FPort: e0, FRMPayload: 03), MIC: ce91e4e6)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0:30:25.619438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7df4, Identifier = 03, JSON = {'txpk': {'imme': False, 'tmst': 77974197, 'rfch': 0, 'powe': 21, 'ipol': True, 'datr': 'SF7BW500', 'freq': 925.7, 'modu': 'LORA', 'codr': '4/5', 'prea': 8, 'ncrc': True, 'size': 14, 'data': 'YO++rd4ATqbgb86R5OY='}}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0:30:25.619438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0:30:25.619438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7df4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0:30:30.469345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0:30:30.469345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14b4, Identifier = 00, JSON = {'rxpk': [{'tmst': 81816852, 'chan': 1, 'rfch': 0, 'freq': 902.5, 'stat': 1, 'modu': 'LORA', 'datr': 'SF7BW125', 'codr': '4/5', 'lsnr': 9.5, 'rssi': -51, 'size': 15, 'data': 'QO++rd6AQwPgJV0ZqUqX'}]}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0:30:30.469345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0343, FOpts: ), FPort: e0, FRMPayload: 02bb, MIC: 19a94a97)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0:30:30.469345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0:30:30.469345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a64f, FOpts: ), FPort: e0, FRMPayload: 03), MIC: 10cbbf78)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0:30:30.469345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6c65, Identifier = 03, JSON = {'txpk': {'imme': False, 'tmst': 82816852, 'rfch': 0, 'powe': 21, 'ipol': True, 'datr': 'SF7BW500', 'freq': 923.9, 'modu': 'LORA', 'codr': '4/5', 'prea': 8, 'ncrc': True, 'size': 14, 'data': 'YO++rd4AT6bgABDLv3g='}}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0:30:30.469345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0:30:30.469345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6c65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0:30:33.333099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8a8c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0:30:33.333099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8a8c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0:30:35.351082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0:30:35.351082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14b5, Identifier = 00, JSON = {'rxpk': [{'tmst': 86659644, 'chan': 0, 'rfch': 0, 'freq': 902.3, 'stat': 1, 'modu': 'LORA', 'datr': 'SF7BW125', 'codr': '4/5', 'lsnr': 9.0, 'rssi': -52, 'size': 15, 'data': 'QO++rd6ARAPgjFOzD5vl'}]}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0:30:35.351082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0344, FOpts: ), FPort: e0, FRMPayload: 02bc, MIC: b30f9be5)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0:30:35.351082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0:30:35.351082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a650, FOpts: ), FPort: e0, FRMPayload: 03), MIC: 75bd434d)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0:30:35.351082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4c2e, Identifier = 03, JSON = {'txpk': {'imme': False, 'tmst': 87659644, 'rfch': 0, 'powe': 21, 'ipol': True, 'datr': 'SF7BW500', 'freq': 923.3, 'modu': 'LORA', 'codr': '4/5', 'prea': 8, 'ncrc': True, 'size': 14, 'data': 'YO++rd4AUKbghXW9Q00='}}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0:30:35.351082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0:30:35.351082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4c2e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0:30:40.152859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0:30:40.152859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14b6, Identifier = 00, JSON = {'rxpk': [{'tmst': 91502571, 'chan': 3, 'rfch': 0, 'freq': 902.9, 'stat': 1, 'modu': 'LORA', 'datr': 'SF7BW125', 'codr': '4/5', 'lsnr': 8.8, 'rssi': -50, 'size': 15, 'data': 'QO++rd6ARQPg6b/kkoi0'}]}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0:30:40.152859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0345, FOpts: ), FPort: e0, FRMPayload: 02bd, MIC: e49288b4)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0:30:40.152859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0:30:40.152859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a651, FOpts: ), FPort: e0, FRMPayload: 03), MIC: 136139ba)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0:30:40.152859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af61, Identifier = 03, JSON = {'txpk': {'imme': False, 'tmst': 92502571, 'rfch': 0, 'powe': 21, 'ipol': True, 'datr': 'SF7BW500', 'freq': 925.1, 'modu': 'LORA', 'codr': '4/5', 'prea': 8, 'ncrc': True, 'size': 14, 'data': 'YO++rd4AUabgQhNhObo='}}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0:30:40.152859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0:30:40.152859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af61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0:30:43.440459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c412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0:30:43.440459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c412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0:30:45.040816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0:30:45.040816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14b7, Identifier = 00, JSON = {'rxpk': [{'tmst': 96385802, 'chan': 0, 'rfch': 0, 'freq': 902.3, 'stat': 1, 'modu': 'LORA', 'datr': 'SF7BW125', 'codr': '4/5', 'lsnr': 9.8, 'rssi': -52, 'size': 15, 'data': 'QO++rd6ARgPgzSC4+Cfc'}]}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0:30:45.040816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0346, FOpts: ), FPort: e0, FRMPayload: 02be, MIC: b8f827dc)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0:30:45.040816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0:30:45.040816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a652, FOpts: ), FPort: e0, FRMPayload: 03), MIC: 4048bf73)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0:30:45.040816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9480, Identifier = 03, JSON = {'txpk': {'imme': False, 'tmst': 97385802, 'rfch': 0, 'powe': 21, 'ipol': True, 'datr': 'SF7BW500', 'freq': 923.3, 'modu': 'LORA', 'codr': '4/5', 'prea': 8, 'ncrc': True, 'size': 14, 'data': 'YO++rd4AUqbgB0BIv3M='}}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0:30:45.040816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0:30:45.040816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9480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14b8, Identifier = 00, JSON = {'rxpk': [{'tmst': 101228680, 'chan': 5, 'rfch': 1, 'freq': 903.5, 'stat': 1, 'modu': 'LORA', 'datr': 'SF7BW125', 'codr': '4/5', 'lsnr': 8.5, 'rssi': -50, 'size': 15, 'data': 'QO++rd6ARwPgJSoXlT1R'}]}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0347, FOpts: ), FPort: e0, FRMPayload: 02bf, MIC: 17953d51)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a653, FOpts: ), FPort: e0, FRMPayload: 03), MIC: e9673b66)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ad29, Identifier = 03, JSON = {'txpk': {'imme': False, 'tmst': 102228680, 'rfch': 0, 'powe': 21, 'ipol': True, 'datr': 'SF7BW500', 'freq': 926.9, 'modu': 'LORA', 'codr': '4/5', 'prea': 8, 'ncrc': True, 'size': 14, 'data': 'YO++rd4AU6bgN+lnO2Y='}}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0:30:49.881163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ad29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0:30:53.603855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34d6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0:30:53.603855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34d6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0:30:54.728406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0:30:54.730453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14b9, Identifier = 00, JSON = {'rxpk': [{'tmst': 106071384, 'chan': 7, 'rfch': 1, 'freq': 903.7, 'stat': 1, 'modu': 'LORA', 'datr': 'SF7BW125', 'codr': '4/5', 'lsnr': 9.5, 'rssi': -52, 'size': 15, 'data': 'QO++rd6ASAPgtBna+348'}]}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0:30:54.730453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0348, FOpts: ), FPort: e0, FRMPayload: 02c0, MIC: dafb7e3c)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0:30:54.730453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0:30:54.730453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a654, FOpts: ), FPort: e0, FRMPayload: 03), MIC: b6f46e0d)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0:30:54.730453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e65d, Identifier = 03, JSON = {'txpk': {'imme': False, 'tmst': 107071384, 'rfch': 0, 'powe': 21, 'ipol': True, 'datr': 'SF7BW500', 'freq': 927.5, 'modu': 'LORA', 'codr': '4/5', 'prea': 8, 'ncrc': True, 'size': 14, 'data': 'YO++rd4AVKbgubb0bg0='}}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0:30:54.730453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0:30:54.730453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e65d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0:30:59.559036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0:30:59.561110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14bb, Identifier = 00, JSON = {'rxpk': [{'tmst': 110914118, 'chan': 4, 'rfch': 1, 'freq': 903.1, 'stat': 1, 'modu': 'LORA', 'datr': 'SF7BW125', 'codr': '4/5', 'lsnr': 9.0, 'rssi': -50, 'size': 15, 'data': 'QO++rd6ASQPgJGPWEAbW'}]}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0:30:59.561110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0349, FOpts: ), FPort: e0, FRMPayload: 02c1, MIC: d61006d6)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0:30:59.561110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0:30:59.561110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a655, FOpts: ), FPort: e0, FRMPayload: 03), MIC: 50972baa)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0:30:59.561110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4512, Identifier = 03, JSON = {'txpk': {'imme': False, 'tmst': 111914118, 'rfch': 0, 'powe': 21, 'ipol': True, 'datr': 'SF7BW500', 'freq': 925.7, 'modu': 'LORA', 'codr': '4/5', 'prea': 8, 'ncrc': True, 'size': 14, 'data': 'YO++rd4AVabgsFCXK6o='}}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0:30:59.561110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0:30:59.561110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4512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0:31:03.669352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02 489c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0:31:03.669352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02 489c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0:31:04.367736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0:31:04.367736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14bc, Identifier = 00, JSON = {'rxpk': [{'tmst': 115756765, 'chan': 1, 'rfch': 0, 'freq': 902.5, 'stat': 1, 'modu': 'LORA', 'datr': 'SF7BW125', 'codr': '4/5', 'lsnr': 9.0, 'rssi': -51, 'size': 15, 'data': 'QO++rd6ASgPg86Z6HRIf'}]}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0:31:04.367736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034a, FOpts: ), FPort: e0, FRMPayload: 02c2, MIC: 7a1d121f)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0:31:04.367736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0:31:04.367736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a656, FOpts: ), FPort: e0, FRMPayload: 03), MIC: 77099ae3)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0:31:04.367736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bf3e, Identifier = 03, JSON = {'txpk': {'imme': False, 'tmst': 116756765, 'rfch': 0, 'powe': 21, 'ipol': True, 'datr': 'SF7BW500', 'freq': 923.9, 'modu': 'LORA', 'codr': '4/5', 'prea': 8, 'ncrc': True, 'size': 14, 'data': 'YO++rd4AVqbgzncJmuM='}}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0:31:04.367736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0:31:04.367736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bf3e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0:31:09.214987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0:31:09.217009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14bd, Identifier = 00, JSON = {'rxpk': [{'tmst': 120599542, 'chan': 6, 'rfch': 1, 'freq': 903.3, 'stat': 1, 'modu': 'LORA', 'datr': 'SF7BW125', 'codr': '4/5', 'lsnr': 6.5, 'rssi': -51, 'size': 15, 'data': 'QO++rd6ASwPg/PK31B01'}]}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0:31:09.217009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034b, FOpts: ), FPort: e0, FRMPayload: 02c3, MIC: b7d41d35)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0:31:09.217009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0:31:09.217009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a657, FOpts: ), FPort: e0, FRMPayload: 03), MIC: f042b291)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0:31:09.217009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e8d4, Identifier = 03, JSON = {'txpk': {'imme': False, 'tmst': 121599542, 'rfch': 0, 'powe': 21, 'ipol': True, 'datr': 'SF7BW500', 'freq': 926.3, 'modu': 'LORA', 'codr': '4/5', 'prea': 8, 'ncrc': True, 'size': 14, 'data': 'YO++rd4AV6bgc/BCspE='}}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0:31:09.217009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0:31:09.217009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e8d4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0:31:13.746618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96f9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0:31:13.746618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96f9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0:31:14.074667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0:31:14.074667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14be, Identifier = 00, JSON = {'rxpk': [{'tmst': 125442292, 'chan': 3, 'rfch': 0, 'freq': 902.9, 'stat': 1, 'modu': 'LORA', 'datr': 'SF7BW125', 'codr': '4/5', 'lsnr': 8.5, 'rssi': -51, 'size': 15, 'data': 'QO++rd6ATAPg2kwMP2U0'}]}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0:31:14.074667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034c, FOpts: ), FPort: e0, FRMPayload: 02c4, MIC: 0c3f6534)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0:31:14.074667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0:31:14.074667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a658, FOpts: ), FPort: e0, FRMPayload: 03), MIC: d493a06b)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0:31:14.074667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206e, Identifier = 03, JSON = {'txpk': {'imme': False, 'tmst': 126442292, 'rfch': 0, 'powe': 21, 'ipol': True, 'datr': 'SF7BW500', 'freq': 925.1, 'modu': 'LORA', 'codr': '4/5', 'prea': 8, 'ncrc': True, 'size': 14, 'data': 'YO++rd4AWKbglNSToGs='}}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0:31:14.074667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0:31:14.074667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02 206e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0:31:18.935587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14bf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0:31:18.937652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14bf, Identifier = 00, JSON = {'rxpk': [{'tmst': 130285048, 'chan': 2, 'rfch': 0, 'freq': 902.7, 'stat': 1, 'modu': 'LORA', 'datr': 'SF7BW125', 'codr': '4/5', 'lsnr': 6.5, 'rssi': -51, 'size': 15, 'data': 'QO++rd6ATQPgadV6vVFY'}]}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0:31:18.937652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034d, FOpts: ), FPort: e0, FRMPayload: 02c5, MIC: 7abd5158)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0:31:18.937652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0:31:18.937652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a659, FOpts: ), FPort: e0, FRMPayload: 03), MIC: d4773fb0)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0:31:18.937652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942c, Identifier = 03, JSON = {'txpk': {'imme': False, 'tmst': 131285048, 'rfch': 0, 'powe': 21, 'ipol': True, 'datr': 'SF7BW500', 'freq': 924.5, 'modu': 'LORA', 'codr': '4/5', 'prea': 8, 'ncrc': True, 'size': 14, 'data': 'YO++rd4AWabgINR3P7A='}}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0:31:18.937652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0:31:18.937652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02 942c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0:31:23.802251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0:31:23.804317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14c0, Identifier = 00, JSON = {'rxpk': [{'tmst': 135168291, 'chan': 0, 'rfch': 0, 'freq': 902.3, 'stat': 1, 'modu': 'LORA', 'datr': 'SF7BW125', 'codr': '4/5', 'lsnr': 8.8, 'rssi': -51, 'size': 15, 'data': 'QO++rd6ATgPghZHx7+vT'}]}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0:31:23.804317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034e, FOpts: ), FPort: e0, FRMPayload: 02c6, MIC: f1efebd3)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0:31:23.804317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0:31:23.804317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a65a, FOpts: ), FPort: e0, FRMPayload: 03), MIC: 5778968a)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0:31:23.804317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3278, Identifier = 03, JSON = {'txpk': {'imme': False, 'tmst': 136168291, 'rfch': 0, 'powe': 21, 'ipol': True, 'datr': 'SF7BW500', 'freq': 923.3, 'modu': 'LORA', 'codr': '4/5', 'prea': 8, 'ncrc': True, 'size': 14, 'data': 'YO++rd4AWqbgHld4loo='}}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0:31:23.804317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0:31:23.804317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3278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0:31:23.812405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4c8b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0:31:23.812405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4c8b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0:31:28.674357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0:31:28.676603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14c2, Identifier = 00, JSON = {'rxpk': [{'tmst': 140011233, 'chan': 2, 'rfch': 0, 'freq': 902.7, 'stat': 1, 'modu': 'LORA', 'datr': 'SF7BW125', 'codr': '4/5', 'lsnr': 7.0, 'rssi': -48, 'size': 15, 'data': 'QO++rd6ATwPgSlorL0Ri'}]}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0:31:28.676603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034f, FOpts: ), FPort: e0, FRMPayload: 02c7, MIC: 2b2f4462)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0:31:28.676603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0:31:28.676603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a65b, FOpts: ), FPort: e0, FRMPayload: 03), MIC: 70d05a09)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0:31:28.676603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4e32, Identifier = 03, JSON = {'txpk': {'imme': False, 'tmst': 141011233, 'rfch': 0, 'powe': 21, 'ipol': True, 'datr': 'SF7BW500', 'freq': 924.5, 'modu': 'LORA', 'codr': '4/5', 'prea': 8, 'ncrc': True, 'size': 14, 'data': 'YO++rd4AW6bg9nDQWgk='}}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0:31:28.676603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0:31:28.676603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4e32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0:31:33.486818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0:31:33.488862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14c3, Identifier = 00, JSON = {'rxpk': [{'tmst': 144853960, 'chan': 4, 'rfch': 1, 'freq': 903.1, 'stat': 1, 'modu': 'LORA', 'datr': 'SF7BW125', 'codr': '4/5', 'lsnr': 8.3, 'rssi': -51, 'size': 15, 'data': 'QO++rd6AUAPg2M0u068Z'}]}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0:31:33.488862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0350, FOpts: ), FPort: e0, FRMPayload: 02c8, MIC: 2ed3af19)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0:31:33.488862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0:31:33.488862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a65c, FOpts: ), FPort: e0, FRMPayload: 03), MIC: b368bed4)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0:31:33.488862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c60d, Identifier = 03, JSON = {'txpk': {'imme': False, 'tmst': 145853960, 'rfch': 0, 'powe': 21, 'ipol': True, 'datr': 'SF7BW500', 'freq': 925.7, 'modu': 'LORA', 'codr': '4/5', 'prea': 8, 'ncrc': True, 'size': 14, 'data': 'YO++rd4AXKbgt7NovtQ='}}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0:31:33.488862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0:31:33.488862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c60d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0:31:33.906815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16cb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0:31:33.906815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16cb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0:31:38.363572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0:31:38.363572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14c4, Identifier = 00, JSON = {'rxpk': [{'tmst': 149696690, 'chan': 5, 'rfch': 1, 'freq': 903.5, 'stat': 1, 'modu': 'LORA', 'datr': 'SF7BW125', 'codr': '4/5', 'lsnr': 8.5, 'rssi': -51, 'size': 15, 'data': 'QO++rd6AUQPgenMguHQd'}]}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0:31:38.363572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0351, FOpts: ), FPort: e0, FRMPayload: 02c8, MIC: 20b8741d)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0:31:38.363572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0:31:38.363572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a65d, FOpts: ), FPort: e0, FRMPayload: 03), MIC: b5fdd16a)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0:31:38.363572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fa94, Identifier = 03, JSON = {'txpk': {'imme': False, 'tmst': 150696690, 'rfch': 0, 'powe': 21, 'ipol': True, 'datr': 'SF7BW500', 'freq': 926.9, 'modu': 'LORA', 'codr': '4/5', 'prea': 8, 'ncrc': True, 'size': 14, 'data': 'YO++rd4AXabgmrX90Wo='}}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0:31:38.363572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0:31:38.363572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fa94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0:31:43.201128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0:31:43.201128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14c5, Identifier = 00, JSON = {'rxpk': [{'tmst': 154539368, 'chan': 1, 'rfch': 0, 'freq': 902.5, 'stat': 1, 'modu': 'LORA', 'datr': 'SF7BW125', 'codr': '4/5', 'lsnr': 9.3, 'rssi': -51, 'size': 15, 'data': 'QO++rd6AUgPgBO7tL+Jw'}]}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0:31:43.201128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0352, FOpts: ), FPort: e0, FRMPayload: 02c9, MIC: ed2fe270)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0:31:43.201128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0:31:43.201128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a65e, FOpts: ), FPort: e0, FRMPayload: 03), MIC: cffc967d)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0:31:43.201128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28c5, Identifier = 03, JSON = {'txpk': {'imme': False, 'tmst': 155539368, 'rfch': 0, 'powe': 21, 'ipol': True, 'datr': 'SF7BW500', 'freq': 923.9, 'modu': 'LORA', 'codr': '4/5', 'prea': 8, 'ncrc': True, 'size': 14, 'data': 'YO++rd4AXqbgVc/8ln0='}}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0:31:43.201128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0:31:43.201128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28c5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0:31:44.031420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1c8b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0:31:44.031420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1c8b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0:31:48.036141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0:31:48.036141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14c6, Identifier = 00, JSON = {'rxpk': [{'tmst': 159382152, 'chan': 3, 'rfch': 0, 'freq': 902.9, 'stat': 1, 'modu': 'LORA', 'datr': 'SF7BW125', 'codr': '4/5', 'lsnr': 9.8, 'rssi': -51, 'size': 15, 'data': 'QO++rd6AUwPghPTI7Jv3'}]}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0:31:48.036141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0353, FOpts: ), FPort: e0, FRMPayload: 02ca, MIC: c8ec9bf7)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0:31:48.036141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0:31:48.036141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a65f, FOpts: ), FPort: e0, FRMPayload: 03), MIC: 71bcabd8)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0:31:48.036141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ee9c, Identifier = 03, JSON = {'txpk': {'imme': False, 'tmst': 160382152, 'rfch': 0, 'powe': 21, 'ipol': True, 'datr': 'SF7BW500', 'freq': 925.1, 'modu': 'LORA', 'codr': '4/5', 'prea': 8, 'ncrc': True, 'size': 14, 'data': 'YO++rd4AX6bgdnG8q9g='}}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0:31:48.036141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0:31:48.036141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ee9c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0:31:52.837122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0:31:52.837122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14c7, Identifier = 00, JSON = {'rxpk': [{'tmst': 164224880, 'chan': 7, 'rfch': 1, 'freq': 903.7, 'stat': 1, 'modu': 'LORA', 'datr': 'SF7BW125', 'codr': '4/5', 'lsnr': 8.3, 'rssi': -53, 'size': 15, 'data': 'QO++rd6AVAPg33uskrpe'}]}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0:31:52.837122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0354, FOpts: ), FPort: e0, FRMPayload: 02cb, MIC: ac92ba5e)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0:31:52.837122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0:31:52.837122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a660, FOpts: ), FPort: e0, FRMPayload: 03), MIC: 41dec86a)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0:31:52.837122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01fa, Identifier = 03, JSON = {'txpk': {'imme': False, 'tmst': 165224880, 'rfch': 0, 'powe': 21, 'ipol': True, 'datr': 'SF7BW500', 'freq': 927.5, 'modu': 'LORA', 'codr': '4/5', 'prea': 8, 'ncrc': True, 'size': 14, 'data': 'YO++rd4AYKbgCEHeyGo='}}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0:31:52.837122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0:31:52.837122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01fa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0:31:54.081518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0866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0:31:54.081518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0866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0:31:57.716743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0:31:57.716743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14c9, Identifier = 00, JSON = {'rxpk': [{'tmst': 169067607, 'chan': 6, 'rfch': 1, 'freq': 903.3, 'stat': 1, 'modu': 'LORA', 'datr': 'SF7BW125', 'codr': '4/5', 'lsnr': 6.5, 'rssi': -51, 'size': 15, 'data': 'QO++rd6AVQPg52SBONFK'}]}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0:31:57.716743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0355, FOpts: ), FPort: e0, FRMPayload: 02cc, MIC: 8138d14a)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0:31:57.716743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0:31:57.716743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a661, FOpts: ), FPort: e0, FRMPayload: 03), MIC: 6c0a4fc7)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0:31:57.716743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ad11, Identifier = 03, JSON = {'txpk': {'imme': False, 'tmst': 170067607, 'rfch': 0, 'powe': 21, 'ipol': True, 'datr': 'SF7BW500', 'freq': 926.3, 'modu': 'LORA', 'codr': '4/5', 'prea': 8, 'ncrc': True, 'size': 14, 'data': 'YO++rd4AYabgP2wKT8c='}}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0:31:57.716743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0:31:57.716743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ad11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0:32:02.613088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0:32:02.615166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14ca, Identifier = 00, JSON = {'rxpk': [{'tmst': 173950854, 'chan': 7, 'rfch': 1, 'freq': 903.7, 'stat': 1, 'modu': 'LORA', 'datr': 'SF7BW125', 'codr': '4/5', 'lsnr': 7.8, 'rssi': -51, 'size': 15, 'data': 'QO++rd6AVgPgCH7CxF1u'}]}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0:32:02.615166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0356, FOpts: ), FPort: e0, FRMPayload: 02cd, MIC: c2c45d6e)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0:32:02.615166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0:32:02.623249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0:32:02.623249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0:32:02.623249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1.6666666666666667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0:32:02.633205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SF7BW125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0:32:02.633205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SF7BW500 using RX1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0:32:02.633205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0:32:02.633205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0:32:02.633205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0:32:02.643206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0:32:02.643206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0:32:02.653206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0:32:02.653206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0:32:02.653206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0:32:02.653206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TP_A_US915_ED_MAC_BV_012_B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0:32:02.653206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TP_A_US915_ED_MAC_BV_013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17:44:48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RX2 Receive window test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Data Rates to be measured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ALL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End test case when limit exceeded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0:00:00.009723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TP_A_US915_ED_MAC_BV_013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0:00:00.119738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0:00:02.749439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0:00:07.598439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0:00:09.606768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8a7e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0:00:09.606768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8a7e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0:00:09.606768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0:00:12.477787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0:00:12.479804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14cd, Identifier = 00, JSON = {'rxpk': [{'tmst': 188479205, 'chan': 3, 'rfch': 0, 'freq': 902.9, 'stat': 1, 'modu': 'LORA', 'datr': 'SF7BW125', 'codr': '4/5', 'lsnr': 9.0, 'rssi': -51, 'size': 15, 'data': 'QO++rd6AWQPg+ycFlTUS'}]}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0:00:12.479804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0359, FOpts: ), FPort: e0, FRMPayload: 02cd, MIC: 05953512)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0:00:12.479804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0:00:12.479804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a662, FOpts: ), FPort: 00, FRMPayload: 0345010071), MIC: 1d5bc961)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0:00:12.479804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309c, Identifier = 03, JSON = {'txpk': {'imme': False, 'tmst': 189479205, 'rfch': 0, 'powe': 21, 'ipol': True, 'datr': 'SF7BW500', 'freq': 925.1, 'modu': 'LORA', 'codr': '4/5', 'prea': 8, 'ncrc': True, 'size': 18, 'data': 'YO++rd4AYqYA4AQDDcMdW8lh'}}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0:00:12.479804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0:00:12.479804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02 309c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0:00:17.263588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14ce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0:00:17.265605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14ce, Identifier = 00, JSON = {'rxpk': [{'tmst': 193284025, 'chan': 8, 'rfch': 0, 'freq': 903.0, 'stat': 1, 'modu': 'LORA', 'datr': 'SF8BW500', 'codr': '4/5', 'lsnr': 10.8, 'rssi': -54, 'size': 17, 'data': 'QO++rd6CWgMDB+B1t7+irI8='}]}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0:00:17.265605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035a, FOpts: 0307), FPort: e0, FRMPayload: 02ce, MIC: bfa2ac8f)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0:00:17.265605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0:00:17.265605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0:00:17.265605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0:00:17.273662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0:00:17.273662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0:00:19.658049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5955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0:00:19.658049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5955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0:00:22.107450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0:00:22.109468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14d0, Identifier = 00, JSON = {'rxpk': [{'tmst': 198131475, 'chan': 8, 'rfch': 0, 'freq': 903.0, 'stat': 1, 'modu': 'LORA', 'datr': 'SF8BW500', 'codr': '4/5', 'lsnr': 10.3, 'rssi': -56, 'size': 15, 'data': 'QO++rd6AWwPgIJslmM7L'}]}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0:00:22.109468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035b, FOpts: ), FPort: e0, FRMPayload: 02ce, MIC: 2598cecb)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0:00:22.109468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0:00:22.109468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a663, FOpts: ), FPort: 00, FRMPayload: 0325ff0001), MIC: c770d9a0)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0:00:22.109468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0a64, Identifier = 03, JSON = {'txpk': {'imme': False, 'tmst': 199131475, 'rfch': 0, 'powe': 21, 'ipol': True, 'datr': 'SF7BW500', 'freq': 923.3, 'modu': 'LORA', 'codr': '4/5', 'prea': 8, 'ncrc': True, 'size': 18, 'data': 'YO++rd4AY6YAXMABLYjHcNmg'}}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0:00:22.109468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0:00:22.109468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0a64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0:00:27.040647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0:00:27.042665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14d1, Identifier = 00, JSON = {'rxpk': [{'tmst': 203084242, 'chan': 2, 'rfch': 0, 'freq': 902.7, 'stat': 1, 'modu': 'LORA', 'datr': 'SF8BW125', 'codr': '4/5', 'lsnr': 8.3, 'rssi': -51, 'size': 17, 'data': 'QO++rd6CXAMDB+AGilMnDwg='}]}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0:00:27.042665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035c, FOpts: 0307), FPort: e0, FRMPayload: 02cf, MIC: 53270f08)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0:00:27.042665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0:00:27.042665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0:00:27.042665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0:00:27.042665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0:00:27.050750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0:00:27.052817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0:00:27.052817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0:00:27.052817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0:00:27.052817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SF12BW500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0:00:27.060891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0:00:29.691239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acf2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0:00:29.691239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acf2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0:00:31.951580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0:00:31.951580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14d2, Identifier = 00, JSON = {'rxpk': [{'tmst': 207926562, 'chan': 7, 'rfch': 1, 'freq': 903.7, 'stat': 1, 'modu': 'LORA', 'datr': 'SF8BW125', 'codr': '4/5', 'lsnr': 9.3, 'rssi': -52, 'size': 15, 'data': 'QO++rd6AXQPgnnL+5UBP'}]}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0:00:31.951580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035d, FOpts: ), FPort: e0, FRMPayload: 02cf, MIC: fee5404f)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0:00:31.951580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0:00:31.951580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a664, FOpts: ), FPort: 00, FRMPayload: 050868e28c), MIC: 6411bff8)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0:00:31.951580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5401, Identifier = 03, JSON = {'txpk': {'imme': False, 'tmst': 208926562, 'rfch': 0, 'powe': 21, 'ipol': True, 'datr': 'SF8BW500', 'freq': 927.5, 'modu': 'LORA', 'codr': '4/5', 'prea': 8, 'ncrc': True, 'size': 18, 'data': 'YO++rd4AZKYA4RKnGj9kEb/4'}}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0:00:31.951580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0:00:31.951580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5401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0:00:36.751866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0:00:36.751866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14d3, Identifier = 00, JSON = {'rxpk': [{'tmst': 212769554, 'chan': 1, 'rfch': 0, 'freq': 902.5, 'stat': 1, 'modu': 'LORA', 'datr': 'SF8BW125', 'codr': '4/5', 'lsnr': 11.0, 'rssi': -50, 'size': 17, 'data': 'QO++rd6CXgMFB+AqSP1Pd/c='}]}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0:00:36.751866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035e, FOpts: 0507), FPort: e0, FRMPayload: 02d0, MIC: fd4f77f7)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0:00:36.751866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0:00:36.751866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0:00:36.751866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0:00:36.761831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0:00:36.761831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a665, FOpts: ), FPort: , FRMPayload: ), MIC: 95b9a203)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0:00:36.761831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cf94, Identifier = 03, JSON = {'txpk': {'imme': False, 'tmst': 213769554, 'rfch': 0, 'powe': 21, 'ipol': True, 'datr': 'SF8BW500', 'freq': 923.9, 'modu': 'LORA', 'codr': '4/5', 'prea': 8, 'ncrc': True, 'size': 12, 'data': 'YO++rd4AZaaVuaID'}}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0:00:36.761831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0:00:36.761831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0:00:36.771833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0:00:36.771833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0:00:39.855858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ae83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0:00:39.855858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ae83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0:00:41.622868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0:00:41.624985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14d4, Identifier = 00, JSON = {'rxpk': [{'tmst': 217611932, 'chan': 4, 'rfch': 1, 'freq': 903.1, 'stat': 1, 'modu': 'LORA', 'datr': 'SF8BW125', 'codr': '4/5', 'lsnr': 10.8, 'rssi': -51, 'size': 15, 'data': 'QO++rd6AXwPg/Vf6IaRU'}]}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0:00:41.624985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035f, FOpts: ), FPort: e0, FRMPayload: 02d1, MIC: fa21a454)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0:00:41.624985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0:00:41.624985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a666, FOpts: ), FPort: e0, FRMPayload: 0301010101010101010101010101010101010101010101010101010101010101010101010101010101010101010101010101010101), MIC: aebe9d07)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0:00:41.624985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0243, Identifier = 03, JSON = {'txpk': {'imme': False, 'tmst': 219611932, 'rfch': 0, 'powe': 21, 'ipol': True, 'datr': 'SF12BW500', 'freq': 923.3, 'modu': 'LORA', 'codr': '4/5', 'prea': 8, 'ncrc': True, 'size': 66, 'data': 'YO++rd4AZqbgPF4bxocFingoQnV+6F4YDcE3r7Ub/GFoNS3z8a3felw8kdEAU0ZauwmD2YbRWn5FeIuIdIuuvp0H'}}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0:00:41.624985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0:00:41.624985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0243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0:00:46.458382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0:00:46.460437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14d5, Identifier = 00, JSON = {'rxpk': [{'tmst': 222454589, 'chan': 6, 'rfch': 1, 'freq': 903.3, 'stat': 1, 'modu': 'LORA', 'datr': 'SF8BW125', 'codr': '4/5', 'lsnr': 8.3, 'rssi': -51, 'size': 15, 'data': 'QO++rd6AYAPgH5trxS+6'}]}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0:00:46.460437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0360, FOpts: ), FPort: e0, FRMPayload: 02d2, MIC: 6bc52fba)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0:00:46.460437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0:00:46.460437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a667, FOpts: ), FPort: e0, FRMPayload: 0301010101010101010101010101010101010101010101010101010101010101010101010101010101010101010101010101010101), MIC: 645413f1)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0:00:46.460437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e57b, Identifier = 03, JSON = {'txpk': {'imme': False, 'tmst': 224454589, 'rfch': 0, 'powe': 21, 'ipol': True, 'datr': 'SF12BW500', 'freq': 923.3, 'modu': 'LORA', 'codr': '4/5', 'prea': 8, 'ncrc': True, 'size': 66, 'data': 'YO++rd4AZ6bgf0N7dgiU2/IQLkwsVBYeWjE0eKrxRheZoI38OB11s5fut4syUt2DFGDLA0Y4HKlmm3fzg4hkVBPx'}}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0:00:46.460437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0:00:46.460437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e57b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0:00:49.966352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d5a0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0:00:49.966352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d5a0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0:00:51.292552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0:00:51.292552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14d6, Identifier = 00, JSON = {'rxpk': [{'tmst': 227297292, 'chan': 5, 'rfch': 1, 'freq': 903.5, 'stat': 1, 'modu': 'LORA', 'datr': 'SF8BW125', 'codr': '4/5', 'lsnr': 10.3, 'rssi': -50, 'size': 15, 'data': 'QO++rd6AYQPgYFhZfHQY'}]}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0:00:51.292552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0361, FOpts: ), FPort: e0, FRMPayload: 02d3, MIC: 597c7418)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0:00:51.292552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0:00:51.292552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a668, FOpts: ), FPort: e0, FRMPayload: 0301010101010101010101010101010101010101010101010101010101010101010101010101010101010101010101010101010101), MIC: 6eff32e9)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0:00:51.292552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ff5a, Identifier = 03, JSON = {'txpk': {'imme': False, 'tmst': 229297292, 'rfch': 0, 'powe': 21, 'ipol': True, 'datr': 'SF12BW500', 'freq': 923.3, 'modu': 'LORA', 'codr': '4/5', 'prea': 8, 'ncrc': True, 'size': 66, 'data': 'YO++rd4AaKbgWhCFacpPIZbWmzg2sNI82kH06AvPBSvl+2x1XTlPBdDnZ5htiSDUJFVO5KlwzdRCV6KqfOFu/zLp'}}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0:00:51.292552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0:00:51.292552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ff5a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0:00:56.165283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0:00:56.165283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14d8, Identifier = 00, JSON = {'rxpk': [{'tmst': 232139902, 'chan': 3, 'rfch': 0, 'freq': 902.9, 'stat': 1, 'modu': 'LORA', 'datr': 'SF8BW125', 'codr': '4/5', 'lsnr': 10.8, 'rssi': -51, 'size': 15, 'data': 'QO++rd6AYgPgmkRsddeE'}]}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0:00:56.165283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0362, FOpts: ), FPort: e0, FRMPayload: 02d4, MIC: 6c75d784)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0:00:56.165283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0:00:56.165283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a669, FOpts: ), FPort: e0, FRMPayload: 0301010101010101010101010101010101010101010101010101010101010101010101010101010101010101010101010101010101), MIC: fb5962e0)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0:00:56.165283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dfab, Identifier = 03, JSON = {'txpk': {'imme': False, 'tmst': 234139902, 'rfch': 0, 'powe': 21, 'ipol': True, 'datr': 'SF12BW500', 'freq': 923.3, 'modu': 'LORA', 'codr': '4/5', 'prea': 8, 'ncrc': True, 'size': 66, 'data': 'YO++rd4Aaabgujg2pS+9byML1ODCsIvEhudmIfV/neJNRudgTeEo4r1u0CIUPzi2sSSKouscWAx/cZzruzP7WWLg'}}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0:00:56.165283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0:00:56.165283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dfab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0:00:56.555284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0:00:56.555284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0:00:56.555284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14d9, Identifier = 00, JSON = {'rxpk': [{'tmst': 232541381, 'chan': 1, 'rfch': 0, 'freq': 902.5, 'stat': -1, 'modu': 'LORA', 'datr': 'SF7BW125', 'codr': 'OFF', 'lsnr': -11.3, 'rssi': -86, 'size': 192, 'data': 'Qd5QtOWhE161/38sg+xMwszMlC2GkNGzC6ZvJ6mqc1dfInult+eBk3ZU8EntRxiEqKyGyBjRdxk8/1/1sQhBmAe80CnfbOmBAU1IT3i9I5QwKMtoEHlQ7EX/xe5Gu74GZ8/Btka90EGn8LD8dymt6ddLqmc29D08mZt+Z+MCtLc1JbKD3ni7SGcg/yURos+OWQkKKgVWtPNMgD6X2DQTaMQT5srhySaac1A2nHQDnH+E7kOwdc0u3rCsmOYI0L/M'}]}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0:00:56.555284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41, MACPayload: (FHDR: (DevAddr: de50b4e5, FCtrl: a1, FCnt: 5e13, FOpts: b5), FPort: ff, FRMPayload: 311bfc84f1c840daf26252161ee648d36fbde8e4aa3c327937820ddcac4139de97991934a2b4c511cb843b9d9014e9167cd473408121a28f1bf5b1c4f49d96708df9b12ef8f87f4fe371edfde85053b7ff216529a3f1bc3c2db5730b7edb814ff21d83e3522d47a5eb8257ccd5fb86c487086edba0b38ee9e0c993cb0d091d4345b4afc9a8e06159fa5284ca278be6ea1f404e733621a983430c3332070faaacc1b27e4afc810ba0a45976dc7984330867de, MIC: 08d0bfcc)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0:01:00.070698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6b30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0:01:00.070698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6b30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0:01:01.004428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0:01:01.004428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14da, Identifier = 00, JSON = {'rxpk': [{'tmst': 236982588, 'chan': 0, 'rfch': 0, 'freq': 902.3, 'stat': 1, 'modu': 'LORA', 'datr': 'SF8BW125', 'codr': '4/5', 'lsnr': 9.8, 'rssi': -50, 'size': 15, 'data': 'QO++rd6AYwPgADeP8vXQ'}]}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0:01:01.004428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0363, FOpts: ), FPort: e0, FRMPayload: 02d5, MIC: 8ff2f5d0)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0:01:01.004428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0:01:01.004428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a66a, FOpts: ), FPort: e0, FRMPayload: 0301010101010101010101010101010101010101010101010101010101010101010101010101010101010101010101010101010101), MIC: 39546ef9)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0:01:01.004428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d12e, Identifier = 03, JSON = {'txpk': {'imme': False, 'tmst': 238982588, 'rfch': 0, 'powe': 21, 'ipol': True, 'datr': 'SF12BW500', 'freq': 923.3, 'modu': 'LORA', 'codr': '4/5', 'prea': 8, 'ncrc': True, 'size': 66, 'data': 'YO++rd4Aaqbg0vv3BxwxQxVHBS9tWVq2LEpS5j6iYW2QhdgUxuITlk+5SuY/MBsA+6qutKSxaOMx5MIlgD45VG75'}}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0:01:01.004428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0:01:01.004428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d12e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0:01:05.890656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0:01:05.892714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14db, Identifier = 00, JSON = {'rxpk': [{'tmst': 241865932, 'chan': 2, 'rfch': 0, 'freq': 902.7, 'stat': 1, 'modu': 'LORA', 'datr': 'SF8BW125', 'codr': '4/5', 'lsnr': 8.3, 'rssi': -51, 'size': 15, 'data': 'QO++rd6AZAPgS7pHGN22'}]}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0:01:05.892714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0364, FOpts: ), FPort: e0, FRMPayload: 02d6, MIC: 4718ddb6)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0:01:05.892714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0:01:05.892714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a66b, FOpts: ), FPort: e0, FRMPayload: 0301010101010101010101010101010101010101010101010101010101010101010101010101010101010101010101010101010101), MIC: 21e1a8fb)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0:01:05.892714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b86d, Identifier = 03, JSON = {'txpk': {'imme': False, 'tmst': 243865932, 'rfch': 0, 'powe': 21, 'ipol': True, 'datr': 'SF12BW500', 'freq': 923.3, 'modu': 'LORA', 'codr': '4/5', 'prea': 8, 'ncrc': True, 'size': 66, 'data': 'YO++rd4Aa6bgy71fxy7LVwMobCpgFRVohBhZRPaasIU2uLL1IcOUqzIhvhTLi++g9bwBn9Oo5uEaYBVYMdsh4aj7'}}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0:01:05.892714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0:01:05.892714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b86d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0:01:10.186393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02 627e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0:01:10.186393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02 627e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0:01:10.731722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0:01:10.733767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14dc, Identifier = 00, JSON = {'rxpk': [{'tmst': 246708540, 'chan': 7, 'rfch': 1, 'freq': 903.7, 'stat': 1, 'modu': 'LORA', 'datr': 'SF8BW125', 'codr': '4/5', 'lsnr': 11.8, 'rssi': -53, 'size': 15, 'data': 'QO++rd6AZQPgEQ94Cd+j'}]}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0:01:10.733767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0365, FOpts: ), FPort: e0, FRMPayload: 02d7, MIC: 7809dfa3)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0:01:10.733767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0:01:10.733767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a66c, FOpts: ), FPort: e0, FRMPayload: 0301010101010101010101010101010101010101010101010101010101010101010101010101010101010101010101010101010101), MIC: e3fb0545)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0:01:10.733767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496a, Identifier = 03, JSON = {'txpk': {'imme': False, 'tmst': 248708540, 'rfch': 0, 'powe': 21, 'ipol': True, 'datr': 'SF12BW500', 'freq': 923.3, 'modu': 'LORA', 'codr': '4/5', 'prea': 8, 'ncrc': True, 'size': 66, 'data': 'YO++rd4AbKbg0QWQbOdFCnfD7Aj+ERQEVKvhKD+nsY4EMSvr/E84Pa+QTOD3GTW3yVCm/eH8gelicp0GRGLj+wVF'}}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0:01:10.733767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0:01:10.733767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02 496a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0:01:15.557070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0:01:15.559133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14dd, Identifier = 00, JSON = {'rxpk': [{'tmst': 251551174, 'chan': 3, 'rfch': 0, 'freq': 902.9, 'stat': 1, 'modu': 'LORA', 'datr': 'SF8BW125', 'codr': '4/5', 'lsnr': 10.5, 'rssi': -51, 'size': 15, 'data': 'QO++rd6AZgPgXow/o8EX'}]}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0:01:15.559133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0366, FOpts: ), FPort: e0, FRMPayload: 02d8, MIC: 3fa3c117)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0:01:15.559133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0:01:15.559133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a66d, FOpts: ), FPort: e0, FRMPayload: 0301010101010101010101010101010101010101010101010101010101010101010101010101010101010101010101010101010101), MIC: b9cd5e2d)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0:01:15.559133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9bdb, Identifier = 03, JSON = {'txpk': {'imme': False, 'tmst': 253551174, 'rfch': 0, 'powe': 21, 'ipol': True, 'datr': 'SF12BW500', 'freq': 923.3, 'modu': 'LORA', 'codr': '4/5', 'prea': 8, 'ncrc': True, 'size': 66, 'data': 'YO++rd4Ababg4wWpeV6MmPOj6nQVxQ+B4NS3vcscZgjl9dvcS9B230cxaii5HptDEsbu8cXjIzJkuBD+qiO5zV4t'}}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0:01:15.559133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0:01:15.559133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9bdb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0:01:20.265333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02 850d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0:01:20.265333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02 850d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0:01:20.354440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14de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0:01:20.356502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14de, Identifier = 00, JSON = {'rxpk': [{'tmst': 256393830, 'chan': 0, 'rfch': 0, 'freq': 902.3, 'stat': 1, 'modu': 'LORA', 'datr': 'SF8BW125', 'codr': '4/5', 'lsnr': 9.8, 'rssi': -50, 'size': 15, 'data': 'QO++rd6AZwPgX2wK6diz'}]}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0:01:20.356502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0367, FOpts: ), FPort: e0, FRMPayload: 02d9, MIC: 0ae9d8b3)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0:01:20.356502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0:01:20.356502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a66e, FOpts: ), FPort: e0, FRMPayload: 0301010101010101010101010101010101010101010101010101010101010101010101010101010101010101010101010101010101), MIC: fce9182e)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0:01:20.356502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6c29, Identifier = 03, JSON = {'txpk': {'imme': False, 'tmst': 258393830, 'rfch': 0, 'powe': 21, 'ipol': True, 'datr': 'SF12BW500', 'freq': 923.3, 'modu': 'LORA', 'codr': '4/5', 'prea': 8, 'ncrc': True, 'size': 66, 'data': 'YO++rd4AbqbgbHavNw60PDZjCkHsxUxpJn7ofoDXcDj2oZcAgUH5RfzrGTq37wiA7HIgd+tDwivcHXbzcXf86Rgu'}}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0:01:20.356502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0:01:20.356502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6c29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0:01:25.273169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0:01:25.273169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14e0, Identifier = 00, JSON = {'rxpk': [{'tmst': 261236678, 'chan': 4, 'rfch': 1, 'freq': 903.1, 'stat': 1, 'modu': 'LORA', 'datr': 'SF8BW125', 'codr': '4/5', 'lsnr': 9.8, 'rssi': -50, 'size': 15, 'data': 'QO++rd6AaAPgzxhvi84x'}]}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0:01:25.273169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0368, FOpts: ), FPort: e0, FRMPayload: 02da, MIC: 6f8bce31)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0:01:25.273169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0:01:25.273169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a66f, FOpts: ), FPort: e0, FRMPayload: 0301010101010101010101010101010101010101010101010101010101010101010101010101010101010101010101010101010101), MIC: 94b580b0)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0:01:25.273169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7342, Identifier = 03, JSON = {'txpk': {'imme': False, 'tmst': 263236678, 'rfch': 0, 'powe': 21, 'ipol': True, 'datr': 'SF12BW500', 'freq': 923.3, 'modu': 'LORA', 'codr': '4/5', 'prea': 8, 'ncrc': True, 'size': 66, 'data': 'YO++rd4Ab6bg7csB9yXy/C9kAWNaRsM7vCNpytzEZJ7mF0Ogz2sxY9l02ldATeQw7NfNIZ47dbnYzQeEn7GUtYCw'}}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0:01:25.273169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0:01:25.273169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7342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0:01:30.090972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0:01:30.090972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14e1, Identifier = 00, JSON = {'rxpk': [{'tmst': 266079262, 'chan': 1, 'rfch': 0, 'freq': 902.5, 'stat': 1, 'modu': 'LORA', 'datr': 'SF8BW125', 'codr': '4/5', 'lsnr': 11.8, 'rssi': -51, 'size': 15, 'data': 'QO++rd6AaQPgcUk7/nn8'}]}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0:01:30.090972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0369, FOpts: ), FPort: e0, FRMPayload: 02db, MIC: 3bfe79fc)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0:01:30.090972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0:01:30.090972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a670, FOpts: ), FPort: e0, FRMPayload: 0301010101010101010101010101010101010101010101010101010101010101010101010101010101010101010101010101010101), MIC: ac04fea7)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0:01:30.090972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a452, Identifier = 03, JSON = {'txpk': {'imme': False, 'tmst': 268079262, 'rfch': 0, 'powe': 21, 'ipol': True, 'datr': 'SF12BW500', 'freq': 923.3, 'modu': 'LORA', 'codr': '4/5', 'prea': 8, 'ncrc': True, 'size': 66, 'data': 'YO++rd4AcKbglzdahGeQyRg3jHLaZGF19mhs2z9RUjOoabKsFob/DMFDnxlBJFMoTK/jXGbf3iEo07UEigSsBP6n'}}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0:01:30.090972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0:01:30.090972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a452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0:01:30.301010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8fe7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0:01:30.301010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8fe7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0:01:34.881228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0:01:34.881228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14e2, Identifier = 00, JSON = {'rxpk': [{'tmst': 270921901, 'chan': 6, 'rfch': 1, 'freq': 903.3, 'stat': 1, 'modu': 'LORA', 'datr': 'SF8BW125', 'codr': '4/5', 'lsnr': 8.0, 'rssi': -51, 'size': 15, 'data': 'QO++rd6AagPg1Ec0Ejvz'}]}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0:01:34.881228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036a, FOpts: ), FPort: e0, FRMPayload: 02dc, MIC: 34123bf3)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0:01:34.881228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0:01:34.881228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a671, FOpts: ), FPort: e0, FRMPayload: 0301010101010101010101010101010101010101010101010101010101010101010101010101010101010101010101010101010101), MIC: 3e360404)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0:01:34.881228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27c5, Identifier = 03, JSON = {'txpk': {'imme': False, 'tmst': 272921901, 'rfch': 0, 'powe': 21, 'ipol': True, 'datr': 'SF12BW500', 'freq': 923.3, 'modu': 'LORA', 'codr': '4/5', 'prea': 8, 'ncrc': True, 'size': 66, 'data': 'YO++rd4AcabgJNM58Yt9jDZ6QoBahSGhFNgRPXJibLJvJB3IBj5G893RPbRoVLNIEuoRV0v4VPJSXNDb3qE+NgQE'}}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0:01:34.881228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0:01:34.881228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27c5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0:01:39.795197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0:01:39.797264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14e3, Identifier = 00, JSON = {'rxpk': [{'tmst': 275764524, 'chan': 5, 'rfch': 1, 'freq': 903.5, 'stat': 1, 'modu': 'LORA', 'datr': 'SF8BW125', 'codr': '4/5', 'lsnr': 11.3, 'rssi': -52, 'size': 15, 'data': 'QO++rd6AawPgNXscvwF2'}]}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0:01:39.797264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036b, FOpts: ), FPort: e0, FRMPayload: 02dd, MIC: 1cbf0176)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0:01:39.797264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0:01:39.797264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a672, FOpts: ), FPort: e0, FRMPayload: 0301010101010101010101010101010101010101010101010101010101010101010101010101010101010101010101010101010101), MIC: 79b119e7)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0:01:39.797264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2d5f, Identifier = 03, JSON = {'txpk': {'imme': False, 'tmst': 277764524, 'rfch': 0, 'powe': 21, 'ipol': True, 'datr': 'SF12BW500', 'freq': 923.3, 'modu': 'LORA', 'codr': '4/5', 'prea': 8, 'ncrc': True, 'size': 66, 'data': 'YO++rd4Acqbgnz8dnv7S1PWP2gp+57AurVo1zsEMRkxtkAaddugnRZ+bZUV0ucaBWr1umGaWVOb+0u/0Qwh5sRnn'}}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0:01:39.797264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0:01:39.797264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2d5f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0:01:40.425315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b676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0:01:40.425315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b676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0:01:44.653623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0:01:44.653623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14e4, Identifier = 00, JSON = {'rxpk': [{'tmst': 280647621, 'chan': 2, 'rfch': 0, 'freq': 902.7, 'stat': 1, 'modu': 'LORA', 'datr': 'SF8BW125', 'codr': '4/5', 'lsnr': 7.8, 'rssi': -51, 'size': 15, 'data': 'QO++rd6AbAPgn/QwswdL'}]}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0:01:44.653623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036c, FOpts: ), FPort: e0, FRMPayload: 02de, MIC: 30b3074b)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0:01:44.653623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0:01:44.653623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a673, FOpts: ), FPort: e0, FRMPayload: 0301010101010101010101010101010101010101010101010101010101010101010101010101010101010101010101010101010101), MIC: 71b876f8)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0:01:44.653623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5e13, Identifier = 03, JSON = {'txpk': {'imme': False, 'tmst': 282647621, 'rfch': 0, 'powe': 21, 'ipol': True, 'datr': 'SF12BW500', 'freq': 923.3, 'modu': 'LORA', 'codr': '4/5', 'prea': 8, 'ncrc': True, 'size': 66, 'data': 'YO++rd4Ac6bgr/8TQgMTzzXj69Xw94IDQzoRq9VDBtQhlWRyd5N4x6Oz0VhYXN9kAWcNl+Kc3v3DglQ6MeVxuHb4'}}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0:01:44.653623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0:01:44.653623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5e13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0:01:49.460568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0:01:49.462885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14e5, Identifier = 00, JSON = {'rxpk': [{'tmst': 285490173, 'chan': 3, 'rfch': 0, 'freq': 902.9, 'stat': 1, 'modu': 'LORA', 'datr': 'SF8BW125', 'codr': '4/5', 'lsnr': 11.8, 'rssi': -52, 'size': 15, 'data': 'QO++rd6AbQPg3aj8OOdD'}]}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0:01:49.462885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036d, FOpts: ), FPort: e0, FRMPayload: 02df, MIC: fc38e743)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0:01:49.462885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0:01:49.462885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a674, FOpts: ), FPort: e0, FRMPayload: 0301010101010101010101010101010101010101010101010101010101010101010101010101010101010101010101010101010101), MIC: 9d921978)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0:01:49.462885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6917, Identifier = 03, JSON = {'txpk': {'imme': False, 'tmst': 287490173, 'rfch': 0, 'powe': 21, 'ipol': True, 'datr': 'SF12BW500', 'freq': 923.3, 'modu': 'LORA', 'codr': '4/5', 'prea': 8, 'ncrc': True, 'size': 66, 'data': 'YO++rd4AdKbgokeMRjoFhzbGSk6N2OWX3VktyWUn771HdRhyGj5wqd3qrzyiUJj6STPGq6wInm+t/CkunsCdkhl4'}}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0:01:49.462885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0:01:49.462885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6917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0:01:50.495189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9b32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0:01:50.495189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9b32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0:01:54.290195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0:01:54.290195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14e7, Identifier = 00, JSON = {'rxpk': [{'tmst': 290332774, 'chan': 6, 'rfch': 1, 'freq': 903.3, 'stat': 1, 'modu': 'LORA', 'datr': 'SF8BW125', 'codr': '4/5', 'lsnr': 7.8, 'rssi': -49, 'size': 15, 'data': 'QO++rd6AbgPgalUCDyrE'}]}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0:01:54.290195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036e, FOpts: ), FPort: e0, FRMPayload: 02e0, MIC: 020f2ac4)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0:01:54.290195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0:01:54.290195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a675, FOpts: ), FPort: e0, FRMPayload: 0301010101010101010101010101010101010101010101010101010101010101010101010101010101010101010101010101010101), MIC: 31e39426)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0:01:54.290195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c808, Identifier = 03, JSON = {'txpk': {'imme': False, 'tmst': 292332774, 'rfch': 0, 'powe': 21, 'ipol': True, 'datr': 'SF12BW500', 'freq': 923.3, 'modu': 'LORA', 'codr': '4/5', 'prea': 8, 'ncrc': True, 'size': 66, 'data': 'YO++rd4Adabg/c2rsbG3NtAmb2zVIbvv24MGYKUTQ6PbxJ3vq/g+R+SB0AQNRDP6NZCbgUA8jQS30B8Xxb8x45Qm'}}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0:01:54.290195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0:01:54.290195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c808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0:01:59.192090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0:01:59.194293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14e8, Identifier = 00, JSON = {'rxpk': [{'tmst': 295175363, 'chan': 1, 'rfch': 0, 'freq': 902.5, 'stat': 1, 'modu': 'LORA', 'datr': 'SF8BW125', 'codr': '4/5', 'lsnr': 10.8, 'rssi': -50, 'size': 15, 'data': 'QO++rd6AbwPgYE0ruJwa'}]}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0:01:59.194293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036f, FOpts: ), FPort: e0, FRMPayload: 02e1, MIC: 2bb89c1a)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0:01:59.194293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0:01:59.194293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a676, FOpts: ), FPort: e0, FRMPayload: 0301010101010101010101010101010101010101010101010101010101010101010101010101010101010101010101010101010101), MIC: b5e6fd18)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0:01:59.194293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ca34, Identifier = 03, JSON = {'txpk': {'imme': False, 'tmst': 297175363, 'rfch': 0, 'powe': 21, 'ipol': True, 'datr': 'SF12BW500', 'freq': 923.3, 'modu': 'LORA', 'codr': '4/5', 'prea': 8, 'ncrc': True, 'size': 66, 'data': 'YO++rd4Adqbghke8YKcrVuPtKXsW2Mzq64yTF860A9F7eQttSb/I22/+dv6jGbC4Iyvk4BhIAeHgN0U2sCa15v0Y'}}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0:01:59.194293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0:01:59.194293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ca34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0:02:00.662304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c8a4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0:02:00.662304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c8a4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0:02:04.001848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0:02:04.003932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14e9, Identifier = 00, JSON = {'rxpk': [{'tmst': 300018006, 'chan': 4, 'rfch': 1, 'freq': 903.1, 'stat': 1, 'modu': 'LORA', 'datr': 'SF8BW125', 'codr': '4/5', 'lsnr': 10.5, 'rssi': -51, 'size': 15, 'data': 'QO++rd6AcAPgNzhtWWs3'}]}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0:02:04.003932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0370, FOpts: ), FPort: e0, FRMPayload: 02e2, MIC: 6d596b37)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0:02:04.003932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0:02:04.003932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a677, FOpts: ), FPort: e0, FRMPayload: 0301010101010101010101010101010101010101010101010101010101010101010101010101010101010101010101010101010101), MIC: 8d87f4d5)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0:02:04.003932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bcac, Identifier = 03, JSON = {'txpk': {'imme': False, 'tmst': 302018006, 'rfch': 0, 'powe': 21, 'ipol': True, 'datr': 'SF12BW500', 'freq': 923.3, 'modu': 'LORA', 'codr': '4/5', 'prea': 8, 'ncrc': True, 'size': 66, 'data': 'YO++rd4Ad6bgE2KLG+4OEcGdRRDt/3slzun4srEpRXBWZNTBI9E3ih69EKy/xp62BGA3DOUFoi+LODzjueGNh/TV'}}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0:02:04.003932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0:02:04.003932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bcac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0:02:08.853869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0:02:08.855891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14ea, Identifier = 00, JSON = {'rxpk': [{'tmst': 304860558, 'chan': 7, 'rfch': 1, 'freq': 903.7, 'stat': 1, 'modu': 'LORA', 'datr': 'SF8BW125', 'codr': '4/5', 'lsnr': 11.5, 'rssi': -53, 'size': 15, 'data': 'QO++rd6AcQPgXF4Y3bgJ'}]}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0:02:08.855891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0371, FOpts: ), FPort: e0, FRMPayload: 02e3, MIC: 18ddb809)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0:02:08.855891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0:02:08.855891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a678, FOpts: ), FPort: e0, FRMPayload: 0301010101010101010101010101010101010101010101010101010101010101010101010101010101010101010101010101010101), MIC: 8c4e77ec)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0:02:08.855891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b309, Identifier = 03, JSON = {'txpk': {'imme': False, 'tmst': 306860558, 'rfch': 0, 'powe': 21, 'ipol': True, 'datr': 'SF12BW500', 'freq': 923.3, 'modu': 'LORA', 'codr': '4/5', 'prea': 8, 'ncrc': True, 'size': 66, 'data': 'YO++rd4AeKbgofT0xMxYXAU6mEbjUz0uw0ooY1e4jcpzmSDqPs4L8dBwqw1JU276wSbM5EiWlcVFuMsEms+MTnfs'}}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0:02:08.855891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0:02:08.855891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b309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0:02:10.714336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2789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0:02:10.714336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2789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0:02:13.689880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0:02:13.689880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14eb, Identifier = 00, JSON = {'rxpk': [{'tmst': 309703150, 'chan': 0, 'rfch': 0, 'freq': 902.3, 'stat': 1, 'modu': 'LORA', 'datr': 'SF8BW125', 'codr': '4/5', 'lsnr': 11.0, 'rssi': -52, 'size': 15, 'data': 'QO++rd6AcgPgNI2fze3M'}]}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0:02:13.689880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0372, FOpts: ), FPort: e0, FRMPayload: 02e4, MIC: 9fcdedcc)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0:02:13.689880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0:02:13.689880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a679, FOpts: ), FPort: e0, FRMPayload: 0301010101010101010101010101010101010101010101010101010101010101010101010101010101010101010101010101010101), MIC: 04984f1d)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0:02:13.689880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c63b, Identifier = 03, JSON = {'txpk': {'imme': False, 'tmst': 311703150, 'rfch': 0, 'powe': 21, 'ipol': True, 'datr': 'SF12BW500', 'freq': 923.3, 'modu': 'LORA', 'codr': '4/5', 'prea': 8, 'ncrc': True, 'size': 66, 'data': 'YO++rd4AeabgPozkC2y7It88RQUx2rOFVcnIS4b2xnmgv0mOKuTZw3lutbfXRQpjFWM3a189NMbr9NMd0oQEmE8d'}}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0:02:13.689880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0:02:13.689880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c63b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0:02:18.560892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0:02:18.562937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14ec, Identifier = 00, JSON = {'rxpk': [{'tmst': 314545925, 'chan': 5, 'rfch': 1, 'freq': 903.5, 'stat': 1, 'modu': 'LORA', 'datr': 'SF8BW125', 'codr': '4/5', 'lsnr': 10.5, 'rssi': -51, 'size': 15, 'data': 'QO++rd6AcwPgG87BKc6p'}]}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0:02:18.562937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0373, FOpts: ), FPort: e0, FRMPayload: 02e5, MIC: c129cea9)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0:02:18.562937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0:02:18.562937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a67a, FOpts: ), FPort: e0, FRMPayload: 0301010101010101010101010101010101010101010101010101010101010101010101010101010101010101010101010101010101), MIC: c42113b1)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0:02:18.562937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1ee4, Identifier = 03, JSON = {'txpk': {'imme': False, 'tmst': 316545925, 'rfch': 0, 'powe': 21, 'ipol': True, 'datr': 'SF12BW500', 'freq': 923.3, 'modu': 'LORA', 'codr': '4/5', 'prea': 8, 'ncrc': True, 'size': 66, 'data': 'YO++rd4AeqbgazYg2r7tJDDozo7V4n1WVSS+sPpVI1R8z0wRktsleqeStPFGY6Rp3ExYRXCoUOAj+WYY3ovEIROx'}}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0:02:18.562937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0:02:18.562937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1ee4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0:02:20.853886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1024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0:02:20.853886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1024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0:02:23.452620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0:02:23.454663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14ee, Identifier = 00, JSON = {'rxpk': [{'tmst': 319428927, 'chan': 1, 'rfch': 0, 'freq': 902.5, 'stat': 1, 'modu': 'LORA', 'datr': 'SF8BW125', 'codr': '4/5', 'lsnr': 10.8, 'rssi': -51, 'size': 15, 'data': 'QO++rd6AdAPgHV8+en6f'}]}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0:02:23.454663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0374, FOpts: ), FPort: e0, FRMPayload: 02e6, MIC: 3e7a7e9f)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0:02:23.454663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0:02:23.454663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a67b, FOpts: ), FPort: e0, FRMPayload: 0301010101010101010101010101010101010101010101010101010101010101010101010101010101010101010101010101010101), MIC: f7b28445)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0:02:23.454663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0c82, Identifier = 03, JSON = {'txpk': {'imme': False, 'tmst': 321428927, 'rfch': 0, 'powe': 21, 'ipol': True, 'datr': 'SF12BW500', 'freq': 923.3, 'modu': 'LORA', 'codr': '4/5', 'prea': 8, 'ncrc': True, 'size': 66, 'data': 'YO++rd4Ae6bg7IWQzVjB/vQPuhzTmn3bmZMcf3Tv+x1uyu9anYH4GAqKx2A6I+x1Iz9HKPRs8v9UZataeJ73soRF'}}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0:02:23.454663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0:02:23.454663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0c82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0:02:28.298440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14ef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0:02:28.298440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14ef, Identifier = 00, JSON = {'rxpk': [{'tmst': 324271534, 'chan': 3, 'rfch': 0, 'freq': 902.9, 'stat': 1, 'modu': 'LORA', 'datr': 'SF8BW125', 'codr': '4/5', 'lsnr': 9.5, 'rssi': -49, 'size': 15, 'data': 'QO++rd6AdQPg3A3pHFEC'}]}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0:02:28.298440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0375, FOpts: ), FPort: e0, FRMPayload: 02e7, MIC: e91c5102)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0:02:28.298440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0:02:28.298440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a67c, FOpts: ), FPort: e0, FRMPayload: 0301010101010101010101010101010101010101010101010101010101010101010101010101010101010101010101010101010101), MIC: af118310)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0:02:28.298440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b451, Identifier = 03, JSON = {'txpk': {'imme': False, 'tmst': 326271534, 'rfch': 0, 'powe': 21, 'ipol': True, 'datr': 'SF12BW500', 'freq': 923.3, 'modu': 'LORA', 'codr': '4/5', 'prea': 8, 'ncrc': True, 'size': 66, 'data': 'YO++rd4AfKbg/o0i9DgXCIXVolQHAb+zlgrMO1FZo1PxERCsXPU/HEiZJSA2Tdqw6/rbCEQXCM+z1GSqY6qvEYMQ'}}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0:02:28.298440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0:02:28.298440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b451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0:02:30.958167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e0f8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0:02:30.958167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e0f8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0:02:33.148601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0:02:33.148601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14f0, Identifier = 00, JSON = {'rxpk': [{'tmst': 329114150, 'chan': 5, 'rfch': 1, 'freq': 903.5, 'stat': 1, 'modu': 'LORA', 'datr': 'SF8BW125', 'codr': '4/5', 'lsnr': 8.8, 'rssi': -49, 'size': 15, 'data': 'QO++rd6AdgPgL3/YzOXJ'}]}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0:02:33.148601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0376, FOpts: ), FPort: e0, FRMPayload: 02e8, MIC: d8cce5c9)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0:02:33.148601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0:02:33.148601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a67d, FOpts: ), FPort: e0, FRMPayload: 0301010101010101010101010101010101010101010101010101010101010101010101010101010101010101010101010101010101), MIC: 9b1502a6)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0:02:33.148601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7d69, Identifier = 03, JSON = {'txpk': {'imme': False, 'tmst': 331114150, 'rfch': 0, 'powe': 21, 'ipol': True, 'datr': 'SF12BW500', 'freq': 923.3, 'modu': 'LORA', 'codr': '4/5', 'prea': 8, 'ncrc': True, 'size': 66, 'data': 'YO++rd4AfabgmjYoX3f2xKdTC84CE2y5g0/QLIrlm1dUHAkcD+wNLoENAgZf96o2A5ZbzE8R5nQks0xUYA+bFQKm'}}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0:02:33.148601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0:02:33.148601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7d69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0:02:37.912332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0:02:37.914393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14f1, Identifier = 00, JSON = {'rxpk': [{'tmst': 333956717, 'chan': 2, 'rfch': 0, 'freq': 902.7, 'stat': 1, 'modu': 'LORA', 'datr': 'SF8BW125', 'codr': '4/5', 'lsnr': 8.0, 'rssi': -50, 'size': 15, 'data': 'QO++rd6AdwPg2vBDENmH'}]}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0:02:37.914393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0377, FOpts: ), FPort: e0, FRMPayload: 02e9, MIC: 4310d987)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0:02:37.914393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0:02:37.914393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a67e, FOpts: ), FPort: e0, FRMPayload: 0301010101010101010101010101010101010101010101010101010101010101010101010101010101010101010101010101010101), MIC: 5b088b28)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0:02:37.914393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edae, Identifier = 03, JSON = {'txpk': {'imme': False, 'tmst': 335956717, 'rfch': 0, 'powe': 21, 'ipol': True, 'datr': 'SF12BW500', 'freq': 923.3, 'modu': 'LORA', 'codr': '4/5', 'prea': 8, 'ncrc': True, 'size': 66, 'data': 'YO++rd4Afqbglx9JGEmbdKr+qxIdDQyidmZc1h9KA6frFQE+k+ptBwjreutD4P0Ibpp8GUwxR/pwSflWxFxbCIso'}}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0:02:37.914393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0:02:37.914393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edae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0:02:40.990983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3987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0:02:40.990983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3987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0:02:42.773333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0:02:42.775382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14f2, Identifier = 00, JSON = {'rxpk': [{'tmst': 338799294, 'chan': 4, 'rfch': 1, 'freq': 903.1, 'stat': 1, 'modu': 'LORA', 'datr': 'SF8BW125', 'codr': '4/5', 'lsnr': 10.5, 'rssi': -51, 'size': 15, 'data': 'QO++rd6AeAPgY4h64TiQ'}]}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0:02:42.775382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0378, FOpts: ), FPort: e0, FRMPayload: 02ea, MIC: 7ae13890)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0:02:42.775382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0:02:42.775382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a67f, FOpts: ), FPort: e0, FRMPayload: 0301010101010101010101010101010101010101010101010101010101010101010101010101010101010101010101010101010101), MIC: f2517cf7)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0:02:42.775382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236c, Identifier = 03, JSON = {'txpk': {'imme': False, 'tmst': 340799294, 'rfch': 0, 'powe': 21, 'ipol': True, 'datr': 'SF12BW500', 'freq': 923.3, 'modu': 'LORA', 'codr': '4/5', 'prea': 8, 'ncrc': True, 'size': 66, 'data': 'YO++rd4Af6bgUX9fzu2F/hrQ9AzSBPpSTsWOeRh1ZU7zxfxpYrrV8E9OtlxZ/bMdXldYKLR5pv26gl7jZ4byUXz3'}}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0:02:42.775382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0:02:42.775382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02 236c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0:02:47.662495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0:02:47.664549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14f3, Identifier = 00, JSON = {'rxpk': [{'tmst': 343641854, 'chan': 7, 'rfch': 1, 'freq': 903.7, 'stat': 1, 'modu': 'LORA', 'datr': 'SF8BW125', 'codr': '4/5', 'lsnr': 9.8, 'rssi': -52, 'size': 15, 'data': 'QO++rd6AeQPgfGC4fEj3'}]}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0:02:47.664549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0379, FOpts: ), FPort: e0, FRMPayload: 02eb, MIC: b87c48f7)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0:02:47.664549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0:02:47.664549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a680, FOpts: ), FPort: e0, FRMPayload: 0301010101010101010101010101010101010101010101010101010101010101010101010101010101010101010101010101010101), MIC: d49e9bed)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0:02:47.664549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bf48, Identifier = 03, JSON = {'txpk': {'imme': False, 'tmst': 345641854, 'rfch': 0, 'powe': 21, 'ipol': True, 'datr': 'SF12BW500', 'freq': 923.3, 'modu': 'LORA', 'codr': '4/5', 'prea': 8, 'ncrc': True, 'size': 66, 'data': 'YO++rd4AgKbgLbxn6eaUqxXL/QFx0iIFGbI8ZoD8nvJcNih7xcHvxxiqE98w2LQTZrvm0MLcOX7MDPPMiRXUnpvt'}}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0:02:47.664549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0:02:47.664549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bf48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0:02:51.156729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5dc5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0:02:51.156729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5dc5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0:02:52.441958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0:02:52.443976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14f4, Identifier = 00, JSON = {'rxpk': [{'tmst': 348484430, 'chan': 0, 'rfch': 0, 'freq': 902.3, 'stat': 1, 'modu': 'LORA', 'datr': 'SF8BW125', 'codr': '4/5', 'lsnr': 9.5, 'rssi': -50, 'size': 15, 'data': 'QO++rd6AegPgigkL9AgH'}]}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0:02:52.443976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037a, FOpts: ), FPort: e0, FRMPayload: 02ec, MIC: 0bf40807)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0:02:52.443976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0:02:52.443976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a681, FOpts: ), FPort: e0, FRMPayload: 0301010101010101010101010101010101010101010101010101010101010101010101010101010101010101010101010101010101), MIC: 90c8a542)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0:02:52.443976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0e9a, Identifier = 03, JSON = {'txpk': {'imme': False, 'tmst': 350484430, 'rfch': 0, 'powe': 21, 'ipol': True, 'datr': 'SF12BW500', 'freq': 923.3, 'modu': 'LORA', 'codr': '4/5', 'prea': 8, 'ncrc': True, 'size': 66, 'data': 'YO++rd4AgabgD73goq2obhW2HXBQVpe/B9Jmmijh/NYvHauL4HSzwRjtBluZ3R1MO8DdjDTFX1om+HONjfiQyKVC'}}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0:02:52.443976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0:02:52.443976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0e9a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0:02:57.334130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0:02:57.334130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14f6, Identifier = 00, JSON = {'rxpk': [{'tmst': 353327191, 'chan': 6, 'rfch': 1, 'freq': 903.3, 'stat': 1, 'modu': 'LORA', 'datr': 'SF8BW125', 'codr': '4/5', 'lsnr': 8.0, 'rssi': -51, 'size': 15, 'data': 'QO++rd6AewPgVnpO+kam'}]}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0:02:57.334130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037b, FOpts: ), FPort: e0, FRMPayload: 02ed, MIC: 4efa46a6)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0:02:57.334130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0:02:57.334130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a682, FOpts: ), FPort: e0, FRMPayload: 0301010101010101010101010101010101010101010101010101010101010101010101010101010101010101010101010101010101), MIC: af5a3632)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0:02:57.334130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fbf2, Identifier = 03, JSON = {'txpk': {'imme': False, 'tmst': 355327191, 'rfch': 0, 'powe': 21, 'ipol': True, 'datr': 'SF12BW500', 'freq': 923.3, 'modu': 'LORA', 'codr': '4/5', 'prea': 8, 'ncrc': True, 'size': 66, 'data': 'YO++rd4AgqbgDtc5L1vdrwf3cBuUNznXrpObSTtCHaD6KTxrBDApdKrDfW14Hu108NSDVyagWsxOfwmkqlKvWjYy'}}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0:02:57.334130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0:02:57.334130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fbf2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0:03:01.222082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02 435c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0:03:01.222082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02 435c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0:03:02.216982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0:03:02.216982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14f7, Identifier = 00, JSON = {'rxpk': [{'tmst': 358210296, 'chan': 2, 'rfch': 0, 'freq': 902.7, 'stat': 1, 'modu': 'LORA', 'datr': 'SF8BW125', 'codr': '4/5', 'lsnr': 8.5, 'rssi': -49, 'size': 15, 'data': 'QO++rd6AfAPgrDQjJT9m'}]}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0:03:02.216982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037c, FOpts: ), FPort: e0, FRMPayload: 02ee, MIC: 23253f66)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0:03:02.216982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0:03:02.216982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a683, FOpts: ), FPort: e0, FRMPayload: 0301010101010101010101010101010101010101010101010101010101010101010101010101010101010101010101010101010101), MIC: 572d5fe8)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0:03:02.216982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ebff, Identifier = 03, JSON = {'txpk': {'imme': False, 'tmst': 360210296, 'rfch': 0, 'powe': 21, 'ipol': True, 'datr': 'SF12BW500', 'freq': 923.3, 'modu': 'LORA', 'codr': '4/5', 'prea': 8, 'ncrc': True, 'size': 66, 'data': 'YO++rd4Ag6bgr4HF6RhtSKbFnv9ZLerGjiyGLZ6W4qv1SDA5pW1MQaHEUtcxz6SYOszjkMVxk3tEmYv9cO5XLV/o'}}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0:03:02.216982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0:03:02.216982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ebff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0:03:07.019675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0:03:07.019675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14f8, Identifier = 00, JSON = {'rxpk': [{'tmst': 363052817, 'chan': 1, 'rfch': 0, 'freq': 902.5, 'stat': 1, 'modu': 'LORA', 'datr': 'SF8BW125', 'codr': '4/5', 'lsnr': 10.8, 'rssi': -51, 'size': 15, 'data': 'QO++rd6AfQPgMkzpS2RS'}]}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0:03:07.019675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037d, FOpts: ), FPort: e0, FRMPayload: 02ef, MIC: e94b6452)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0:03:07.019675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0:03:07.019675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a684, FOpts: ), FPort: e0, FRMPayload: 0301010101010101010101010101010101010101010101010101010101010101010101010101010101010101010101010101010101), MIC: acafe376)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0:03:07.019675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b83e, Identifier = 03, JSON = {'txpk': {'imme': False, 'tmst': 365052817, 'rfch': 0, 'powe': 21, 'ipol': True, 'datr': 'SF12BW500', 'freq': 923.3, 'modu': 'LORA', 'codr': '4/5', 'prea': 8, 'ncrc': True, 'size': 66, 'data': 'YO++rd4AhKbgzCWrVCirwT2OEa1+DcUdpIsqJMbohrii5OS9CKZXxMyIU/NMS68XN10e31GUKEXuu8chEC6sr+N2'}}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0:03:07.019675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0:03:07.019675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b83e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0:03:11.353216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4a00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0:03:11.353216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4a00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0:03:11.879657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0:03:11.881858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14f9, Identifier = 00, JSON = {'rxpk': [{'tmst': 367895499, 'chan': 0, 'rfch': 0, 'freq': 902.3, 'stat': 1, 'modu': 'LORA', 'datr': 'SF8BW125', 'codr': '4/5', 'lsnr': 10.5, 'rssi': -52, 'size': 15, 'data': 'QO++rd6AfgPgJ807e51K'}]}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0:03:11.881858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037e, FOpts: ), FPort: e0, FRMPayload: 02f0, MIC: 3b7b9d4a)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0:03:11.881858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0:03:11.881858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a685, FOpts: ), FPort: e0, FRMPayload: 0301010101010101010101010101010101010101010101010101010101010101010101010101010101010101010101010101010101), MIC: db3356ba)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0:03:11.881858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b84c, Identifier = 03, JSON = {'txpk': {'imme': False, 'tmst': 369895499, 'rfch': 0, 'powe': 21, 'ipol': True, 'datr': 'SF12BW500', 'freq': 923.3, 'modu': 'LORA', 'codr': '4/5', 'prea': 8, 'ncrc': True, 'size': 66, 'data': 'YO++rd4AhabgtYDc8J7yXQVeGMZ538FFvSgEgw7EW64zIZDmxW/Y5+TSseVMs8NZBIGx+GcruE3b6O2NdSLbM1a6'}}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0:03:11.881858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0:03:11.881858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b84c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0:03:16.716194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0:03:16.716194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14fa, Identifier = 00, JSON = {'rxpk': [{'tmst': 372738284, 'chan': 7, 'rfch': 1, 'freq': 903.7, 'stat': 1, 'modu': 'LORA', 'datr': 'SF8BW125', 'codr': '4/5', 'lsnr': 11.8, 'rssi': -53, 'size': 15, 'data': 'QO++rd6AfwPgXC6zsLhy'}]}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0:03:16.716194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037f, FOpts: ), FPort: e0, FRMPayload: 02f1, MIC: b3b0b872)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0:03:16.716194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0:03:16.716194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a686, FOpts: ), FPort: e0, FRMPayload: 0301010101010101010101010101010101010101010101010101010101010101010101010101010101010101010101010101010101), MIC: dc960112)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0:03:16.716194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c531, Identifier = 03, JSON = {'txpk': {'imme': False, 'tmst': 374738284, 'rfch': 0, 'powe': 21, 'ipol': True, 'datr': 'SF12BW500', 'freq': 923.3, 'modu': 'LORA', 'codr': '4/5', 'prea': 8, 'ncrc': True, 'size': 66, 'data': 'YO++rd4AhqbgOOPQXp8KoNM1cHh4ICjXO7zE6iGXa4QvHrW0VMUDiG6DpEIz14HVO7wT7BtbIHSquxob2YfclgES'}}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0:03:16.716194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0:03:16.716194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c531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0:03:21.434069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ca5b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0:03:21.434069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ca5b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0:03:21.604170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0:03:21.604170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14fb, Identifier = 00, JSON = {'rxpk': [{'tmst': 377580867, 'chan': 6, 'rfch': 1, 'freq': 903.3, 'stat': 1, 'modu': 'LORA', 'datr': 'SF8BW125', 'codr': '4/5', 'lsnr': 8.0, 'rssi': -50, 'size': 15, 'data': 'QO++rd6AgAPgj1pbtNSr'}]}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0:03:21.604170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0380, FOpts: ), FPort: e0, FRMPayload: 02f2, MIC: 5bb4d4ab)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0:03:21.604170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0:03:21.604170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a687, FOpts: ), FPort: e0, FRMPayload: 0301010101010101010101010101010101010101010101010101010101010101010101010101010101010101010101010101010101), MIC: 0343711e)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0:03:21.604170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721e, Identifier = 03, JSON = {'txpk': {'imme': False, 'tmst': 379580867, 'rfch': 0, 'powe': 21, 'ipol': True, 'datr': 'SF12BW500', 'freq': 923.3, 'modu': 'LORA', 'codr': '4/5', 'prea': 8, 'ncrc': True, 'size': 66, 'data': 'YO++rd4Ah6bguykeOF05ZVknYL0NjYW0tGpQWZvGQSS4+WTJO8LNBt7Aw6ISan9cxzzMigiX/1RR6DQbLscDQ3Ee'}}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0:03:21.604170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0:03:21.604170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02 721e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0:03:26.456376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0:03:26.458394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14fd, Identifier = 00, JSON = {'rxpk': [{'tmst': 382423475, 'chan': 4, 'rfch': 1, 'freq': 903.1, 'stat': 1, 'modu': 'LORA', 'datr': 'SF8BW125', 'codr': '4/5', 'lsnr': 10.5, 'rssi': -50, 'size': 15, 'data': 'QO++rd6AgQPgFGdpqtEW'}]}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0:03:26.458394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0381, FOpts: ), FPort: e0, FRMPayload: 02f3, MIC: 69aad116)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0:03:26.458394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0:03:26.458394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a688, FOpts: ), FPort: e0, FRMPayload: 0301010101010101010101010101010101010101010101010101010101010101010101010101010101010101010101010101010101), MIC: f4c7f850)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0:03:26.458394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9b91, Identifier = 03, JSON = {'txpk': {'imme': False, 'tmst': 384423475, 'rfch': 0, 'powe': 21, 'ipol': True, 'datr': 'SF12BW500', 'freq': 923.3, 'modu': 'LORA', 'codr': '4/5', 'prea': 8, 'ncrc': True, 'size': 66, 'data': 'YO++rd4AiKbgrwITmcc599ECudqDM+SiuKtSBz3R3iGRoy/GDZAH+10YRRIaYhL5ZJMX1okvenhfETju3V/0x/hQ'}}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0:03:26.458394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0:03:26.458394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9b91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0:03:31.273635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0:03:31.275687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14fe, Identifier = 00, JSON = {'rxpk': [{'tmst': 387266045, 'chan': 5, 'rfch': 1, 'freq': 903.5, 'stat': 1, 'modu': 'LORA', 'datr': 'SF8BW125', 'codr': '4/5', 'lsnr': 10.5, 'rssi': -52, 'size': 15, 'data': 'QO++rd6AggPgb1ufTE8E'}]}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0:03:31.275687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0382, FOpts: ), FPort: e0, FRMPayload: 02f4, MIC: 9f4c4f04)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0:03:31.275687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0:03:31.275687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a689, FOpts: ), FPort: e0, FRMPayload: 0301010101010101010101010101010101010101010101010101010101010101010101010101010101010101010101010101010101), MIC: cd20be76)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0:03:31.275687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69a0, Identifier = 03, JSON = {'txpk': {'imme': False, 'tmst': 389266045, 'rfch': 0, 'powe': 21, 'ipol': True, 'datr': 'SF12BW500', 'freq': 923.3, 'modu': 'LORA', 'codr': '4/5', 'prea': 8, 'ncrc': True, 'size': 66, 'data': 'YO++rd4AiabgD9eYW9rW62qOKhJNGCXyrOaOhOwYENu2NnhlU0b0a4XIqfBzoEl8IUXqDj9YPLaugaUDevTNIL52'}}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0:03:31.275687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0:03:31.275687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69a0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0:03:31.493777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c75a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0:03:31.493777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c75a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0:03:36.108280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14ff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0:03:36.110339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14ff, Identifier = 00, JSON = {'rxpk': [{'tmst': 392108604, 'chan': 3, 'rfch': 0, 'freq': 902.9, 'stat': 1, 'modu': 'LORA', 'datr': 'SF8BW125', 'codr': '4/5', 'lsnr': 9.8, 'rssi': -51, 'size': 15, 'data': 'QO++rd6AgwPg+OvIeCE1'}]}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0:03:36.110339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0383, FOpts: ), FPort: e0, FRMPayload: 02f5, MIC: c8782135)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0:03:36.110339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0:03:36.110339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a68a, FOpts: ), FPort: e0, FRMPayload: 0301010101010101010101010101010101010101010101010101010101010101010101010101010101010101010101010101010101), MIC: 5bfb27fe)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0:03:36.110339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05b2, Identifier = 03, JSON = {'txpk': {'imme': False, 'tmst': 394108604, 'rfch': 0, 'powe': 21, 'ipol': True, 'datr': 'SF12BW500', 'freq': 923.3, 'modu': 'LORA', 'codr': '4/5', 'prea': 8, 'ncrc': True, 'size': 66, 'data': 'YO++rd4AiqbgqQScq4I2PTCvpOCvVYisoOyaEOds+jmD9HdpAhy5bKCdleaOPCdq9koB8LTJASKwdWzV4WBb+yf+'}}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0:03:36.110339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0:03:36.110339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05b2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0:03:41.002821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0:03:41.002821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1500, Identifier = 00, JSON = {'rxpk': [{'tmst': 396991702, 'chan': 2, 'rfch': 0, 'freq': 902.7, 'stat': 1, 'modu': 'LORA', 'datr': 'SF8BW125', 'codr': '4/5', 'lsnr': 8.0, 'rssi': -51, 'size': 15, 'data': 'QO++rd6AhAPgZOUYVDEW'}]}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0:03:41.002821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0384, FOpts: ), FPort: e0, FRMPayload: 02f6, MIC: 18543116)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0:03:41.002821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0:03:41.002821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a68b, FOpts: ), FPort: e0, FRMPayload: 0301010101010101010101010101010101010101010101010101010101010101010101010101010101010101010101010101010101), MIC: fd708642)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0:03:41.002821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67ab, Identifier = 03, JSON = {'txpk': {'imme': False, 'tmst': 398991702, 'rfch': 0, 'powe': 21, 'ipol': True, 'datr': 'SF12BW500', 'freq': 923.3, 'modu': 'LORA', 'codr': '4/5', 'prea': 8, 'ncrc': True, 'size': 66, 'data': 'YO++rd4Ai6bgSKB+ELh2OtYNMLrYNE8A6F1Li6FrL7YoPTKF78xV//1XFTqE//xCJLz1YbCgTSulJP+zMnD9cIZC'}}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0:03:41.002821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0:03:41.002821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67ab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0:03:41.630862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8ce3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0:03:41.630862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8ce3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0:03:45.843699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0:03:45.843699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1501, Identifier = 00, JSON = {'rxpk': [{'tmst': 401834246, 'chan': 4, 'rfch': 1, 'freq': 903.1, 'stat': 1, 'modu': 'LORA', 'datr': 'SF8BW125', 'codr': '4/5', 'lsnr': 10.3, 'rssi': -50, 'size': 15, 'data': 'QO++rd6AhQPgRjvwp5nS'}]}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0:03:45.843699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0385, FOpts: ), FPort: e0, FRMPayload: 02f7, MIC: f0a799d2)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0:03:45.843699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0:03:45.843699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a68c, FOpts: ), FPort: e0, FRMPayload: 0301010101010101010101010101010101010101010101010101010101010101010101010101010101010101010101010101010101), MIC: 828f3fbb)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0:03:45.843699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4355, Identifier = 03, JSON = {'txpk': {'imme': False, 'tmst': 403834246, 'rfch': 0, 'powe': 21, 'ipol': True, 'datr': 'SF12BW500', 'freq': 923.3, 'modu': 'LORA', 'codr': '4/5', 'prea': 8, 'ncrc': True, 'size': 66, 'data': 'YO++rd4AjKbg2q7B6OWy4yFG0xM9byes3v+OKAW6TEjjzqEUcQAVp5G8ehT4n/QeZwB1pxAXP9v+VGBE/NWCjz+7'}}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0:03:45.843699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0:03:45.843699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4355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0:03:50.661501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0:03:50.663518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1502, Identifier = 00, JSON = {'rxpk': [{'tmst': 406676816, 'chan': 0, 'rfch': 0, 'freq': 902.3, 'stat': 1, 'modu': 'LORA', 'datr': 'SF8BW125', 'codr': '4/5', 'lsnr': 10.3, 'rssi': -52, 'size': 15, 'data': 'QO++rd6AhgPgaR4vqk/s'}]}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0:03:50.663518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0386, FOpts: ), FPort: e0, FRMPayload: 02f8, MIC: 2faa4fec)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0:03:50.663518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0:03:50.663518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a68d, FOpts: ), FPort: e0, FRMPayload: 0301010101010101010101010101010101010101010101010101010101010101010101010101010101010101010101010101010101), MIC: 8b25e00e)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0:03:50.663518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9062, Identifier = 03, JSON = {'txpk': {'imme': False, 'tmst': 408676816, 'rfch': 0, 'powe': 21, 'ipol': True, 'datr': 'SF12BW500', 'freq': 923.3, 'modu': 'LORA', 'codr': '4/5', 'prea': 8, 'ncrc': True, 'size': 66, 'data': 'YO++rd4Ajabg2bl0We4U06kMFMqJfjVA3whtHM4SDFDuEjbBhR8z3qJmykadR4O1VX0a3ljv/2r8PsPUYwyLJeAO'}}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0:03:50.663518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0:03:50.663518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9062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0:03:51.691890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0b3b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0:03:51.691890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0b3b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0:03:55.484499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0:03:55.486541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1504, Identifier = 00, JSON = {'rxpk': [{'tmst': 411519537, 'chan': 1, 'rfch': 0, 'freq': 902.5, 'stat': 1, 'modu': 'LORA', 'datr': 'SF8BW125', 'codr': '4/5', 'lsnr': 9.8, 'rssi': -50, 'size': 15, 'data': 'QO++rd6AhwPgI1rXwG/D'}]}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0:03:55.486541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0387, FOpts: ), FPort: e0, FRMPayload: 02f9, MIC: d7c06fc3)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0:03:55.486541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0:03:55.486541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a68e, FOpts: ), FPort: e0, FRMPayload: 0301010101010101010101010101010101010101010101010101010101010101010101010101010101010101010101010101010101), MIC: 4acca56b)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0:03:55.486541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187a, Identifier = 03, JSON = {'txpk': {'imme': False, 'tmst': 413519537, 'rfch': 0, 'powe': 21, 'ipol': True, 'datr': 'SF12BW500', 'freq': 923.3, 'modu': 'LORA', 'codr': '4/5', 'prea': 8, 'ncrc': True, 'size': 66, 'data': 'YO++rd4AjqbgX1pVimI/egcgt5QwUCh7wXasxaINCUrgjQIiDnxUSHo+okF0Y1GpEsFz2IFOl77q5yo+hLlKzKVr'}}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0:03:55.486541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0:03:55.486541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02 187a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0:04:00.335334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0:04:00.335334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1505, Identifier = 00, JSON = {'rxpk': [{'tmst': 416362169, 'chan': 5, 'rfch': 1, 'freq': 903.5, 'stat': 1, 'modu': 'LORA', 'datr': 'SF8BW125', 'codr': '4/5', 'lsnr': 9.0, 'rssi': -47, 'size': 15, 'data': 'QO++rd6AiAPgbYHhsucy'}]}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0:04:00.338377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0388, FOpts: ), FPort: e0, FRMPayload: 02fa, MIC: e1b2e732)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0:04:00.338377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0:04:00.338377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a68f, FOpts: ), FPort: e0, FRMPayload: 0301010101010101010101010101010101010101010101010101010101010101010101010101010101010101010101010101010101), MIC: 0f3f3b36)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0:04:00.338377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37f2, Identifier = 03, JSON = {'txpk': {'imme': False, 'tmst': 418362169, 'rfch': 0, 'powe': 21, 'ipol': True, 'datr': 'SF12BW500', 'freq': 923.3, 'modu': 'LORA', 'codr': '4/5', 'prea': 8, 'ncrc': True, 'size': 66, 'data': 'YO++rd4Aj6bg0Dl3Y4YcgC1s1eOpIg2FoZUh8kHHDJ5K+XBYnr4s/irZrNdfoxfgcuKJiqKUY9p/8+ch/KEPPzs2'}}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0:04:00.338377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0:04:00.338377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37f2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0:04:01.796696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26a7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0:04:01.796696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26a7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0:04:05.187358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0:04:05.187358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1506, Identifier = 00, JSON = {'rxpk': [{'tmst': 421204713, 'chan': 3, 'rfch': 0, 'freq': 902.9, 'stat': 1, 'modu': 'LORA', 'datr': 'SF8BW125', 'codr': '4/5', 'lsnr': 10.0, 'rssi': -53, 'size': 15, 'data': 'QO++rd6AiQPgyU2ANKbE'}]}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0:04:05.187358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0389, FOpts: ), FPort: e0, FRMPayload: 02fb, MIC: 8034a6c4)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0:04:05.187358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0:04:05.187358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a690, FOpts: ), FPort: e0, FRMPayload: 0301010101010101010101010101010101010101010101010101010101010101010101010101010101010101010101010101010101), MIC: d2bb2f9b)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0:04:05.187358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db62, Identifier = 03, JSON = {'txpk': {'imme': False, 'tmst': 423204713, 'rfch': 0, 'powe': 21, 'ipol': True, 'datr': 'SF12BW500', 'freq': 923.3, 'modu': 'LORA', 'codr': '4/5', 'prea': 8, 'ncrc': True, 'size': 66, 'data': 'YO++rd4AkKbgaXSxofkSR3HYICF5jFElbzi2lmq8wCQoq+YFoy1la57c2+qzYheTipoCujL1MXlKC+zs17DSuy+b'}}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0:04:05.187358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0:04:05.187358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db62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0:04:10.025746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0:04:10.027799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1507, Identifier = 00, JSON = {'rxpk': [{'tmst': 426047264, 'chan': 6, 'rfch': 1, 'freq': 903.3, 'stat': 1, 'modu': 'LORA', 'datr': 'SF8BW125', 'codr': '4/5', 'lsnr': 7.8, 'rssi': -56, 'size': 15, 'data': 'QO++rd6AigPgIkC5kcFR'}]}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0:04:10.027799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038a, FOpts: ), FPort: e0, FRMPayload: 02fc, MIC: b991c151)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0:04:10.027799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0:04:10.027799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a691, FOpts: ), FPort: e0, FRMPayload: 0301010101010101010101010101010101010101010101010101010101010101010101010101010101010101010101010101010101), MIC: e4a5ff6c)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0:04:10.027799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87a9, Identifier = 03, JSON = {'txpk': {'imme': False, 'tmst': 428047264, 'rfch': 0, 'powe': 21, 'ipol': True, 'datr': 'SF12BW500', 'freq': 923.3, 'modu': 'LORA', 'codr': '4/5', 'prea': 8, 'ncrc': True, 'size': 66, 'data': 'YO++rd4Akabg0Z1Pdwy4/piBvQED1ovNbAvCIWYKylEM9Dy5Qf8CWSeF7uF5cqjFWy9VVIK6DiRxZqNis4vkpf9s'}}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0:04:10.027799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0:04:10.027799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87a9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0:04:11.876462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4d0e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0:04:11.876462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4d0e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0:04:14.867965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0:04:14.867965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1508, Identifier = 00, JSON = {'rxpk': [{'tmst': 430889863, 'chan': 7, 'rfch': 1, 'freq': 903.7, 'stat': 1, 'modu': 'LORA', 'datr': 'SF8BW125', 'codr': '4/5', 'lsnr': 10.8, 'rssi': -52, 'size': 15, 'data': 'QO++rd6AiwPg5en4eXza'}]}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0:04:14.867965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038b, FOpts: ), FPort: e0, FRMPayload: 02fd, MIC: f8797cda)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0:04:14.867965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0:04:14.867965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a692, FOpts: ), FPort: e0, FRMPayload: 0301010101010101010101010101010101010101010101010101010101010101010101010101010101010101010101010101010101), MIC: 291bc70e)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0:04:14.867965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3d8c, Identifier = 03, JSON = {'txpk': {'imme': False, 'tmst': 432889863, 'rfch': 0, 'powe': 21, 'ipol': True, 'datr': 'SF12BW500', 'freq': 923.3, 'modu': 'LORA', 'codr': '4/5', 'prea': 8, 'ncrc': True, 'size': 66, 'data': 'YO++rd4AkqbgpqEen4bP7reR0+H/pXkz9V1DNj8W5chaRAYRDtR6LA9baBrXPZpv0gB2cTogXi80XZ4cfM8pG8cO'}}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0:04:14.867965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0:04:14.867965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3d8c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0:04:19.750802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0:04:19.750802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1509, Identifier = 00, JSON = {'rxpk': [{'tmst': 435772919, 'chan': 1, 'rfch': 0, 'freq': 902.5, 'stat': 1, 'modu': 'LORA', 'datr': 'SF8BW125', 'codr': '4/5', 'lsnr': 11.3, 'rssi': -52, 'size': 15, 'data': 'QO++rd6AjAPgZVRlzs+G'}]}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0:04:19.750802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038c, FOpts: ), FPort: e0, FRMPayload: 02fe, MIC: 65cecf86)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0:04:19.750802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0:04:19.750802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a693, FOpts: ), FPort: e0, FRMPayload: 0301010101010101010101010101010101010101010101010101010101010101010101010101010101010101010101010101010101), MIC: dd164426)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0:04:19.750802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da8c, Identifier = 03, JSON = {'txpk': {'imme': False, 'tmst': 437772919, 'rfch': 0, 'powe': 21, 'ipol': True, 'datr': 'SF12BW500', 'freq': 923.3, 'modu': 'LORA', 'codr': '4/5', 'prea': 8, 'ncrc': True, 'size': 66, 'data': 'YO++rd4Ak6bgQOHLSLiUVnQgkHkgFuP8CS6pbNJK1xLvKs5pLr674G1BEvrjguUIya91ZfMKZWJCBm57Nx7dFkQm'}}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0:04:19.750802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0:04:19.750802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da8c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0:04:21.999295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1ea4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0:04:21.999295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1ea4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0:04:24.600441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0:04:24.602491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150b, Identifier = 00, JSON = {'rxpk': [{'tmst': 440615511, 'chan': 4, 'rfch': 1, 'freq': 903.1, 'stat': 1, 'modu': 'LORA', 'datr': 'SF8BW125', 'codr': '4/5', 'lsnr': 10.3, 'rssi': -50, 'size': 15, 'data': 'QO++rd6AjQPgEGon8emx'}]}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0:04:24.602491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038d, FOpts: ), FPort: e0, FRMPayload: 02ff, MIC: 27f1e9b1)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0:04:24.602491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0:04:24.602491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a694, FOpts: ), FPort: e0, FRMPayload: 0301010101010101010101010101010101010101010101010101010101010101010101010101010101010101010101010101010101), MIC: f6e5e6bd)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0:04:24.602491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fd9e, Identifier = 03, JSON = {'txpk': {'imme': False, 'tmst': 442615511, 'rfch': 0, 'powe': 21, 'ipol': True, 'datr': 'SF12BW500', 'freq': 923.3, 'modu': 'LORA', 'codr': '4/5', 'prea': 8, 'ncrc': True, 'size': 66, 'data': 'YO++rd4AlKbg5W+2z/QhT48/x56kn0fx2ggj2JVpRWKtkpD2bvzQDmu/xCAG2nvi5G1uX8fDLyV6/MFiFzj25ea9'}}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0:04:24.602491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0:04:24.602491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fd9e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0:04:29.454993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0:04:29.457349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150c, Identifier = 00, JSON = {'rxpk': [{'tmst': 445458055, 'chan': 6, 'rfch': 1, 'freq': 903.3, 'stat': 1, 'modu': 'LORA', 'datr': 'SF8BW125', 'codr': '4/5', 'lsnr': 8.3, 'rssi': -52, 'size': 15, 'data': 'QO++rd6AjgPgjtAHOO1s'}]}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0:04:29.457349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038e, FOpts: ), FPort: e0, FRMPayload: 0300, MIC: 0738ed6c)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0:04:29.457349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0:04:29.457349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a695, FOpts: ), FPort: e0, FRMPayload: 0301010101010101010101010101010101010101010101010101010101010101010101010101010101010101010101010101010101), MIC: fbc2f192)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0:04:29.457349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b0e6, Identifier = 03, JSON = {'txpk': {'imme': False, 'tmst': 447458055, 'rfch': 0, 'powe': 21, 'ipol': True, 'datr': 'SF12BW500', 'freq': 923.3, 'modu': 'LORA', 'codr': '4/5', 'prea': 8, 'ncrc': True, 'size': 66, 'data': 'YO++rd4AlabgrK5CAmm5o5Ym7QEcsD6gVmE012hs1jbD3nhsiASgky8swvrzAzitHRH3OdQU2OwwPale7V77wvGS'}}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0:04:29.457349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0:04:29.457349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b0e6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0:04:32.127976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e4e0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0:04:32.127976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e4e0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0:04:34.258956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0:04:34.258956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150d, Identifier = 00, JSON = {'rxpk': [{'tmst': 450300648, 'chan': 5, 'rfch': 1, 'freq': 903.5, 'stat': 1, 'modu': 'LORA', 'datr': 'SF8BW125', 'codr': '4/5', 'lsnr': 11.5, 'rssi': -52, 'size': 15, 'data': 'QO++rd6AjwPggEsUt8oh'}]}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0:04:34.258956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038f, FOpts: ), FPort: e0, FRMPayload: 0301, MIC: 14b7ca21)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0:04:34.258956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0:04:34.258956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a696, FOpts: ), FPort: e0, FRMPayload: 0301010101010101010101010101010101010101010101010101010101010101010101010101010101010101010101010101010101), MIC: 3146754a)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0:04:34.258956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57fb, Identifier = 03, JSON = {'txpk': {'imme': False, 'tmst': 452300648, 'rfch': 0, 'powe': 21, 'ipol': True, 'datr': 'SF12BW500', 'freq': 923.3, 'modu': 'LORA', 'codr': '4/5', 'prea': 8, 'ncrc': True, 'size': 66, 'data': 'YO++rd4AlqbgXwA06NBIlj6Zc+2cnuRu6Yr8iLPmfdSHh57QZ1ADtyhWELdZzPOTkgVytTvVBKX4gJGyNJQxRnVK'}}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0:04:34.258956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0:04:34.258956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57fb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0:04:39.108461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0:04:39.110592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150e, Identifier = 00, JSON = {'rxpk': [{'tmst': 455143198, 'chan': 2, 'rfch': 0, 'freq': 902.7, 'stat': 1, 'modu': 'LORA', 'datr': 'SF8BW125', 'codr': '4/5', 'lsnr': 7.5, 'rssi': -51, 'size': 15, 'data': 'QO++rd6AkAPgLS9Wd6Mt'}]}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0:04:39.110592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0390, FOpts: ), FPort: e0, FRMPayload: 0302, MIC: 5677a32d)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0:04:39.110592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0:04:39.110592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a697, FOpts: ), FPort: e0, FRMPayload: 0301010101010101010101010101010101010101010101010101010101010101010101010101010101010101010101010101010101), MIC: 7151c201)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0:04:39.110592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75a8, Identifier = 03, JSON = {'txpk': {'imme': False, 'tmst': 457143198, 'rfch': 0, 'powe': 21, 'ipol': True, 'datr': 'SF12BW500', 'freq': 923.3, 'modu': 'LORA', 'codr': '4/5', 'prea': 8, 'ncrc': True, 'size': 66, 'data': 'YO++rd4Al6bgNViSuOprIViLauj1svojWhkWGsO7lD5V8Rcpk32qUPFiOYtfmXUhe63sdGseblum1Zu/CYNxUcIB'}}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0:04:39.110592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0:04:39.110592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75a8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0:04:42.186616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2656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0:04:42.186616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2656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0:04:43.989824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02 150f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0:04:43.989824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150f, Identifier = 00, JSON = {'rxpk': [{'tmst': 459985790, 'chan': 0, 'rfch': 0, 'freq': 902.3, 'stat': 1, 'modu': 'LORA', 'datr': 'SF8BW125', 'codr': '4/5', 'lsnr': 10.8, 'rssi': -53, 'size': 15, 'data': 'QO++rd6AkQPgFGWdF/m7'}]}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0:04:43.992633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0391, FOpts: ), FPort: e0, FRMPayload: 0303, MIC: 9d17f9bb)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0:04:43.992633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0:04:43.992633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a698, FOpts: ), FPort: e0, FRMPayload: 0301010101010101010101010101010101010101010101010101010101010101010101010101010101010101010101010101010101), MIC: 3ce0430b)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0:04:43.992633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17f9, Identifier = 03, JSON = {'txpk': {'imme': False, 'tmst': 461985790, 'rfch': 0, 'powe': 21, 'ipol': True, 'datr': 'SF12BW500', 'freq': 923.3, 'modu': 'LORA', 'codr': '4/5', 'prea': 8, 'ncrc': True, 'size': 66, 'data': 'YO++rd4AmKbgeXBf4PGls2+b42T4cFds4oJHI3V4EIGTEqhJX9d2zcA0fhTVWvNWwXckPBtPXxMOkHpfd8w84EML'}}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0:04:43.992633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0:04:43.992633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17f9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0:04:48.822737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0:04:48.824786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1510, Identifier = 00, JSON = {'rxpk': [{'tmst': 464828560, 'chan': 7, 'rfch': 1, 'freq': 903.7, 'stat': 1, 'modu': 'LORA', 'datr': 'SF8BW125', 'codr': '4/5', 'lsnr': 11.5, 'rssi': -53, 'size': 15, 'data': 'QO++rd6AkgPg3SS0UUVo'}]}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0:04:48.824786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0392, FOpts: ), FPort: e0, FRMPayload: 0304, MIC: b4514568)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0:04:48.824786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0:04:48.824786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a699, FOpts: ), FPort: e0, FRMPayload: 0301010101010101010101010101010101010101010101010101010101010101010101010101010101010101010101010101010101), MIC: 19d2978e)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0:04:48.824786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4835, Identifier = 03, JSON = {'txpk': {'imme': False, 'tmst': 466828560, 'rfch': 0, 'powe': 21, 'ipol': True, 'datr': 'SF12BW500', 'freq': 923.3, 'modu': 'LORA', 'codr': '4/5', 'prea': 8, 'ncrc': True, 'size': 66, 'data': 'YO++rd4AmabgrYvFJ0tsztdkchKK1ZeocWf4QmtcFdO/xLLtSnf2C+J/MowGLo19qKHUGOohR7y3tKT7/ZsZ0peO'}}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0:04:48.824786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0:04:48.824786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4835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0:04:52.323295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ad29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0:04:52.324292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ad29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0:04:53.642617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0:04:53.644674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1512, Identifier = 00, JSON = {'rxpk': [{'tmst': 469671136, 'chan': 3, 'rfch': 0, 'freq': 902.9, 'stat': 1, 'modu': 'LORA', 'datr': 'SF8BW125', 'codr': '4/5', 'lsnr': 10.0, 'rssi': -51, 'size': 15, 'data': 'QO++rd6AkwPgunpVA8/x'}]}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0:04:53.644674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0393, FOpts: ), FPort: e0, FRMPayload: 0305, MIC: 5503cff1)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0:04:53.644674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0:04:53.644674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a69a, FOpts: ), FPort: e0, FRMPayload: 0301010101010101010101010101010101010101010101010101010101010101010101010101010101010101010101010101010101), MIC: 4ef6ae84)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0:04:53.644674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f3e1, Identifier = 03, JSON = {'txpk': {'imme': False, 'tmst': 471671136, 'rfch': 0, 'powe': 21, 'ipol': True, 'datr': 'SF12BW500', 'freq': 923.3, 'modu': 'LORA', 'codr': '4/5', 'prea': 8, 'ncrc': True, 'size': 66, 'data': 'YO++rd4Amqbgpd6p+fHVA1LuEZSOCNAGVx96LlkHetOiy6xIyT6Hg0H/UFMCTdlB2RhHNWlUZqpwtRZOHttO9q6E'}}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0:04:53.644674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0:04:53.644674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f3e1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0:04:58.525130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0:04:58.525130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1513, Identifier = 00, JSON = {'rxpk': [{'tmst': 474554119, 'chan': 1, 'rfch': 0, 'freq': 902.5, 'stat': 1, 'modu': 'LORA', 'datr': 'SF8BW125', 'codr': '4/5', 'lsnr': 10.3, 'rssi': -51, 'size': 15, 'data': 'QO++rd6AlAPglqFbF8n7'}]}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0:04:58.525130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0394, FOpts: ), FPort: e0, FRMPayload: 0306, MIC: 5b17c9fb)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0:04:58.525130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0:04:58.525130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a69b, FOpts: ), FPort: e0, FRMPayload: 0301010101010101010101010101010101010101010101010101010101010101010101010101010101010101010101010101010101), MIC: 096caf3c)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0:04:58.525130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259b, Identifier = 03, JSON = {'txpk': {'imme': False, 'tmst': 476554119, 'rfch': 0, 'powe': 21, 'ipol': True, 'datr': 'SF12BW500', 'freq': 923.3, 'modu': 'LORA', 'codr': '4/5', 'prea': 8, 'ncrc': True, 'size': 66, 'data': 'YO++rd4Am6bg71apjHJna/zrYZfVwrHwR400jTctuq+zGUFIBPEQBce3CcoDeqsQF70gEHIPWjjgjk/wgBQJbK88'}}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0:04:58.525130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0:04:58.525130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02 259b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0:05:02.407433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9f2b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0:05:02.407433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9f2b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0:05:03.384931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0:05:03.387001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1514, Identifier = 00, JSON = {'rxpk': [{'tmst': 479396742, 'chan': 0, 'rfch': 0, 'freq': 902.3, 'stat': 1, 'modu': 'LORA', 'datr': 'SF8BW125', 'codr': '4/5', 'lsnr': 11.3, 'rssi': -53, 'size': 15, 'data': 'QO++rd6AlQPgMaOS0Bge'}]}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0:05:03.387001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0395, FOpts: ), FPort: e0, FRMPayload: 0307, MIC: 92d0181e)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0:05:03.387001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0:05:03.387001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a69c, FOpts: ), FPort: e0, FRMPayload: 0301010101010101010101010101010101010101010101010101010101010101010101010101010101010101010101010101010101), MIC: 15566fc5)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0:05:03.387001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3219, Identifier = 03, JSON = {'txpk': {'imme': False, 'tmst': 481396742, 'rfch': 0, 'powe': 21, 'ipol': True, 'datr': 'SF12BW500', 'freq': 923.3, 'modu': 'LORA', 'codr': '4/5', 'prea': 8, 'ncrc': True, 'size': 66, 'data': 'YO++rd4AnKbgQ1zxpTMfiirHws1a7qyRr0F8wIz9NfoNzxae1NmVCsl9w3RLyRechvIr61rftKWNjx5st2QVVm/F'}}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0:05:03.387001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0:05:03.387001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3219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0:05:08.251408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0:05:08.251408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1515, Identifier = 00, JSON = {'rxpk': [{'tmst': 484239510, 'chan': 3, 'rfch': 0, 'freq': 902.9, 'stat': 1, 'modu': 'LORA', 'datr': 'SF8BW125', 'codr': '4/5', 'lsnr': 9.0, 'rssi': -50, 'size': 15, 'data': 'QO++rd6AlgPgm56V/2nW'}]}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0:05:08.251408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0396, FOpts: ), FPort: e0, FRMPayload: 0308, MIC: 95ff69d6)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0:05:08.251408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0:05:08.251408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a69d, FOpts: ), FPort: e0, FRMPayload: 0301010101010101010101010101010101010101010101010101010101010101010101010101010101010101010101010101010101), MIC: d760d455)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0:05:08.251408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35b2, Identifier = 03, JSON = {'txpk': {'imme': False, 'tmst': 486239510, 'rfch': 0, 'powe': 21, 'ipol': True, 'datr': 'SF12BW500', 'freq': 923.3, 'modu': 'LORA', 'codr': '4/5', 'prea': 8, 'ncrc': True, 'size': 66, 'data': 'YO++rd4AnabgMh7681FW6+t9VxJ18ZOdM4Ejitx69PSELTg4EHq+y5KizhimEjS05gN+DfnkwiFvf93a+MnXYNRV'}}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0:05:08.251408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0:05:08.251408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35b2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0:05:12.556625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ade9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0:05:12.556625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ade9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0:05:13.058045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0:05:13.058045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1516, Identifier = 00, JSON = {'rxpk': [{'tmst': 489082079, 'chan': 2, 'rfch': 0, 'freq': 902.7, 'stat': 1, 'modu': 'LORA', 'datr': 'SF8BW125', 'codr': '4/5', 'lsnr': 8.3, 'rssi': -47, 'size': 15, 'data': 'QO++rd6AlwPgoO7mMI19'}]}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0:05:13.058045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0397, FOpts: ), FPort: e0, FRMPayload: 0309, MIC: e6308d7d)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0:05:13.058045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0:05:13.058045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a69e, FOpts: ), FPort: e0, FRMPayload: 0301010101010101010101010101010101010101010101010101010101010101010101010101010101010101010101010101010101), MIC: e23fbd95)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0:05:13.058045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5548, Identifier = 03, JSON = {'txpk': {'imme': False, 'tmst': 491082079, 'rfch': 0, 'powe': 21, 'ipol': True, 'datr': 'SF12BW500', 'freq': 923.3, 'modu': 'LORA', 'codr': '4/5', 'prea': 8, 'ncrc': True, 'size': 66, 'data': 'YO++rd4Anqbg220jkSqBnTq/6lGRKw4uXkDvU/iUrdTgLbI8s6iR4a1xg6egKK3Fn+quLNlXacm+/MGx+pTiP72V'}}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0:05:13.058045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0:05:13.058045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5548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0:05:17.896211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0:05:17.896211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1517, Identifier = 00, JSON = {'rxpk': [{'tmst': 493924621, 'chan': 5, 'rfch': 1, 'freq': 903.5, 'stat': 1, 'modu': 'LORA', 'datr': 'SF8BW125', 'codr': '4/5', 'lsnr': 10.0, 'rssi': -53, 'size': 15, 'data': 'QO++rd6AmAPgommY7SIR'}]}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0:05:17.896211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0398, FOpts: ), FPort: e0, FRMPayload: 030a, MIC: 98ed2211)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0:05:17.896211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0:05:17.896211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a69f, FOpts: ), FPort: e0, FRMPayload: 0301010101010101010101010101010101010101010101010101010101010101010101010101010101010101010101010101010101), MIC: 4b1864c5)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0:05:17.896211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13df, Identifier = 03, JSON = {'txpk': {'imme': False, 'tmst': 495924621, 'rfch': 0, 'powe': 21, 'ipol': True, 'datr': 'SF12BW500', 'freq': 923.3, 'modu': 'LORA', 'codr': '4/5', 'prea': 8, 'ncrc': True, 'size': 66, 'data': 'YO++rd4An6bgpB7HJ1/KzuePCVRTDCROOnTQfR7pNkyD71U2a+56Tn+sljAElRp4Kc24yAMn9eGGT98UY1FLGGTF'}}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0:05:17.896211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0:05:17.896211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13df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0:05:22.602619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5d38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0:05:22.602619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5d38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0:05:22.752929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0:05:22.752929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1518, Identifier = 00, JSON = {'rxpk': [{'tmst': 498767166, 'chan': 6, 'rfch': 1, 'freq': 903.3, 'stat': 1, 'modu': 'LORA', 'datr': 'SF8BW125', 'codr': '4/5', 'lsnr': 7.3, 'rssi': -50, 'size': 15, 'data': 'QO++rd6AmQPgTluoX/rw'}]}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0:05:22.752929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0399, FOpts: ), FPort: e0, FRMPayload: 030b, MIC: a85ffaf0)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0:05:22.752929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0:05:22.752929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a6a0, FOpts: ), FPort: e0, FRMPayload: 0301010101010101010101010101010101010101010101010101010101010101010101010101010101010101010101010101010101), MIC: 8af3f11f)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0:05:22.752929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91e3, Identifier = 03, JSON = {'txpk': {'imme': False, 'tmst': 500767166, 'rfch': 0, 'powe': 21, 'ipol': True, 'datr': 'SF12BW500', 'freq': 923.3, 'modu': 'LORA', 'codr': '4/5', 'prea': 8, 'ncrc': True, 'size': 66, 'data': 'YO++rd4AoKbgLmTSTVhvYURBQzBUHMGXAZpMTphu5U+Fuun3Wz7B1SpuQxmWsnX+8FVQ63gYRMDZFFBascyK8/Ef'}}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0:05:22.752929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0:05:22.752929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91e3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0:05:27.616861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0:05:27.616861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151a, Identifier = 00, JSON = {'rxpk': [{'tmst': 503609799, 'chan': 4, 'rfch': 1, 'freq': 903.1, 'stat': 1, 'modu': 'LORA', 'datr': 'SF8BW125', 'codr': '4/5', 'lsnr': 11.3, 'rssi': -52, 'size': 15, 'data': 'QO++rd6AmgPg88ob6TVL'}]}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0:05:27.616861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039a, FOpts: ), FPort: e0, FRMPayload: 030c, MIC: 1be9354b)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0:05:27.616861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0:05:27.616861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a6a1, FOpts: ), FPort: e0, FRMPayload: 0301010101010101010101010101010101010101010101010101010101010101010101010101010101010101010101010101010101), MIC: 222511fb)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0:05:27.616861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3f51, Identifier = 03, JSON = {'txpk': {'imme': False, 'tmst': 505609799, 'rfch': 0, 'powe': 21, 'ipol': True, 'datr': 'SF12BW500', 'freq': 923.3, 'modu': 'LORA', 'codr': '4/5', 'prea': 8, 'ncrc': True, 'size': 66, 'data': 'YO++rd4AoabgTYEKe2Gq4QQ3RJcruEm/yHeo+wc9Wurp7ny2Ab0GYXYefuOIPK1TaX8j5s6sGqcEI51Xfb0iJRH7'}}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0:05:27.616861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0:05:27.616861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3f51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0:05:32.468472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0:05:32.468472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151b, Identifier = 00, JSON = {'rxpk': [{'tmst': 508452357, 'chan': 7, 'rfch': 1, 'freq': 903.7, 'stat': 1, 'modu': 'LORA', 'datr': 'SF8BW125', 'codr': '4/5', 'lsnr': 10.0, 'rssi': -53, 'size': 15, 'data': 'QO++rd6AmwPgVvTyr5o0'}]}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0:05:32.468472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039b, FOpts: ), FPort: e0, FRMPayload: 030d, MIC: f2af9a34)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0:05:32.468472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0:05:32.476583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0:05:32.476583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0:05:32.486518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0:05:32.486518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0:05:32.496487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SF12BW500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0:05:32.496487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0:05:32.496487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0:05:32.496487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0:05:32.506487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SF11BW500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0:05:32.506487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0:05:32.736531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f7f7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0:05:32.736531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f7f7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0:05:37.315487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0:05:37.317574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151c, Identifier = 00, JSON = {'rxpk': [{'tmst': 513335405, 'chan': 1, 'rfch': 0, 'freq': 902.5, 'stat': 1, 'modu': 'LORA', 'datr': 'SF8BW125', 'codr': '4/5', 'lsnr': 9.5, 'rssi': -51, 'size': 15, 'data': 'QO++rd6AnAPgMu/Fi9UW'}]}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0:05:37.317574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039c, FOpts: ), FPort: e0, FRMPayload: 030d, MIC: c58bd516)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0:05:37.317574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0:05:37.317574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a6a2, FOpts: ), FPort: 00, FRMPayload: 050968e28c), MIC: 6aaad420)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0:05:37.317574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082a, Identifier = 03, JSON = {'txpk': {'imme': False, 'tmst': 514335405, 'rfch': 0, 'powe': 21, 'ipol': True, 'datr': 'SF8BW500', 'freq': 923.9, 'modu': 'LORA', 'codr': '4/5', 'prea': 8, 'ncrc': True, 'size': 18, 'data': 'YO++rd4AoqYA/eq3QxdqqtQg'}}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0:05:37.317574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0:05:37.317574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02 082a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0:05:42.133606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0:05:42.135695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151d, Identifier = 00, JSON = {'rxpk': [{'tmst': 518178348, 'chan': 6, 'rfch': 1, 'freq': 903.3, 'stat': 1, 'modu': 'LORA', 'datr': 'SF8BW125', 'codr': '4/5', 'lsnr': 8.3, 'rssi': -52, 'size': 17, 'data': 'QO++rd6CnQMFB+AWCRmI7/A='}]}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0:05:42.135695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039d, FOpts: 0507), FPort: e0, FRMPayload: 030e, MIC: 1988eff0)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0:05:42.135695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0:05:42.135695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0:05:42.135695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0:05:42.143760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0:05:42.143760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a6a3, FOpts: ), FPort: , FRMPayload: ), MIC: bd60b55f)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0:05:42.143760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2b81, Identifier = 03, JSON = {'txpk': {'imme': False, 'tmst': 519178348, 'rfch': 0, 'powe': 21, 'ipol': True, 'datr': 'SF8BW500', 'freq': 926.3, 'modu': 'LORA', 'codr': '4/5', 'prea': 8, 'ncrc': True, 'size': 12, 'data': 'YO++rd4Ao6a9YLVf'}}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0:05:42.143760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0:05:42.143760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0:05:42.143760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0:05:42.153733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0:05:42.753768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aa2a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0:05:42.753768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aa2a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0:05:46.991164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0:05:46.993207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151e, Identifier = 00, JSON = {'rxpk': [{'tmst': 523020628, 'chan': 2, 'rfch': 0, 'freq': 902.7, 'stat': 1, 'modu': 'LORA', 'datr': 'SF8BW125', 'codr': '4/5', 'lsnr': 8.8, 'rssi': -52, 'size': 15, 'data': 'QO++rd6AngPg4lsGk3Ch'}]}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0:05:46.993207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039e, FOpts: ), FPort: e0, FRMPayload: 030f, MIC: 069370a1)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0:05:46.993207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0:05:46.993207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66fc3456)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0:05:46.993207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fe51, Identifier = 03, JSON = {'txpk': {'imme': False, 'tmst': 525020628, 'rfch': 0, 'powe': 21, 'ipol': True, 'datr': 'SF11BW500', 'freq': 923.3, 'modu': 'LORA', 'codr': '4/5', 'prea': 8, 'ncrc': True, 'size': 142, 'data': 'YO++rd4ApKbgiiy4miV0B2sB5rMVSFQntPYb7NVxuRFt29oeeMdYMUup9OIfo2wn7iXzWZyzAEPREAJqkXQWLOrONMR+QUPwQ/ci98DLXfWQLvAT+DbT3dGS7fFaWwQh/EtrRpGIZ9nd15Bif7WwUhEIHrAgUEfKLjs5PsPO9+6gXZsxPFyvdHIzZvw0Vg=='}}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0:05:46.993207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0:05:46.993207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fe51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0:05:51.878599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02 151f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0:05:51.878599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151f, Identifier = 00, JSON = {'rxpk': [{'tmst': 527863221, 'chan': 7, 'rfch': 1, 'freq': 903.7, 'stat': 1, 'modu': 'LORA', 'datr': 'SF8BW125', 'codr': '4/5', 'lsnr': 9.5, 'rssi': -52, 'size': 15, 'data': 'QO++rd6AnwPgpmX7DIh4'}]}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0:05:51.878599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039f, FOpts: ), FPort: e0, FRMPayload: 0310, MIC: fb0c8878)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0:05:51.878599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0:05:51.878599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98e19311)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0:05:51.878599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a50f, Identifier = 03, JSON = {'txpk': {'imme': False, 'tmst': 529863221, 'rfch': 0, 'powe': 21, 'ipol': True, 'datr': 'SF11BW500', 'freq': 923.3, 'modu': 'LORA', 'codr': '4/5', 'prea': 8, 'ncrc': True, 'size': 142, 'data': 'YO++rd4ApabgsAiivwTyOFET3Zf2T0NugS3tTPnrhwJomiIBq8vT2I+SC4+lvpmMKbRVxOJKjC6RAtQ2rXpGskAnfCg58bqBdijtonS/lEbG3tLbVa7dZh/nNAjTvmDgJjMOqBzyoCdhF89HF4S5U4/bk5cojy8D4RmVp3kjDbdkdZurNjQldoZEmOGTEQ=='}}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0:05:51.878599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0:05:51.878599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a50f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0:05:52.907540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d096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0:05:52.907540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d096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0:05:56.703795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0:05:56.705854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1521, Identifier = 00, JSON = {'rxpk': [{'tmst': 532705774, 'chan': 3, 'rfch': 0, 'freq': 902.9, 'stat': 1, 'modu': 'LORA', 'datr': 'SF8BW125', 'codr': '4/5', 'lsnr': 11.3, 'rssi': -53, 'size': 15, 'data': 'QO++rd6AoAPgjeQXOyIZ'}]}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0:05:56.705854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03a0, FOpts: ), FPort: e0, FRMPayload: 0311, MIC: 173b2219)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0:05:56.705854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0:05:56.705854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d72bb937)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0:05:56.705854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94f0, Identifier = 03, JSON = {'txpk': {'imme': False, 'tmst': 534705774, 'rfch': 0, 'powe': 21, 'ipol': True, 'datr': 'SF11BW500', 'freq': 923.3, 'modu': 'LORA', 'codr': '4/5', 'prea': 8, 'ncrc': True, 'size': 142, 'data': 'YO++rd4Apqbg6TtuDWQlOMyzPmEPxnKYLAlYrOqHHPnEJsw0zDYJmmIJvGQCGO6pIwr+uaCL2J0jw30GvJYpKmTG0W9RqzBlBWcbRwIf+MrjZUJ/Qzp6yxOj53M71IdzSAKwDvOaNzXIcQS6MR9zxRseSdDEf12xXPbbOxCGVdH3xyAZ4j/ZcNUQ1yu5Nw=='}}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0:05:56.705854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0:05:56.705854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94f0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0:06:01.523287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0:06:01.525309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1522, Identifier = 00, JSON = {'rxpk': [{'tmst': 537548388, 'chan': 5, 'rfch': 1, 'freq': 903.5, 'stat': 1, 'modu': 'LORA', 'datr': 'SF8BW125', 'codr': '4/5', 'lsnr': 10.0, 'rssi': -52, 'size': 15, 'data': 'QO++rd6AoQPggnIttSa0'}]}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0:06:01.525309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03a1, FOpts: ), FPort: e0, FRMPayload: 0312, MIC: 2db526b4)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0:06:01.525309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0:06:01.525309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87935c0a)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0:06:01.525309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1d78, Identifier = 03, JSON = {'txpk': {'imme': False, 'tmst': 539548388, 'rfch': 0, 'powe': 21, 'ipol': True, 'datr': 'SF11BW500', 'freq': 923.3, 'modu': 'LORA', 'codr': '4/5', 'prea': 8, 'ncrc': True, 'size': 142, 'data': 'YO++rd4Ap6bguofRnVii37UMTKSKux8tKIVBzPnEJn12lL8ssYIOGJyS1MMZ2F7bpbXnvSlS3UJ19FVAyqdwfiQ7dH+Y/YMv+kYyP21j5oExNAVN2kQ1nPR8iu+7CMKa4XZJdfk2XRZpvPbEeaVF1HN7PUjMH7yvCDfAHG37PMv+3fq9ZvoGo259h5NcCg=='}}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0:06:01.525309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0:06:01.525309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1d78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0:06:02.983710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8d80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0:06:02.983710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8d80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0:06:06.430941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0:06:06.432968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1523, Identifier = 00, JSON = {'rxpk': [{'tmst': 542390940, 'chan': 0, 'rfch': 0, 'freq': 902.3, 'stat': 1, 'modu': 'LORA', 'datr': 'SF8BW125', 'codr': '4/5', 'lsnr': 11.3, 'rssi': -55, 'size': 15, 'data': 'QO++rd6AogPg/DFMzHbT'}]}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0:06:06.432968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03a2, FOpts: ), FPort: e0, FRMPayload: 0313, MIC: 4ccc76d3)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0:06:06.432968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0:06:06.432968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8e0873bb)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0:06:06.432968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9e9e, Identifier = 03, JSON = {'txpk': {'imme': False, 'tmst': 544390940, 'rfch': 0, 'powe': 21, 'ipol': True, 'datr': 'SF11BW500', 'freq': 923.3, 'modu': 'LORA', 'codr': '4/5', 'prea': 8, 'ncrc': True, 'size': 142, 'data': 'YO++rd4AqKbg/xEG4LCMBT+++5NK8ZqG9QApshS39T9AIqSVjOYnHKJg4S5lFQirwq2wGy1rzNBDRd8sFZGYMKYSWPA+LqffcEJqHgEKfAP8aalxp6Kb82N/2qDM9ghtBRyNms3Ktz/QOIrh1h3oFe7pTPtBdj/fMe1vE/XmlxjA/wL6nezFCC7Pjghzuw=='}}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0:06:06.432968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0:06:06.432968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9e9e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0:06:11.252624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0:06:11.254652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1524, Identifier = 00, JSON = {'rxpk': [{'tmst': 547233731, 'chan': 4, 'rfch': 1, 'freq': 903.1, 'stat': 1, 'modu': 'LORA', 'datr': 'SF8BW125', 'codr': '4/5', 'lsnr': 10.0, 'rssi': -52, 'size': 15, 'data': 'QO++rd6AowPgsLFmv/5O'}]}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0:06:11.254652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03a3, FOpts: ), FPort: e0, FRMPayload: 0314, MIC: 66bffe4e)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0:06:11.254652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0:06:11.254652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8f1ce739)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0:06:11.254652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c75d, Identifier = 03, JSON = {'txpk': {'imme': False, 'tmst': 549233731, 'rfch': 0, 'powe': 21, 'ipol': True, 'datr': 'SF11BW500', 'freq': 923.3, 'modu': 'LORA', 'codr': '4/5', 'prea': 8, 'ncrc': True, 'size': 142, 'data': 'YO++rd4Aqabgipzx1LAVZJim4+L49iOkpex4JlqiPbo+krBLw5uHJSwTjAurVYk59ghT7Zx9gAQXYdk11Lsj7Kzqlz9IG9PyxAdvUpRXtdDL1PpOovqb7G4O9ltmitptXSneuyyC1O1TzXoPWXrTYEq6uHtyticzMea5F4IshejfUcIgenCiDJ2PjxznOQ=='}}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0:06:11.254652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0:06:11.254652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c75d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0:06:13.118263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02 124a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0:06:13.118263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02 124a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0:06:16.073563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0:06:16.073563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1525, Identifier = 00, JSON = {'rxpk': [{'tmst': 552116778, 'chan': 2, 'rfch': 0, 'freq': 902.7, 'stat': 1, 'modu': 'LORA', 'datr': 'SF8BW125', 'codr': '4/5', 'lsnr': 8.0, 'rssi': -55, 'size': 15, 'data': 'QO++rd6ApAPg0SzfxCBu'}]}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0:06:16.073563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03a4, FOpts: ), FPort: e0, FRMPayload: 0315, MIC: dfc4206e)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0:06:16.073563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0:06:16.073563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113a818f)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0:06:16.073563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6aeb, Identifier = 03, JSON = {'txpk': {'imme': False, 'tmst': 554116778, 'rfch': 0, 'powe': 21, 'ipol': True, 'datr': 'SF11BW500', 'freq': 923.3, 'modu': 'LORA', 'codr': '4/5', 'prea': 8, 'ncrc': True, 'size': 142, 'data': 'YO++rd4AqqbgnKpJqX06GEipMhpnpaY1rfBg0J29RERR8KRoxteQKco68hYBkpYks6UJWdIqJeoKUPKijff4hOeTG6uYY0f+VNKO2rP3y82VeNR8WeQMRDH3Kl+MrmVoxvmI1sJiXcKGtbyuVUGsvzoTLIvjc0GemFVHLeEfh+BcaWqfvMkQ9PlQETqBjw=='}}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0:06:16.073563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0:06:16.073563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6aeb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0:06:20.974528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0:06:20.974528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1526, Identifier = 00, JSON = {'rxpk': [{'tmst': 556959299, 'chan': 6, 'rfch': 1, 'freq': 903.3, 'stat': 1, 'modu': 'LORA', 'datr': 'SF8BW125', 'codr': '4/5', 'lsnr': 8.0, 'rssi': -52, 'size': 15, 'data': 'QO++rd6ApQPgcmVUCFPU'}]}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0:06:20.974528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03a5, FOpts: ), FPort: e0, FRMPayload: 0316, MIC: 540853d4)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0:06:20.974528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0:06:20.974528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031085bd)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0:06:20.974528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d750, Identifier = 03, JSON = {'txpk': {'imme': False, 'tmst': 558959299, 'rfch': 0, 'powe': 21, 'ipol': True, 'datr': 'SF11BW500', 'freq': 923.3, 'modu': 'LORA', 'codr': '4/5', 'prea': 8, 'ncrc': True, 'size': 142, 'data': 'YO++rd4Aq6bgVkgE3OZRVpEV9ioJsyfOld81mZTxi9kWrLWNOUABa/vXvncl0JRc11l6MwUxfoBVa8oEaAvsz4fjSVJy9bkeCRzm3WOCC5P8eZsUtiAcbMcw2AqKr7NpkxuL0NWgK2Qm+CgilZ7jECbQKDx9EaCtYm0i6GT97aTqGYLEalNa1iJ1AxCFvQ=='}}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0:06:20.974528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0:06:20.974528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d750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0:06:23.228569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4cf8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0:06:23.228569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4cf8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0:06:25.776118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0:06:25.778266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1528, Identifier = 00, JSON = {'rxpk': [{'tmst': 561801899, 'chan': 7, 'rfch': 1, 'freq': 903.7, 'stat': 1, 'modu': 'LORA', 'datr': 'SF8BW125', 'codr': '4/5', 'lsnr': 10.8, 'rssi': -51, 'size': 15, 'data': 'QO++rd6ApgPgVEH18bYX'}]}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0:06:25.778266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03a6, FOpts: ), FPort: e0, FRMPayload: 0317, MIC: f5f1b617)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0:06:25.778266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0:06:25.778266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f5dcafc2)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0:06:25.778266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fa2c, Identifier = 03, JSON = {'txpk': {'imme': False, 'tmst': 563801899, 'rfch': 0, 'powe': 21, 'ipol': True, 'datr': 'SF11BW500', 'freq': 923.3, 'modu': 'LORA', 'codr': '4/5', 'prea': 8, 'ncrc': True, 'size': 142, 'data': 'YO++rd4ArKbgTFBADl0xw2f/hF4urt8mFbSR34y/UWhXFuHbLKxDyutXL5PpW1CKCdayUFocfFHuq/rXAwu8Ma13oQkXrFwSbW4J1RERnvaVa4pWRNF/dbZe/9QLFg2dYlEC6k1OK7rV5fe5ihe7Fxr4SKWT1e7iMxicBy5G+B5eYzOwf/Q5HYYW9dyvwg=='}}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0:06:25.778266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0:06:25.778266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fa2c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0:06:30.636606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0:06:30.638697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1529, Identifier = 00, JSON = {'rxpk': [{'tmst': 566644469, 'chan': 4, 'rfch': 1, 'freq': 903.1, 'stat': 1, 'modu': 'LORA', 'datr': 'SF8BW125', 'codr': '4/5', 'lsnr': 10.5, 'rssi': -50, 'size': 15, 'data': 'QO++rd6ApwPg1KzvcEOt'}]}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0:06:30.638697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03a7, FOpts: ), FPort: e0, FRMPayload: 0318, MIC: ef7043ad)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0:06:30.638697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0:06:30.638697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83e17bec)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0:06:30.638697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8028, Identifier = 03, JSON = {'txpk': {'imme': False, 'tmst': 568644469, 'rfch': 0, 'powe': 21, 'ipol': True, 'datr': 'SF11BW500', 'freq': 923.3, 'modu': 'LORA', 'codr': '4/5', 'prea': 8, 'ncrc': True, 'size': 142, 'data': 'YO++rd4ArabgFz3kz8dARn2OdWt5AVc/B/By1IpbED6ahd0WWOxtDOEvrn7j4zNlVUf0bcwR9gvekIfoOJe3/SAEqco90AWc4o045vCQcqoFbeuY//s3t691ZjdOPLkl3ipEghAEu18AtXTbFHl0m86+0SlQ0lF6BdPM4LunhXdTJ8I33rp1WWpag+F77A=='}}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0:06:30.638697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0:06:30.638697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8028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0:06:33.323710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ceea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0:06:33.323710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ceea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0:06:35.451735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0:06:35.451735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152a, Identifier = 00, JSON = {'rxpk': [{'tmst': 571487005, 'chan': 3, 'rfch': 0, 'freq': 902.9, 'stat': 1, 'modu': 'LORA', 'datr': 'SF8BW125', 'codr': '4/5', 'lsnr': 9.5, 'rssi': -52, 'size': 15, 'data': 'QO++rd6AqAPg60Ufkiut'}]}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0:06:35.451735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03a8, FOpts: ), FPort: e0, FRMPayload: 0319, MIC: 1f922bad)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0:06:35.451735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0:06:35.451735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c3ee11f0)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0:06:35.451735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f306, Identifier = 03, JSON = {'txpk': {'imme': False, 'tmst': 573487005, 'rfch': 0, 'powe': 21, 'ipol': True, 'datr': 'SF11BW500', 'freq': 923.3, 'modu': 'LORA', 'codr': '4/5', 'prea': 8, 'ncrc': True, 'size': 142, 'data': 'YO++rd4Arqbg7BhNkyMVWZO5URlA3gDXqJJ/FdABPNoqeQCJBPRYSom5AgSP6phJRRUrqREoTo1dGJoJR+DtAw6uKR5b7K8+thpqEecp6JHvGF3J/Xxkv+WSFNcihGNJxY+tOojiHU7LtO49X4VIGj6WfVfwgQYZ69fqyjWdBIHcWxB4k5vUm4sXw+4R8A=='}}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0:06:35.451735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0:06:35.451735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f306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0:06:40.348475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0:06:40.348475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152b, Identifier = 00, JSON = {'rxpk': [{'tmst': 576329612, 'chan': 0, 'rfch': 0, 'freq': 902.3, 'stat': 1, 'modu': 'LORA', 'datr': 'SF8BW125', 'codr': '4/5', 'lsnr': 11.5, 'rssi': -51, 'size': 15, 'data': 'QO++rd6AqQPgcUzYAJ7v'}]}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0:06:40.348475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03a9, FOpts: ), FPort: e0, FRMPayload: 031a, MIC: d8009eef)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0:06:40.348475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0:06:40.348475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a6af,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17427a01)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0:06:40.348475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0707, Identifier = 03, JSON = {'txpk': {'imme': False, 'tmst': 578329612, 'rfch': 0, 'powe': 21, 'ipol': True, 'datr': 'SF11BW500', 'freq': 923.3, 'modu': 'LORA', 'codr': '4/5', 'prea': 8, 'ncrc': True, 'size': 142, 'data': 'YO++rd4Ar6bg8y4s7jnwVifas2fsLrJGAekPbs2l3/pPaCxT2x4fWoi6yNMQQtg5xDjz2+kmCRBwa7o8buFGTeTbKnG3vKYaUEAmzZk0nc7dUoIMtUl8dTvR0f8XtBJKDU4LAOfN7neQx2jg0PJLXXwurcGKsDe6371nuOE468EAPTfYWntkvoBqF0J6AQ=='}}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0:06:40.348475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0:06:40.348475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0707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0:06:43.405724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2f47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0:06:43.405724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2f47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0:06:45.126370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0:06:45.126370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152c, Identifier = 00, JSON = {'rxpk': [{'tmst': 581172340, 'chan': 1, 'rfch': 0, 'freq': 902.5, 'stat': 1, 'modu': 'LORA', 'datr': 'SF8BW125', 'codr': '4/5', 'lsnr': 9.5, 'rssi': -50, 'size': 15, 'data': 'QO++rd6AqgPgV92qqtou'}]}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0:06:45.126370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03aa, FOpts: ), FPort: e0, FRMPayload: 031b, MIC: aaaada2e)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0:06:45.126370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0:06:45.126370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07db64e0)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0:06:45.126370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390e, Identifier = 03, JSON = {'txpk': {'imme': False, 'tmst': 583172340, 'rfch': 0, 'powe': 21, 'ipol': True, 'datr': 'SF11BW500', 'freq': 923.3, 'modu': 'LORA', 'codr': '4/5', 'prea': 8, 'ncrc': True, 'size': 142, 'data': 'YO++rd4AsKbg0OtOWOozfl9bdDZbfkaD65UkgGlz5/mvJ2P6wNoC5LtroaDrJUSo9ea0emj456OnfyrhO6zOkHT0bT0RQhwaaW2HIu2YDSucHXjwObR2vcL9qOv0Bn/T7fMcLFOd3uun4JTABlx+5EntAQbsznJYKPjCLjM9lbRoYjZtM3zshYd2B9tk4A=='}}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0:06:45.126370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0:06:45.126370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02 390e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0:06:49.978168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0:06:49.980224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152d, Identifier = 00, JSON = {'rxpk': [{'tmst': 586014989, 'chan': 5, 'rfch': 1, 'freq': 903.5, 'stat': 1, 'modu': 'LORA', 'datr': 'SF8BW125', 'codr': '4/5', 'lsnr': 12.3, 'rssi': -52, 'size': 15, 'data': 'QO++rd6AqwPgM/c1nq5v'}]}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0:06:49.980224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03ab, FOpts: ), FPort: e0, FRMPayload: 031c, MIC: 359eae6f)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0:06:49.980224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0:06:49.980224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73570801)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0:06:49.980224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5742, Identifier = 03, JSON = {'txpk': {'imme': False, 'tmst': 588014989, 'rfch': 0, 'powe': 21, 'ipol': True, 'datr': 'SF11BW500', 'freq': 923.3, 'modu': 'LORA', 'codr': '4/5', 'prea': 8, 'ncrc': True, 'size': 142, 'data': 'YO++rd4AsabgqqT0ozQChPxZBPk9INu0nC6gDh0C67BgeRqntT/yOG+FlBzNxtrlbSh3D1CW9Tg/1FuOx4HQ+tPgnbJnRhnF287yN6v2MQTM2PcreMCzgayGXXWJONfTjfnFsZHsXF9DpmTzjw/isTEjeDfU27MdoERbHhZwi5onda0a8Pa5JqBUc1cIAQ=='}}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0:06:49.980224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0:06:49.980224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5742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0:06:53.503319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35f5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0:06:53.503319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35f5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0:06:54.905891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02 152f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0:06:54.907954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152f, Identifier = 00, JSON = {'rxpk': [{'tmst': 590898069, 'chan': 2, 'rfch': 0, 'freq': 902.7, 'stat': 1, 'modu': 'LORA', 'datr': 'SF8BW125', 'codr': '4/5', 'lsnr': 7.5, 'rssi': -51, 'size': 15, 'data': 'QO++rd6ArAPg/R3HWVfJ'}]}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0:06:54.907954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03ac, FOpts: ), FPort: e0, FRMPayload: 031d, MIC: c75957c9)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0:06:54.907954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0:06:54.907954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6bb11c39)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0:06:54.907954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cf2e, Identifier = 03, JSON = {'txpk': {'imme': False, 'tmst': 592898069, 'rfch': 0, 'powe': 21, 'ipol': True, 'datr': 'SF11BW500', 'freq': 923.3, 'modu': 'LORA', 'codr': '4/5', 'prea': 8, 'ncrc': True, 'size': 142, 'data': 'YO++rd4AsqbgveruhCCwB0eK7p59V3jj3meox5ZAIL7ahS8ImnrUGBgHdTybLgeOVNI2cELJHm+Q0B3F/ZnPsKQDacegHx7t7GYlX5Jp+A2upUpExnO5K+8zDkUeo80GID04gECJsqjMGb7/gqjvGXEL2MDRlj1pOnoE0Qum8N4wdA2mAuOtvc7ia7EcOQ=='}}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0:06:54.907954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0:06:54.907954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cf2e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0:06:59.699352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0:06:59.699352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1530, Identifier = 00, JSON = {'rxpk': [{'tmst': 595740613, 'chan': 6, 'rfch': 1, 'freq': 903.3, 'stat': 1, 'modu': 'LORA', 'datr': 'SF8BW125', 'codr': '4/5', 'lsnr': 8.0, 'rssi': -52, 'size': 15, 'data': 'QO++rd6ArQPg/AcOobDA'}]}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0:06:59.699352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03ad, FOpts: ), FPort: e0, FRMPayload: 031e, MIC: 0ea1b0c0)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0:06:59.699352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0:06:59.699352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a99c3938)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0:06:59.699352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273d, Identifier = 03, JSON = {'txpk': {'imme': False, 'tmst': 597740613, 'rfch': 0, 'powe': 21, 'ipol': True, 'datr': 'SF11BW500', 'freq': 923.3, 'modu': 'LORA', 'codr': '4/5', 'prea': 8, 'ncrc': True, 'size': 142, 'data': 'YO++rd4As6bgM3xEY3evFLPnmeQwhiRhWzpNe620zqnIG5tOfIM+dBZPEsdadBPSZyTZqGyK1NeBBQerSgPfi7C5NBbNse/l2LQmGhKaW/4Qs/I7UV3TQXImCbOaLWXoF85gDC2r3MlJ0/5qxMswNK25IpiFhcFpOSupfFNFC6j0X94Uj1YezQWGqZw5OA=='}}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0:06:59.699352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0:06:59.699352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02 273d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0:07:03.623913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02 870d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0:07:03.623913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02 870d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0:07:04.611585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0:07:04.611585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1531, Identifier = 00, JSON = {'rxpk': [{'tmst': 600583220, 'chan': 3, 'rfch': 0, 'freq': 902.9, 'stat': 1, 'modu': 'LORA', 'datr': 'SF8BW125', 'codr': '4/5', 'lsnr': 11.0, 'rssi': -53, 'size': 15, 'data': 'QO++rd6ArgPgmiTaovGy'}]}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0:07:04.611585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03ae, FOpts: ), FPort: e0, FRMPayload: 031f, MIC: daa2f1b2)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0:07:04.611585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0:07:04.611585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84f0a363)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0:07:04.611585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83c4, Identifier = 03, JSON = {'txpk': {'imme': False, 'tmst': 602583220, 'rfch': 0, 'powe': 21, 'ipol': True, 'datr': 'SF11BW500', 'freq': 923.3, 'modu': 'LORA', 'codr': '4/5', 'prea': 8, 'ncrc': True, 'size': 142, 'data': 'YO++rd4AtKbgTGn4lY3V5YnQpzR0LPhyvrGpjRiuubERnxO8+ZBaWQitWx3wepLE/MCM9g1wQurLF9KqffKO2Z77rLsl4OBSit9yDjPpMW7wrwzYEw5ksDYYPqMbF5QNkCRG9IcCby4TJJaupYoYK40nkWR5fME9OIGt7B8uVPggPxcuOpMAVS8HhPCjYw=='}}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0:07:04.611585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0:07:04.611585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83c4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0:07:09.392122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0:07:09.392122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1532, Identifier = 00, JSON = {'rxpk': [{'tmst': 605425755, 'chan': 1, 'rfch': 0, 'freq': 902.5, 'stat': 1, 'modu': 'LORA', 'datr': 'SF8BW125', 'codr': '4/5', 'lsnr': 9.5, 'rssi': -51, 'size': 15, 'data': 'QO++rd6ArwPgvRTIK/Au'}]}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0:07:09.392122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03af, FOpts: ), FPort: e0, FRMPayload: 0320, MIC: c82bf02e)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0:07:09.392122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0:07:09.392122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36e92c48)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0:07:09.392122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f0c2, Identifier = 03, JSON = {'txpk': {'imme': False, 'tmst': 607425755, 'rfch': 0, 'powe': 21, 'ipol': True, 'datr': 'SF11BW500', 'freq': 923.3, 'modu': 'LORA', 'codr': '4/5', 'prea': 8, 'ncrc': True, 'size': 142, 'data': 'YO++rd4AtabgqayQuzDZnY/SJdujxHvKsMFJaaKD0k99q5M73m1ogzJXnOG4SEBZlrYZtMf4Wv9uaJA7wjWgn5s/KeblKs4wV/vAq82zwebKbaRsL7+3Qwd9IT6E6l94iFqtuESQ73nE9UOaucjPRppu4eh+qBbngX1tjWsqp1C7iXZh6uzyFD26NuksSA=='}}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0:07:09.392122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0:07:09.392122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f0c2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0:07:13.718951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b929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0:07:13.718951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b929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0:07:14.243350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0:07:14.245487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1533, Identifier = 00, JSON = {'rxpk': [{'tmst': 610268379, 'chan': 5, 'rfch': 1, 'freq': 903.5, 'stat': 1, 'modu': 'LORA', 'datr': 'SF8BW125', 'codr': '4/5', 'lsnr': 11.0, 'rssi': -55, 'size': 15, 'data': 'QO++rd6AsAPgXGwom8D1'}]}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0:07:14.245487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03b0, FOpts: ), FPort: e0, FRMPayload: 0321, MIC: 289bc0f5)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0:07:14.245487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0:07:14.245487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e6212054)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0:07:14.245487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b460, Identifier = 03, JSON = {'txpk': {'imme': False, 'tmst': 612268379, 'rfch': 0, 'powe': 21, 'ipol': True, 'datr': 'SF11BW500', 'freq': 923.3, 'modu': 'LORA', 'codr': '4/5', 'prea': 8, 'ncrc': True, 'size': 142, 'data': 'YO++rd4AtqbgNscBc9DYc7GG/T8lkRnI0qeJ1r2tE5nqe6b6eGgInRA9TohPvPF6y5jcKNEVIUYnBQ56ujG4xqyLvG3Zhy468zkXrs7YDr2ELdI7mNwS8UFepuIPUMeOgtdyrab2Kc64fxfOUy25AR8/6pmTnuky6NwpP9D99fIakivTUBR15AkE5iEgVA=='}}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0:07:14.245487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0:07:14.245487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b460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0:07:19.087420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0:07:19.089441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1534, Identifier = 00, JSON = {'rxpk': [{'tmst': 615110938, 'chan': 4, 'rfch': 1, 'freq': 903.1, 'stat': 1, 'modu': 'LORA', 'datr': 'SF8BW125', 'codr': '4/5', 'lsnr': 11.0, 'rssi': -52, 'size': 15, 'data': 'QO++rd6AsQPgCRF3qVzQ'}]}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0:07:19.089441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03b1, FOpts: ), FPort: e0, FRMPayload: 0322, MIC: 77a95cd0)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0:07:19.089441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0:07:19.089441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efa5ae98)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0:07:19.089441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95c8, Identifier = 03, JSON = {'txpk': {'imme': False, 'tmst': 617110938, 'rfch': 0, 'powe': 21, 'ipol': True, 'datr': 'SF11BW500', 'freq': 923.3, 'modu': 'LORA', 'codr': '4/5', 'prea': 8, 'ncrc': True, 'size': 142, 'data': 'YO++rd4At6bgOyMgEbaFvTa7ZllRdtmweH584CPXdpy9WLPDJHtpd6we9dE9cbVHAudwIQijLOngII3mxVK8C8/0WD4UCL3iDmcat1Pnc2tFlig83afowg1ndTs/ZiBKEJ+nHwA6w8Q2adbQHJFQ1zDaeymHa68Btp0RXA/WpPlEFtrtsDnU4uNW76WumA=='}}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0:07:19.089441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0:07:19.089441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95c8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0:07:23.794920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ef08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0:07:23.794920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ef08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0:07:23.912556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0:07:23.914613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1535, Identifier = 00, JSON = {'rxpk': [{'tmst': 619953482, 'chan': 0, 'rfch': 0, 'freq': 902.3, 'stat': 1, 'modu': 'LORA', 'datr': 'SF8BW125', 'codr': '4/5', 'lsnr': 10.0, 'rssi': -47, 'size': 15, 'data': 'QO++rd6AsgPg/VKrDbKF'}]}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0:07:23.914613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03b2, FOpts: ), FPort: e0, FRMPayload: 0323, MIC: ab0db285)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0:07:23.914613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0:07:23.914613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c5b90046)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0:07:23.914613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ee38, Identifier = 03, JSON = {'txpk': {'imme': False, 'tmst': 621953482, 'rfch': 0, 'powe': 21, 'ipol': True, 'datr': 'SF11BW500', 'freq': 923.3, 'modu': 'LORA', 'codr': '4/5', 'prea': 8, 'ncrc': True, 'size': 142, 'data': 'YO++rd4AuKbgCdn/Ult3oXEYuMdijhLKyx9UrftsUYSuCUiyyP/g7wnxTB2NVWVRqAMqYWEgLFsMyGGA+SZa/lYZoSQzd2wsx5lJIrbBmYe7igaPfNc0fnISS2/mpwplhuOCfQsLSpEglJHhxBnotbbLWWJ3VZ8vUl4mhe6TewMfd4jUd6WOB6ukxbkARg=='}}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0:07:23.914613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0:07:23.914613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ee38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0:07:28.811727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0:07:28.811727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1537, Identifier = 00, JSON = {'rxpk': [{'tmst': 624796267, 'chan': 7, 'rfch': 1, 'freq': 903.7, 'stat': 1, 'modu': 'LORA', 'datr': 'SF8BW125', 'codr': '4/5', 'lsnr': 9.8, 'rssi': -51, 'size': 15, 'data': 'QO++rd6AswPglWrp6LdM'}]}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0:07:28.811727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03b3, FOpts: ), FPort: e0, FRMPayload: 0324, MIC: e9e8b74c)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0:07:28.811727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0:07:28.811727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0c6caecd)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0:07:28.811727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9805, Identifier = 03, JSON = {'txpk': {'imme': False, 'tmst': 626796267, 'rfch': 0, 'powe': 21, 'ipol': True, 'datr': 'SF11BW500', 'freq': 923.3, 'modu': 'LORA', 'codr': '4/5', 'prea': 8, 'ncrc': True, 'size': 142, 'data': 'YO++rd4Auabg43OSh519ebiTPKFQofALhndRz1XWq9lBF51D+OVrDvqDihGIt0N5nAbnp2FdhRGoTezynw+UYNgdkExL8Urs6H5mfWwnAUzeKOs9hg1yZp/PAicRKSXl2JnxHYvL2X8i5Gk2SD0uV4hJWstzqXKXP0rNJH6NuuRN2oyfU6I6CA8lDGyuzQ=='}}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0:07:28.811727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0:07:28.811727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9805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0:07:33.636737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0:07:33.638788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1538, Identifier = 00, JSON = {'rxpk': [{'tmst': 629679322, 'chan': 2, 'rfch': 0, 'freq': 902.7, 'stat': 1, 'modu': 'LORA', 'datr': 'SF8BW125', 'codr': '4/5', 'lsnr': 7.5, 'rssi': -53, 'size': 15, 'data': 'QO++rd6AtAPgnrJVBtWw'}]}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0:07:33.638788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03b4, FOpts: ), FPort: e0, FRMPayload: 0325, MIC: 5506d5b0)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0:07:33.638788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0:07:33.638788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42f77211)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0:07:33.638788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0372, Identifier = 03, JSON = {'txpk': {'imme': False, 'tmst': 631679322, 'rfch': 0, 'powe': 21, 'ipol': True, 'datr': 'SF11BW500', 'freq': 923.3, 'modu': 'LORA', 'codr': '4/5', 'prea': 8, 'ncrc': True, 'size': 142, 'data': 'YO++rd4Auqbg0bRH6cAsnJprjojH7KPq1dCX9DXUwrnqPSLMisNhxRM5eel1gXApMcbxWYQMcZmNnEU2gMIbh8pZB6gW4dm4PoYn7UHAhvR0afgH6UNxdCL9EJRqNvXwqOCAGoQVL426pIa09jVht21N87pQjhS2RfH1xy+MwaBYKhXzMpJLED2HQvdyEQ=='}}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0:07:33.638788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0:07:33.638788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0372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0:07:33.856843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6f52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0:07:33.856843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6f52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0:07:38.525475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0:07:38.527491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1539, Identifier = 00, JSON = {'rxpk': [{'tmst': 634521905, 'chan': 0, 'rfch': 0, 'freq': 902.3, 'stat': 1, 'modu': 'LORA', 'datr': 'SF8BW125', 'codr': '4/5', 'lsnr': 11.3, 'rssi': -55, 'size': 15, 'data': 'QO++rd6AtQPgVbpLyN9r'}]}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0:07:38.527491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03b5, FOpts: ), FPort: e0, FRMPayload: 0326, MIC: 4bc8df6b)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0:07:38.527491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0:07:38.527491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ebdb1b76)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0:07:38.527491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2b79, Identifier = 03, JSON = {'txpk': {'imme': False, 'tmst': 636521905, 'rfch': 0, 'powe': 21, 'ipol': True, 'datr': 'SF11BW500', 'freq': 923.3, 'modu': 'LORA', 'codr': '4/5', 'prea': 8, 'ncrc': True, 'size': 142, 'data': 'YO++rd4Au6bgU5ctqsrMvDDY4kG3yGfv9snAQ4tK8/ygjinnWaJ2FebCKCgLhuUctUeR7bb71eOP5amRamYyL35x9uOJwDoSJJsYzbgiVFlOK5jYLZounviDT0O1nJHj/0fQ5255/m7MOEzbCW8qNf7Mg517JBZSZV0UpPyuAHQSf5muO8T6FbhR69sbdg=='}}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0:07:38.527491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0:07:38.527491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2b79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0:07:43.374249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0:07:43.374249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153a, Identifier = 00, JSON = {'rxpk': [{'tmst': 639364719, 'chan': 4, 'rfch': 1, 'freq': 903.1, 'stat': 1, 'modu': 'LORA', 'datr': 'SF8BW125', 'codr': '4/5', 'lsnr': 10.8, 'rssi': -53, 'size': 15, 'data': 'QO++rd6AtgPgSQorNY7r'}]}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0:07:43.374249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03b6, FOpts: ), FPort: e0, FRMPayload: 0327, MIC: 2b358eeb)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0:07:43.374249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0:07:43.374249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cfb1e1e3)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0:07:43.374249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67c5, Identifier = 03, JSON = {'txpk': {'imme': False, 'tmst': 641364719, 'rfch': 0, 'powe': 21, 'ipol': True, 'datr': 'SF11BW500', 'freq': 923.3, 'modu': 'LORA', 'codr': '4/5', 'prea': 8, 'ncrc': True, 'size': 142, 'data': 'YO++rd4AvKbgZ/u6HK4Q6L2xuSjQ77b4GUCns30Jv5xoAhBk59KyK1DWXhtqW+68n6gPA9WNUnPzRvLVpyAk75w0YaJXjXwp1EJsGQ+/NiBTH+ccH4HS2qZlkI8i/GMgbfah0H0RRmBtl6rkwoH1tdctfqh+iHVAdkXms0JwVJKzfeJgfdqHiSQjz7Hh4w=='}}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0:07:43.374249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0:07:43.374249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67c5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0:07:44.004285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d288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0:07:44.004285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d288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0:07:48.166494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0:07:48.168512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153b, Identifier = 00, JSON = {'rxpk': [{'tmst': 644207264, 'chan': 7, 'rfch': 1, 'freq': 903.7, 'stat': 1, 'modu': 'LORA', 'datr': 'SF8BW125', 'codr': '4/5', 'lsnr': 9.8, 'rssi': -53, 'size': 15, 'data': 'QO++rd6AtwPgW8Bp+1rl'}]}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0:07:48.168512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03b7, FOpts: ), FPort: e0, FRMPayload: 0328, MIC: 69fb5ae5)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0:07:48.168512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0:07:48.168512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6af90bd3)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0:07:48.168512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651e, Identifier = 03, JSON = {'txpk': {'imme': False, 'tmst': 646207264, 'rfch': 0, 'powe': 21, 'ipol': True, 'datr': 'SF11BW500', 'freq': 923.3, 'modu': 'LORA', 'codr': '4/5', 'prea': 8, 'ncrc': True, 'size': 142, 'data': 'YO++rd4Avabga1Mc9d91J3VTDUrh3ZFhOWOOOdgeNdmkbxIF6+NeTCQ75iMLHaw/2oJAaZVaAI4iJ45knTqaXJxePbvuky+ofSuC9b+JRVguYu7WR8rXoDn4ORJBdRuL1BMkbSOL9FEC4rNgWR+VDiWZv68mEt91D6ybzGo6emV9FmPucb+ysoNPavkL0w=='}}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0:07:48.168512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0:07:48.168512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02 651e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0:07:53.041342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0:07:53.041342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153c, Identifier = 00, JSON = {'rxpk': [{'tmst': 649049833, 'chan': 3, 'rfch': 0, 'freq': 902.9, 'stat': 1, 'modu': 'LORA', 'datr': 'SF8BW125', 'codr': '4/5', 'lsnr': 10.3, 'rssi': -53, 'size': 15, 'data': 'QO++rd6AuAPgCW8v+Pcq'}]}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0:07:53.041342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03b8, FOpts: ), FPort: e0, FRMPayload: 0329, MIC: 2ff8f72a)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0:07:53.041342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0:07:53.041342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8483275d)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0:07:53.041342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409c, Identifier = 03, JSON = {'txpk': {'imme': False, 'tmst': 651049833, 'rfch': 0, 'powe': 21, 'ipol': True, 'datr': 'SF11BW500', 'freq': 923.3, 'modu': 'LORA', 'codr': '4/5', 'prea': 8, 'ncrc': True, 'size': 142, 'data': 'YO++rd4AvqbgRMcXF99KyFymRweN+aY0rXFnQjNhc+Zs+inxT9cK6HXFJENqofuimrOTs3ojIVt11odtc9p5KSVg4A8Cs6ok/s3Gajh+qpefVfuReYTnDfEjD7vYr9yTvMw4zyl7IAYLLaTkf6uqcdMOf78Omjp8PtD0avYkpCN7NMU1LdsFbOM+hIMnXQ=='}}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0:07:53.041342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0:07:53.047769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02 409c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0:07:54.075852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b861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0:07:54.075852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b861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0:07:57.860808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0:07:57.862853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153e, Identifier = 00, JSON = {'rxpk': [{'tmst': 653892424, 'chan': 5, 'rfch': 1, 'freq': 903.5, 'stat': 1, 'modu': 'LORA', 'datr': 'SF8BW125', 'codr': '4/5', 'lsnr': 10.3, 'rssi': -49, 'size': 15, 'data': 'QO++rd6AuQPgqidU27Ci'}]}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0:07:57.862853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03b9, FOpts: ), FPort: e0, FRMPayload: 032a, MIC: 54dbb0a2)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0:07:57.862853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0:07:57.862853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a6bf,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ae1f7d21)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0:07:57.862853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36f4, Identifier = 03, JSON = {'txpk': {'imme': False, 'tmst': 655892424, 'rfch': 0, 'powe': 21, 'ipol': True, 'datr': 'SF11BW500', 'freq': 923.3, 'modu': 'LORA', 'codr': '4/5', 'prea': 8, 'ncrc': True, 'size': 142, 'data': 'YO++rd4Av6bg/JCetUhOHPxhSkyjPQJo/vZih6fjdriRzXSBu2KMGpzSRnAs0S8jfXLKWFULwXfJjK5Pm6sGdI86LpNUteQ+89XaX+ubmsDQa7YWSJpW2CnsynKuMCFh+pjQg1EdBXMMo3IoxH3smMDirNz4w4AnlbdDN9++xh2Ife/AjxCKWypUrh99IQ=='}}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0:07:57.862853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0:07:57.862853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36f4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0:08:02.734301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02 153f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0:08:02.734301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153f, Identifier = 00, JSON = {'rxpk': [{'tmst': 658734919, 'chan': 1, 'rfch': 0, 'freq': 902.5, 'stat': 1, 'modu': 'LORA', 'datr': 'SF8BW125', 'codr': '4/5', 'lsnr': 10.8, 'rssi': -45, 'size': 15, 'data': 'QO++rd6AugPgb5fK6Xd7'}]}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0:08:02.734301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03ba, FOpts: ), FPort: e0, FRMPayload: 032b, MIC: cae9777b)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0:08:02.734301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0:08:02.734301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3ecd0039)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0:08:02.734301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cb22, Identifier = 03, JSON = {'txpk': {'imme': False, 'tmst': 660734919, 'rfch': 0, 'powe': 21, 'ipol': True, 'datr': 'SF11BW500', 'freq': 923.3, 'modu': 'LORA', 'codr': '4/5', 'prea': 8, 'ncrc': True, 'size': 142, 'data': 'YO++rd4AwKbgx3gMt/2zapzBPKB7Rck+0jHZOVyVnG7d/gH/XcAlXTmFkZR2+JY8Rejb+XyUycu/tcNDQMg3QARLg6d9lSK3fPORzBken1i31S+c9FQ5xxUgdquz0mNLNk6sX+ltqQ+gKMN1I9zd3YP0vUSVY/OvUS47/6kLZ+HrCnBrtrLl2BFrPs0AOQ=='}}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0:08:02.734301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0:08:02.734301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cb22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0:08:04.194762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2d23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0:08:04.194762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2d23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0:08:07.594970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0:08:07.594970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1540, Identifier = 00, JSON = {'rxpk': [{'tmst': 663577512, 'chan': 6, 'rfch': 1, 'freq': 903.3, 'stat': 1, 'modu': 'LORA', 'datr': 'SF8BW125', 'codr': '4/5', 'lsnr': 8.0, 'rssi': -45, 'size': 15, 'data': 'QO++rd6AuwPgBiOLW0Ha'}]}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0:08:07.594970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03bb, FOpts: ), FPort: e0, FRMPayload: 032c, MIC: 8b5b41da)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0:08:07.594970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0:08:07.594970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a960d4d9)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0:08:07.594970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bf0f, Identifier = 03, JSON = {'txpk': {'imme': False, 'tmst': 665577512, 'rfch': 0, 'powe': 21, 'ipol': True, 'datr': 'SF11BW500', 'freq': 923.3, 'modu': 'LORA', 'codr': '4/5', 'prea': 8, 'ncrc': True, 'size': 142, 'data': 'YO++rd4Awabgsa2NfLw+/4xgss6l8AqFaUj2VunknOhJ31GkVCkYUR0C8rlcMIvO38+DdP4ZtkWnBdCZKW2bBLKCK8t8c50+w3z25cX4/6U3tl7at0lorBluienfsjGP7N4DB/5BNt9RvTzJFqDWBHbJTDuk7SGFgKGAyAD0UGDTP44KRs+RE3gRqWDU2Q=='}}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0:08:07.594970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0:08:07.594970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bf0f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0:08:12.465770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0:08:12.465770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1541, Identifier = 00, JSON = {'rxpk': [{'tmst': 668460624, 'chan': 2, 'rfch': 0, 'freq': 902.7, 'stat': 1, 'modu': 'LORA', 'datr': 'SF8BW125', 'codr': '4/5', 'lsnr': 8.0, 'rssi': -46, 'size': 15, 'data': 'QO++rd6AvAPgKBixm12q'}]}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0:08:12.465770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03bc, FOpts: ), FPort: e0, FRMPayload: 032d, MIC: b19b5daa)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0:08:12.465770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0:08:12.465770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f25fc502)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0:08:12.465770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9296, Identifier = 03, JSON = {'txpk': {'imme': False, 'tmst': 670460624, 'rfch': 0, 'powe': 21, 'ipol': True, 'datr': 'SF11BW500', 'freq': 923.3, 'modu': 'LORA', 'codr': '4/5', 'prea': 8, 'ncrc': True, 'size': 142, 'data': 'YO++rd4Awqbg0gt8YP2R6wRRL91ewVdmohdp4XZyJfr8GDLr7a6+isle+rqwZ1wsyo5hsiUjHzwT9yIhVyZD7Zx0Qm5jApA1NpXi4+JBOKxds54fw/AV/hSNBn/DxTc7yXW/AB6gh+VVN11YXKSIhL3r8Mw8te2jCzeRHnUb1HAkZcwwDUhsodi78l/FAg=='}}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0:08:12.465770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0:08:12.465770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9296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0:08:14.316404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20bd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0:08:14.316404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20bd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0:08:17.270228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0:08:17.272283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1542, Identifier = 00, JSON = {'rxpk': [{'tmst': 673303161, 'chan': 4, 'rfch': 1, 'freq': 903.1, 'stat': 1, 'modu': 'LORA', 'datr': 'SF8BW125', 'codr': '4/5', 'lsnr': 11.0, 'rssi': -46, 'size': 15, 'data': 'QO++rd6AvQPgXQi8dWUP'}]}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0:08:17.272283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03bd, FOpts: ), FPort: e0, FRMPayload: 032e, MIC: bc75650f)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0:08:17.272283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0:08:17.272283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9eff4ab8)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0:08:17.272283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9462, Identifier = 03, JSON = {'txpk': {'imme': False, 'tmst': 675303161, 'rfch': 0, 'powe': 21, 'ipol': True, 'datr': 'SF11BW500', 'freq': 923.3, 'modu': 'LORA', 'codr': '4/5', 'prea': 8, 'ncrc': True, 'size': 142, 'data': 'YO++rd4Aw6bgNskRnasHSfpplwBNExQi+kIlbUm6WnWqpKuoWwX4gX3mVb5UgzJtPhgGBg97MepvPPMwsLIpYTXdNDZa0fPtHLZJs37twiCluFqc7tdihqv/oCvRWfPzA4GKtLtzNICNH7Q1yNvUqKlwMndHkPo95hywtdnHkKWo+RnkPXKM8EIKnv9KuA=='}}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0:08:17.272283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0:08:17.272283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9462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0:08:22.153324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0:08:22.155384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1543, Identifier = 00, JSON = {'rxpk': [{'tmst': 678145687, 'chan': 6, 'rfch': 1, 'freq': 903.3, 'stat': 1, 'modu': 'LORA', 'datr': 'SF8BW125', 'codr': '4/5', 'lsnr': 8.3, 'rssi': -46, 'size': 15, 'data': 'QO++rd6AvgPgFp0KHmqz'}]}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0:08:22.155384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03be, FOpts: ), FPort: e0, FRMPayload: 032f, MIC: 0a1e6ab3)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0:08:22.155384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0:08:22.155384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85054cf4)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0:08:22.155384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ae39, Identifier = 03, JSON = {'txpk': {'imme': False, 'tmst': 680145687, 'rfch': 0, 'powe': 21, 'ipol': True, 'datr': 'SF11BW500', 'freq': 923.3, 'modu': 'LORA', 'codr': '4/5', 'prea': 8, 'ncrc': True, 'size': 142, 'data': 'YO++rd4AxKbgAGOhIEYd8eXUrzYxqLtgNmxz9IibPTI/GA6Y+fYh6AfeY1NnWdW9MST8PvKTNCuS2fKSjz2j/gy2ikM1ZaEIT9ILBtd9FCnAIt3tuHremRfusdfVVx5H9sghI5xb9M3bgeMXgYcSY7ApSlNXTRb04FUvX8Y4hwtoLgB4ahlSkQgthQVM9A=='}}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0:08:22.155384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0:08:22.155384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ae39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0:08:24.440018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96a9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0:08:24.440018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96a9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0:08:26.972077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0:08:26.972077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1545, Identifier = 00, JSON = {'rxpk': [{'tmst': 682988199, 'chan': 1, 'rfch': 0, 'freq': 902.5, 'stat': 1, 'modu': 'LORA', 'datr': 'SF8BW125', 'codr': '4/5', 'lsnr': 10.8, 'rssi': -43, 'size': 15, 'data': 'QO++rd6AvwPgDribwK3M'}]}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0:08:26.972077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03bf, FOpts: ), FPort: e0, FRMPayload: 0330, MIC: 9bc0adcc)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0:08:26.972077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0:08:26.972077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9c911aea)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0:08:26.972077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31e4, Identifier = 03, JSON = {'txpk': {'imme': False, 'tmst': 684988199, 'rfch': 0, 'powe': 21, 'ipol': True, 'datr': 'SF11BW500', 'freq': 923.3, 'modu': 'LORA', 'codr': '4/5', 'prea': 8, 'ncrc': True, 'size': 142, 'data': 'YO++rd4Axabgc4g70B3PdPVpsjkFnIEGLrkEe27bYkFeq97GjYBd9D8k+KgCWmKWlM1AbpYv3N85jEhja69q+SNPsgUSFm0+4/uTdxGkp230DMLL8/lCvV6IloJljar+NNglE+BSCl5oq0xNZZdyX9YIwEis1B0cbHayEO8g6Nd8h+FbbJdEU3WAnJEa6g=='}}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0:08:26.972077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0:08:26.972077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31e4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0:08:31.846946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0:08:31.848984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1546, Identifier = 00, JSON = {'rxpk': [{'tmst': 687830769, 'chan': 3, 'rfch': 0, 'freq': 902.9, 'stat': 1, 'modu': 'LORA', 'datr': 'SF8BW125', 'codr': '4/5', 'lsnr': 11.5, 'rssi': -46, 'size': 15, 'data': 'QO++rd6AwAPgarnDSCvC'}]}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0:08:31.848984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03c0, FOpts: ), FPort: e0, FRMPayload: 0331, MIC: c3482bc2)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0:08:31.848984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0:08:31.848984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e2723512)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0:08:31.848984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dba6, Identifier = 03, JSON = {'txpk': {'imme': False, 'tmst': 689830769, 'rfch': 0, 'powe': 21, 'ipol': True, 'datr': 'SF11BW500', 'freq': 923.3, 'modu': 'LORA', 'codr': '4/5', 'prea': 8, 'ncrc': True, 'size': 142, 'data': 'YO++rd4AxqbgCeiTY9F6xTDeZ9XtT8Z2eluB5V4MkiEeTSvt65kxIGHLsG0KGHNADT5kswzJpWzfi6Jkden8q/uOfk5NOqJ4wzqb3AZOIsdOA7jSlhg3MkX9DbFKE3SG/6Xvy30waq99hBfQogVoa89O2RZdl5BOCeQLo9fYDRO4Gmn3AcvGMCwh4nI1Eg=='}}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0:08:31.848984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0:08:31.848984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dba6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0:08:34.543939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86de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0:08:34.543939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86de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0:08:36.702977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0:08:36.702977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1547, Identifier = 00, JSON = {'rxpk': [{'tmst': 692673345, 'chan': 7, 'rfch': 1, 'freq': 903.7, 'stat': 1, 'modu': 'LORA', 'datr': 'SF8BW125', 'codr': '4/5', 'lsnr': 10.5, 'rssi': -50, 'size': 15, 'data': 'QO++rd6AwQPgrivjGWO0'}]}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0:08:36.702977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03c1, FOpts: ), FPort: e0, FRMPayload: 0332, MIC: e31963b4)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0:08:36.702977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0:08:36.702977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b80d9f75)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0:08:36.702977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671b, Identifier = 03, JSON = {'txpk': {'imme': False, 'tmst': 694673345, 'rfch': 0, 'powe': 21, 'ipol': True, 'datr': 'SF11BW500', 'freq': 923.3, 'modu': 'LORA', 'codr': '4/5', 'prea': 8, 'ncrc': True, 'size': 142, 'data': 'YO++rd4Ax6bgK2h0lqcB1BMsLZoC5TeDbnh/JvAykAp0XcxI+du3yM9galqoLtEixOPiYWbw7URi+5clV3UgKz/guElXLVsZGC88RbkWJOCvhZ+LZJI+2lDIyb1uakEiD6spZLDtn7W0Py7THLhigROrPZ180rp4dzY1UjLA97A26ofj2HJv6KCXuA2fdQ=='}}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0:08:36.702977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0:08:36.702977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02 671b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0:08:41.508572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0:08:41.510621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1548, Identifier = 00, JSON = {'rxpk': [{'tmst': 697515911, 'chan': 5, 'rfch': 1, 'freq': 903.5, 'stat': 1, 'modu': 'LORA', 'datr': 'SF8BW125', 'codr': '4/5', 'lsnr': 11.0, 'rssi': -51, 'size': 15, 'data': 'QO++rd6AwgPgEP2GsBDt'}]}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0:08:41.510621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03c2, FOpts: ), FPort: e0, FRMPayload: 0333, MIC: 86b010ed)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0:08:41.510621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0:08:41.510621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4691c7ea)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0:08:41.510621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150e, Identifier = 03, JSON = {'txpk': {'imme': False, 'tmst': 699515911, 'rfch': 0, 'powe': 21, 'ipol': True, 'datr': 'SF11BW500', 'freq': 923.3, 'modu': 'LORA', 'codr': '4/5', 'prea': 8, 'ncrc': True, 'size': 142, 'data': 'YO++rd4AyKbgHhe2Kgmc1zQ8qFd7b3Y2kbJqqsuhGj2MRgSFlteMLAm2nWaiY+7JlxNrdMaLbzfZ8EVrQYDvdUFbkKYpKyVW5/jh8Mu4L+3aiglnxy/YKCsTlO8Av3DZHqRYxKFwPYww+Sbc+90unS1tUhqfMjFMUACfa+qGczCWmsKfA4vq1R4nRpHH6g=='}}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0:08:41.510621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0:08:41.510621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02 150e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0:08:44.593180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7e5b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0:08:44.593180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7e5b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0:08:46.370603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0:08:46.372646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1549, Identifier = 00, JSON = {'rxpk': [{'tmst': 702358448, 'chan': 0, 'rfch': 0, 'freq': 902.3, 'stat': 1, 'modu': 'LORA', 'datr': 'SF8BW125', 'codr': '4/5', 'lsnr': 10.8, 'rssi': -51, 'size': 15, 'data': 'QO++rd6AwwPgZGOzMm1M'}]}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0:08:46.372646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03c3, FOpts: ), FPort: e0, FRMPayload: 0334, MIC: b3326d4c)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0:08:46.372646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0:08:46.372646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a099f53d)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0:08:46.372646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523f, Identifier = 03, JSON = {'txpk': {'imme': False, 'tmst': 704358448, 'rfch': 0, 'powe': 21, 'ipol': True, 'datr': 'SF11BW500', 'freq': 923.3, 'modu': 'LORA', 'codr': '4/5', 'prea': 8, 'ncrc': True, 'size': 142, 'data': 'YO++rd4AyabgBGkbGIpeCsLWanUFy/alS+T/DoZCpTRxIT54WnuTp01YL9t2PkNto+TraN5UK5lx/AUgA/h+oEFXXGIRNXENyquF1clPCfPA+NPPZdOsw1D/8zZ/TvZUM2pt4m47MShwoTfIxyGSpXgtrY7plHX08V5FIMvtF0K5XwCLuhbgESjNoJn1PQ=='}}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0:08:46.372646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0:08:46.372646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02 523f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0:08:51.280287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0:08:51.280287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154a, Identifier = 00, JSON = {'rxpk': [{'tmst': 707241687, 'chan': 1, 'rfch': 0, 'freq': 902.5, 'stat': 1, 'modu': 'LORA', 'datr': 'SF8BW125', 'codr': '4/5', 'lsnr': 11.8, 'rssi': -49, 'size': 15, 'data': 'QO++rd6AxAPgJBw+kkkx'}]}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0:08:51.280287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03c4, FOpts: ), FPort: e0, FRMPayload: 0335, MIC: 3e924931)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0:08:51.280287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0:08:51.280287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9ffc9446)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0:08:51.280287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4665, Identifier = 03, JSON = {'txpk': {'imme': False, 'tmst': 709241687, 'rfch': 0, 'powe': 21, 'ipol': True, 'datr': 'SF11BW500', 'freq': 923.3, 'modu': 'LORA', 'codr': '4/5', 'prea': 8, 'ncrc': True, 'size': 142, 'data': 'YO++rd4Ayqbgzzs42sfQdqpmZwDhMIGtQRMIPQwJQ4CCHWYsX0LjHQ41+G4W8keW45NbP39klT/iva2/WHJ+oEVju6yOGuznYKysK0I4AodCJ/6O0olfBTCm9PlaqE4noOIN1Bg2fImD8kTmu8PHvaPyRBWRr2XfvXj0LsY0wywPO8dw3cMyx/b9n/yURg=='}}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0:08:51.280287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0:08:51.280287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4665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0:08:54.804852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7e17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0:08:54.804852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7e17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0:08:56.067770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0:08:56.069824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154c, Identifier = 00, JSON = {'rxpk': [{'tmst': 712084265, 'chan': 7, 'rfch': 1, 'freq': 903.7, 'stat': 1, 'modu': 'LORA', 'datr': 'SF8BW125', 'codr': '4/5', 'lsnr': 9.5, 'rssi': -50, 'size': 15, 'data': 'QO++rd6AxQPgyngeZh1j'}]}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0:08:56.069824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03c5, FOpts: ), FPort: e0, FRMPayload: 0336, MIC: 1e661d63)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0:08:56.069824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0:08:56.069824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ebb4f281)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0:08:56.069824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681f, Identifier = 03, JSON = {'txpk': {'imme': False, 'tmst': 714084265, 'rfch': 0, 'powe': 21, 'ipol': True, 'datr': 'SF11BW500', 'freq': 923.3, 'modu': 'LORA', 'codr': '4/5', 'prea': 8, 'ncrc': True, 'size': 142, 'data': 'YO++rd4Ay6bgjcJ/S8cjf0XzHc6ymFNZaIsStYSdN2jBW/I37kF5kN//JYaUp70ZU1FIEqpqP1ZlmEbJMymnvo9T700L1M0Ee+ocNbUMGNIFpQbJmOHIKZRsJ49TBJ7LgnLtlsQDSiaONT6Aua6TV3MNaHQb3BOQyaTPgFvXkYVKgoWOzsP2tzpf67TygQ=='}}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0:08:56.069824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0:08:56.069824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02 681f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0:09:00.944593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0:09:00.944593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154d, Identifier = 00, JSON = {'rxpk': [{'tmst': 716926833, 'chan': 6, 'rfch': 1, 'freq': 903.3, 'stat': 1, 'modu': 'LORA', 'datr': 'SF8BW125', 'codr': '4/5', 'lsnr': 7.8, 'rssi': -51, 'size': 15, 'data': 'QO++rd6AxgPg5MeY4lEr'}]}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0:09:00.944593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03c6, FOpts: ), FPort: e0, FRMPayload: 0337, MIC: 98e2512b)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0:09:00.944593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0:09:00.944593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7ff22ea3)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0:09:00.944593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4a5c, Identifier = 03, JSON = {'txpk': {'imme': False, 'tmst': 718926833, 'rfch': 0, 'powe': 21, 'ipol': True, 'datr': 'SF11BW500', 'freq': 923.3, 'modu': 'LORA', 'codr': '4/5', 'prea': 8, 'ncrc': True, 'size': 142, 'data': 'YO++rd4AzKbgVKLz9yalR5nUqZWuanyHZoAO+F8Zl9lOQyAzk6F0Qz8VNXEVoZLAfFUyjZDUgoXqyAHFj/VLxWXILGIcrfOSZiPk7ddDUCkQPv1RA5S3sOFCxrkZtWQAqensfqmQOMTbvYLlvjAoxzu77Hp8c5TDfSXU/6oxd5d9gnATfwOx2z0pf/Iuow=='}}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0:09:00.944593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0:09:00.944593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4a5c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0:09:04.843499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b357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0:09:04.843499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b357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0:09:05.743850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0:09:05.743850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154e, Identifier = 00, JSON = {'rxpk': [{'tmst': 721769417, 'chan': 2, 'rfch': 0, 'freq': 902.7, 'stat': 1, 'modu': 'LORA', 'datr': 'SF8BW125', 'codr': '4/5', 'lsnr': 8.0, 'rssi': -46, 'size': 15, 'data': 'QO++rd6AxwPgu5tydMi3'}]}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0:09:05.743850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03c7, FOpts: ), FPort: e0, FRMPayload: 0338, MIC: 7274c8b7)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0:09:05.743850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0:09:05.743850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b0bcaa34)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0:09:05.743850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1b80, Identifier = 03, JSON = {'txpk': {'imme': False, 'tmst': 723769417, 'rfch': 0, 'powe': 21, 'ipol': True, 'datr': 'SF11BW500', 'freq': 923.3, 'modu': 'LORA', 'codr': '4/5', 'prea': 8, 'ncrc': True, 'size': 142, 'data': 'YO++rd4Azabgcl7cofq54acN9hX7t6UagsOLeCnbH9sJJ2Ozv+cBHBQ/4MdWUQClLDBhxGzX0zIs6SUnALJOeaKp7WeSFbJ2xxEdNLVZ+Ez80wA5r1e6zolMiDhS0ttVTt70S4pGFLZIbgvS4zR1FWs+9btnRLqbXOrxISSR/y3Q7KAfjHLwPC0FsLyqNA=='}}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0:09:05.743850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0:09:05.743850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1b80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0:09:10.578953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02 154f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0:09:10.580985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154f, Identifier = 00, JSON = {'rxpk': [{'tmst': 726612017, 'chan': 4, 'rfch': 1, 'freq': 903.1, 'stat': 1, 'modu': 'LORA', 'datr': 'SF8BW125', 'codr': '4/5', 'lsnr': 9.5, 'rssi': -48, 'size': 15, 'data': 'QO++rd6AyAPg9wnQMYW3'}]}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0:09:10.580985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03c8, FOpts: ), FPort: e0, FRMPayload: 0339, MIC: d03185b7)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0:09:10.580985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0:09:10.580985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56598cd9)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0:09:10.580985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a8f4, Identifier = 03, JSON = {'txpk': {'imme': False, 'tmst': 728612017, 'rfch': 0, 'powe': 21, 'ipol': True, 'datr': 'SF11BW500', 'freq': 923.3, 'modu': 'LORA', 'codr': '4/5', 'prea': 8, 'ncrc': True, 'size': 142, 'data': 'YO++rd4AzqbgF7wPPjo4jhSQBEqluONi5LbQdveT4hqzXPH9caw0iXGA6VeX221+FX7yCkSkt/S0lGAyMWdUODV3Vqwih2GkcXAZgdTBW+w5oiFUj5s9CHDFlUcKWODadEoxLdtzeceXKMN76uMLVSOIi112ZMb6OknLDWrX28y+17zrisHeNamFVlmM2Q=='}}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0:09:10.580985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0:09:10.580985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a8f4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0:09:14.901324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0:09:14.901324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101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0:09:14.931316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f3b3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0:09:14.931316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f3b3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0:09:15.411753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0:09:15.411753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1551, Identifier = 00, JSON = {'rxpk': [{'tmst': 731454615, 'chan': 5, 'rfch': 1, 'freq': 903.5, 'stat': 1, 'modu': 'LORA', 'datr': 'SF8BW125', 'codr': '4/5', 'lsnr': 10.3, 'rssi': -50, 'size': 15, 'data': 'QO++rd6AyQPgIy+ppl0s'}]}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0:09:15.411753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03c9, FOpts: ), FPort: e0, FRMPayload: 033a, MIC: a9a65d2c)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0:09:15.411753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0:09:15.411753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a6cf,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1064f6dd)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0:09:15.411753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6085, Identifier = 03, JSON = {'txpk': {'imme': False, 'tmst': 733454615, 'rfch': 0, 'powe': 21, 'ipol': True, 'datr': 'SF11BW500', 'freq': 923.3, 'modu': 'LORA', 'codr': '4/5', 'prea': 8, 'ncrc': True, 'size': 142, 'data': 'YO++rd4Az6bgngm7LfQ6ByOPtGqsK/XJE3uS0k4kEhV2Ia4tElwK+lQ+LWI6D/U/bU5g0eP5DB5x2PCWXO4orbeJKXV9v0MEEOBDtPP6zePBsLnIB/GCmrzjXuDB4lt7o28RCsGjueo20b3nYHifW87v0zVP8MX2ookVsoV969Xtb3vfHzZebrDXEGT23Q=='}}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0:09:15.411753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0:09:15.411753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6085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0:09:18.406590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0:09:18.408636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011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0:09:20.279930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0:09:20.279930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1553, Identifier = 00, JSON = {'rxpk': [{'tmst': 736297175, 'chan': 0, 'rfch': 0, 'freq': 902.3, 'stat': 1, 'modu': 'LORA', 'datr': 'SF8BW125', 'codr': '4/5', 'lsnr': 10.3, 'rssi': -51, 'size': 15, 'data': 'QO++rd6AygPgWZ9zvzWv'}]}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0:09:20.279930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03ca, FOpts: ), FPort: e0, FRMPayload: 033b, MIC: 73bf35af)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0:09:20.279930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0:09:20.279930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f4469a5f)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0:09:20.279930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8457, Identifier = 03, JSON = {'txpk': {'imme': False, 'tmst': 738297175, 'rfch': 0, 'powe': 21, 'ipol': True, 'datr': 'SF11BW500', 'freq': 923.3, 'modu': 'LORA', 'codr': '4/5', 'prea': 8, 'ncrc': True, 'size': 142, 'data': 'YO++rd4A0KbgI3EcoFW/gJP4f4EcDIcEq/aMyvQvUALa2Q+5qyEqzptTBMqq8ZoTjdpVmyKuFpOGE6jWAMSN0lCutTjByWrCwlqPmd225YBV8QjYiVF/HztDvegu3gRdcdymVSPR7MWCJKcetrZhn9plbMeL8sDPnvQf8EN3yIQ3puKoVYwsJClU9EaaXw=='}}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0:09:20.279930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0:09:20.279930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8457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0:09:25.024429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2857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0:09:25.024429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2857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0:09:25.104502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0:09:25.104502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1555, Identifier = 00, JSON = {'rxpk': [{'tmst': 741139910, 'chan': 3, 'rfch': 0, 'freq': 902.9, 'stat': 1, 'modu': 'LORA', 'datr': 'SF8BW125', 'codr': '4/5', 'lsnr': 9.0, 'rssi': -48, 'size': 15, 'data': 'QO++rd6AywPgbMpcdblj'}]}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0:09:25.104502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03cb, FOpts: ), FPort: e0, FRMPayload: 033c, MIC: 5c75b963)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0:09:25.104502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0:09:25.104502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fc3093df)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0:09:25.104502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b46a, Identifier = 03, JSON = {'txpk': {'imme': False, 'tmst': 743139910, 'rfch': 0, 'powe': 21, 'ipol': True, 'datr': 'SF11BW500', 'freq': 923.3, 'modu': 'LORA', 'codr': '4/5', 'prea': 8, 'ncrc': True, 'size': 142, 'data': 'YO++rd4A0abglt0xLITiaA7niyIrqZidcBctQynMkvBdwBnyhiN+nGj5JschozrAFYvVc0dbgxLICmJKo59q/HydBgDHJ+wNRtrDHyEwYnoTz2rVi2Z853oraB/9HNpqiepHvDoNXtrpBybCei30j/HjQ5DsPag4M1yxlvHRth1CR5Z7WEl8j9a8/DCT3w=='}}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0:09:25.104502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0:09:25.104502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b46a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0:09:30.031880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0:09:30.033953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1556, Identifier = 00, JSON = {'rxpk': [{'tmst': 746022989, 'chan': 2, 'rfch': 0, 'freq': 902.7, 'stat': 1, 'modu': 'LORA', 'datr': 'SF8BW125', 'codr': '4/5', 'lsnr': 8.0, 'rssi': -47, 'size': 15, 'data': 'QO++rd6AzAPgLQYQPH95'}]}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0:09:30.033953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03cc, FOpts: ), FPort: e0, FRMPayload: 033d, MIC: 103c7f79)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0:09:30.033953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0:09:30.033953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f6d1f102)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0:09:30.033953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8355, Identifier = 03, JSON = {'txpk': {'imme': False, 'tmst': 748022989, 'rfch': 0, 'powe': 21, 'ipol': True, 'datr': 'SF11BW500', 'freq': 923.3, 'modu': 'LORA', 'codr': '4/5', 'prea': 8, 'ncrc': True, 'size': 142, 'data': 'YO++rd4A0qbgdoCM6MQaqTrszOqLaDT/i24H86cMyikkDbNcebMAIKtsueBx3KeTPXSwSwCQRpNYUU7Ahevb979Pr8eb2bxvn2JCplTOoxyL9s5nVoA+6iqRih7LzPhQFIVXANAlYNOdca/YZZZrBRUnE78NYpeWOIhYWKfRNyJZ1qxqgJiOXPNY9tHxAg=='}}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0:09:30.033953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0:09:30.033953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8355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0:09:34.861321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0:09:34.863439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1557, Identifier = 00, JSON = {'rxpk': [{'tmst': 750865504, 'chan': 7, 'rfch': 1, 'freq': 903.7, 'stat': 1, 'modu': 'LORA', 'datr': 'SF8BW125', 'codr': '4/5', 'lsnr': 9.3, 'rssi': -50, 'size': 15, 'data': 'QO++rd6AzQPg7mkJD28L'}]}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0:09:34.863439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03cd, FOpts: ), FPort: e0, FRMPayload: 033e, MIC: 090f6f0b)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0:09:34.863439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0:09:34.863439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fc7ade6a)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0:09:34.863439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5651, Identifier = 03, JSON = {'txpk': {'imme': False, 'tmst': 752865504, 'rfch': 0, 'powe': 21, 'ipol': True, 'datr': 'SF11BW500', 'freq': 923.3, 'modu': 'LORA', 'codr': '4/5', 'prea': 8, 'ncrc': True, 'size': 142, 'data': 'YO++rd4A06bgFiw9mPozAzmVnroSy9PhCZUHzXifmEKCs+8ZOl91Gc7PFSK4g8o0/O55j5PpfUgUnekS3L2/EJPjgG6d1vH0wl0UXwkmb0y7sJjzkrzBeojuW3JLG0cprBNZo6aS0cAvOho5cwwrELAy/4OcphFVys2Nj++LsmLs3dI6TaXU+nMS/Hreag=='}}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0:09:34.863439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0:09:34.863439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5651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0:09:35.081372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1144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0:09:35.081372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1144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0:09:39.678429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0:09:39.678429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1558, Identifier = 00, JSON = {'rxpk': [{'tmst': 755708103, 'chan': 4, 'rfch': 1, 'freq': 903.1, 'stat': 1, 'modu': 'LORA', 'datr': 'SF8BW125', 'codr': '4/5', 'lsnr': 10.3, 'rssi': -50, 'size': 15, 'data': 'QO++rd6AzgPg0NOx6it5'}]}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0:09:39.678429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03ce, FOpts: ), FPort: e0, FRMPayload: 033f, MIC: b1ea2b79)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0:09:39.678429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0:09:39.678429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0a77ef62)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0:09:39.678429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8805, Identifier = 03, JSON = {'txpk': {'imme': False, 'tmst': 757708103, 'rfch': 0, 'powe': 21, 'ipol': True, 'datr': 'SF11BW500', 'freq': 923.3, 'modu': 'LORA', 'codr': '4/5', 'prea': 8, 'ncrc': True, 'size': 142, 'data': 'YO++rd4A1Kbg8OplbrW7AB+WUNk2TZO8e095yhO2i7KjWwoH7ug7pfRoKuEs7rOzp9NNe+e/mFvR4W2z9Pi6UYE+FixiHsKK/YOAN7gq70KggOdssAlUQYOz+Crf508F3DXlHmydOBcUnj9myiwDORhG+3SlFeRwctQgBMJxvqtnoE8UH9NDkJJgCnfvYg=='}}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0:09:39.678429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0:09:39.684969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8805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0:09:44.524681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0:09:44.524681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1559, Identifier = 00, JSON = {'rxpk': [{'tmst': 760550630, 'chan': 6, 'rfch': 1, 'freq': 903.3, 'stat': 1, 'modu': 'LORA', 'datr': 'SF8BW125', 'codr': '4/5', 'lsnr': 8.0, 'rssi': -47, 'size': 15, 'data': 'QO++rd6AzwPgdu1GTeIs'}]}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0:09:44.524681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03cf, FOpts: ), FPort: e0, FRMPayload: 0340, MIC: 464de22c)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0:09:44.524681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0:09:44.524681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a8093933)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0:09:44.524681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be57, Identifier = 03, JSON = {'txpk': {'imme': False, 'tmst': 762550630, 'rfch': 0, 'powe': 21, 'ipol': True, 'datr': 'SF11BW500', 'freq': 923.3, 'modu': 'LORA', 'codr': '4/5', 'prea': 8, 'ncrc': True, 'size': 142, 'data': 'YO++rd4A1abgE7sKDKCd96otCp+FiPP0sjHaYiAC1VCUfHayQAxYkbeVucyJEcXvVzlwiTlY2ejQsTzkaRasTnWFxyh1IRaQ/mf0+TmPHOWc5l0PA7gbX+0KkJjJuS12T34FgSkHay4Lsyi/z+2y1o2t9MlkiGhbcKSN3nAHMfEhp23mf0AUYzhYqAk5Mw=='}}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0:09:44.524681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0:09:44.524681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be57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0:09:45.143063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f99b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0:09:45.143063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f99b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0:09:49.365395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0:09:49.367431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155a, Identifier = 00, JSON = {'rxpk': [{'tmst': 765393253, 'chan': 3, 'rfch': 0, 'freq': 902.9, 'stat': 1, 'modu': 'LORA', 'datr': 'SF8BW125', 'codr': '4/5', 'lsnr': 10.5, 'rssi': -51, 'size': 15, 'data': 'QO++rd6A0APg4aW0zCVe'}]}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0:09:49.367431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03d0, FOpts: ), FPort: e0, FRMPayload: 0341, MIC: b4cc255e)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0:09:49.367431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0:09:49.367431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883d2322)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0:09:49.367431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0e1a, Identifier = 03, JSON = {'txpk': {'imme': False, 'tmst': 767393253, 'rfch': 0, 'powe': 21, 'ipol': True, 'datr': 'SF11BW500', 'freq': 923.3, 'modu': 'LORA', 'codr': '4/5', 'prea': 8, 'ncrc': True, 'size': 142, 'data': 'YO++rd4A1qbgQBP1AlUG27oOlqDzDIa6/2GvFXyOLWfiYH2YZSQUvyUnc3U8i6Ye+r2qhHBcSzhmsIH7aAKa7aq8dx1PRg1LeYmfzop42DzSupdgn4zBpR1wqS+iSnrV1Fq1mGJyZ/EIhbXgjHT9WmJlG91RxHwv8hQd3eH9eiQml0CGBf5BoNkKiD0jIg=='}}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0:09:49.367431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0:09:49.367431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0e1a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0:09:54.214367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0:09:54.216455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155b, Identifier = 00, JSON = {'rxpk': [{'tmst': 770235845, 'chan': 5, 'rfch': 1, 'freq': 903.5, 'stat': 1, 'modu': 'LORA', 'datr': 'SF8BW125', 'codr': '4/5', 'lsnr': 9.3, 'rssi': -48, 'size': 15, 'data': 'QO++rd6A0QPgTYYta+iN'}]}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0:09:54.216455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03d1, FOpts: ), FPort: e0, FRMPayload: 0342, MIC: 2d6be88d)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0:09:54.216455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0:09:54.216455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2423580b)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0:09:54.216455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77f9, Identifier = 03, JSON = {'txpk': {'imme': False, 'tmst': 772235845, 'rfch': 0, 'powe': 21, 'ipol': True, 'datr': 'SF11BW500', 'freq': 923.3, 'modu': 'LORA', 'codr': '4/5', 'prea': 8, 'ncrc': True, 'size': 142, 'data': 'YO++rd4A16bgBKLEKv0MEBVsxm8Itzr2syqfjnJzZkXr4LuGX16PXXkERz2tHcmT778B53/rglMSLd0VO2EsRE1wbo9+Bty3/aJeEkWKSw+sf6dej+tpKaZmbixGNlj7yB+C+A8/TXe2zy4NL163MRJAuCHXV7PCQb7oHVnXuRVtB10uNxBvoifLJCNYCw=='}}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0:09:54.216455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0:09:54.216455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77f9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0:09:55.255366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6138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0:09:55.255366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6138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0:09:59.055597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0:09:59.055597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155d, Identifier = 00, JSON = {'rxpk': [{'tmst': 775078350, 'chan': 1, 'rfch': 0, 'freq': 902.5, 'stat': 1, 'modu': 'LORA', 'datr': 'SF8BW125', 'codr': '4/5', 'lsnr': 9.8, 'rssi': -47, 'size': 15, 'data': 'QO++rd6A0gPgF2v/5qA9'}]}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0:09:59.055597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03d2, FOpts: ), FPort: e0, FRMPayload: 0343, MIC: ffe6a03d)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0:09:59.055597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0:09:59.055597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b61bf232)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0:09:59.055597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3c7d, Identifier = 03, JSON = {'txpk': {'imme': False, 'tmst': 777078350, 'rfch': 0, 'powe': 21, 'ipol': True, 'datr': 'SF11BW500', 'freq': 923.3, 'modu': 'LORA', 'codr': '4/5', 'prea': 8, 'ncrc': True, 'size': 142, 'data': 'YO++rd4A2KbgYv9KKnvtGiJC+c52G3hun7Z0N6snGsTDje4gBsT/pcktr4i30+p3gj8HrM5OBnHsjwtHSl/DzT0u9HzmQjOVzg8OVF6dEVdxkuxy4fCdT9EJkZAmaXFTYcFCEsXbxii40ZdeIGOnp05mJHCdej0G06H8DrKsxhl5LMe9aGCVirJwthvyMg=='}}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0:09:59.055597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0:09:59.055597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3c7d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0:10:03.904554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0:10:03.906571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155e, Identifier = 00, JSON = {'rxpk': [{'tmst': 779920957, 'chan': 0, 'rfch': 0, 'freq': 902.3, 'stat': 1, 'modu': 'LORA', 'datr': 'SF8BW125', 'codr': '4/5', 'lsnr': 10.5, 'rssi': -50, 'size': 15, 'data': 'QO++rd6A0wPgMVsu8Wp4'}]}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0:10:03.906571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03d3, FOpts: ), FPort: e0, FRMPayload: 0344, MIC: 2ef16a78)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0:10:03.906571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0:10:03.906571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0d2ae84c)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0:10:03.906571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de94, Identifier = 03, JSON = {'txpk': {'imme': False, 'tmst': 781920957, 'rfch': 0, 'powe': 21, 'ipol': True, 'datr': 'SF11BW500', 'freq': 923.3, 'modu': 'LORA', 'codr': '4/5', 'prea': 8, 'ncrc': True, 'size': 142, 'data': 'YO++rd4A2abg2YsYRu1u+cAAFzyjwAW+h89TkLU9HQzuRwVLzB1Kd9vHL4AyOm6Q+MuLakAgcJBVA4V7GqWv9lB/TsBOM6OCgKSHOsW3N5gMFPecWrYmfrPT8WVzbC+Y81P9Pa5LiYUlT7G3s4at9IY9LddGIYuEqLBksXGzYGxfcAgValB9k+ueDSroTA=='}}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0:10:03.906571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0:10:03.906571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de94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0:10:05.334995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aa24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0:10:05.334995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aa24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0:10:08.824587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02 155f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0:10:08.824587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155f, Identifier = 00, JSON = {'rxpk': [{'tmst': 784804174, 'chan': 1, 'rfch': 0, 'freq': 902.5, 'stat': 1, 'modu': 'LORA', 'datr': 'SF8BW125', 'codr': '4/5', 'lsnr': 10.8, 'rssi': -49, 'size': 15, 'data': 'QO++rd6A1APgRHWXfy2K'}]}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0:10:08.824587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03d4, FOpts: ), FPort: e0, FRMPayload: 0345, MIC: 977f2d8a)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0:10:08.824587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0:10:08.824587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9c28fb3a)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0:10:08.824587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c875, Identifier = 03, JSON = {'txpk': {'imme': False, 'tmst': 786804174, 'rfch': 0, 'powe': 21, 'ipol': True, 'datr': 'SF11BW500', 'freq': 923.3, 'modu': 'LORA', 'codr': '4/5', 'prea': 8, 'ncrc': True, 'size': 142, 'data': 'YO++rd4A2qbg6aFj4ydpfKkXjm6Kdu1LFFa9NFPiEc7bHMGk22DVAVFgYmotmDwT+FwDa2Ek4k89qLgxgeduTh9PxUB4lPjBW35vL812OM/XDgnKDq0MBDrI1LAGAHbVCJzAlvUE+i/u7gu+tfMjXhDss1aey9cz6U1yo/QoL7pHjfTBU/UhckO9nCj7Og=='}}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0:10:08.824587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0:10:08.824587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c875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0:10:13.660379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0:10:13.662397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1560, Identifier = 00, JSON = {'rxpk': [{'tmst': 789646789, 'chan': 4, 'rfch': 1, 'freq': 903.1, 'stat': 1, 'modu': 'LORA', 'datr': 'SF8BW125', 'codr': '4/5', 'lsnr': 11.3, 'rssi': -50, 'size': 15, 'data': 'QO++rd6A1QPgKyfRxlgq'}]}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0:10:13.662397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03d5, FOpts: ), FPort: e0, FRMPayload: 0346, MIC: d1c6582a)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0:10:13.662397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0:10:13.662397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ce674f42)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0:10:13.662397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755d, Identifier = 03, JSON = {'txpk': {'imme': False, 'tmst': 791646789, 'rfch': 0, 'powe': 21, 'ipol': True, 'datr': 'SF11BW500', 'freq': 923.3, 'modu': 'LORA', 'codr': '4/5', 'prea': 8, 'ncrc': True, 'size': 142, 'data': 'YO++rd4A26bgKpGaP9czkzJnyTSVhM8Mgg2Sv2RLq7XMwyaMIXYHjujVlxJ6PtItNJIKA94pX7/MXLn6w4mKVDs9oTJBvcDnGT2+NODa+KS7O0D4UgZq1sd11FgEcdT9sEDikLe4e6KDqulRH1XknQGRDQ4J6+JPmmyWbRaSHkppQWjBRcqk6trTzmdPQg=='}}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0:10:13.662397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0:10:13.662397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02 755d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0:10:15.517432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36ad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0:10:15.517432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36ad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0:10:18.447963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0:10:18.447963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1561, Identifier = 00, JSON = {'rxpk': [{'tmst': 794489338, 'chan': 3, 'rfch': 0, 'freq': 902.9, 'stat': 1, 'modu': 'LORA', 'datr': 'SF8BW125', 'codr': '4/5', 'lsnr': 10.3, 'rssi': -49, 'size': 15, 'data': 'QO++rd6A1gPgiAXqvSZX'}]}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0:10:18.447963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03d6, FOpts: ), FPort: e0, FRMPayload: 0347, MIC: eabd2657)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0:10:18.447963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0:10:18.447963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c856d087)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0:10:18.447963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73b4, Identifier = 03, JSON = {'txpk': {'imme': False, 'tmst': 796489338, 'rfch': 0, 'powe': 21, 'ipol': True, 'datr': 'SF11BW500', 'freq': 923.3, 'modu': 'LORA', 'codr': '4/5', 'prea': 8, 'ncrc': True, 'size': 142, 'data': 'YO++rd4A3KbgWFN7fTAlTLMH69u5QDLk/C3cWXRO+efKSr5Ji19/WRmK0H9S6VSpAG3DFZKwM76g74+ip+fIPVA8uHmXWRKLMwtMf/axU+G9resV8KEiMdJapWjjcvS+YBYGdAzjff0U9k/8xlGtHKo4hjK5yO64EmjGPKmf2xl84ce77mOz0U6xyFbQhw=='}}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0:10:18.447963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0:10:18.447963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73b4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0:10:23.300371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0:10:23.302435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1562, Identifier = 00, JSON = {'rxpk': [{'tmst': 799331890, 'chan': 5, 'rfch': 1, 'freq': 903.5, 'stat': 1, 'modu': 'LORA', 'datr': 'SF8BW125', 'codr': '4/5', 'lsnr': 10.3, 'rssi': -50, 'size': 15, 'data': 'QO++rd6A1wPgJI7elWiX'}]}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0:10:23.302435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03d7, FOpts: ), FPort: e0, FRMPayload: 0348, MIC: de956897)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0:10:23.302435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0:10:23.302435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c9b35113)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0:10:23.302435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f417, Identifier = 03, JSON = {'txpk': {'imme': False, 'tmst': 801331890, 'rfch': 0, 'powe': 21, 'ipol': True, 'datr': 'SF11BW500', 'freq': 923.3, 'modu': 'LORA', 'codr': '4/5', 'prea': 8, 'ncrc': True, 'size': 142, 'data': 'YO++rd4A3abg6NOAq39Wll+B1xrrbMoGq8V/tFqS3elor3EL7s+laede3dph7JgVt2jGHxWwPcJlZ3ctV/XT/xw6kxOrCkwCUCcvlrWvF9KjMVtn8B/bEeFG17XDt37VzZU46YVZ34kfa8U4klqPAPUamcfrty8O9w5vSYsxxrtICmnRkrhdyJXDybNREw=='}}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0:10:23.302435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0:10:23.302435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f417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0:10:25.580737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b023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0:10:25.580737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b023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0:10:28.130746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0:10:28.130746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1564, Identifier = 00, JSON = {'rxpk': [{'tmst': 804174370, 'chan': 6, 'rfch': 1, 'freq': 903.3, 'stat': 1, 'modu': 'LORA', 'datr': 'SF8BW125', 'codr': '4/5', 'lsnr': 7.3, 'rssi': -47, 'size': 15, 'data': 'QO++rd6A2APgeBw/HUJr'}]}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0:10:28.130746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03d8, FOpts: ), FPort: e0, FRMPayload: 0349, MIC: 3f1d426b)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0:10:28.130746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0:10:28.130746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c5a70cf2)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0:10:28.130746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13d3, Identifier = 03, JSON = {'txpk': {'imme': False, 'tmst': 806174370, 'rfch': 0, 'powe': 21, 'ipol': True, 'datr': 'SF11BW500', 'freq': 923.3, 'modu': 'LORA', 'codr': '4/5', 'prea': 8, 'ncrc': True, 'size': 142, 'data': 'YO++rd4A3qbg3LjRLCgyxfz6hk/t/RGEEVyDFkEdfW9tO865666tjnYn8xRJzqiWojDIAwOrxEwMcWj64WS/kV2w1TGpCysG3LtdPkaVnHZHsvg5jJkniU9LhGNRGCabIESrbDEeI66QEdXg5xhxGbNxM8u/FzWy6BW4Igv8ln3c4KR8KroDrJjGxacM8g=='}}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0:10:28.130746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0:10:28.130746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13d3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0:10:33.031854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0:10:33.031854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1565, Identifier = 00, JSON = {'rxpk': [{'tmst': 809016980, 'chan': 0, 'rfch': 0, 'freq': 902.3, 'stat': 1, 'modu': 'LORA', 'datr': 'SF8BW125', 'codr': '4/5', 'lsnr': 10.8, 'rssi': -52, 'size': 15, 'data': 'QO++rd6A2QPghZsxsWRt'}]}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0:10:33.031854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03d9, FOpts: ), FPort: e0, FRMPayload: 034a, MIC: 31b1646d)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0:10:33.031854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0:10:33.031854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a6df,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030101010101010101010101010101010101010101010101010101010101010101010101010101010101010101010101010101010101010101010101010101010101010101010101010101010101010101010101010101010101010101010101010101010101010101010101010101010101010101010101010101010101010101), MIC: d8e3a330)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0:10:33.031854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1415, Identifier = 03, JSON = {'txpk': {'imme': False, 'tmst': 811016980, 'rfch': 0, 'powe': 21, 'ipol': True, 'datr': 'SF11BW500', 'freq': 923.3, 'modu': 'LORA', 'codr': '4/5', 'prea': 8, 'ncrc': True, 'size': 142, 'data': 'YO++rd4A36bgFVzavDhfbwVtjLbzxeOLdgnocp3X+CcTCzsKAyU54q9CtdrV44UsW3DGzuaNbwnk3Y6STzv/Tt53tnura1MSfWVVCDg3IB5C/mc6IZGlFgZzf50b3XluhpEmcQIN8UGd/vFT+Be8EJzzSdizCpG0ToWAJpCJqHcTO11c8NWjoGkZ2OOjMA=='}}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0:10:33.031854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0:10:33.031854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1415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0:10:35.685586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4987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0:10:35.685586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4987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0:10:37.858152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0:10:37.860195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1566, Identifier = 00, JSON = {'rxpk': [{'tmst': 813859725, 'chan': 2, 'rfch': 0, 'freq': 902.7, 'stat': 1, 'modu': 'LORA', 'datr': 'SF8BW125', 'codr': '4/5', 'lsnr': 8.0, 'rssi': -47, 'size': 15, 'data': 'QO++rd6A2gPgdanTvbBu'}]}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0:10:37.860195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03da, FOpts: ), FPort: e0, FRMPayload: 034b, MIC: d3bdb06e)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0:10:37.860195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0:10:37.868256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0:10:37.868256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0:10:37.868256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0:10:37.878228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0:10:37.878228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SF11BW500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0:10:37.878228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0:10:37.878228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0:10:37.888236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0:10:37.888236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SF10BW500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0:10:37.898229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0:10:42.736637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0:10:42.736637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1567, Identifier = 00, JSON = {'rxpk': [{'tmst': 818702269, 'chan': 7, 'rfch': 1, 'freq': 903.7, 'stat': 1, 'modu': 'LORA', 'datr': 'SF8BW125', 'codr': '4/5', 'lsnr': 9.5, 'rssi': -50, 'size': 15, 'data': 'QO++rd6A2wPg0BTJyyw6'}]}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0:10:42.736637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03db, FOpts: ), FPort: e0, FRMPayload: 034b, MIC: c9cb2c3a)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0:10:42.736637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0:10:42.736637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a6e0, FOpts: ), FPort: 00, FRMPayload: 050a68e28c), MIC: 67aac7c8)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0:10:42.736637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1039, Identifier = 03, JSON = {'txpk': {'imme': False, 'tmst': 819702269, 'rfch': 0, 'powe': 21, 'ipol': True, 'datr': 'SF8BW500', 'freq': 927.5, 'modu': 'LORA', 'codr': '4/5', 'prea': 8, 'ncrc': True, 'size': 18, 'data': 'YO++rd4A4KYAI9dhdzFnqsfI'}}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0:10:42.736637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0:10:42.736637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1039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0:10:45.795151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32b1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0:10:45.795151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32b1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0:10:47.623497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0:10:47.623497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1568, Identifier = 00, JSON = {'rxpk': [{'tmst': 823585685, 'chan': 2, 'rfch': 0, 'freq': 902.7, 'stat': 1, 'modu': 'LORA', 'datr': 'SF8BW125', 'codr': '4/5', 'lsnr': 8.3, 'rssi': -49, 'size': 17, 'data': 'QO++rd6C3AMFB+DTMnc9NCQ='}]}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0:10:47.623497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03dc, FOpts: 0507), FPort: e0, FRMPayload: 034c, MIC: 773d3424)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0:10:47.623497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0:10:47.623497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0:10:47.623497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a6e1, FOpts: ), FPort: , FRMPayload: ), MIC: ebf6b908)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a29a, Identifier = 03, JSON = {'txpk': {'imme': False, 'tmst': 824585685, 'rfch': 0, 'powe': 21, 'ipol': True, 'datr': 'SF8BW500', 'freq': 924.5, 'modu': 'LORA', 'codr': '4/5', 'prea': 8, 'ncrc': True, 'size': 12, 'data': 'YO++rd4A4abr9rkI'}}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0:10:47.633489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0:10:47.643460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0:10:47.643460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0:10:52.443198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0:10:52.445246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1569, Identifier = 00, JSON = {'rxpk': [{'tmst': 828427900, 'chan': 5, 'rfch': 1, 'freq': 903.5, 'stat': 1, 'modu': 'LORA', 'datr': 'SF8BW125', 'codr': '4/5', 'lsnr': 10.8, 'rssi': -51, 'size': 15, 'data': 'QO++rd6A3QPgakUHIJPO'}]}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0:10:52.445246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03dd, FOpts: ), FPort: e0, FRMPayload: 034d, MIC: 072093ce)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0:10:52.445246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0:10:52.445246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a3cc0f04)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0:10:52.445246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bf2f, Identifier = 03, JSON = {'txpk': {'imme': False, 'tmst': 830427900, 'rfch': 0, 'powe': 21, 'ipol': True, 'datr': 'SF10BW500', 'freq': 923.3, 'modu': 'LORA', 'codr': '4/5', 'prea': 8, 'ncrc': True, 'size': 255, 'data': 'YO++rd4A4qbghH85U3npMIDhPhT7c7qjaSenZuLsEJ13T+lAbbi90PA9bKs7dvF2Bt9N27mlHwdBWMJ9Y38/W+d29TVo1v4IUUC+zYflx1eiiEn2SJMR5NVoZF6jei7LgN71/gKLDFdKNpvBs5dCBV25qcFpl8uxnvWUymMaM0LpXJOwrD3nS8wxCvAxSMCsB2eeNVQJCwqbvvIujYJ3t3SfAlSBzjUXvnLhu1MKvcHE4si5l6m9Aix3YyRxGkkKlMWhh6dbrn6zpe2aJqLQ3HEoZXDhmb+UbrU3jaT76LB/oSeR3spH/c/6ndVtmFLReT+7IP84uHlMO0WjzA8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0:10:52.445246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0:10:52.445246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bf2f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0:10:55.928632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a0bf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0:10:55.928632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a0bf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0:10:57.238752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0:10:57.238752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156b, Identifier = 00, JSON = {'rxpk': [{'tmst': 833270475, 'chan': 0, 'rfch': 0, 'freq': 902.3, 'stat': 1, 'modu': 'LORA', 'datr': 'SF8BW125', 'codr': '4/5', 'lsnr': 10.5, 'rssi': -51, 'size': 15, 'data': 'QO++rd6A3gPgUVbxH+8X'}]}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0:10:57.238752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03de, FOpts: ), FPort: e0, FRMPayload: 034e, MIC: f11fef17)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0:10:57.238752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0:10:57.238752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33adc0ad)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0:10:57.238752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c4ce, Identifier = 03, JSON = {'txpk': {'imme': False, 'tmst': 835270475, 'rfch': 0, 'powe': 21, 'ipol': True, 'datr': 'SF10BW500', 'freq': 923.3, 'modu': 'LORA', 'codr': '4/5', 'prea': 8, 'ncrc': True, 'size': 255, 'data': 'YO++rd4A46bgOxuUlmQtGBDD/KtrfGI4REQe7B3Tm0icnhZDBPRTRTNfbJei74x4+G3CNhI8RMZ6uDrzZtBjH6BQ08q+X2gg1mNn3ITgPh7rBmfeLgMUklFF7R6+idJa5u7dM1FLBZPdAsFhAHmQI+EvRs8jonWH/SD+VO8hz7XL8NltZDYC3BrJckoKIxlFSthnzfj27L8O7/hCEUfzWif+xKBI2+iz5pLq1oahLzXa1hQiVuqWWhBUFR8a1zSRCQw/lGMLKsll0XkG04hVn71QhKZrRt14sgFAvYuEoxV9qES8AA04DXwVADQz8OHXbUR756w0RUeKF+EzrcC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0:10:57.238752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0:10:57.238752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c4ce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0:11:02.116365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0:11:02.116365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156c, Identifier = 00, JSON = {'rxpk': [{'tmst': 838113212, 'chan': 1, 'rfch': 0, 'freq': 902.5, 'stat': 1, 'modu': 'LORA', 'datr': 'SF8BW125', 'codr': '4/5', 'lsnr': 10.5, 'rssi': -49, 'size': 15, 'data': 'QO++rd6A3wPgHOpkxuoY'}]}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0:11:02.116365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03df, FOpts: ), FPort: e0, FRMPayload: 034f, MIC: 64c6ea18)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0:11:02.116365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0:11:02.116365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8e351c26)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0:11:02.116365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b91f, Identifier = 03, JSON = {'txpk': {'imme': False, 'tmst': 840113212, 'rfch': 0, 'powe': 21, 'ipol': True, 'datr': 'SF10BW500', 'freq': 923.3, 'modu': 'LORA', 'codr': '4/5', 'prea': 8, 'ncrc': True, 'size': 255, 'data': 'YO++rd4A5Kbg9X2cedMHKPKdQjOlyRagZuXTzcHOgkQiG9asrqEtny8CxKXagZkEHarvx8XY1ziMu/YRdj7fLzhjA1cCD6qfyscA26rdX9m40inv2KpHNJfhCvr3kOuts2K9wcin6aIZEMCidOfhaksHLukN+aQoZz1/iWEr5APs7mcNYUADPo+CnhufuWk1GcQC4TY9SVpPamdACwHy9kogXMBhvi0iACvuyRPL7PPLi4MmibyOlFXT9QtA26RFYIWymXfTcvYbYkONsfvkcwkl/j3Ju3xflGM2HQxyCnDOcXybAjDDlWhcQpdtgol33oVv+6a08pWeoa+ONRw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0:11:02.116365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0:11:02.116365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b91f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0:11:06.018014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10c0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0:11:06.018014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10c0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0:11:06.928072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0:11:06.928072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156d, Identifier = 00, JSON = {'rxpk': [{'tmst': 842955843, 'chan': 4, 'rfch': 1, 'freq': 903.1, 'stat': 1, 'modu': 'LORA', 'datr': 'SF8BW125', 'codr': '4/5', 'lsnr': 10.5, 'rssi': -50, 'size': 15, 'data': 'QO++rd6A4APgx8XRwO4Q'}]}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0:11:06.928072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03e0, FOpts: ), FPort: e0, FRMPayload: 0350, MIC: d1c0ee10)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0:11:06.928072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0:11:06.928072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4f9ff4e0)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0:11:06.928072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90b0, Identifier = 03, JSON = {'txpk': {'imme': False, 'tmst': 844955843, 'rfch': 0, 'powe': 21, 'ipol': True, 'datr': 'SF10BW500', 'freq': 923.3, 'modu': 'LORA', 'codr': '4/5', 'prea': 8, 'ncrc': True, 'size': 255, 'data': 'YO++rd4A5abgqJ014pMma3D3yHTDl4JiIvvpQUQnfIT7shd7vGAJ3PpZKl5XS5hgnejto+sWK45P6Da7U900QjjEAVcOYlFrj8R8CBdR8maedZAX7EleBSR+Y0HQJdtP5FwC/VJx6I8PF9sTbdoBCcUuRAkdi0FfzY0HA1M08c8hOkS/fNrICVf6XPgoUWKsBNKaFl/X6XdDXaxqayRgywpttF1LAGc6w2XyItpGNRKLE28eTIuNzdMtjJxXR6ShG7JcVek87O1mxHZ6E/f5oM/yBaf3XmOSSHm7MMaaoQfCEm/wux3eKNLzJM2RYTJDZbXOeoGH7EvxVXFPn/T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0:11:06.928072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0:11:06.928072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90b0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0:11:11.776064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0:11:11.778141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156e, Identifier = 00, JSON = {'rxpk': [{'tmst': 847798402, 'chan': 6, 'rfch': 1, 'freq': 903.3, 'stat': 1, 'modu': 'LORA', 'datr': 'SF8BW125', 'codr': '4/5', 'lsnr': 7.8, 'rssi': -51, 'size': 15, 'data': 'QO++rd6A4QPgjAo2r4wp'}]}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0:11:11.778141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03e1, FOpts: ), FPort: e0, FRMPayload: 0351, MIC: 36af8c29)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0:11:11.778141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0:11:11.778141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8341f32d)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0:11:11.778141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7312, Identifier = 03, JSON = {'txpk': {'imme': False, 'tmst': 849798402, 'rfch': 0, 'powe': 21, 'ipol': True, 'datr': 'SF10BW500', 'freq': 923.3, 'modu': 'LORA', 'codr': '4/5', 'prea': 8, 'ncrc': True, 'size': 255, 'data': 'YO++rd4A5qbgcP/CPaJrtJDSNjpk5wdLtXqot9tAkfVYpqZdN4JASa6JZcWjNxTAmHKJSv5PgnqIt0Tqj5oYNbTN9F8KXsxOrzg6sPB8bZWvAADIeoxGJyGG2RI1OR3LqmQafYy2kbLYyrQRD5mjIvC8GuGU6IDdff4yPHcCwzBVzDxZIx7wA2yc0YMAnsvXNbYqvILEdtoLozc1L8VJuxg2kvGas7whV5pOYsUWjhVSBtMuBscPYPs6CpMUkvFEL8FaMwtFDG9bgse31QY4LLcyNalh4idgBu0HdoCXQXlaJJ3FgAeLKIec3IYYR9Bfgb50SRyI8drcKHaDQfM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0:11:11.778141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0:11:11.778141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7312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0:11:16.087478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b4fd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0:11:16.087478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b4fd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0:11:16.607574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02 156f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0:11:16.607574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156f, Identifier = 00, JSON = {'rxpk': [{'tmst': 852641010, 'chan': 7, 'rfch': 1, 'freq': 903.7, 'stat': 1, 'modu': 'LORA', 'datr': 'SF8BW125', 'codr': '4/5', 'lsnr': 9.8, 'rssi': -51, 'size': 15, 'data': 'QO++rd6A4gPgpvHUuRXd'}]}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0:11:16.607574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03e2, FOpts: ), FPort: e0, FRMPayload: 0352, MIC: d4b915dd)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0:11:16.607574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0:11:16.607574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9ddda0e1)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0:11:16.607574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865e, Identifier = 03, JSON = {'txpk': {'imme': False, 'tmst': 854641010, 'rfch': 0, 'powe': 21, 'ipol': True, 'datr': 'SF10BW500', 'freq': 923.3, 'modu': 'LORA', 'codr': '4/5', 'prea': 8, 'ncrc': True, 'size': 255, 'data': 'YO++rd4A56bgIBVwAsRsMrxNJOFe5BhRXKpKprPrB47G1oDI1kYOHeombEbrYGP5IXhf2ITjphgeYpfHfxmpFnOujP8TXai4OhV0bhN+ExQZxU9fndQfaquLZaTH5seaLzPW5mCI1nuqayOopfFldvM53CdIMUb5bYgcbLOw2q0ob1+z/Ch02A30SMg/3pN/DuXS55uCI0/R3/3HU1exvyXEBqzAHJoJlBkwODblfqmIzPaz5j946dp2TxZPc8HhiP8lfntDLCb+9zAScPVZv21Z7//M2E79KMvRkmHefcLNQRWoylPat56VgVjsfifElSUtI2anhM+F+L+d3aD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0:11:16.607574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0:11:16.607574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02 865e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0:11:21.484065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0:11:21.484065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1570, Identifier = 00, JSON = {'rxpk': [{'tmst': 857483620, 'chan': 3, 'rfch': 0, 'freq': 902.9, 'stat': 1, 'modu': 'LORA', 'datr': 'SF8BW125', 'codr': '4/5', 'lsnr': 10.8, 'rssi': -50, 'size': 15, 'data': 'QO++rd6A4wPgdTdSg73y'}]}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0:11:21.484065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03e3, FOpts: ), FPort: e0, FRMPayload: 0353, MIC: 5283bdf2)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0:11:21.484065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0:11:21.484065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d845efd6)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0:11:21.484065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d2bc, Identifier = 03, JSON = {'txpk': {'imme': False, 'tmst': 859483620, 'rfch': 0, 'powe': 21, 'ipol': True, 'datr': 'SF10BW500', 'freq': 923.3, 'modu': 'LORA', 'codr': '4/5', 'prea': 8, 'ncrc': True, 'size': 255, 'data': 'YO++rd4A6Kbgb6MgXHH3kdhWhcJzdl96U6S59rFE6tmtjUxnHGFQcnCamPoCHNmAVuzS9y6N0nQIa4tvyBXU3hbYYzn+HXm6dqllDB3Xx0p9Pq2k8Xql3PHEY9TfZhwguqLj2EYwZA1Y5i0evR6dcSpf/GskKGb1tcFwUj7IsFE0x/W+ejeYnNH0wG0qS8TxRwSrofySwi9Sb85QX0wXDx9fcJri6ezwmotDwkGilFceURuRSFx0xthJ3a/to0qjbpxMTUJ8dGtBszVqJEUeMva8Am2+AH55Kz+Fq5HOugadnf0AkTiruSgn9tzKT4mDDXYRukJG2xNpIN7YRe/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0:11:21.484065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0:11:21.484065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d2bc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0:11:26.208228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2552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0:11:26.208228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2552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0:11:26.388667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0:11:26.388667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1572, Identifier = 00, JSON = {'rxpk': [{'tmst': 862366724, 'chan': 2, 'rfch': 0, 'freq': 902.7, 'stat': 1, 'modu': 'LORA', 'datr': 'SF8BW125', 'codr': '4/5', 'lsnr': 8.0, 'rssi': -49, 'size': 15, 'data': 'QO++rd6A5APgaVk9IVxT'}]}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0:11:26.388667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03e4, FOpts: ), FPort: e0, FRMPayload: 0354, MIC: 3d215c53)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0:11:26.388667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0:11:26.388667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e1924cf4)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0:11:26.388667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3b6e, Identifier = 03, JSON = {'txpk': {'imme': False, 'tmst': 864366724, 'rfch': 0, 'powe': 21, 'ipol': True, 'datr': 'SF10BW500', 'freq': 923.3, 'modu': 'LORA', 'codr': '4/5', 'prea': 8, 'ncrc': True, 'size': 255, 'data': 'YO++rd4A6abgoXHCIK6usyamXSQbB6K6FlFAZb12DarjsFnlVmtA4ltiw5ivoLlbzhHDXNfQL9gxn/2urng5J2vjfqyVQwygUk8V4cXEDkgt7/Vi3gD/7QCQrVW0012gcKAVIvy/W/OV5U6ylIhOL8KYY8W2fepsYekWJ+vtshBvIDWyknvXQP84W/dyJwCbSlmnKnhhwfOCZpT+0o5AoWEtuCOgcXEFUSzDBzgeyN4OY9R4zpkHzWeM3RKac04IjgGC9RprFdeqAulwa5ZNBUBjRtE9xLsUMfpaLcvStKVP6a1lMXwvWrbk7ZmxDn2xJT4J/+xqQpefhfvhkkz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0:11:26.388667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0:11:26.388667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3b6e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0:11:31.206680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0:11:31.206680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1573, Identifier = 00, JSON = {'rxpk': [{'tmst': 867209282, 'chan': 3, 'rfch': 0, 'freq': 902.9, 'stat': 1, 'modu': 'LORA', 'datr': 'SF8BW125', 'codr': '4/5', 'lsnr': 9.8, 'rssi': -49, 'size': 15, 'data': 'QO++rd6A5QPgn8ZrewHJ'}]}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0:11:31.206680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03e5, FOpts: ), FPort: e0, FRMPayload: 0355, MIC: 6b7b01c9)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0:11:31.206680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0:11:31.206680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ac5929ab)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0:11:31.206680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571b, Identifier = 03, JSON = {'txpk': {'imme': False, 'tmst': 869209282, 'rfch': 0, 'powe': 21, 'ipol': True, 'datr': 'SF10BW500', 'freq': 923.3, 'modu': 'LORA', 'codr': '4/5', 'prea': 8, 'ncrc': True, 'size': 255, 'data': 'YO++rd4A6qbg6Swtj4o+QUtxoNKQeWoQ6D1NBnaqkIxTOT+c2ewOfvBImrHWjEtUUIjnVw2iaU9Dt8qHSknHhaO2Fe4bLEQAW1myiqBk18By6FMrMKUhOsFleQzQ1AygXm5qZIwU+8dkPxS7NYWtcNEbDquaRM+S2NanViq3P70PKdiRc328/WR5RpphhLL/fcLZPaMoCDdfj8jltTqI4KuGEd+4rNZ+FDkucVFUKYEu5SGOn8kK5SZRJGyH0GTwOZJN18Ps7Z6Q3dwUHoxQD9Tka0SDrhizcPyG3zVNcJE2r+ZMnhqDQ8y6l0Gi50+DV+lBpShAWOIW8LqsWSm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0:11:31.206680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0:11:31.206680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02 571b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0:11:36.054536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0:11:36.056646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1574, Identifier = 00, JSON = {'rxpk': [{'tmst': 872051887, 'chan': 0, 'rfch': 0, 'freq': 902.3, 'stat': 1, 'modu': 'LORA', 'datr': 'SF8BW125', 'codr': '4/5', 'lsnr': 10.8, 'rssi': -52, 'size': 15, 'data': 'QO++rd6A5gPg3/JuK+/E'}]}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0:11:36.056646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03e6, FOpts: ), FPort: e0, FRMPayload: 0356, MIC: 6e2befc4)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0:11:36.056646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0:11:36.056646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cea0b2b6)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0:11:36.056646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a79c, Identifier = 03, JSON = {'txpk': {'imme': False, 'tmst': 874051887, 'rfch': 0, 'powe': 21, 'ipol': True, 'datr': 'SF10BW500', 'freq': 923.3, 'modu': 'LORA', 'codr': '4/5', 'prea': 8, 'ncrc': True, 'size': 255, 'data': 'YO++rd4A66bgHYmu6bUhNxbkcMXuvGOi14OB1UCLPxF1HaYWIvJiym/pdceXteTnkD10FuBw8pYYlUimB+bBsQlvNahx1MxItGuMmRIw1ZN3NswUr7rrWVsFyYnkCHrUMM5ql7ima6cT31Vh/BnF39Fwdh1OdeyO93M6tkaym/+G3Iifao9Ym0mleU8rpZsfWLwTQvg1wf0lMhsKz1Acw5PUVyzU+vd/SlBTSV+PmT1ALwjCx0OWrOfDuSpTSykZnfZi1YKBEIS6vvu30zp8vwhm0NiJjnQXK2e74MZR+NPQYeSir8O0ztkzw9vCTyi/bcdnbdJ93SSp+tTOoLK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0:11:36.056646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0:11:36.056646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a79c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0:11:36.274697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d26a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0:11:36.274697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d26a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0:11:40.889178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0:11:40.891195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1575, Identifier = 00, JSON = {'rxpk': [{'tmst': 876894976, 'chan': 1, 'rfch': 0, 'freq': 902.5, 'stat': 1, 'modu': 'LORA', 'datr': 'SF8BW125', 'codr': '4/5', 'lsnr': 10.0, 'rssi': -48, 'size': 15, 'data': 'QO++rd6A5wPgeIaWgVB3'}]}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0:11:40.891195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03e7, FOpts: ), FPort: e0, FRMPayload: 0357, MIC: 96815077)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0:11:40.891195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0:11:40.891195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a4573a6a)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0:11:40.891195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07b0, Identifier = 03, JSON = {'txpk': {'imme': False, 'tmst': 878894976, 'rfch': 0, 'powe': 21, 'ipol': True, 'datr': 'SF10BW500', 'freq': 923.3, 'modu': 'LORA', 'codr': '4/5', 'prea': 8, 'ncrc': True, 'size': 255, 'data': 'YO++rd4A7KbgY0I89eaoFOn++adu1HfyaytGLkNZH8reeDv+HSfpbC1qLRyf/AlN0QyDMESA4Lwm6rFhpW7gz8XVGd9NLGhWzQpvBfvJh5FNaW4wC8Udnh2i/kPCEnRgKm//rwLJZunYjCkAI2kWIy1c2NTnfINVRi9TUfsgzn2bm2ansq36wVcwWTvP4tTrdLNM0DigoeyKDgkQEeiVJgYedbX79w7XLHGWU4o/juad2sn4V1AsZ7ZoIQXCx4AuHMEy8TJpViC1ZOiNMXXJ8UAPT/Ll0KevIAAj//YWHHPFqC+DAOPm5fcUuSbXf6Dp3OECLiYqhZJNIcGkVzp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0:11:40.891195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0:11:40.891195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07b0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0:11:45.732127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0:11:45.732127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1576, Identifier = 00, JSON = {'rxpk': [{'tmst': 881737913, 'chan': 5, 'rfch': 1, 'freq': 903.5, 'stat': 1, 'modu': 'LORA', 'datr': 'SF8BW125', 'codr': '4/5', 'lsnr': 11.0, 'rssi': -51, 'size': 15, 'data': 'QO++rd6A6APgHq8dQnNS'}]}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0:11:45.732127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03e8, FOpts: ), FPort: e0, FRMPayload: 0358, MIC: 1d427352)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0:11:45.732127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0:11:45.732127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0de22a2d)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0:11:45.732127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c42b, Identifier = 03, JSON = {'txpk': {'imme': False, 'tmst': 883737913, 'rfch': 0, 'powe': 21, 'ipol': True, 'datr': 'SF10BW500', 'freq': 923.3, 'modu': 'LORA', 'codr': '4/5', 'prea': 8, 'ncrc': True, 'size': 255, 'data': 'YO++rd4A7abgIusoHY4slM//Z8Ci6SVi2UAzS4vXfLynZ5DGbYlgCUXMjbMuXc+5RpMKl9hSneIlX+xjGdkh/B4qUv7L79yN80ydt9DPwuwcEBdG0Fr3D7xHKA7klnoh6vAvvbNny9eZKSgLj3hTn0fARUs7v+W6vYaVfTn7ZwkRXEccYbw8JhMUlSl3XlghjRUt2Q15/BJjCTSjeQ88giKrJggC4Th7OXXAqdMCe6lFZFx1uq0KEKKmp0JXf+w7D+SOE5XSl4VYyzPFSvuWlWuQe2BiV4eFk5Iah3k9PtMIdZaumNSSQemT7QY5aLom+vimlX4SubIZpdQN4io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0:11:45.732127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0:11:45.732127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c42b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0:11:46.360141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c9e9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0:11:46.360141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c9e9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0:11:50.580815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0:11:50.580815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1577, Identifier = 00, JSON = {'rxpk': [{'tmst': 886580441, 'chan': 7, 'rfch': 1, 'freq': 903.7, 'stat': 1, 'modu': 'LORA', 'datr': 'SF8BW125', 'codr': '4/5', 'lsnr': 9.5, 'rssi': -51, 'size': 15, 'data': 'QO++rd6A6QPgyZRca6rG'}]}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0:11:50.580815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03e9, FOpts: ), FPort: e0, FRMPayload: 0359, MIC: 5c6baac6)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0:11:50.580815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0:11:50.580815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5e640fe6)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0:11:50.580815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656c, Identifier = 03, JSON = {'txpk': {'imme': False, 'tmst': 888580441, 'rfch': 0, 'powe': 21, 'ipol': True, 'datr': 'SF10BW500', 'freq': 923.3, 'modu': 'LORA', 'codr': '4/5', 'prea': 8, 'ncrc': True, 'size': 255, 'data': 'YO++rd4A7qbgxlf6NzYbH9Boii0D1YZuHjSEOvN3Y88XxWYdAy7YMTL9ew3GeCcwtiI/CWb6D3oJypBoTHTdtwQjbc56J9j3PkHye8Qf10OEU9NXMfHvSc4IUvPhOba2mbyDu607tOX1Y5mvYsAAhlebcxKkDrBW84pbdQUgnPQDjdcWW2S9vgc1epN739EsxKpTjZpu7I7d/7lWVHYWcIPtOxjsg0Fc0f04zggU2eyaWkn2SD+KWk9smtcLUupEodL/Waeu544cdxXSNluH9DVcDgUvIOvrGJ/wtpSzK6Guj2bearhJxNXk0fHdwXCNe1oTKoYjryDSp1leZA/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0:11:50.580815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0:11:50.587505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02 656c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0:11:55.415063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0:11:55.417151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1578, Identifier = 00, JSON = {'rxpk': [{'tmst': 891422969, 'chan': 6, 'rfch': 1, 'freq': 903.3, 'stat': 1, 'modu': 'LORA', 'datr': 'SF8BW125', 'codr': '4/5', 'lsnr': 7.8, 'rssi': -48, 'size': 15, 'data': 'QO++rd6A6gPgEWgu+iJe'}]}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0:11:55.417151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03ea, FOpts: ), FPort: e0, FRMPayload: 035a, MIC: 2efa225e)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0:11:55.417151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0:11:55.417151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a6ef,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9e2e1ab9)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0:11:55.417151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b877, Identifier = 03, JSON = {'txpk': {'imme': False, 'tmst': 893422969, 'rfch': 0, 'powe': 21, 'ipol': True, 'datr': 'SF10BW500', 'freq': 923.3, 'modu': 'LORA', 'codr': '4/5', 'prea': 8, 'ncrc': True, 'size': 255, 'data': 'YO++rd4A76bgcLEcoPJuVBz1J2QvN1XhhW722BOve0G50ZfOaqNt0ScyyDyHNNaFtm1R/9zkd5sMmHbbdemPxzuUKnNUg3L8LNvgV8KiCqj1Gqf0+Aa4r2c/YfAkJdHeKN+MGTmVH8nz2F1m3Pt3zzb7mYNYazTCC4/0LiKx6ScgvjXPqim4N+s9dwP3Oc7ibhTk5gGard69u+g5XN0wvZLBRoznLC+kyLVM1Fv1rTVt3C6D3uwDWTOauEdW8haECWDPDO4E3fWpBuMT++sCcdpwY3DuatTFp8t90l379PLOhYrwblJkwhDR9EBmX2GnXpH0cMMxEBUU05yeLhq5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0:11:55.417151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0:11:55.417151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b877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0:11:56.465237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c2bf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0:11:56.465237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c2bf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0:12:00.280786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0:12:00.280786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157a, Identifier = 00, JSON = {'rxpk': [{'tmst': 896265586, 'chan': 4, 'rfch': 1, 'freq': 903.1, 'stat': 1, 'modu': 'LORA', 'datr': 'SF8BW125', 'codr': '4/5', 'lsnr': 10.3, 'rssi': -49, 'size': 15, 'data': 'QO++rd6A6wPgX2AfN+M1'}]}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0:12:00.280786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03eb, FOpts: ), FPort: e0, FRMPayload: 035b, MIC: 1f37e335)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0:12:00.280786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0:12:00.280786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e8ff4de1)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0:12:00.280786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dd4b, Identifier = 03, JSON = {'txpk': {'imme': False, 'tmst': 898265586, 'rfch': 0, 'powe': 21, 'ipol': True, 'datr': 'SF10BW500', 'freq': 923.3, 'modu': 'LORA', 'codr': '4/5', 'prea': 8, 'ncrc': True, 'size': 255, 'data': 'YO++rd4A8KbgERQp7DmegWJ0frFluN8foAHfpSdEFgHipL49azN6cyw6C7jlI6lUuTWUDDOXmYKqn5vLWv38gdE6JWEAnDAf5XTR9u6RCvv5f90qBVlH8fMe9K5CIVyeUD50b7yZpkZTNi9apTiECcxDjcUP/gf09JYcU5BWXYZMAl2kHbet2hak6Y/tHwHN0l5k/BvTtrP/j7S14XoW2xdmPy2oCxiig4goYSCsigLgwjZtzXFBhKTtMM+PHjMM3FEYyrZJOyIA5MVjqHCDk+2z8iFcKBBgj+hJCQwJZZ4l+o/C0V2B7tdedS77aRcNJrkltQTcXdJVI5fo/03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0:12:00.280786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0:12:00.280786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dd4b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0:12:05.150846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0:12:05.150846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157b, Identifier = 00, JSON = {'rxpk': [{'tmst': 901148658, 'chan': 2, 'rfch': 0, 'freq': 902.7, 'stat': 1, 'modu': 'LORA', 'datr': 'SF8BW125', 'codr': '4/5', 'lsnr': 8.3, 'rssi': -48, 'size': 15, 'data': 'QO++rd6A7APgJhQc5tLb'}]}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0:12:05.150846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03ec, FOpts: ), FPort: e0, FRMPayload: 035c, MIC: 1ce6d2db)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0:12:05.150846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0:12:05.150846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403b8a7e)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0:12:05.150846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6f78, Identifier = 03, JSON = {'txpk': {'imme': False, 'tmst': 903148658, 'rfch': 0, 'powe': 21, 'ipol': True, 'datr': 'SF10BW500', 'freq': 923.3, 'modu': 'LORA', 'codr': '4/5', 'prea': 8, 'ncrc': True, 'size': 255, 'data': 'YO++rd4A8abg4UO5CRuUNx3XPY0rgHRdBLMhjdO8H4K6pXuhJq6KrzFdG2dV92UCZz3rYYbvWzIy+5BQlpR7tnPTR5kQWih4j6SI9P255V1mKvvTIRrqsyGLW6U7nsb6/CVzHzHT8cU1C2WmWrGWTyuMEElP+lOVX+pP3UxcOnWpw+4VSx6xhXjiZ4jAVPPf8EKpEiGAoxfz7JgG4gHiCB35sGxa5/84Y7g3sTqlTnrs8kq07PDT54cHobp6E1vOrGZXt5dI9dE9LXVKuow0eUvrvuMIfNwnSfgia7gyMFDTK1HPV5gybvgfWcJyoVB5gj7hHMt8EIKBsWdAO4p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0:12:05.150846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0:12:05.150846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6f78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0:12:06.600845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9a3e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0:12:06.600845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9a3e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0:12:10.004277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0:12:10.006366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157c, Identifier = 00, JSON = {'rxpk': [{'tmst': 905991210, 'chan': 0, 'rfch': 0, 'freq': 902.3, 'stat': 1, 'modu': 'LORA', 'datr': 'SF8BW125', 'codr': '4/5', 'lsnr': 9.5, 'rssi': -50, 'size': 15, 'data': 'QO++rd6A7QPgWgg9sINf'}]}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0:12:10.006366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03ed, FOpts: ), FPort: e0, FRMPayload: 035d, MIC: 3db0835f)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0:12:10.006366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0:12:10.006366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143332ed)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0:12:10.006366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74ea, Identifier = 03, JSON = {'txpk': {'imme': False, 'tmst': 907991210, 'rfch': 0, 'powe': 21, 'ipol': True, 'datr': 'SF10BW500', 'freq': 923.3, 'modu': 'LORA', 'codr': '4/5', 'prea': 8, 'ncrc': True, 'size': 255, 'data': 'YO++rd4A8qbgA3zVYRdY195G0qNHqfM4G9sqE6hB7dCC0wsEdJlOsPorlft9MlOJu+gQJNhjLvZkEqLswM9eTI4JfQHzgw2Hl8I/5UO//vRXM+tampkVbYPH7DChftFPYyqR3fQVQn0GqRjG9LqfwT43ERdz26ychVf7oqBUH5Guh8vqaG4qCFAFnPIKT13gMxz2WSH6fydlpW3NMkR3ZFHi6BZn8SUFJEIVvSNDauICXWM9n+n93s7eREmQynM0WperzjCBFCsZaCMBWb9PtBtUvI5llcbnAi+Ua3mRdrGvR2g7L0eh5P2K9XnTsMcGmHq7R0uYnZn0rHMUMzL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0:12:10.006366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0:12:10.006366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74ea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0:12:14.802604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0:12:14.802604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157d, Identifier = 00, JSON = {'rxpk': [{'tmst': 910833995, 'chan': 5, 'rfch': 1, 'freq': 903.5, 'stat': 1, 'modu': 'LORA', 'datr': 'SF8BW125', 'codr': '4/5', 'lsnr': 9.8, 'rssi': -49, 'size': 15, 'data': 'QO++rd6A7gPgkuiNyO8W'}]}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0:12:14.802604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03ee, FOpts: ), FPort: e0, FRMPayload: 035e, MIC: 8dc8ef16)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0:12:14.802604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0:12:14.802604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159048e8)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0:12:14.802604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abb0, Identifier = 03, JSON = {'txpk': {'imme': False, 'tmst': 912833995, 'rfch': 0, 'powe': 21, 'ipol': True, 'datr': 'SF10BW500', 'freq': 923.3, 'modu': 'LORA', 'codr': '4/5', 'prea': 8, 'ncrc': True, 'size': 255, 'data': 'YO++rd4A86bgQ+yJwvR4CuQ6PkTJT+aG0fPKHyTw7gcFuuh5hB0WdAAdI1IxT7WdFOARWBrX7XKIk+34lee9HJwu3NpRpkElqrHX6Bzh6vJmFiAJ1f5bfjJ126xsMCX9F3NU04j6uuDA1uyDPELjyeHhb88SAGM94lE38wuFEMLTwtd5exfbcHRid2Z/HpNPF/RuppFFzhH89NY2zztUuQwSk+H0fm6EoNNx3wCxgOMPFDNzAJaQkJQfQ+KMppRub93mUN9vmWYCpTN9YZEIaOinszkoxxKqgcbdqZqEgVxu4s1l7j7nQkuAmFzGP/LGFgKVPnkR0RFwEZ4VkEj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0:12:14.802604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0:12:14.802604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abb0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0:12:16.652973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a7a3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0:12:16.652973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a7a3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0:12:19.682889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0:12:19.684950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157e, Identifier = 00, JSON = {'rxpk': [{'tmst': 915676516, 'chan': 6, 'rfch': 1, 'freq': 903.3, 'stat': 1, 'modu': 'LORA', 'datr': 'SF8BW125', 'codr': '4/5', 'lsnr': 8.5, 'rssi': -51, 'size': 15, 'data': 'QO++rd6A7wPgTKIyibsp'}]}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0:12:19.684950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03ef, FOpts: ), FPort: e0, FRMPayload: 035f, MIC: 3289bb29)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0:12:19.684950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0:12:19.684950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3bc04a4f)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0:12:19.684950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0082, Identifier = 03, JSON = {'txpk': {'imme': False, 'tmst': 917676516, 'rfch': 0, 'powe': 21, 'ipol': True, 'datr': 'SF10BW500', 'freq': 923.3, 'modu': 'LORA', 'codr': '4/5', 'prea': 8, 'ncrc': True, 'size': 255, 'data': 'YO++rd4A9KbgkQwA2iJQH402OrhjwAkyBnQp8Kq2/Ikb3b7JC3r+fQAHvWWLHsaW1BP8T6MeE/zqUjeRMoCIqJWg711X0P0eJWJyHi9KalkBGjc+F6F3F3d04as6ZLUsI1QZVtLbL8gtB8hm/G7Q4m9VbD/AEYglOEHkBasXaD5QPrTyxCoHkbWpUPhaRRkdJg7aixijs8+sWIXjVFlnGBvkAoEKFmD2vNc9CMruq4V98YAoZtVISflngF0uCbSWwh5N6q/y3jJ4xoqdsTGpLB0kvkdR+dhU5aZxWhfOXBYtY5B2snoIZNJO8EpbvOdefMewg/NCr18vqdk7wEp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0:12:19.684950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0:12:19.684950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0082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0:12:24.531840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02 157f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0:12:24.533860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157f, Identifier = 00, JSON = {'rxpk': [{'tmst': 920519101, 'chan': 3, 'rfch': 0, 'freq': 902.9, 'stat': 1, 'modu': 'LORA', 'datr': 'SF8BW125', 'codr': '4/5', 'lsnr': 10.5, 'rssi': -50, 'size': 15, 'data': 'QO++rd6A8APg8Q47+Ckd'}]}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0:12:24.533860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03f0, FOpts: ), FPort: e0, FRMPayload: 0360, MIC: 3bf8291d)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0:12:24.533860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0:12:24.533860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0fddce31)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0:12:24.533860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0407, Identifier = 03, JSON = {'txpk': {'imme': False, 'tmst': 922519101, 'rfch': 0, 'powe': 21, 'ipol': True, 'datr': 'SF10BW500', 'freq': 923.3, 'modu': 'LORA', 'codr': '4/5', 'prea': 8, 'ncrc': True, 'size': 255, 'data': 'YO++rd4A9abgi/FR/5OFv491zWUELa+Hsyvf+P/fckQzXN87w8C8cNUo7C/95hxxjG9Z3vh6rkG5akz1gAZ3zESjR3lp3h6XlKWhLNUJk3ZHJ6PfM+HxrwRh+5UpBufCOICUYavsgzrxP1w07QiiNl3YqtUaKYhsZeumTFRQ/fc6Kw7nLnfXXjBHV9c4B+dH5qW03GD9gmKGJXxDIqfgAVjsNp6FhHahO1zsUfD6nymeYFmP13Z8jNHOn9ylsMkxhsiiRZFyKc2syKGIiwYT9LDsb0CzsCe4kxhRk6HrmN3Zj9b6ykosZw7tr8mhKxiUN64fGivCFlMQu+AP3c4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0:12:24.533860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0:12:24.533860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0407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0:12:26.782674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7d35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0:12:26.782674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7d35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0:12:29.362668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0:12:29.362668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1581, Identifier = 00, JSON = {'rxpk': [{'tmst': 925361645, 'chan': 1, 'rfch': 0, 'freq': 902.5, 'stat': 1, 'modu': 'LORA', 'datr': 'SF8BW125', 'codr': '4/5', 'lsnr': 10.5, 'rssi': -50, 'size': 15, 'data': 'QO++rd6A8QPgR3XVpbDB'}]}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0:12:29.362668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03f1, FOpts: ), FPort: e0, FRMPayload: 0361, MIC: d5a5b0c1)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0:12:29.362668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0:12:29.362668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85f11bf4)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0:12:29.362668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1267, Identifier = 03, JSON = {'txpk': {'imme': False, 'tmst': 927361645, 'rfch': 0, 'powe': 21, 'ipol': True, 'datr': 'SF10BW500', 'freq': 923.3, 'modu': 'LORA', 'codr': '4/5', 'prea': 8, 'ncrc': True, 'size': 255, 'data': 'YO++rd4A9qbgFGBP8EZUUMEbR0GCDWxKOkyphOve1nchvsDKkrI2mw71q7I0S35DcgeexXAW3qbxaYCZZfUC6ka3I+YEsYg3Xoff2y6NQuuyQv4ygz88p9GISRDA9VfXDohQPeoR9a7LIvUD16jRqmA/IvhG8l9b0HKuVSKSdTFQzEVfqxCEPnQTTPwqIsApwaTwBTn3nJwubul10jZs+6ix+Zo+xWRHCEKQS7kuivVaAUhVG1/x/PxiffyAaZeOLrFKDuDNVZsPvnqL7O6suF9wwXszl4NgGgTzMUs0j82e/RDxte2Y9vEUNbqsI+yx8A/ExmoHxaCeosaF8Rv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0:12:29.362668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0:12:29.362668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1267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0:12:34.237829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0:12:34.240167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1582, Identifier = 00, JSON = {'rxpk': [{'tmst': 930204278, 'chan': 4, 'rfch': 1, 'freq': 903.1, 'stat': 1, 'modu': 'LORA', 'datr': 'SF8BW125', 'codr': '4/5', 'lsnr': 11.0, 'rssi': -50, 'size': 15, 'data': 'QO++rd6A8gPgY5Vq990m'}]}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0:12:34.240167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03f2, FOpts: ), FPort: e0, FRMPayload: 0362, MIC: 6af7dd26)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0:12:34.240167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0:12:34.240167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f27a4b52)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0:12:34.240167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3848, Identifier = 03, JSON = {'txpk': {'imme': False, 'tmst': 932204278, 'rfch': 0, 'powe': 21, 'ipol': True, 'datr': 'SF10BW500', 'freq': 923.3, 'modu': 'LORA', 'codr': '4/5', 'prea': 8, 'ncrc': True, 'size': 255, 'data': 'YO++rd4A96bgf4Mn3JeXS34cKgqfKDZs9L6+p3yjg/QW6f1htNq7y7aMrme5cwaMOUdsMmfy/TTTiTjc632yHXFTQ2BsVvpM71aY6aH5BwX7BxZGV8ug0GdTec7XHy0Sb+fOR/3w2bRycYg+z1bjks8AtQfKXhTnCGzzzT3eUe0eQUtQpf9LGV7zh0tDr9IivMFBgedK5gdPJiPyCTtb0T27fV2UoiZcagU5eKwuMWufNc/t++W9yj4jBTwb9lCHzPZkYN1Ot5Crm0wLPwS2b/4unn2hhGvzljUDLDlWIze54kqGSHoC/MjLAJimpBEDoa+Pmqux1R0HrR3yekt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0:12:34.240167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0:12:34.240167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3848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0:12:36.903139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2633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0:12:36.903139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2633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0:12:39.062116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0:12:39.064163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1583, Identifier = 00, JSON = {'rxpk': [{'tmst': 935046823, 'chan': 7, 'rfch': 1, 'freq': 903.7, 'stat': 1, 'modu': 'LORA', 'datr': 'SF8BW125', 'codr': '4/5', 'lsnr': 10.8, 'rssi': -51, 'size': 15, 'data': 'QO++rd6A8wPg+VUW6+2C'}]}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0:12:39.064163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03f3, FOpts: ), FPort: e0, FRMPayload: 0363, MIC: 16ebed82)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0:12:39.064163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0:12:39.064163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7b9ee8ae)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0:12:39.064163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36b3, Identifier = 03, JSON = {'txpk': {'imme': False, 'tmst': 937046823, 'rfch': 0, 'powe': 21, 'ipol': True, 'datr': 'SF10BW500', 'freq': 923.3, 'modu': 'LORA', 'codr': '4/5', 'prea': 8, 'ncrc': True, 'size': 255, 'data': 'YO++rd4A+Kbga4uj7IGcK+/0xxrGMkZ8DDPjhvtts3Bl3mGLQH/TSXSYoKQfD4pK+7EfZ1VucoDW1dHywGOiUfeRrH334jq5ESQkZhMJI01q8rljqlcjc/w5gzGvsmUNJX+rXCVbez2wVtcmyZOrQgcWUhn2fopQWsSXVckrTApF7A94k/nzIK31Ryb9f/Exj9RjcOPsGDhL73OYIcx5IxyqBRjl4Wlcl9KczmQHcNVWohDUwRtY1275ySHoxiHPR99/9btLoQrw+1SHteawBgO9nLGWAnSC4zzlVlh2K7rQiYL0QaY8sJXuwDAflWS6Z6Zs7rQ/bu8kUvt7nui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0:12:39.064163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0:12:39.064163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36b3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0:12:43.911066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0:12:43.911066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1584, Identifier = 00, JSON = {'rxpk': [{'tmst': 939929847, 'chan': 1, 'rfch': 0, 'freq': 902.5, 'stat': 1, 'modu': 'LORA', 'datr': 'SF8BW125', 'codr': '4/5', 'lsnr': 11.3, 'rssi': -50, 'size': 15, 'data': 'QO++rd6A9APg7Xem5GdT'}]}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0:12:43.911066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03f4, FOpts: ), FPort: e0, FRMPayload: 0364, MIC: a6e46753)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0:12:43.911066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0:12:43.911066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4e56eb5e)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0:12:43.911066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af94, Identifier = 03, JSON = {'txpk': {'imme': False, 'tmst': 941929847, 'rfch': 0, 'powe': 21, 'ipol': True, 'datr': 'SF10BW500', 'freq': 923.3, 'modu': 'LORA', 'codr': '4/5', 'prea': 8, 'ncrc': True, 'size': 255, 'data': 'YO++rd4A+abguqfdTOOR3tILyw/iA04RVidJlakYy1cn/viAyFJjbQ/WcqXFa6nO0zfiIyFOflVbaU66GOrOEtdIlyAoXE2a8seh77E+Qrq83M2cnZA9zmQNail6VCVKr5UYrTEzMAFmN8Vy9FlYckX34Xt0DgsFv3alia6xjHotYmBb1hXtFJgrlSUj623Rnw8fwHWOLnYre1mDOBLTmHjIyj+IukRSqUYG31l/B0lKDIpbiSWBJSGt86KuSJqEzVC16Zu8IYoLRCop3Ssb56FpkQt4LC4xjwrxTBc3rKoY6SxpGuD4pfcwV78yOfe8wj5C3X2DDclcftlOVut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0:12:43.911066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0:12:43.911066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af94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0:12:46.990875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df11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0:12:46.990875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df11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0:12:48.737036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0:12:48.737036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1585, Identifier = 00, JSON = {'rxpk': [{'tmst': 944772471, 'chan': 7, 'rfch': 1, 'freq': 903.7, 'stat': 1, 'modu': 'LORA', 'datr': 'SF8BW125', 'codr': '4/5', 'lsnr': 10.0, 'rssi': -51, 'size': 15, 'data': 'QO++rd6A9QPgsh5ftjUb'}]}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0:12:48.739784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03f5, FOpts: ), FPort: e0, FRMPayload: 0365, MIC: 5fb6351b)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0:12:48.739784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0:12:48.739784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da11c60a)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0:12:48.739784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69d5, Identifier = 03, JSON = {'txpk': {'imme': False, 'tmst': 946772471, 'rfch': 0, 'powe': 21, 'ipol': True, 'datr': 'SF10BW500', 'freq': 923.3, 'modu': 'LORA', 'codr': '4/5', 'prea': 8, 'ncrc': True, 'size': 255, 'data': 'YO++rd4A+qbg1PE18ORcNtvRuvIN/qND/qYQfB8nTVH5I7Ev4zLwgKz8tf8hnsI4n+mMnrpGClZMwXul5uipXdUUfZJ4wOhgHQEklC3ncnaQjXUpW0L0Rr54t+vQZ12pkk3WrWsk4TJDmM/hfWodBnAXZtzQeF9z3IfFit7szrbWFo7uQfSwQdm8e2M0oBm98/+4XbhtgLGyYli/G5PTbcqbM2MiHfVy3TS9Fj61nCDl0A6lQgNfpy01lteAwB5AMO+TN45F75eoM78qHyf3uccqOx2QElOHazNDUwrU1jvM4NOye2b8vWgxUNNUnu9ke2JYcwvuxxzzgTPaEcY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0:12:48.739784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0:12:48.739784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69d5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0:12:53.634838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0:12:53.634838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1586, Identifier = 00, JSON = {'rxpk': [{'tmst': 949615023, 'chan': 6, 'rfch': 1, 'freq': 903.3, 'stat': 1, 'modu': 'LORA', 'datr': 'SF8BW125', 'codr': '4/5', 'lsnr': 8.3, 'rssi': -51, 'size': 15, 'data': 'QO++rd6A9gPg5knCtaby'}]}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0:12:53.634838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03f6, FOpts: ), FPort: e0, FRMPayload: 0366, MIC: c2b5a6f2)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0:12:53.634838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0:12:53.634838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5c098533)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0:12:53.634838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4c2f, Identifier = 03, JSON = {'txpk': {'imme': False, 'tmst': 951615023, 'rfch': 0, 'powe': 21, 'ipol': True, 'datr': 'SF10BW500', 'freq': 923.3, 'modu': 'LORA', 'codr': '4/5', 'prea': 8, 'ncrc': True, 'size': 255, 'data': 'YO++rd4A+6bggv1GoiZXq+rZeFEv1HvXxjb4w4DXe1F7vEAlYyGEwQuTXq/PWk7GahSsvx0LdpWyCtaBa8U0mRSUQOeS3r9DHtpr/LL4mSiFJLEj20gx8875pGWevwPlP1qBc4AwRaYhO2mtB2bh/L6Neu/OjDuWo+ghfuQL+F4pbO3RuJ05sAj8Y1o4eqW/HRJEInPTgiczPlLYQ/32uOgzNef/pjxl6joiLNZ3oJkDaOjIBlfr/USrW0HWKPHifbLwqiJjiS9xW7/Fa5+nCwIuGfJF1vQjdekbRFQvd1feH/f5b11WSIVpvW7gez0LbvG9gI2eRneOnhdcCYU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0:12:53.634838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0:12:53.634838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4c2f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0:12:57.130475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cae2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0:12:57.130475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cae2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0:12:58.420533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0:12:58.420533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1588, Identifier = 00, JSON = {'rxpk': [{'tmst': 954457638, 'chan': 4, 'rfch': 1, 'freq': 903.1, 'stat': 1, 'modu': 'LORA', 'datr': 'SF8BW125', 'codr': '4/5', 'lsnr': 11.0, 'rssi': -51, 'size': 15, 'data': 'QO++rd6A9wPgmbAwiPhP'}]}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0:12:58.420533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03f7, FOpts: ), FPort: e0, FRMPayload: 0367, MIC: 3088f84f)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0:12:58.420533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0:12:58.420533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dee7c2bb)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0:12:58.420533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5342, Identifier = 03, JSON = {'txpk': {'imme': False, 'tmst': 956457638, 'rfch': 0, 'powe': 21, 'ipol': True, 'datr': 'SF10BW500', 'freq': 923.3, 'modu': 'LORA', 'codr': '4/5', 'prea': 8, 'ncrc': True, 'size': 255, 'data': 'YO++rd4A/Kbg6wMk5lw0iUjAxcZ0L/0K7AaL2wVc471ANEc/FymPgHOtL/kdcPLoLqqu3sMUpdlYSofLVWcZqraZxnCUnQDE3JAT91xZUDInZB3wTJhnaJiJv4a1k23rwfWPt5TTSLp8Ulw0WmHArer8yoToUFfeknuXWazL+yEHTlJXE2ASapZPBIR04jaVbo4cx2FyaDTxKfOssEksvG+OiuaTuSBnu1DLi5Fov4lpaSL+gtqsAabEs/XVr83xBst2yJjksFmr3UNgLO7zH6DedK6MtEvyJRmfUf3coMf7Gd20Pk9+KzN1Ql9xD1vsHjjchvt+YeJBOgve58K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0:12:58.420533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0:12:58.420533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5342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0:13:03.291871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0:13:03.291871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1589, Identifier = 00, JSON = {'rxpk': [{'tmst': 959300174, 'chan': 3, 'rfch': 0, 'freq': 902.9, 'stat': 1, 'modu': 'LORA', 'datr': 'SF8BW125', 'codr': '4/5', 'lsnr': 9.0, 'rssi': -49, 'size': 15, 'data': 'QO++rd6A+APgCKJDurzy'}]}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0:13:03.291871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03f8, FOpts: ), FPort: e0, FRMPayload: 0368, MIC: 43babcf2)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0:13:03.291871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0:13:03.291871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4e1bffb4)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0:13:03.291871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25fc, Identifier = 03, JSON = {'txpk': {'imme': False, 'tmst': 961300174, 'rfch': 0, 'powe': 21, 'ipol': True, 'datr': 'SF10BW500', 'freq': 923.3, 'modu': 'LORA', 'codr': '4/5', 'prea': 8, 'ncrc': True, 'size': 255, 'data': 'YO++rd4A/abgQDiH5b3VMjSZ5v2dV6EfdA6jKQopOv7dQ+I+hYZsH6eIsNIRzRcbR29hOc9wu8VBKdN2w0zBZKMclCFGlAALPvB4fr/KtnZ/La24HBbaDotoyaQcGAQ7I6qslViN3S3GmsMNM3RcVSmbLfjNi92D0skpRbdtV+bMNdXlsCKi1VlkoNOtaF0AEfire2K2iYS7SVhMaN/ZPwqJP5wMLNILtkfdlmMeyWVIsBlgNiK9C+izh9SXQhyCLXvDtQ2FBlwYbkJSaUugYHbLsuP8LQwm1gn0NrxDLX0fDVNWPSu3TWCZIFbZRbt73/qvNwAJC+JyezROG/+0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0:13:03.291871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0:13:03.291871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25fc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0:13:07.166434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41e4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0:13:07.166434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41e4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0:13:08.130275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0:13:08.130275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158a, Identifier = 00, JSON = {'rxpk': [{'tmst': 964142767, 'chan': 5, 'rfch': 1, 'freq': 903.5, 'stat': 1, 'modu': 'LORA', 'datr': 'SF8BW125', 'codr': '4/5', 'lsnr': 11.3, 'rssi': -51, 'size': 15, 'data': 'QO++rd6A+QPgiFx4QWY8'}]}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0:13:08.130275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03f9, FOpts: ), FPort: e0, FRMPayload: 0369, MIC: 7841663c)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0:13:08.130275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0:13:08.130275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9e6eedd0)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0:13:08.130275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31fb, Identifier = 03, JSON = {'txpk': {'imme': False, 'tmst': 966142767, 'rfch': 0, 'powe': 21, 'ipol': True, 'datr': 'SF10BW500', 'freq': 923.3, 'modu': 'LORA', 'codr': '4/5', 'prea': 8, 'ncrc': True, 'size': 255, 'data': 'YO++rd4A/qbgpQYgj7NnmRJWFjYkrnZ9CxXnn525tAVX1juCtcr/3riY9FvQzZYvne0qFAIZ7A9ZF0DFcT9MM+kTDi5XnjOK9EhPpmayOnO+TvW7DHS4hdcx8GuYUajNt076jUfkdjc2JipigIgcDFxOOdV1ek0kbSkHa1LlaAyW9/fNhYtAvhXt7DHv+IH+GXXn1h4y0iGgrjozDnURuz83P2oGOtpJIlqHI7Di4Rm1MjybFFVNQeXumLXT6SVm/a6nHjrQS7rjbB1imbJB6Qx/EDjpj9fUDAMWZ3yUItZNnsyNYOOz+/BcPKf6fObywi53HldCmzs5j/2ebu3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0:13:08.130275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0:13:08.130275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31fb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0:13:12.955766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0:13:12.956381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158b, Identifier = 00, JSON = {'rxpk': [{'tmst': 968985271, 'chan': 0, 'rfch': 0, 'freq': 902.3, 'stat': 1, 'modu': 'LORA', 'datr': 'SF8BW125', 'codr': '4/5', 'lsnr': 11.3, 'rssi': -52, 'size': 15, 'data': 'QO++rd6A+gPg71ULQRtC'}]}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0:13:12.956381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03fa, FOpts: ), FPort: e0, FRMPayload: 036a, MIC: 0b411b42)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0:13:12.956381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0:13:12.956381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a6ff,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29bee49f)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0:13:12.956381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437e, Identifier = 03, JSON = {'txpk': {'imme': False, 'tmst': 970985271, 'rfch': 0, 'powe': 21, 'ipol': True, 'datr': 'SF10BW500', 'freq': 923.3, 'modu': 'LORA', 'codr': '4/5', 'prea': 8, 'ncrc': True, 'size': 255, 'data': 'YO++rd4A/6bg+9k/LE7VEqKOOaJB0uj4CPrbvKZbMx5b2f2mpMR9lC+Hdon6FLaSIL1WGMLgD9m1BnTLAEOqiKIX9J6PyoH5PoV8YJ5Sm1VgajJsg8mc5BWZqT1CjaQHK6CJV/tviQlgMOO5KxhwXd6F3/9GE5ZdGSuI1wsBvsx4JXMH7VIF3ijMYz34EdUqoHtrzH/glg/pgs5ScAmc4UZ8VsioK3NCzfWpx4RLEDtFpf8zlv4BwgftWZsB2XyEC7/ywWH1YV+9bgfmZiqFiYuKM+g5+SLwM0FUcf80pwvlSDPcmVNRbeFV9C6e2nABEU2+FU4v2RLsLlcpvuS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0:13:12.956381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0:13:12.956381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02 437e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0:13:17.284759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a783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0:13:17.284759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a783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0:13:17.805690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0:13:17.807813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158c, Identifier = 00, JSON = {'rxpk': [{'tmst': 973828048, 'chan': 2, 'rfch': 0, 'freq': 902.7, 'stat': 1, 'modu': 'LORA', 'datr': 'SF8BW125', 'codr': '4/5', 'lsnr': 7.8, 'rssi': -51, 'size': 15, 'data': 'QO++rd6A+wPgiP4PVcv3'}]}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0:13:17.807813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03fb, FOpts: ), FPort: e0, FRMPayload: 036b, MIC: 0f55cbf7)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0:13:17.807813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0:13:17.807813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3f113b72)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0:13:17.807813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207f, Identifier = 03, JSON = {'txpk': {'imme': False, 'tmst': 975828048, 'rfch': 0, 'powe': 21, 'ipol': True, 'datr': 'SF10BW500', 'freq': 923.3, 'modu': 'LORA', 'codr': '4/5', 'prea': 8, 'ncrc': True, 'size': 255, 'data': 'YO++rd4AAKfgkdrGHXDf0KqxOE6f3ad4NDQaPDwhLXL7DRYdAYVeCmM8byQU5wcaLy2Z0dUsno9hcis2gElb/eEpzZhliku8Yz+d8OxCvFtn6SxCj1mYz+msIYQ9AL6XSQvc7bhLQKGrzmrLZcFnAIfseMPR2WsnXGsiMWQRwyZwuzNX9UJIlYVhgWvP9YRlp5x7Syu5Pe7HzA+RW3iWLGKhRvbFC/lqSyBieq6imYQhTB3uz1sRSiMfllgRJOigPoPgdbR57IaETKw6ihfBYRtWRTq96pWJpWILkLkTWCh43HbJtuEDd2nRVxJjF4Qxxr36u34btYn6yiM/ETt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0:13:17.807813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0:13:17.807813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02 207f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158d, Identifier = 00, JSON = {'rxpk': [{'tmst': 978711120, 'chan': 2, 'rfch': 0, 'freq': 902.7, 'stat': 1, 'modu': 'LORA', 'datr': 'SF8BW125', 'codr': '4/5', 'lsnr': 8.0, 'rssi': -51, 'size': 15, 'data': 'QO++rd6A/APgUzu102Ub'}]}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03fc, FOpts: ), FPort: e0, FRMPayload: 036c, MIC: b5d3651b)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365d03f8)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4d33, Identifier = 03, JSON = {'txpk': {'imme': False, 'tmst': 980711120, 'rfch': 0, 'powe': 21, 'ipol': True, 'datr': 'SF10BW500', 'freq': 923.3, 'modu': 'LORA', 'codr': '4/5', 'prea': 8, 'ncrc': True, 'size': 255, 'data': 'YO++rd4AAafgkE6BM5fMNkcqrmQzlYw5vaLltVPsshSMpanTZPP3f88oYeCjOEVuO3uRsXD35DY/3WxaaCOVH47PQDzDsgRWXdg5pgA9bUuQl3kSJbDk+l1eBBO6L17wdarTtWDfZo1vBlSTaP8zskCnFVusPaWi3p65A1rag4/OkQML2riHlnd6x5wxShPapWWuAbaFXjvV0YYjeTeLAutQvlfCbVzllowt7nBLnq0RRQcSGmHShEEI3CeI4e6OoSyOBeQQ3uRQm5Fj+CZiMQI8nHZXwP+coWvPu7AJjW7mdGWwFos9pt71HvC4ZXds/aqZgoTFKn2zTIY2XQP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0:13:22.730266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4d33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0:13:27.422825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f34a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0:13:27.422825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f34a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0:13:27.552932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02 158f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0:13:27.552932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158f, Identifier = 00, JSON = {'rxpk': [{'tmst': 983553632, 'chan': 0, 'rfch': 0, 'freq': 902.3, 'stat': 1, 'modu': 'LORA', 'datr': 'SF8BW125', 'codr': '4/5', 'lsnr': 11.3, 'rssi': -52, 'size': 15, 'data': 'QO++rd6A/QPgtE+MuN/q'}]}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0:13:27.552932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03fd, FOpts: ), FPort: e0, FRMPayload: 036d, MIC: 8cb8dfea)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0:13:27.552932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0:13:27.552932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5a0de35c)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0:13:27.552932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79c4, Identifier = 03, JSON = {'txpk': {'imme': False, 'tmst': 985553632, 'rfch': 0, 'powe': 21, 'ipol': True, 'datr': 'SF10BW500', 'freq': 923.3, 'modu': 'LORA', 'codr': '4/5', 'prea': 8, 'ncrc': True, 'size': 255, 'data': 'YO++rd4AAqfgCn8pEHEF2EMzuJzl3r9ng1IcbqHQ/T+Hw8l2r3zyhkaXXDc0Luw3xLW7WjgkliGdjnfiKNZtdlrresUbqmnyZfNQ7LgAvHxcCR6l2gwZyqfrhBbL3QOSr2Bywk+Z4WjZmWQ6P/aQp33Uv2Fc7HYJRvPdsfqhSjJcLcUIfCHnrKDqokkawCJBfYH7+/DlkkW26Zdnm5+AjFBWWbLsTdLxpGtiDVat214ZAczgvI96kOEHBnOhTxsx4v73qOqp7oCXmlkRRSn1qlxns63tk7eqB34etnRIxtt97F2FWF8gnCrbJLdwpfU4oW+7ELSNpHGFOc9aDeN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0:13:27.552932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0:13:27.552932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79c4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0:13:32.376687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0:13:32.378774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1590, Identifier = 00, JSON = {'rxpk': [{'tmst': 988396391, 'chan': 7, 'rfch': 1, 'freq': 903.7, 'stat': 1, 'modu': 'LORA', 'datr': 'SF8BW125', 'codr': '4/5', 'lsnr': 9.5, 'rssi': -50, 'size': 15, 'data': 'QO++rd6A/gPgnsWXf+dZ'}]}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0:13:32.378774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03fe, FOpts: ), FPort: e0, FRMPayload: 036e, MIC: 977fe759)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0:13:32.378774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0:13:32.378774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4cbf2bbe)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0:13:32.378774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ab92, Identifier = 03, JSON = {'txpk': {'imme': False, 'tmst': 990396391, 'rfch': 0, 'powe': 21, 'ipol': True, 'datr': 'SF10BW500', 'freq': 923.3, 'modu': 'LORA', 'codr': '4/5', 'prea': 8, 'ncrc': True, 'size': 255, 'data': 'YO++rd4AA6fgSX3sGbDy4IrOduiZMQQIsxKQK/A90DkrYwWIReBLxays65S+kL5K+uev/ePoBcj3rUde7TBSiFsP11BFn2S5UyP6LhmP7sPifIsfys1ZLYBA30jixx68CrF9Ru2SwmXwVIxp6ybLxM9vH/7QsWIiqAVcw5jDN93pZAxOeME9ZdG/9Bd+4DO8yVN2GEDkd2aNLDHuwTRS8NpSr7vMm0rzV4hAX2jY5knfMg2qgLyqUuziXdoDVTozdCfseROEehe3QOt5ZJJLqtntKWduGvkoKGHO81snlVX/7DGDAK6o0pJF0DjPF3dYuuHmK5m+E20MBTxMvyu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0:13:32.378774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0:13:32.378774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ab92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0:13:37.214479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0:13:37.214479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1591, Identifier = 00, JSON = {'rxpk': [{'tmst': 993238933, 'chan': 6, 'rfch': 1, 'freq': 903.3, 'stat': 1, 'modu': 'LORA', 'datr': 'SF8BW125', 'codr': '4/5', 'lsnr': 8.5, 'rssi': -51, 'size': 15, 'data': 'QO++rd6A/wPgnklg9AUX'}]}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0:13:37.214479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03ff, FOpts: ), FPort: e0, FRMPayload: 036f, MIC: 60f40517)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0:13:37.214479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0:13:37.214479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375e0643)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0:13:37.214479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e2e3, Identifier = 03, JSON = {'txpk': {'imme': False, 'tmst': 995238933, 'rfch': 0, 'powe': 21, 'ipol': True, 'datr': 'SF10BW500', 'freq': 923.3, 'modu': 'LORA', 'codr': '4/5', 'prea': 8, 'ncrc': True, 'size': 255, 'data': 'YO++rd4ABKfgupsbIfKxocOtFWJ7ME3XAHrT2Ncc7XEzuPirDd53c5hHiyM7+M8MeZiYKLE1Jm/SxGOikhIc5QIWOcmV4OJfhCZLaKQg4XOYPrN3y0X4dJI8Q/XUw6OrIz7beuzi50qCVr8RdDK+cttjLoFvGjZqIXW8bUxI/jQJrA6TwIABUNdEK6RGcC1rpIoBEZviUA9envufuQnboIeG6b5Buq2ta1Zdpvx69ZNC5/voqbBz/meNPZ+pM4iieBaxfzneg+1Bj1LhxwyvQTNV/arPbRKhB1K2nm/b20mTDK/UEW0JeUhgG4fDDSDZBlaR9yrSI4GF+aU3XgZ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0:13:37.214479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0:13:37.214479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e2e3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0:13:37.634531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3ea4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0:13:37.634531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3ea4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0:13:42.053188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0:13:42.053188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1592, Identifier = 00, JSON = {'rxpk': [{'tmst': 998081526, 'chan': 3, 'rfch': 0, 'freq': 902.9, 'stat': 1, 'modu': 'LORA', 'datr': 'SF8BW125', 'codr': '4/5', 'lsnr': 10.8, 'rssi': -51, 'size': 15, 'data': 'QO++rd6AAATgC0gUlJKM'}]}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0:13:42.053188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0400, FOpts: ), FPort: e0, FRMPayload: 0370, MIC: 1494928c)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0:13:42.053188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0:13:42.053188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45951362)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0:13:42.053188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2e63, Identifier = 03, JSON = {'txpk': {'imme': False, 'tmst': 1000081526, 'rfch': 0, 'powe': 21, 'ipol': True, 'datr': 'SF10BW500', 'freq': 923.3, 'modu': 'LORA', 'codr': '4/5', 'prea': 8, 'ncrc': True, 'size': 255, 'data': 'YO++rd4ABafgdGwV44uKkR+Osq1UCKB45M7sPCmy2lE6U6YkLiIaWilv8lstRJLBXvGvqq4W08Vao0094pP+3gpdPLHlba6jxhQz1T6LG+1C4msdJ/44QH1fUkFJjKC9slbfNiuaaXFQ+h+jD9xLdKj2wem5ewkr87nAcFVXPnkHVlj3F7/jGcEuePN4ctz22ziyU9KKsnTCwoDpL4k7d8tXR5ENSkfFZhdcnNPC4xTB30b92VDx9KSc432h6gxQaF40rL3jV6j3dSJFQszFZzjqVj2U6wNFPyUuQbyxOGrPg6K7+dLUjVyJWz/WtI3Jndw+M7gBIr4JH8RFlRN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0:13:42.053188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0:13:42.053188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2e63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0:13:46.914926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0:13:46.914926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1593, Identifier = 00, JSON = {'rxpk': [{'tmst': 1002924070, 'chan': 1, 'rfch': 0, 'freq': 902.5, 'stat': 1, 'modu': 'LORA', 'datr': 'SF8BW125', 'codr': '4/5', 'lsnr': 10.8, 'rssi': -51, 'size': 15, 'data': 'QO++rd6AAQTgWJBeM6Xr'}]}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0:13:46.914926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0401, FOpts: ), FPort: e0, FRMPayload: 0371, MIC: 5e33a5eb)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0:13:46.914926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0:13:46.914926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115db3fe)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0:13:46.914926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4d0f, Identifier = 03, JSON = {'txpk': {'imme': False, 'tmst': 1004924070, 'rfch': 0, 'powe': 21, 'ipol': True, 'datr': 'SF10BW500', 'freq': 923.3, 'modu': 'LORA', 'codr': '4/5', 'prea': 8, 'ncrc': True, 'size': 255, 'data': 'YO++rd4ABqfgObS3s0Lbe+D8qnLZlfG3R3gvm6UrfrSavbfPHpC4vA5CU4BU87Ne6k0gbUG9RS1XIiu6lR71u6aMqNpEeXLWyaf1V7X+dUovVk2PaW5NYvDNpSqUCdMOo2Bx18LWpsgnc/Y2Pe7nZl7D5EMMUa+1RsILhDfMVxKVrrJe2+85z6QgKTgjXfdBjDCMPr5Fed3ELg3+OR+DVrmbUaDuZ4asixJn9x+7KyJJN4jIjYmnpweIwniPJ8wjyPFV+LWSzVKPC0M9UXKB6QwIYRYZcuaq8fQZ7rr0+7XVY/tSjmjs79AKnvAthNG/UKiPW1BEd+WbkwMRXbP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0:13:46.914926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0:13:46.914926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4d0f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0:13:47.735547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1f57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0:13:47.735547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1f57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0:13:51.771873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0:13:51.771873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1594, Identifier = 00, JSON = {'rxpk': [{'tmst': 1007766702, 'chan': 5, 'rfch': 1, 'freq': 903.5, 'stat': 1, 'modu': 'LORA', 'datr': 'SF8BW125', 'codr': '4/5', 'lsnr': 10.0, 'rssi': -50, 'size': 15, 'data': 'QO++rd6AAgTg9AOi3RS6'}]}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0:13:51.771873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0402, FOpts: ), FPort: e0, FRMPayload: 0372, MIC: a2dd14ba)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0:13:51.771873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0:13:51.771873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855bfe2e)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0:13:51.771873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6938, Identifier = 03, JSON = {'txpk': {'imme': False, 'tmst': 1009766702, 'rfch': 0, 'powe': 21, 'ipol': True, 'datr': 'SF10BW500', 'freq': 923.3, 'modu': 'LORA', 'codr': '4/5', 'prea': 8, 'ncrc': True, 'size': 255, 'data': 'YO++rd4AB6fgv6i6EhnBX2uP79xyPMCwH7y3+JERJyExC/39QfKeHXR42sfb2hYMoSrdau5yY7smLLHJfhG3XFHxIhV0H7WPiiuodxOf3wBkZ+qMAEtDs9DBbYuMfac90K68AfAgqwiSdW7II7kjxjJlgprnG2SemeTOKK7s280EnppNtWEmBDch6gI+DlUNqn3cg+2eRfAG9AW/sneADh7uLfD4uepWdvC7BXkDq+tobFLUTdoLaDXJ5aSLJhMSjOMrZjBw/SDNiY+n0G5dqXw/m15npB6x0MHHa9/aOz1kBaHIwtp8TqMl+tLs+Rx2c8r4EmTOsp2Fi2eFW/4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0:13:51.771873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0:13:51.771873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6938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0:13:56.618754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0:13:56.620828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1596, Identifier = 00, JSON = {'rxpk': [{'tmst': 1012609261, 'chan': 4, 'rfch': 1, 'freq': 903.1, 'stat': 1, 'modu': 'LORA', 'datr': 'SF8BW125', 'codr': '4/5', 'lsnr': 10.3, 'rssi': -49, 'size': 15, 'data': 'QO++rd6AAwTgarGa1wvm'}]}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0:13:56.620828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0403, FOpts: ), FPort: e0, FRMPayload: 0373, MIC: 9ad70be6)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0:13:56.620828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0:13:56.620828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94ea48c6)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0:13:56.620828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4c27, Identifier = 03, JSON = {'txpk': {'imme': False, 'tmst': 1014609261, 'rfch': 0, 'powe': 21, 'ipol': True, 'datr': 'SF10BW500', 'freq': 923.3, 'modu': 'LORA', 'codr': '4/5', 'prea': 8, 'ncrc': True, 'size': 255, 'data': 'YO++rd4ACKfgRljSmGRhgX+clXAVacK+25bSIRhRa8hLjQ84fS1JpfQhVzuq1VE9MIEbR5163BumTqb2LLrTlQt+1G1oW1jkj4/ke3nbI5zV47lH0AxEPlUEZUB52Vvev/8+Bj4b5i9h1rF+kbA5dazn0yXZKhMKCQVk1jkwGu44JT/I+97+mz0pcCLFk83F2J1g0UD1nKl7a4WCWZageoXH2oCeU3QQFyUgS77yRuZysnIrE378QOXDEB24SzGld7ZF7x8nEcTU/K9T5Kui0cfwIRsqLgjgCwrUnrpw2dvOc/FRUm5foIXmOp0jHcvb44Iq+NPnFlf2YseU6kj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0:13:56.620828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0:13:56.620828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4c27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0:13:57.855528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a11e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0:13:57.855528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a11e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0:14:01.453508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0:14:01.453508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1597, Identifier = 00, JSON = {'rxpk': [{'tmst': 1017492325, 'chan': 2, 'rfch': 0, 'freq': 902.7, 'stat': 1, 'modu': 'LORA', 'datr': 'SF8BW125', 'codr': '4/5', 'lsnr': 8.5, 'rssi': -50, 'size': 15, 'data': 'QO++rd6ABATgJsm4UQMQ'}]}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0:14:01.453508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0404, FOpts: ), FPort: e0, FRMPayload: 0374, MIC: b8510310)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0:14:01.453508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0:14:01.453508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e84ec4bb)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0:14:01.453508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af28, Identifier = 03, JSON = {'txpk': {'imme': False, 'tmst': 1019492325, 'rfch': 0, 'powe': 21, 'ipol': True, 'datr': 'SF10BW500', 'freq': 923.3, 'modu': 'LORA', 'codr': '4/5', 'prea': 8, 'ncrc': True, 'size': 255, 'data': 'YO++rd4ACafgtUHuItzKLyOq5cNKPFRQ2E/b6DG1gCWtMujglaWCuV7l3An/vskUOdw0G37DdXTxh0kLJkZRLqDwq1ZtveH5imX2dwu2YUMlsEI5p5D0hR9h6a+sC93bAZQu8ytFRmLwYCGLzratIjzEcmxGwKp7SbJjBmz0Mn2j7T+SF7EQqWORg3mztCFKjpDIF0XBldRFsNCpliRcs/Zs9LgazsFgZ/s3wyUOH1kfv//3gkwW2PKJ3HqQDU1mXDnALqH75jmWJloJwttFbzkk/TqWzbPBpZKteX9SPq7NRmXKVK9Y0cHoggaVqWyK11nCsQIJM5shyYnoTsS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0:14:01.453508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0:14:01.453508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af28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0:14:06.312059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0:14:06.312059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1598, Identifier = 00, JSON = {'rxpk': [{'tmst': 1022334870, 'chan': 4, 'rfch': 1, 'freq': 903.1, 'stat': 1, 'modu': 'LORA', 'datr': 'SF8BW125', 'codr': '4/5', 'lsnr': 10.5, 'rssi': -49, 'size': 15, 'data': 'QO++rd6ABQTgDPImCIEq'}]}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0:14:06.312059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0405, FOpts: ), FPort: e0, FRMPayload: 0375, MIC: 2608812a)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0:14:06.312059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0:14:06.312059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35646994)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0:14:06.312059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ec3e, Identifier = 03, JSON = {'txpk': {'imme': False, 'tmst': 1024334870, 'rfch': 0, 'powe': 21, 'ipol': True, 'datr': 'SF10BW500', 'freq': 923.3, 'modu': 'LORA', 'codr': '4/5', 'prea': 8, 'ncrc': True, 'size': 255, 'data': 'YO++rd4ACqfg8Wq5c7L4g/iRooOjZPKS1Qj9iOnAyCHdegjvJL1aA3yDqiI2RiYfNk/lboOUUk1fcc5t6yRbu88BbjVTGv8jisXe7YTHSaGvaAHN68KvN/pBFAyN0LqNo+tDJwdixe7QWZAX4Mvjeue0xVFXdtgaGzg1pc+oIJiKgUt5ndUYprUSrRMpZpE1qwU/MTqAKg7hvZMcAqGMAOvMRwjvaHO9p5jYHDymOp0A/Y4snAKko/tTkGpxP1yZLt2zfmw6t8UukK4Xqw5cZr0kd5FWv4YtmULi+Smmk6WsQJ99Kvboi50647KVkXOFdV+k/4x+nfGBKpM1ZGm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0:14:06.312059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0:14:06.312059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ec3e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0:14:07.963225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0ace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0:14:07.963225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0ace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0:14:11.190988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0:14:11.193073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1599, Identifier = 00, JSON = {'rxpk': [{'tmst': 1027177407, 'chan': 3, 'rfch': 0, 'freq': 902.9, 'stat': 1, 'modu': 'LORA', 'datr': 'SF8BW125', 'codr': '4/5', 'lsnr': 10.5, 'rssi': -51, 'size': 15, 'data': 'QO++rd6ABgTgAkNun6CN'}]}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0:14:11.193073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0406, FOpts: ), FPort: e0, FRMPayload: 0376, MIC: 6e9fa08d)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0:14:11.193073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0:14:11.193073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7d5eacdd)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0:14:11.193073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c69b, Identifier = 03, JSON = {'txpk': {'imme': False, 'tmst': 1029177407, 'rfch': 0, 'powe': 21, 'ipol': True, 'datr': 'SF10BW500', 'freq': 923.3, 'modu': 'LORA', 'codr': '4/5', 'prea': 8, 'ncrc': True, 'size': 255, 'data': 'YO++rd4AC6fg707QWpDXdr6VFfWMJvZKZuZ1InxNDTf5lQcGo/KZ1Ck9Vpn3DvpfhU8DoFdSymQh830u4N1X/PcaVizYQp5zkThZS0x5MPA7SahAWELYhYsL+C9hOtixFq+xb8QJdVmT0poYdH2GEN6Lsha8U04Y0ll91t0F4CKcqo6OUTRSip4KeZ9Q9BIw/BJG0A62tRQaUIZ2HqNYReVVxVoogIkaQTIK1z2mw9WXW8yV/XWbGqIDkJ5ubSlhwFRifqcJm4xxXnuoXIXe2xLlWuAgbRgn8CuEqMh0eBbjwvUJuoed8G2l0D6AXEUCUdQMSR7+dHcouCl9Xqz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0:14:11.193073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0:14:11.193073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c69b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0:14:15.999916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0:14:15.999916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159a, Identifier = 00, JSON = {'rxpk': [{'tmst': 1032019952, 'chan': 1, 'rfch': 0, 'freq': 902.5, 'stat': 1, 'modu': 'LORA', 'datr': 'SF8BW125', 'codr': '4/5', 'lsnr': 10.5, 'rssi': -50, 'size': 15, 'data': 'QO++rd6ABwTgZXotLLNR'}]}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0:14:15.999916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0407, FOpts: ), FPort: e0, FRMPayload: 0377, MIC: 2d2cb351)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0:14:15.999916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0:14:15.999916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b71948ec)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0:14:15.999916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7e1b, Identifier = 03, JSON = {'txpk': {'imme': False, 'tmst': 1034019952, 'rfch': 0, 'powe': 21, 'ipol': True, 'datr': 'SF10BW500', 'freq': 923.3, 'modu': 'LORA', 'codr': '4/5', 'prea': 8, 'ncrc': True, 'size': 255, 'data': 'YO++rd4ADKfgCNjvEioVUA7LNB6wCKPdDD/FfMdeMP06FkgFJRIyR4Ej6IyVMc8wP872w+9d2FcSeuyFRU4mBVwE/Kj+wzebNTupem+GRx3sxg+jK8ZQHLs1/rHRzZyNMY3J2OhCLqPB/eJBWZYbGUt/ZnYZym11Bb+owcBNu55R3atCPR+57Sp8ptNCBmtNROAdgOQhu3mytFlvueYQOAlkbk21DDsyhUGEZlZ7Q/7aQxisH/8jO277ufvQI7EM0TruUC0Xy8mw6ojhCMHdWemKUbmIswZO0f+V1kLdANfj3EHUezBLsxzPjb7PoXHFXCAzSjsW4gmBVVy3GUj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0:14:15.999916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0:14:15.999916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7e1b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0:14:18.056072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d8ea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0:14:18.056435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d8ea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0:14:20.818911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0:14:20.821158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159b, Identifier = 00, JSON = {'rxpk': [{'tmst': 1036862593, 'chan': 5, 'rfch': 1, 'freq': 903.5, 'stat': 1, 'modu': 'LORA', 'datr': 'SF8BW125', 'codr': '4/5', 'lsnr': 10.3, 'rssi': -50, 'size': 15, 'data': 'QO++rd6ACATgL1a3WEU3'}]}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0:14:20.821158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0408, FOpts: ), FPort: e0, FRMPayload: 0378, MIC: b7584537)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0:14:20.821158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0:14:20.821158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457b28a5)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0:14:20.821158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e453, Identifier = 03, JSON = {'txpk': {'imme': False, 'tmst': 1038862593, 'rfch': 0, 'powe': 21, 'ipol': True, 'datr': 'SF10BW500', 'freq': 923.3, 'modu': 'LORA', 'codr': '4/5', 'prea': 8, 'ncrc': True, 'size': 255, 'data': 'YO++rd4ADafgMqBbRnTY/jYMmlxv5C5tTIiT4ntkFVOE+7DQHVCyu+ahRwFYdjdL7Btf0lhg8IJ2aVuXWGY69j3grYgN44gVC08Jq+auHe/uIrmMXbIVDlS02LpAO/xgKOOGAyLTyNicKPu/TDLXFmoH/ax9gH+kl2A9byyeWF4pczPt/wQmEIR7esVYAsW+sKJqnY5iHwzDvazpVk7+aCLBpxPi5MM7VR8AvFIvsPtyLKw5Ixl7K2fCqI23k23VS7Y2COq4gs7eK33lGPj7uedvK/HBl/oSUGC/a2fy4oNpvztKHJXzFiB5M66vMYUt35s1DW7Z6I+jqnZFeyi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0:14:20.821158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0:14:20.821158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e453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0:14:25.698861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0:14:25.698861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159c, Identifier = 00, JSON = {'rxpk': [{'tmst': 1041705155, 'chan': 0, 'rfch': 0, 'freq': 902.3, 'stat': 1, 'modu': 'LORA', 'datr': 'SF8BW125', 'codr': '4/5', 'lsnr': 11.3, 'rssi': -52, 'size': 15, 'data': 'QO++rd6ACQTgIllu/hcj'}]}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0:14:25.698861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0409, FOpts: ), FPort: e0, FRMPayload: 0379, MIC: 6efe1723)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0:14:25.698861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0:14:25.698861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46b0556c)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0:14:25.698861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47d9, Identifier = 03, JSON = {'txpk': {'imme': False, 'tmst': 1043705155, 'rfch': 0, 'powe': 21, 'ipol': True, 'datr': 'SF10BW500', 'freq': 923.3, 'modu': 'LORA', 'codr': '4/5', 'prea': 8, 'ncrc': True, 'size': 255, 'data': 'YO++rd4ADqfgWlqBT2aOGGUFDvWOnRpwfX7zMpGNogpBNqk3MJBYwEgE34meckvv06CdQ5+kvY+YSqTio4AFOSMaMo0hV69L+la8InHv7OCSbtnEE7YClphu/A2c9KgxQvwOWV8ptqzV6Iuad28EEs8QVT6eFAdiANQW7CEEgv+JoOUMsK/stZ49UxmcpA7BPn0EMTIFakoOCOFF8UwIX45irnNwUTh9SgdczdDdqmrih5Y1V8QjMXQRh1Vb53BEwndDUA/ANld7Aim6PefiJq/LUqgUamuOcKjximHEMJQvl0eM1IeV4cHFsPj2f8IMEKEtw5EXxGm5QfJGsFV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0:14:25.698861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0:14:25.698861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47d9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0:14:28.187593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9794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0:14:28.187593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9794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0:14:30.554622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0:14:30.554622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159e, Identifier = 00, JSON = {'rxpk': [{'tmst': 1046547915, 'chan': 6, 'rfch': 1, 'freq': 903.3, 'stat': 1, 'modu': 'LORA', 'datr': 'SF8BW125', 'codr': '4/5', 'lsnr': 8.3, 'rssi': -50, 'size': 15, 'data': 'QO++rd6ACgTgbYnlgcqE'}]}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0:14:30.554622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040a, FOpts: ), FPort: e0, FRMPayload: 037a, MIC: e581ca84)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0:14:30.554622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0:14:30.554622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a70f,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a7a0c945)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0:14:30.554622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69da, Identifier = 03, JSON = {'txpk': {'imme': False, 'tmst': 1048547915, 'rfch': 0, 'powe': 21, 'ipol': True, 'datr': 'SF10BW500', 'freq': 923.3, 'modu': 'LORA', 'codr': '4/5', 'prea': 8, 'ncrc': True, 'size': 255, 'data': 'YO++rd4AD6fgbRm2gzU3x7nA0m4aNPs6Tfy7avmA0ES+rmgCHxGl82Jp/LIpOPbo0rC+dm5Lh9wQGfwvsmcFm9ApktNtgeopnal0CTdF1hImmqITvyV7zW48oSMs6Gfpfpu/Ub8MiWV9cTX98zwRG+RlgX24oKWsL1OQ8Up1fiZhnAB/abU1W5C1eOXLieH6BYySFy6V/ByhOKB4lpwCssbewFMfjOC50lhuSF3Uo0fq0KQy2zwbC0MiNSdvta1shwFBnPghnaTQwcVhKB3gLHzRgaHr6DSbI3stus06xkh655AAsMgVv/w0sATJyjScikysLMbap6QEFrOnoMl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0:14:30.554622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0:14:30.554622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69da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0:14:35.386526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02 159f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0:14:35.386526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159f, Identifier = 00, JSON = {'rxpk': [{'tmst': 1051390522, 'chan': 7, 'rfch': 1, 'freq': 903.7, 'stat': 1, 'modu': 'LORA', 'datr': 'SF8BW125', 'codr': '4/5', 'lsnr': 9.3, 'rssi': -50, 'size': 15, 'data': 'QO++rd6ACwTgiBbvsn6c'}]}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0:14:35.386526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040b, FOpts: ), FPort: e0, FRMPayload: 037b, MIC: efb27e9c)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0:14:35.386526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0:14:35.386526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b1c3cb06)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0:14:35.386526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72c4, Identifier = 03, JSON = {'txpk': {'imme': False, 'tmst': 1053390522, 'rfch': 0, 'powe': 21, 'ipol': True, 'datr': 'SF10BW500', 'freq': 923.3, 'modu': 'LORA', 'codr': '4/5', 'prea': 8, 'ncrc': True, 'size': 255, 'data': 'YO++rd4AEKfg1FxZolnOr9jDVDpVmqvtyCVDjzcEAGiehwDE7hqlmnO52WSEIL+tT88+Meqns7FN9k5oamZz8GdJmQbWG2rAW5NkLKpIb1/9Y8Nfowfb7XtCIRbEoRAbZrnF9QBjjfE4EEzGg01cA9ZdvS2/6JxnrF4RYzZHVwOs51OJS8PhmhTLVx6y3rs6kU253m/E6/7XLwaRlN/fsvPg5AjV1Zj+RpRUFfAlEzJqxFB5I1EK6twd6DrtAqj47C6yNpGmPv+VzwJz/vgnyYfH6pG+RLcD5LoHgRKJMAdYMixUNRG3QKG73Nkl3OtnibtV/Ckd3YqaAJyxw8s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0:14:35.386526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0:14:35.386526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72c4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0:14:38.248253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8236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0:14:38.248253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8236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0:14:40.268650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0:14:40.268650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15a0, Identifier = 00, JSON = {'rxpk': [{'tmst': 1056273584, 'chan': 1, 'rfch': 0, 'freq': 902.5, 'stat': 1, 'modu': 'LORA', 'datr': 'SF8BW125', 'codr': '4/5', 'lsnr': 10.8, 'rssi': -49, 'size': 15, 'data': 'QO++rd6ADATgVPbbX/uK'}]}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0:14:40.268650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040c, FOpts: ), FPort: e0, FRMPayload: 037c, MIC: db5ffb8a)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0:14:40.268650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0:14:40.268650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d685c7a2)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0:14:40.268650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e572, Identifier = 03, JSON = {'txpk': {'imme': False, 'tmst': 1058273584, 'rfch': 0, 'powe': 21, 'ipol': True, 'datr': 'SF10BW500', 'freq': 923.3, 'modu': 'LORA', 'codr': '4/5', 'prea': 8, 'ncrc': True, 'size': 255, 'data': 'YO++rd4AEafghivTwl5WchjaeQPFuC0TgrAM+Sz7sIVP231BaXJHOLgBWy3U543leV/IxNWaLGo36M/JwMY4DC0k281tHd9IiLz/MZN/Q9II1mlNEqr9ZmXs2Ebx9BiaXj7qRisHZ47xa5O7y1Wk4x+sxD+Qshh0EaSxzfUfelMnEPhWrmHg2cJjTsHcnHqwe/3yjHjftjgKmKVt/gqXGF0h68OiYpyh+UwDv3LJ7Tmc0s7YfjN9blKH1mBuPEpOb1vUnardfVwncgPQFd7hhH7nxxUoJ9SeipJ+M7xE15zrToLy3ANw7wrHGLCTT+AnMvXqDTo00hmDinzWhce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0:14:40.268650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0:14:40.268650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e572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0:14:45.118161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0:14:45.118161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15a1, Identifier = 00, JSON = {'rxpk': [{'tmst': 1061116169, 'chan': 5, 'rfch': 1, 'freq': 903.5, 'stat': 1, 'modu': 'LORA', 'datr': 'SF8BW125', 'codr': '4/5', 'lsnr': 9.8, 'rssi': -50, 'size': 15, 'data': 'QO++rd6ADQTghdAY+BJi'}]}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0:14:45.118161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040d, FOpts: ), FPort: e0, FRMPayload: 037d, MIC: 18f81262)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0:14:45.118161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0:14:45.118161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525b2919)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0:14:45.118161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2b38, Identifier = 03, JSON = {'txpk': {'imme': False, 'tmst': 1063116169, 'rfch': 0, 'powe': 21, 'ipol': True, 'datr': 'SF10BW500', 'freq': 923.3, 'modu': 'LORA', 'codr': '4/5', 'prea': 8, 'ncrc': True, 'size': 255, 'data': 'YO++rd4AEqfgavmkKc88Uz0GOgAWKNU1aodPNwUT9/VxzQ+8UsFNX1wYp7JE/D+hygUbyyGb+dN/mZi+hjdGd7DtGuwgqvi9Yu91Y3Lyg3rK6/fVHwAjMJI6l67gEWDAbN0PbgYoRgYgAkh15qhP5HktTJ1JUMD5EZGqbVm3eg9vQ9iFBxDlvXExJVpgxgpknlF7vkGTlJigZ6UyefEtoukSD/iCZwMHrkkw8zwPgFLSE1qqndHhnVyYhgRRM5a+KiDWhxLp6i/Qyo/OfsJVyc/zQhfk/BxxDjFxY2EGZ5QfxE0n3YkN84CNAZGOiVaTvNn2e3AkkBvFuiVSWyk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0:14:45.118161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0:14:45.118161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2b38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0:14:48.425886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0d64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0:14:48.425886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0d64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0:14:49.995834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0:14:49.995834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15a2, Identifier = 00, JSON = {'rxpk': [{'tmst': 1065958721, 'chan': 3, 'rfch': 0, 'freq': 902.9, 'stat': 1, 'modu': 'LORA', 'datr': 'SF8BW125', 'codr': '4/5', 'lsnr': 11.0, 'rssi': -51, 'size': 15, 'data': 'QO++rd6ADgTg0ebiCcXm'}]}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0:14:49.995834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040e, FOpts: ), FPort: e0, FRMPayload: 037e, MIC: e209c5e6)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0:14:49.995834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0:14:49.995834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a47713bf)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0:14:49.995834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2ee8, Identifier = 03, JSON = {'txpk': {'imme': False, 'tmst': 1067958721, 'rfch': 0, 'powe': 21, 'ipol': True, 'datr': 'SF10BW500', 'freq': 923.3, 'modu': 'LORA', 'codr': '4/5', 'prea': 8, 'ncrc': True, 'size': 255, 'data': 'YO++rd4AE6fgYuM8jGQp3XVssEs/8h/y/D0AbOVgJbz0IKxVBWQYp2JOIX+fRsiA8Zv7hr7WtHgYcJ9PCmHuRIbkKDFknep9JmDn1IU/l/qQvSWVM0rEMgMOM307h+fGv2HX/ATR0nbXOT7Mfuvw9BAwMMespGbt4qQC1CTVJaBb+TxqwjP6C4WoiXnhatdjMSaBCkbEQC/gCbDB2PeXGR73eYS2CfIowsfYYYGvGyKbnxKr5Tor2LU8G7hry/7uiL2uif+ETI8Rw+tB9+HodvVUsgf6VNJ0R+VHCQRiPTU2yD5iwtxgg/axJaGrAEwYbQ63DsJig/sel8OkdxO/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0:14:49.995834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0:14:49.995834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2ee8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0:14:54.783163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0:14:54.785199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15a3, Identifier = 00, JSON = {'rxpk': [{'tmst': 1070801281, 'chan': 0, 'rfch': 0, 'freq': 902.3, 'stat': 1, 'modu': 'LORA', 'datr': 'SF8BW125', 'codr': '4/5', 'lsnr': 11.0, 'rssi': -52, 'size': 15, 'data': 'QO++rd6ADwTgAYPBIw0d'}]}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0:14:54.785199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040f, FOpts: ), FPort: e0, FRMPayload: 037f, MIC: c1230d1d)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0:14:54.785199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0:14:54.785199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d9f484fb)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0:14:54.785199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0663, Identifier = 03, JSON = {'txpk': {'imme': False, 'tmst': 1072801281, 'rfch': 0, 'powe': 21, 'ipol': True, 'datr': 'SF10BW500', 'freq': 923.3, 'modu': 'LORA', 'codr': '4/5', 'prea': 8, 'ncrc': True, 'size': 255, 'data': 'YO++rd4AFKfgGoXyGsBX8ES4CMzD8n9QYs28fHRbrB8mVjnVdNtAEZ2+78nyLgpqN+CxRPxMP0J+nACmVD112a+FpbngNRM4MPPRJ26xtk5xXWcJbajSo5gQN3yHeb+4CcbNGJ3TZFaiKPqBZdwDOUTbOeZ25LQoouUP50Yxoj35sAbfUG6Jtd8GqS1M+B5doEE3Glw3gKz52adsp1UL226E2sTtuO8ljtHg8bThqJgCmMnqtt2MwYpcPeXirtXL0vqbBBNAHEFQgx2dKnlVmUs4+KlDCRQUxW+krtdR406GdFjoYJSUK9hOjCoBq+VXCKhhRo0iVDHTGLHZ9IT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0:14:54.785199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0:14:54.785199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0663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0:14:58.509591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bfb8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0:14:58.509591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bfb8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0:14:59.660303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0:14:59.660303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15a5, Identifier = 00, JSON = {'rxpk': [{'tmst': 1075644017, 'chan': 6, 'rfch': 1, 'freq': 903.3, 'stat': 1, 'modu': 'LORA', 'datr': 'SF8BW125', 'codr': '4/5', 'lsnr': 7.8, 'rssi': -48, 'size': 15, 'data': 'QO++rd6AEATgeSvn95xZ'}]}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0:14:59.660303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0410, FOpts: ), FPort: e0, FRMPayload: 0380, MIC: e7f79c59)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0:14:59.660303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0:14:59.660303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44fee763)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0:14:59.660303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0722, Identifier = 03, JSON = {'txpk': {'imme': False, 'tmst': 1077644017, 'rfch': 0, 'powe': 21, 'ipol': True, 'datr': 'SF10BW500', 'freq': 923.3, 'modu': 'LORA', 'codr': '4/5', 'prea': 8, 'ncrc': True, 'size': 255, 'data': 'YO++rd4AFafguy9XPqwOxuGMjRZS81kaxH3UfdhwbtpJDzWTAQaPNvAYHDE6wZnL958Z2S8vWByhlbCw3WM/zLSw+16NhGF2eSuR8zeQdR9LfjD1dsprgE+o3v/WQWR2GXMtf7AzK13MKJB8h7S3fkC0hHoDAr69OhZdYwxLaRR2q89F86d5386z1qTWBripztth2i8y7LRgT4C2TE4Jp8xmR0BPop/6NHgSalWsSGWkEOeIYIpQP0Kz8lHuR0G43m8bYqosR3Akr8FIiVuu3c17+gD3y9sNiALRA2b+MEsY04iMaSwatpxa2Bn2MjiNOrKQEiIeaX0kxC5E/ud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0:14:59.660303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0:14:59.660303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0722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0:15:04.496936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0:15:04.496936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15a6, Identifier = 00, JSON = {'rxpk': [{'tmst': 1080486624, 'chan': 2, 'rfch': 0, 'freq': 902.7, 'stat': 1, 'modu': 'LORA', 'datr': 'SF8BW125', 'codr': '4/5', 'lsnr': 8.5, 'rssi': -51, 'size': 15, 'data': 'QO++rd6AEQTgLq4K2ouu'}]}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0:15:04.496936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0411, FOpts: ), FPort: e0, FRMPayload: 0381, MIC: 0ada8bae)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0:15:04.496936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0:15:04.496936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1dfa3a88)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0:15:04.496936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854a, Identifier = 03, JSON = {'txpk': {'imme': False, 'tmst': 1082486624, 'rfch': 0, 'powe': 21, 'ipol': True, 'datr': 'SF10BW500', 'freq': 923.3, 'modu': 'LORA', 'codr': '4/5', 'prea': 8, 'ncrc': True, 'size': 255, 'data': 'YO++rd4AFqfg/7OZHfPA1Wlf8tuzOrbK3d0bNHyq5KQhlwTjToF4LTXh6z5kZqJneiBFa5aReeow3Tn0fg89DYOIZynK0EUWipZfnSmcXwuk/+7hOpByY4QDdoG8kmV2e1jksa2q+wTBUKLdJ03XppvhzmrzhYiNlhvCZUivK+IEB6erOvu+hu2/r7PHTrVPdvGoRrpb8NC/Z80oDe8qdWGmM2k1q4AhqBrZSDQaBgkZg8LVkehBlXN8gUORizT3EtzfwqdogCnj/tpYAaRn38wzt33brdzzfk1li+2JxsuTltvPTmd66qU9ydzoaf8X93XHM3tou3BPiq0d+jq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0:15:04.496936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0:15:04.496936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02 854a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0:15:08.594124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19c3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0:15:08.594124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19c3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0:15:09.354487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0:15:09.354487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15a7, Identifier = 00, JSON = {'rxpk': [{'tmst': 1085329185, 'chan': 7, 'rfch': 1, 'freq': 903.7, 'stat': 1, 'modu': 'LORA', 'datr': 'SF8BW125', 'codr': '4/5', 'lsnr': 10.5, 'rssi': -51, 'size': 15, 'data': 'QO++rd6AEgTgsKJWrbVF'}]}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0:15:09.354487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0412, FOpts: ), FPort: e0, FRMPayload: 0382, MIC: 56adb545)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0:15:09.354487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0:15:09.354487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e0e59e9f)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0:15:09.354487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3814, Identifier = 03, JSON = {'txpk': {'imme': False, 'tmst': 1087329185, 'rfch': 0, 'powe': 21, 'ipol': True, 'datr': 'SF10BW500', 'freq': 923.3, 'modu': 'LORA', 'codr': '4/5', 'prea': 8, 'ncrc': True, 'size': 255, 'data': 'YO++rd4AF6fgwwHGXYJPhrbf7jUdcNR6QdYsSzLNvJRdi7hzQ8ZZJFtvdxMX/Q8NWt67jhiZVaR38RvlYODmDP1q1qrxbFUDj+KvBvBolSlVevdsNMyfh2HWdbwUpY8OdQoDyRi4CIV0Rd1A+617aZC7MM837hHsRiHdtDuizON3LpM/bi69EzxkvkKYCty9WAZLZrdZpFPF1w6dmLV/3boHdBYnKOzCzHA3joQISs3FDJNXaGxXVlxZrhdFvhsk96QTEh9ceiCnaR/oHbrVNp6Q95ZhCyBAy/uUFGZYFe/VbbjXV5D0aiF/teliEKCaOT/7uKba3m34i0Pg5Z6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0:15:09.354487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0:15:09.354487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3814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0:15:14.167046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0:15:14.167046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15a8, Identifier = 00, JSON = {'rxpk': [{'tmst': 1090171760, 'chan': 4, 'rfch': 1, 'freq': 903.1, 'stat': 1, 'modu': 'LORA', 'datr': 'SF8BW125', 'codr': '4/5', 'lsnr': 10.8, 'rssi': -49, 'size': 15, 'data': 'QO++rd6AEwTg4Vy5lRoB'}]}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0:15:14.167046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0413, FOpts: ), FPort: e0, FRMPayload: 0383, MIC: b9951a01)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0:15:14.167046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0:15:14.167046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d946f3b4)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0:15:14.167046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9c59, Identifier = 03, JSON = {'txpk': {'imme': False, 'tmst': 1092171760, 'rfch': 0, 'powe': 21, 'ipol': True, 'datr': 'SF10BW500', 'freq': 923.3, 'modu': 'LORA', 'codr': '4/5', 'prea': 8, 'ncrc': True, 'size': 255, 'data': 'YO++rd4AGKfghKi+sVjewpL9P+mwgjf3zUhnJhW0yjvEFiq3n7c1nGGRz3TJL9Kuu/l+U0vCwCWUTQK6XjQJYwMRCWgy5zQ3M2eqylFW1Tbl0OkRKq0EOyEJmItGs2ez4+t2VBrnXMNmFH2Xm7v/5U7hQbuUim0+noC0UPFqH1neOXm+/485ibJkUuCh5HJVMtB25BhqwxW7uHQxqoo9bP4BxlpcdJBhERFUNX53xx1xXbueQN2HytTlsW0eHxjhym/rU6vPguYHng8IP//d5/OHBybWQwAFjhQdqmjNpbduw0Pajqxyg7eplU+YF+6rrXcw8oN0xX+nVD7ZRvO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0:15:14.167046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0:15:14.167046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9c59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0:15:18.691252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4e43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0:15:18.691252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4e43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0:15:19.061204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0:15:19.061204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15a9, Identifier = 00, JSON = {'rxpk': [{'tmst': 1095054776, 'chan': 1, 'rfch': 0, 'freq': 902.5, 'stat': 1, 'modu': 'LORA', 'datr': 'SF8BW125', 'codr': '4/5', 'lsnr': 11.0, 'rssi': -50, 'size': 15, 'data': 'QO++rd6AFATga0ZVPg5T'}]}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0:15:19.061204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0414, FOpts: ), FPort: e0, FRMPayload: 0384, MIC: 553e0e53)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0:15:19.061204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0:15:19.061204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115f19db)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0:15:19.061204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9577, Identifier = 03, JSON = {'txpk': {'imme': False, 'tmst': 1097054776, 'rfch': 0, 'powe': 21, 'ipol': True, 'datr': 'SF10BW500', 'freq': 923.3, 'modu': 'LORA', 'codr': '4/5', 'prea': 8, 'ncrc': True, 'size': 255, 'data': 'YO++rd4AGafg2TbuepzbI2xVYqw7qi1tT2bzpP+dPY3n7Grb48t20pQXg7I3+DV1BY/nr2v92RXi+yeSRNWfGHtuUVu8VQHddsnCJW4kxdZGtxRpIMV2ybMb9wekMDum6AnFm1afLUnULXfCqGX68ki/PjK3VR9ce655EPsgKAZj7iStiZevnAVLNMT9Zj+qxwkRM2lhaGYoICg++wfioQlEfFV3AhbTuLi/7JgJMS4MtXTPiKadfTjGgpf8RV2YCsXqR7Ptnc2tbL+sojEW9KZE+BvuppAKqcb8Dt34ORX4sokytCYxL+BMWkKTFk1eO3i07li+uozbhxQRXxn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0:15:19.061204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0:15:19.061204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9577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0:15:23.864196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0:15:23.864196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15aa, Identifier = 00, JSON = {'rxpk': [{'tmst': 1099897400, 'chan': 5, 'rfch': 1, 'freq': 903.5, 'stat': 1, 'modu': 'LORA', 'datr': 'SF8BW125', 'codr': '4/5', 'lsnr': 11.5, 'rssi': -51, 'size': 15, 'data': 'QO++rd6AFQTgh94Jb7rM'}]}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0:15:23.864196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0415, FOpts: ), FPort: e0, FRMPayload: 0385, MIC: 096fbacc)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0:15:23.864196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0:15:23.864196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19c1fde4)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0:15:23.864196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d8f6, Identifier = 03, JSON = {'txpk': {'imme': False, 'tmst': 1101897400, 'rfch': 0, 'powe': 21, 'ipol': True, 'datr': 'SF10BW500', 'freq': 923.3, 'modu': 'LORA', 'codr': '4/5', 'prea': 8, 'ncrc': True, 'size': 255, 'data': 'YO++rd4AGqfgN3RG/iiLIBIj0AaFkX9DS3K507BmHLDbQ6N9BnusIrFvwuJSkm3KaVudGuQ3sadgepa2S2yf/PiVXkyUSsCjGJrqwzVSRO5SZ4TlssN1CTRLQsTGH61CH9C6CL5lkSQZbLzvBJO9XWPbifFJ4ccnuxvmQL+RJQ4zY41e3PjjbqE3niBak17DwvZahOZ3fu25zpUNf7Nn8B5Lr0lHTK1oPtNvnPtcVvQStf+UD69P0cJBfuU/WwSgAj8fmFc/yI4u6K+b7gHv+g6bp6kWEusSSD3dSXAV9V/NLx0/W6Cg64aaVQABJ1NI95A5eA1PXdJRGOwZwf3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0:15:23.864196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0:15:23.864196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d8f6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0:15:28.766277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1737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0:15:28.766277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1737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15ac, Identifier = 00, JSON = {'rxpk': [{'tmst': 1104739961, 'chan': 0, 'rfch': 0, 'freq': 902.3, 'stat': 1, 'modu': 'LORA', 'datr': 'SF8BW125', 'codr': '4/5', 'lsnr': 11.0, 'rssi': -52, 'size': 15, 'data': 'QO++rd6AFgTg5L7QLA3W'}]}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0416, FOpts: ), FPort: e0, FRMPayload: 0386, MIC: d02c0dd6)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4670e1e1)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aa66, Identifier = 03, JSON = {'txpk': {'imme': False, 'tmst': 1106739961, 'rfch': 0, 'powe': 21, 'ipol': True, 'datr': 'SF10BW500', 'freq': 923.3, 'modu': 'LORA', 'codr': '4/5', 'prea': 8, 'ncrc': True, 'size': 255, 'data': 'YO++rd4AG6fgflDKvgMTbCIvakQa8y9xSt98TRM0uPKu6ugkxZQ/Df1sf7kO80Nvqy1N6RuWj0XZbJIMq1f/zTBcJprCmDpP/TJ/XsWFdhcUR8TRv4S5qcq8LDZF4zZ64SfMWMvPnNtSsLRe3iNdJwvbcQAZ2ISfVxi5L4Pb8XDcXygTJMf42IKqQ2DH2GyfUyYtCzCQNOuoDqJKZ2Cal/n6oMRtqZGOj/MvYgXA9KJIFYTXpsN7PWHomkB+SaAGBGaq0w3288YYooHq+XpnRaf+7mc65zwZqW6oCVqkI1GGhP4/10iBPOTIXaigXN+8pLMzzXq59yN8dfFGcOH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0:15:28.776244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aa66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0:15:33.607042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0:15:33.609088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15ad, Identifier = 00, JSON = {'rxpk': [{'tmst': 1109582730, 'chan': 4, 'rfch': 1, 'freq': 903.1, 'stat': 1, 'modu': 'LORA', 'datr': 'SF8BW125', 'codr': '4/5', 'lsnr': 11.0, 'rssi': -51, 'size': 15, 'data': 'QO++rd6AFwTgKWtih4yD'}]}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0:15:33.609088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0417, FOpts: ), FPort: e0, FRMPayload: 0387, MIC: 62878c83)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0:15:33.609088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0:15:33.609088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76539759)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0:15:33.609088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3ee6, Identifier = 03, JSON = {'txpk': {'imme': False, 'tmst': 1111582730, 'rfch': 0, 'powe': 21, 'ipol': True, 'datr': 'SF10BW500', 'freq': 923.3, 'modu': 'LORA', 'codr': '4/5', 'prea': 8, 'ncrc': True, 'size': 255, 'data': 'YO++rd4AHKfgyzWekgDz626WE1wB0nOFrGWCrDiTZk1xI4Tg4vz7rW6pwcbMX0esCz4qSDGuN5PUt/GbweG7xuBQRX/pGlSMpT9OfxuhGVMQByBrProEh0JjYrPX4Sn81DZRB/bbTwFvqEtUv0tw1OBnmwdNTyD6NQJKZ0GBQ9abu6/hXbA9c8f5884aQBUopLN5oHwWJ94gaR5Z06UJOj/e6mLRWshIA6WDJWa4qvA29tdgXAcp4Ixc6JbivCnt3s5PdriDh+GJP7Jivsk+UWwiu4+DZ+XAFV5rIYGJo06prlppUnfiJrcZOsSe+INA3aHLOYcvX5cgSA92U5d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0:15:33.609088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0:15:33.609088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3ee6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0:15:38.446905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0:15:38.448951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15ae, Identifier = 00, JSON = {'rxpk': [{'tmst': 1114425250, 'chan': 6, 'rfch': 1, 'freq': 903.3, 'stat': 1, 'modu': 'LORA', 'datr': 'SF8BW125', 'codr': '4/5', 'lsnr': 8.0, 'rssi': -51, 'size': 15, 'data': 'QO++rd6AGATgHPURJx9z'}]}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0:15:38.448951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0418, FOpts: ), FPort: e0, FRMPayload: 0388, MIC: 11271f73)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0:15:38.448951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0:15:38.448951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9474ffd7)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0:15:38.448951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8f38, Identifier = 03, JSON = {'txpk': {'imme': False, 'tmst': 1116425250, 'rfch': 0, 'powe': 21, 'ipol': True, 'datr': 'SF10BW500', 'freq': 923.3, 'modu': 'LORA', 'codr': '4/5', 'prea': 8, 'ncrc': True, 'size': 255, 'data': 'YO++rd4AHafgXh1TspwDdf3pMlFYmoytuZ4eB0D/VmvJULak91a+mQ7lZPSy5Rgdo8zLEFOhU36+6/B40kBw3gzQ2MsKTXHKHY+57DjNKBiCxMf2Pl8SUcTRBDbRSP7K/72uiCC1nyHR+NH5MavpyhWczhn0aN4CMlT6hz5hTm6c9sXzETS5dXrQO6XM+ewSQx2IfnvGLdO2jDi5wHGCujatOS3ezKkXXJu9QCDv7zWBmmYdVy1yypcbWzDIGmcaTqklBEkWPFADmhsKg08AJeVGvGJHr9ESZr5dS+ChLIGvpi0yfn4butvy7hkJIamZ36jAeU8RHQwj7BCUdP/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0:15:38.448951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0:15:38.448951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8f38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0:15:38.867000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f398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0:15:38.867000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f398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0:15:43.246341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15af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0:15:43.248587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15af, Identifier = 00, JSON = {'rxpk': [{'tmst': 1119267834, 'chan': 7, 'rfch': 1, 'freq': 903.7, 'stat': 1, 'modu': 'LORA', 'datr': 'SF8BW125', 'codr': '4/5', 'lsnr': 11.0, 'rssi': -52, 'size': 15, 'data': 'QO++rd6AGQTg/2egjmIq'}]}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0:15:43.248587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0419, FOpts: ), FPort: e0, FRMPayload: 0389, MIC: a08e622a)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0:15:43.248587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0:15:43.256656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0:15:43.256656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0:15:43.266625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0:15:43.266625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0:15:43.266625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SF10BW500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0:15:43.266625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0:15:43.276627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0:15:43.276627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0:15:43.276627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SF9BW500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0:15:43.286626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0:15:48.133643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0:15:48.135686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15b0, Identifier = 00, JSON = {'rxpk': [{'tmst': 1124110402, 'chan': 3, 'rfch': 0, 'freq': 902.9, 'stat': 1, 'modu': 'LORA', 'datr': 'SF8BW125', 'codr': '4/5', 'lsnr': 10.0, 'rssi': -49, 'size': 15, 'data': 'QO++rd6AGgTg/S6r2y6z'}]}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0:15:48.135686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041a, FOpts: ), FPort: e0, FRMPayload: 0389, MIC: abdb2eb3)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0:15:48.135686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0:15:48.135686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a71e, FOpts: ), FPort: 00, FRMPayload: 050b68e28c), MIC: 8e5031ac)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0:15:48.135686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37cc, Identifier = 03, JSON = {'txpk': {'imme': False, 'tmst': 1125110402, 'rfch': 0, 'powe': 21, 'ipol': True, 'datr': 'SF8BW500', 'freq': 925.1, 'modu': 'LORA', 'codr': '4/5', 'prea': 8, 'ncrc': True, 'size': 18, 'data': 'YO++rd4AHqcAc6WhAv2OUDGs'}}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0:15:48.135686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0:15:48.135686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37cc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0:15:48.987487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8db4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0:15:48.987487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8db4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0:15:52.943434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0:15:52.943434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15b1, Identifier = 00, JSON = {'rxpk': [{'tmst': 1128953314, 'chan': 2, 'rfch': 0, 'freq': 902.7, 'stat': 1, 'modu': 'LORA', 'datr': 'SF8BW125', 'codr': '4/5', 'lsnr': 8.5, 'rssi': -49, 'size': 17, 'data': 'QO++rd6CGwQFB+ATmvcC4GM='}]}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0:15:52.943434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041b, FOpts: 0507), FPort: e0, FRMPayload: 038a, MIC: f702e063)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0:15:52.943434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0:15:52.943434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0:15:52.943434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0:15:52.955827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0:15:52.955827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a71f, FOpts: ), FPort: , FRMPayload: ), MIC: c49b337c)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0:15:52.955827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d06f, Identifier = 03, JSON = {'txpk': {'imme': False, 'tmst': 1129953314, 'rfch': 0, 'powe': 21, 'ipol': True, 'datr': 'SF8BW500', 'freq': 924.5, 'modu': 'LORA', 'codr': '4/5', 'prea': 8, 'ncrc': True, 'size': 12, 'data': 'YO++rd4AH6fEmzN8'}}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0:15:52.955827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0:15:52.955827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0:15:52.955827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0:15:52.965829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0:15:57.812618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0:15:57.812618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15b3, Identifier = 00, JSON = {'rxpk': [{'tmst': 1133836027, 'chan': 1, 'rfch': 0, 'freq': 902.5, 'stat': 1, 'modu': 'LORA', 'datr': 'SF8BW125', 'codr': '4/5', 'lsnr': 10.5, 'rssi': -50, 'size': 15, 'data': 'QO++rd6AHATgxUSx/Bpr'}]}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0:15:57.812618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041c, FOpts: ), FPort: e0, FRMPayload: 038b, MIC: b1fc1a6b)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0:15:57.812618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0:15:57.812618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562dfda9)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0:15:57.812618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b22a, Identifier = 03, JSON = {'txpk': {'imme': False, 'tmst': 1135836027, 'rfch': 0, 'powe': 21, 'ipol': True, 'datr': 'SF9BW500', 'freq': 923.3, 'modu': 'LORA', 'codr': '4/5', 'prea': 8, 'ncrc': True, 'size': 255, 'data': 'YO++rd4AIKfgZ3zeTqQbUoBLOMg5ckMa88+MSoIJCE7GiXTHBs4QqsS4kJUFQoocLel9K3TszSjwQG0dUywqtPJQgxzZaj91RdON5M3Xu0NJ2m/58qMFLIsL9CD6KeeZeG7VaQviY9t6ZjMZqshgEsHYj9JxSLU5DjoKxejds4/BKsV6xVHW455cvrjvVmek362Yvf2+rl0OgpXWG5RfZhjUSQGk9lhEAlqTZsMX/epifpNRk+DpuFYDmDrY9E4fSYcZKLuDVbYwd/HJTNHA8EC089yU0rNWFML6fsds0qtSmQxsEAxPB0fvOZFqdR4lShSKf9ZCakTgjPJWLf2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0:15:57.812618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0:15:57.812618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b22a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0:15:59.051684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1c7e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0:15:59.051684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1c7e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0:16:02.645892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0:16:02.645892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15b4, Identifier = 00, JSON = {'rxpk': [{'tmst': 1138678650, 'chan': 5, 'rfch': 1, 'freq': 903.5, 'stat': 1, 'modu': 'LORA', 'datr': 'SF8BW125', 'codr': '4/5', 'lsnr': 9.8, 'rssi': -49, 'size': 15, 'data': 'QO++rd6AHQTgQaSB6Qfr'}]}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0:16:02.645892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041d, FOpts: ), FPort: e0, FRMPayload: 038c, MIC: 81e907eb)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0:16:02.645892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0:16:02.645892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a388634d)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0:16:02.645892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d483, Identifier = 03, JSON = {'txpk': {'imme': False, 'tmst': 1140678650, 'rfch': 0, 'powe': 21, 'ipol': True, 'datr': 'SF9BW500', 'freq': 923.3, 'modu': 'LORA', 'codr': '4/5', 'prea': 8, 'ncrc': True, 'size': 255, 'data': 'YO++rd4AIafgwbc8e3N9dcK/dZSPftWDUofZ0cUx3crW9RQSfVW3y9rrDrBskvGWIq5IZeYiJaB+K9/yxwFew7DUdE+Vrcn4DH+NXzQ21RR4hS1t042+1V4vAV1ZicTw9X3PDdsurcymgvfLO5CKVLvqMiWytSZeb34VkEAwC7+A2GM7+c+QIF/rNFs5Nfr5UiVjDmx0cKt0zf4Op03y4PFPh7W7Hs60+aeRdwqtZDU7r5JT5h5Y9qzVlpUILjUjl3v8JqG5sN7d62GZ3rOY6IYd9qw6KMaQOYjuMaC1nJNBYLbrKvYznzRaT4ew+FkP0qTJaOmpsZTAOSijiGN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0:16:02.645892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0:16:02.645892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d483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0:16:07.561566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0:16:07.561566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15b5, Identifier = 00, JSON = {'rxpk': [{'tmst': 1143521211, 'chan': 6, 'rfch': 1, 'freq': 903.3, 'stat': 1, 'modu': 'LORA', 'datr': 'SF8BW125', 'codr': '4/5', 'lsnr': 8.3, 'rssi': -49, 'size': 15, 'data': 'QO++rd6AHgTgiHKGSYWF'}]}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0:16:07.561566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041e, FOpts: ), FPort: e0, FRMPayload: 038d, MIC: 86498585)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0:16:07.561566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0:16:07.561566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550d26b4)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0:16:07.561566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b93b, Identifier = 03, JSON = {'txpk': {'imme': False, 'tmst': 1145521211, 'rfch': 0, 'powe': 21, 'ipol': True, 'datr': 'SF9BW500', 'freq': 923.3, 'modu': 'LORA', 'codr': '4/5', 'prea': 8, 'ncrc': True, 'size': 255, 'data': 'YO++rd4AIqfg0Jr6HJZGfNF0bUe3cygda6oTwztw3z1JUOufz8i1UJehe2+WHr6GpuapGgJcNylgICtTHH9PUDi2oGflUVTO7p6NCXqTqZsAZQHvllF1/UbYhX2ftS9of/93Ug+KvpI2yXY54VyoBDW1AAZ+8g+LZsD+3Di0xNuJCZxLiYSaA8wlusFvmJKX2/RNQ9EvrGmmWjARuy9Oh3L61IblyGTfs+GTYOMfEp4BTlBqUYhxHD66BpGRzZef2ELl9h4uSA1TT4BhtAasvLSpB/j34q2DzOQiGIR2m/cvUHp9INhJSMSlrZGAPlNWnB4UychS+fuBpw1VDSa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0:16:07.561566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0:16:07.561566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b93b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0:16:09.201317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f857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0:16:09.201317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f857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0:16:12.376844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0:16:12.378934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15b6, Identifier = 00, JSON = {'rxpk': [{'tmst': 1148363837, 'chan': 7, 'rfch': 1, 'freq': 903.7, 'stat': 1, 'modu': 'LORA', 'datr': 'SF8BW125', 'codr': '4/5', 'lsnr': 9.0, 'rssi': -50, 'size': 15, 'data': 'QO++rd6AHwTgZbzHZIOz'}]}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0:16:12.378934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041f, FOpts: ), FPort: e0, FRMPayload: 038e, MIC: c76483b3)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0:16:12.378934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0:16:12.378934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07594b37)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0:16:12.378934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90a1, Identifier = 03, JSON = {'txpk': {'imme': False, 'tmst': 1150363837, 'rfch': 0, 'powe': 21, 'ipol': True, 'datr': 'SF9BW500', 'freq': 923.3, 'modu': 'LORA', 'codr': '4/5', 'prea': 8, 'ncrc': True, 'size': 255, 'data': 'YO++rd4AI6fgWQh+3mFZusTmKW63Yk+1nIkVrgzMyu6i0l7LVcibx2WeOkW74bnCaNk1Pbiq7eTEViBUaTuyuQqVl3/MBJxXuoOG7TaoLrfYUUlwhWGNKwwB3w1nz5jcoITd6h6V1YKbcRRY6BqBeZ0Bq8ILYaKXhl6Hr7z6QP3DdAow152Yk78PNRmK+zM4E00wIWyxv/uEe0zQJJMiV87HweslUEpq3d7i6dHl9IZ0BA6S6LCwBhyih/b9uJM/P9S5GyN6joJ1yUSEREt/ajlUtw1RieZ22EeCia68HZAL0tjvljkLS0iNnqCquVhhNH72qz05SwMCDFYHWUs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0:16:12.378934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0:16:12.378934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90a1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0:16:17.196982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0:16:17.196982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15b7, Identifier = 00, JSON = {'rxpk': [{'tmst': 1153206405, 'chan': 2, 'rfch': 0, 'freq': 902.7, 'stat': 1, 'modu': 'LORA', 'datr': 'SF8BW125', 'codr': '4/5', 'lsnr': 8.5, 'rssi': -51, 'size': 15, 'data': 'QO++rd6AIATg0FDx6q+E'}]}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0:16:17.196982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0420, FOpts: ), FPort: e0, FRMPayload: 038f, MIC: f1eaaf84)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0:16:17.196982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0:16:17.196982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3a66d9df)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0:16:17.196982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a61c, Identifier = 03, JSON = {'txpk': {'imme': False, 'tmst': 1155206405, 'rfch': 0, 'powe': 21, 'ipol': True, 'datr': 'SF9BW500', 'freq': 923.3, 'modu': 'LORA', 'codr': '4/5', 'prea': 8, 'ncrc': True, 'size': 255, 'data': 'YO++rd4AJKfgQHCCH/O0u0q7JgU5NM5eVq1CIqXqjiqfnZ2sgbvI+44PINjGx3lh7H7RBC8ljsHfTKjQbgiNx34RbRHDKtFq3iEh5OGC+DhkbHfLZ8Na1bOfHTcsdO1eGf8C7+A1/L01VPjodpJi68BrYDIJGYzJE7gP3KFFXJ8E28YmKu75xIYo2ZN+0Q5aZHdCB0ViCqBpa9FXs4gQiShxo6HZHwCfKyjVusweP/inyHQlzB4PG1mpTdZZ93RSRg6TYuK0eBuJbKjoncI1KqSpZoer7wyLFSgqElkwglN18bgEV0anWC7cfOp+novoePr5BcP1fu3L2G06Ztn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0:16:17.196982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0:16:17.196982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a61c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0:16:19.280076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c315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0:16:19.280076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c315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0:16:22.049246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0:16:22.049246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15b8, Identifier = 00, JSON = {'rxpk': [{'tmst': 1158048974, 'chan': 3, 'rfch': 0, 'freq': 902.9, 'stat': 1, 'modu': 'LORA', 'datr': 'SF8BW125', 'codr': '4/5', 'lsnr': 11.5, 'rssi': -51, 'size': 15, 'data': 'QO++rd6AIQTggz4vkLiD'}]}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0:16:22.049246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0421, FOpts: ), FPort: e0, FRMPayload: 0390, MIC: 2f90b883)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0:16:22.049246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0:16:22.049246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99814c57)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0:16:22.049246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7818, Identifier = 03, JSON = {'txpk': {'imme': False, 'tmst': 1160048974, 'rfch': 0, 'powe': 21, 'ipol': True, 'datr': 'SF9BW500', 'freq': 923.3, 'modu': 'LORA', 'codr': '4/5', 'prea': 8, 'ncrc': True, 'size': 255, 'data': 'YO++rd4AJafgTFKfWKrsee8o5nrys0nzzpo4dGBA60VNZs8w3YLZCr996Mif+H96+c8+RutLiDa01W07ILIMPFW9dW9vdc5TSspb0E9h+ZgC0VwDEZLDK8gPUyAczp/+Dw3oJCAu7dQFsLcw30iOEOv8H8m+MsPFf/4Bj6s57U7rIxB+iT60RnhVmYaxR4s/OJj+oPB/8dfq9NERwbYO87CX61lsImQqYBtuhjYm8j6ms+dLhOK/l3/WNxfTqEMJPTprUrtrmAZ4DTR/nZQT7LDGs5cUnD1Ije/yoOImDTgvnoVGMnw/fXOd8y896QLF3w92z8s6k9D7Hp+ZgUx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0:16:22.049246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0:16:22.049246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7818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0:16:26.848417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0:16:26.848417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15b9, Identifier = 00, JSON = {'rxpk': [{'tmst': 1162891541, 'chan': 4, 'rfch': 1, 'freq': 903.1, 'stat': 1, 'modu': 'LORA', 'datr': 'SF8BW125', 'codr': '4/5', 'lsnr': 10.8, 'rssi': -50, 'size': 15, 'data': 'QO++rd6AIgTg85C9Rvhw'}]}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0:16:26.851231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0422, FOpts: ), FPort: e0, FRMPayload: 0391, MIC: bd46f870)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0:16:26.851231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0:16:26.851231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53e1afa8)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0:16:26.851231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3247, Identifier = 03, JSON = {'txpk': {'imme': False, 'tmst': 1164891541, 'rfch': 0, 'powe': 21, 'ipol': True, 'datr': 'SF9BW500', 'freq': 923.3, 'modu': 'LORA', 'codr': '4/5', 'prea': 8, 'ncrc': True, 'size': 255, 'data': 'YO++rd4AJqfg+p9PUsdgESIfeK+HVKMeuuZ7MYxTyudJxbdEKpt/AAyp843pzfy1ddZjvi3mJlKNI7UBv6eYh9AF+dpq5pZX3leEmbG3lf+fGtaqPZkc6icHzpOREF6uee/pB3KJ24/kdid3kLPSX2T3Rq/gtWNZNYzSaD4H/Isdl9tx8WZybP0dS7Y51sYsfWNgQ2as1xU1iD9E6JsASFK7TgW8qiSqasHogVGuNM9a2aQFNW5TYRQ1n1IG1LnCt3VwGk2xmbi5BvzFpyJ5MEC+4Ie8EhokVIBkVDGKCB/fIjrfI9L6AL177npak0ax9QJZr6JYZo5BcUZT4a+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0:16:26.851231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0:16:26.851231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3247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0:16:29.323864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cc57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0:16:29.323864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cc57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0:16:31.688514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0:16:31.690608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15bb, Identifier = 00, JSON = {'rxpk': [{'tmst': 1167734118, 'chan': 0, 'rfch': 0, 'freq': 902.3, 'stat': 1, 'modu': 'LORA', 'datr': 'SF8BW125', 'codr': '4/5', 'lsnr': 10.5, 'rssi': -52, 'size': 15, 'data': 'QO++rd6AIwTgDRydh+N7'}]}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0:16:31.690608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0423, FOpts: ), FPort: e0, FRMPayload: 0392, MIC: 9d87e37b)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0:16:31.690608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0:16:31.690608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6b17e4c5)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0:16:31.690608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62c9, Identifier = 03, JSON = {'txpk': {'imme': False, 'tmst': 1169734118, 'rfch': 0, 'powe': 21, 'ipol': True, 'datr': 'SF9BW500', 'freq': 923.3, 'modu': 'LORA', 'codr': '4/5', 'prea': 8, 'ncrc': True, 'size': 255, 'data': 'YO++rd4AJ6fg/1UAqyryl9zmoxx/6fFa+mvktXvsi4FfJ2afebGpZ1z9DdIXQ2A7H0BXIZpwKIErOJghZpqqn5YLoFrI8lMBlwkmAncoXbD4Kf6gM9OGkch/xzwIFe6oBS1MYzfTJ1pBGhop+4bRHEWoVWG4jjVcVZXPOHgwoKlNlzA1OC7G/U2kVB/NJOGQx1qc+CRxzCU5BcEXIjxmIuO4u+7PwnGbCq2G2YnUN1IfDW1Vumv0B5cMAsQENFx5qtDdUl/O1s6QdzvsEK/ZCIkj6UgO+29Wju23+AmT+kmTjxHsgS3u+Sx6AfpnhhUYJgL/RRIEYW1goptrF+T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0:16:31.690608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0:16:31.690608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62c9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0:16:36.640597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0:16:36.640597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15bc, Identifier = 00, JSON = {'rxpk': [{'tmst': 1172617396, 'chan': 2, 'rfch': 0, 'freq': 902.7, 'stat': 1, 'modu': 'LORA', 'datr': 'SF8BW125', 'codr': '4/5', 'lsnr': 7.8, 'rssi': -50, 'size': 15, 'data': 'QO++rd6AJATgOLbsxpV7'}]}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0:16:36.640597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0424, FOpts: ), FPort: e0, FRMPayload: 0393, MIC: ecc6957b)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0:16:36.640597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0:16:36.640597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fe8f1586)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0:16:36.640597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1846, Identifier = 03, JSON = {'txpk': {'imme': False, 'tmst': 1174617396, 'rfch': 0, 'powe': 21, 'ipol': True, 'datr': 'SF9BW500', 'freq': 923.3, 'modu': 'LORA', 'codr': '4/5', 'prea': 8, 'ncrc': True, 'size': 255, 'data': 'YO++rd4AKKfgm8xQwBJ8lu+XBkUGmW6c3HENp9Bw199IeGYHAo7aKVLsALKcrhLCuwjW8+Jo9qqRdxOBAt+l+IsY0eNFUZxm5XzUhO34aV14HG0SwaQLb8k2HCikjfjEqpAPDXJ97AQLQ5gFslpcjq//jXr/s80NL8TNyzijSiHkfE813C4KyjdGTNdi0WkAupdmAkeTFuGWJffUSXsQ84s9rcCkzkhyODh34a2jSwkhfQDH1MH2ayHcS33Vtgrqwk/ttdaQ3HdYFCLuB7DnaImhCS+XGaldELrRcG84u+OhJpX7IuDXKkbj+vYZ6whKTVetJUTJi5g00gf+jxW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0:16:36.640597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0:16:36.640597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1846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0:16:39.506719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9667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0:16:39.506719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9667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0:16:41.433611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0:16:41.433611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15bd, Identifier = 00, JSON = {'rxpk': [{'tmst': 1177459966, 'chan': 4, 'rfch': 1, 'freq': 903.1, 'stat': 1, 'modu': 'LORA', 'datr': 'SF8BW125', 'codr': '4/5', 'lsnr': 11.0, 'rssi': -51, 'size': 15, 'data': 'QO++rd6AJQTgcAFCMblW'}]}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0:16:41.433611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0425, FOpts: ), FPort: e0, FRMPayload: 0394, MIC: 4231b956)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0:16:41.433611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0:16:41.433611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37c8b424)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0:16:41.433611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7bf9, Identifier = 03, JSON = {'txpk': {'imme': False, 'tmst': 1179459966, 'rfch': 0, 'powe': 21, 'ipol': True, 'datr': 'SF9BW500', 'freq': 923.3, 'modu': 'LORA', 'codr': '4/5', 'prea': 8, 'ncrc': True, 'size': 255, 'data': 'YO++rd4AKafgnwU2Ee4A51SJP0ujvg/GxIt+Ft9Sm3CiHRzFDXgA8PYCKZ4U/yW2OlrbusLWTRaAgqzXIskQrvHr4cdTYMFQWDDJuMIjBmODyF4AhZHubPHVZoCmyyiLQATdTxZro2ZK46b/qHIWmW4NPe6FT9h1Wqpfn5S1OBuzZ+hE9rH47YXVAdIcia4gMikIT2v2wN44B3fYerUyyhukTHKtr8FIkhG4U/OCNwAs3rZHAVp2ZdUcL5bhN7hwnRmqU1x7SMgJe4KDzWTUgDfTS94NGwaAjn+ugvXbAyBJHzuO5dazdiKlmrc1ho3I1C9xejkCnGrF6Z03yLQ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0:16:41.433611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0:16:41.433611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7bf9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0:16:46.276969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0:16:46.276969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15be, Identifier = 00, JSON = {'rxpk': [{'tmst': 1182302500, 'chan': 1, 'rfch': 0, 'freq': 902.5, 'stat': 1, 'modu': 'LORA', 'datr': 'SF8BW125', 'codr': '4/5', 'lsnr': 11.0, 'rssi': -50, 'size': 15, 'data': 'QO++rd6AJgTgML/nfZNK'}]}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0:16:46.276969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0426, FOpts: ), FPort: e0, FRMPayload: 0395, MIC: e77d934a)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0:16:46.276969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0:16:46.276969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b93d3a36)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0:16:46.276969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649a, Identifier = 03, JSON = {'txpk': {'imme': False, 'tmst': 1184302500, 'rfch': 0, 'powe': 21, 'ipol': True, 'datr': 'SF9BW500', 'freq': 923.3, 'modu': 'LORA', 'codr': '4/5', 'prea': 8, 'ncrc': True, 'size': 255, 'data': 'YO++rd4AKqfgUx40jLnQohXU6isF82TA7bnHpquUL3EmeNmsMYGD1YahuKAgGKr6nkMoc3xI4gtzAJki1GpKNEyZZbbmXWYpg/HgSE8ktaOh2h1K9xLGNGfnNGeXXgY+Un0XVN2i9c5f/pBiNx4EivgCcxDYZMsHERDYK15ca6u2UC0h0+1l7zKAI0f5JWFj7eDPX+mAK7mDCmscec341+9GMMYFGpypQCeJl4QDxfG3Gk6A/iq11Kn7Ag9RtrR3GhRVVnAKwMJafH+eiibLYAOeSqWq8+53DyZIm86fU+i82L4ax3f8tPbFjfGBaobnWs3ATbEZcR4A9hO5PTo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0:16:46.276969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0:16:46.276969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02 649a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0:16:49.562135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b638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0:16:49.562135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b638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0:16:51.175562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15bf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0:16:51.175562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15bf, Identifier = 00, JSON = {'rxpk': [{'tmst': 1187145157, 'chan': 0, 'rfch': 0, 'freq': 902.3, 'stat': 1, 'modu': 'LORA', 'datr': 'SF8BW125', 'codr': '4/5', 'lsnr': 10.8, 'rssi': -52, 'size': 15, 'data': 'QO++rd6AJwTgPoDr40K2'}]}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0:16:51.175562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0427, FOpts: ), FPort: e0, FRMPayload: 0396, MIC: ebe342b6)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0:16:51.175562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0:16:51.175562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80c77034)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0:16:51.175562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c735, Identifier = 03, JSON = {'txpk': {'imme': False, 'tmst': 1189145157, 'rfch': 0, 'powe': 21, 'ipol': True, 'datr': 'SF9BW500', 'freq': 923.3, 'modu': 'LORA', 'codr': '4/5', 'prea': 8, 'ncrc': True, 'size': 255, 'data': 'YO++rd4AK6fg6oFd0oOz27svRKREJcCWYJnY6SxZfcbfiro5q1m9CaLJa22iJjExRzdLt3ijKxbrOJ4HFQou0hTjZlq3oqFTqE8sE5RyXhkwFphlBJWS4+2cp9d5jhQPoM3p0UnkdibF8Fhf3kM1fh4/3BiLJhnCc+EHXn8aylQez8KcuSmddbndMAywv8+043vSRrXeN7MhtNXA00jkSSkOLJ3kHzVpDyNMgVNLxAlwvlsGzf2BxW/9Nna1tVlmUh6eaNiccnACNo45N1cIrc+KKylk307Z9A8V/Xkn9cN2rX5YNeLJw2XinXuEUeexgTf7Qfl1JXcSpf6Ax3A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0:16:51.175562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0:16:51.175562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c735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0:16:56.010696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0:16:56.010696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15c0, Identifier = 00, JSON = {'rxpk': [{'tmst': 1191987939, 'chan': 5, 'rfch': 1, 'freq': 903.5, 'stat': 1, 'modu': 'LORA', 'datr': 'SF8BW125', 'codr': '4/5', 'lsnr': 10.3, 'rssi': -51, 'size': 15, 'data': 'QO++rd6AKATgwcAczGen'}]}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0:16:56.010696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0428, FOpts: ), FPort: e0, FRMPayload: 0397, MIC: 1ccc67a7)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0:16:56.010696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0:16:56.010696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7cf9f17a)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0:16:56.010696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0172, Identifier = 03, JSON = {'txpk': {'imme': False, 'tmst': 1193987939, 'rfch': 0, 'powe': 21, 'ipol': True, 'datr': 'SF9BW500', 'freq': 923.3, 'modu': 'LORA', 'codr': '4/5', 'prea': 8, 'ncrc': True, 'size': 255, 'data': 'YO++rd4ALKfg6B6BH5m//dldg4EJJ1AGchjp8FfZTyyiHKBFPSrG+nYp6VpTQD5mIKd3v1p+9w/0hK/lRk4G0kIobMRr6UggTOt4O0rnynUr0x6uZQQVM8zEfijWpTNIqtFXz5Kkh42cEzdrKfkyQZr218hcnRSC1R3hqIj/dH31J7G20GcpiowzB4N2oaq5hUX+gCcvoYeEuZrhV6GR6T6d7OhlOX5rhUuImHDLXa2ypBNzFTrqw1wnMB4EJtC6ByRB+lH3dzrLkDCzZ2EzXhoVU9zPbiXF4BIrieVFxCY6KX7pXEC7bMkYWcvffNOK0LoI6DUtlicdG2h8+fF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0:16:56.010696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0:16:56.010696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0172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0:16:59.690002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5640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0:16:59.690002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5640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0:17:00.860066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0:17:00.860066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15c2, Identifier = 00, JSON = {'rxpk': [{'tmst': 1196830501, 'chan': 7, 'rfch': 1, 'freq': 903.7, 'stat': 1, 'modu': 'LORA', 'datr': 'SF8BW125', 'codr': '4/5', 'lsnr': 10.5, 'rssi': -51, 'size': 15, 'data': 'QO++rd6AKQTgzJEK2D7t'}]}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0:17:00.860066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0429, FOpts: ), FPort: e0, FRMPayload: 0398, MIC: 0ad83eed)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0:17:00.860066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0:17:00.860066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9f741288)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0:17:00.860066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a698, Identifier = 03, JSON = {'txpk': {'imme': False, 'tmst': 1198830501, 'rfch': 0, 'powe': 21, 'ipol': True, 'datr': 'SF9BW500', 'freq': 923.3, 'modu': 'LORA', 'codr': '4/5', 'prea': 8, 'ncrc': True, 'size': 255, 'data': 'YO++rd4ALafgY31bK7Z1QZHTv38+jLllarH9nYgNFWBy377TOCMDYM9C8khbQT1wR6/I/CDMIYQT4jt1ySfk1UxB37F79Sj2SsIqLeHtzgeolehPvX65t9JaclpuXeD2KBZJHVGNn4zgwqRViiQdY+69QKyhYB2YNyY73Th0pFcag4WA36/wKhkZCz8KoeD7KcxVNvvPUomqo1ChQBmwdgYYa+4cXXogZog84Xktq0ZUvd9qF5RXEEbxdsf8LzDhkn3Jw8cIepBHTRIshSxWDkmyccdQPWff7X0V274nUi5Gq01xMoiIeuhVxroJR8j8WvnWCenZbLNGblSfdBK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0:17:00.860066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0:17:00.860066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a698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0:17:05.632826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0:17:05.632826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15c3, Identifier = 00, JSON = {'rxpk': [{'tmst': 1201673110, 'chan': 3, 'rfch': 0, 'freq': 902.9, 'stat': 1, 'modu': 'LORA', 'datr': 'SF8BW125', 'codr': '4/5', 'lsnr': 10.3, 'rssi': -51, 'size': 15, 'data': 'QO++rd6AKgTgwvskloFM'}]}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0:17:05.632826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042a, FOpts: ), FPort: e0, FRMPayload: 0399, MIC: 2496814c)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0:17:05.632826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0:17:05.632826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de69e93b)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0:17:05.632826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5df8, Identifier = 03, JSON = {'txpk': {'imme': False, 'tmst': 1203673110, 'rfch': 0, 'powe': 21, 'ipol': True, 'datr': 'SF9BW500', 'freq': 923.3, 'modu': 'LORA', 'codr': '4/5', 'prea': 8, 'ncrc': True, 'size': 255, 'data': 'YO++rd4ALqfgnogMOg7OQOF9FYErVFQoFwCkvNTckcQyd/5Suw52AhT6qBW0Oh3y9cVV+6i8ppM/EU8soGbNb+42FU03RAz9kQFGToMvyTmCRdgvdcjmtiiH6MbY81QsjLTe3WvKDBEtItS47xCatJb2Hvak2sT2V00TQxPfGCNtyRgByOzhbzWkXUFXpaAY5Lvo3nekaUia+SP83bnRSKofejO/KeySi+76JHeLyyO67UPiMBNC3rH+gxBwHD/i9hVqmmqK4I7sAs9qP4dV4f90qwZWjC44L6INibpPw4lCp9Zw/YqGJ7P9YeAcXVkZP9gexsInqdEeWGHeaek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0:17:05.632826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0:17:05.632826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5df8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0:17:09.741360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2441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0:17:09.741360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2441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0:17:10.479812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0:17:10.482072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15c4, Identifier = 00, JSON = {'rxpk': [{'tmst': 1206515694, 'chan': 6, 'rfch': 1, 'freq': 903.3, 'stat': 1, 'modu': 'LORA', 'datr': 'SF8BW125', 'codr': '4/5', 'lsnr': 8.8, 'rssi': -51, 'size': 15, 'data': 'QO++rd6AKwTgGDLmhI9O'}]}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0:17:10.482072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042b, FOpts: ), FPort: e0, FRMPayload: 039a, MIC: e6848f4e)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0:17:10.482072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0:17:10.482072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a72f,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f78cb0d0)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0:17:10.482072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a9d6, Identifier = 03, JSON = {'txpk': {'imme': False, 'tmst': 1208515694, 'rfch': 0, 'powe': 21, 'ipol': True, 'datr': 'SF9BW500', 'freq': 923.3, 'modu': 'LORA', 'codr': '4/5', 'prea': 8, 'ncrc': True, 'size': 255, 'data': 'YO++rd4AL6fg1L+57x0gVtoh4oHhsIoRBPa4HVOu0HQeQHltWbgWHrIBG1sI2mh89yK+FF9QGX4MQjcj83UHgUWpLk811FhYsgvP2jDwRzke8SLiZ84hiaDJbtLRuXPl60h92fqyXM7kpknRzUjav3psCts2TrQYaoCEIi0aGnqp12k1r1TI4libgXRwajTIUNsZtgZ6Av2tt+q7zMr2f7/RT+jdI9tmzxuWA+2lpGKCfWNYAPpQaMIoFjDVBQ1zzQAvCrtvh5uUR/9Bb+ohoh47qJWWmthrN8s1/PrtCyQWSu/ioGsL90zcL5Wmk/KD3+8SP9/nFBr8zSX3jLD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0:17:10.482072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0:17:10.482072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a9d6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0:17:15.370311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0:17:15.372394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15c5, Identifier = 00, JSON = {'rxpk': [{'tmst': 1211398773, 'chan': 1, 'rfch': 0, 'freq': 902.5, 'stat': 1, 'modu': 'LORA', 'datr': 'SF8BW125', 'codr': '4/5', 'lsnr': 11.0, 'rssi': -51, 'size': 15, 'data': 'QO++rd6ALATgL5MCBVBQ'}]}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0:17:15.372394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042c, FOpts: ), FPort: e0, FRMPayload: 039b, MIC: 02055050)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0:17:15.372394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0:17:15.372394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87683f56)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0:17:15.372394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7da8, Identifier = 03, JSON = {'txpk': {'imme': False, 'tmst': 1213398773, 'rfch': 0, 'powe': 21, 'ipol': True, 'datr': 'SF9BW500', 'freq': 923.3, 'modu': 'LORA', 'codr': '4/5', 'prea': 8, 'ncrc': True, 'size': 255, 'data': 'YO++rd4AMKfgP/VDTV/p/v/LtNbq88KRUrZRtZ59tfdvAbnBtcPR/o3C4AgwXWqyOGGBDUAt+w2QjBz6krcw1LBjASerXqyqKYWdwKQmtfk0SyM01i+H43gDoOLf+0isy3Xnwv/hEwbJHmQHuk7vAaiQgIntmV8/wFqHyiNjZua7CFA6166Gjwo4jRF4u5NUsX9FAo0RjMmdOVQmJyK2NrhP710ttIOgam6hZhMeIfIg8FN1OHkHDa50YzOcECvyHOcULbtmaeV3bfN+ZNrTcDf85mfyJ67GtWyLIn4KG5IuMfGzojHBbGp4VY+RcuXzAEMuJYHoeiM9mOGHaD9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0:17:15.372394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0:17:15.372394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7da8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0:17:19.889417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7d40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0:17:19.889417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7d40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0:17:20.279453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0:17:20.279453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15c6, Identifier = 00, JSON = {'rxpk': [{'tmst': 1216241436, 'chan': 2, 'rfch': 0, 'freq': 902.7, 'stat': 1, 'modu': 'LORA', 'datr': 'SF8BW125', 'codr': '4/5', 'lsnr': 8.3, 'rssi': -50, 'size': 15, 'data': 'QO++rd6ALQTg/9i5sUSQ'}]}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0:17:20.279453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042d, FOpts: ), FPort: e0, FRMPayload: 039c, MIC: b9b14490)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0:17:20.279453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0:17:20.279453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d843e1a5)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0:17:20.279453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7dc6, Identifier = 03, JSON = {'txpk': {'imme': False, 'tmst': 1218241436, 'rfch': 0, 'powe': 21, 'ipol': True, 'datr': 'SF9BW500', 'freq': 923.3, 'modu': 'LORA', 'codr': '4/5', 'prea': 8, 'ncrc': True, 'size': 255, 'data': 'YO++rd4AMafgyD6bOng6c01GKvNNoUZ2VBSP0gMd8azAI+1jjAfe4xA0izgdA90LZ7LThwUjJCtaBC7ND0I0oSFoYvG1+rvKEjaJErsCWAfkteJ6EPx1Xj0ACnTnb3aRmtck9IAhbWRSNf7Glz3dFbmQd4RYcfKxa6YyWZW6Xs7f4K+nV1R5DWUfyMmdTD/+2+orfLe7uB2J4CuDUPKgmhrUXvz4dk1x1EMIMwEh6ky/E/jVPuGWvo4TG+NU2QocEBJcBpXQCCBZL4TWUYQnSRfBdzaDKUdf7vLvmf0Br8OTY6BRNBAbDRBdHfh7sWaiekahk8PIjbvPf7PYQ+G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0:17:20.279453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0:17:20.279453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7dc6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0:17:25.050303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0:17:25.052323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15c7, Identifier = 00, JSON = {'rxpk': [{'tmst': 1221084020, 'chan': 3, 'rfch': 0, 'freq': 902.9, 'stat': 1, 'modu': 'LORA', 'datr': 'SF8BW125', 'codr': '4/5', 'lsnr': 10.5, 'rssi': -51, 'size': 15, 'data': 'QO++rd6ALgTgX9LICjhQ'}]}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0:17:25.052323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042e, FOpts: ), FPort: e0, FRMPayload: 039d, MIC: c80a3850)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0:17:25.052323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0:17:25.052323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19b93dac)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0:17:25.052323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9ee7, Identifier = 03, JSON = {'txpk': {'imme': False, 'tmst': 1223084020, 'rfch': 0, 'powe': 21, 'ipol': True, 'datr': 'SF9BW500', 'freq': 923.3, 'modu': 'LORA', 'codr': '4/5', 'prea': 8, 'ncrc': True, 'size': 255, 'data': 'YO++rd4AMqfgJEnpptCF5AfvhfBIq+tedwv1UltVdlOGpOVRYn2PObqfeTM+C6ls7je24rPuvWMFz8a+ZtBcRzd5ATDlQChaULKVKYaCAF5v/SfXVMy4nMRcQgu5/9NYgxtE5sEYm0TliOr3YEm1do5a7FQ9nyytBcJHbnGf5qJlrcHuIoYITJqnSfmOWytsbqcbhvtxfH7x9GalkzHXHSMKO2MVKNVoQDY8hxNmm6wjY3DaeHNHNu5pkard0z7d0HbqdTPXgyxp8A2ghtnUomPh3MmdudOD237ovI1jH/I6Ezd76lye2gmZM5o5jZANI6UZFhlRJo2uCRgZuT2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0:17:25.052323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0:17:25.052323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9ee7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0:17:29.924163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0:17:29.926222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15c9, Identifier = 00, JSON = {'rxpk': [{'tmst': 1225926612, 'chan': 4, 'rfch': 1, 'freq': 903.1, 'stat': 1, 'modu': 'LORA', 'datr': 'SF8BW125', 'codr': '4/5', 'lsnr': 11.0, 'rssi': -49, 'size': 15, 'data': 'QO++rd6ALwTguZ6qlbQ6'}]}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0:17:29.926222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042f, FOpts: ), FPort: e0, FRMPayload: 039e, MIC: aa95b43a)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0:17:29.926222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0:17:29.926222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f806e427)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0:17:29.926222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b16a, Identifier = 03, JSON = {'txpk': {'imme': False, 'tmst': 1227926612, 'rfch': 0, 'powe': 21, 'ipol': True, 'datr': 'SF9BW500', 'freq': 923.3, 'modu': 'LORA', 'codr': '4/5', 'prea': 8, 'ncrc': True, 'size': 255, 'data': 'YO++rd4AM6fg25TgkvyHoQ2tIMkamXUtR0vzUbHjJnhOiJzGtponeSRxrUPx2/lNPTAITQ6vCRlvDqcCveBkzco62R2vULPlUt1m9IfXoHgUOvlbZqPk90+LbHpaGD38Tp3l19BJmQVq64wT3b7KKbVRlojyNfnlEipvoC1rGCaNDetDSEVuCnWkPVSOm4RZCcxL5xHLj33RxcKVWJus6kM2Y8iMMsEirGQhnWKgjoxi4dDtvx8jZBwnlGF10tZFXv0/eLgrocI1OMikCA91JETaeHZVWm9Hrx/vPLTx8mvfeneA3y4DfDkLkZMEyUBQ3OVGTj+9eSEcW+f4BuQ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0:17:29.926222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0:17:29.926222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b16a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0:17:29.934284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0731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0:17:29.934284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0731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0:17:34.794991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0:17:34.794991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15ca, Identifier = 00, JSON = {'rxpk': [{'tmst': 1230769173, 'chan': 5, 'rfch': 1, 'freq': 903.5, 'stat': 1, 'modu': 'LORA', 'datr': 'SF8BW125', 'codr': '4/5', 'lsnr': 10.8, 'rssi': -51, 'size': 15, 'data': 'QO++rd6AMATgPfAYMb5O'}]}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0:17:34.794991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0430, FOpts: ), FPort: e0, FRMPayload: 039f, MIC: 1831be4e)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0:17:34.794991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0:17:34.794991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6bc1ab8d)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0:17:34.794991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0105, Identifier = 03, JSON = {'txpk': {'imme': False, 'tmst': 1232769173, 'rfch': 0, 'powe': 21, 'ipol': True, 'datr': 'SF9BW500', 'freq': 923.3, 'modu': 'LORA', 'codr': '4/5', 'prea': 8, 'ncrc': True, 'size': 255, 'data': 'YO++rd4ANKfgMEdUW8fxLOiAqanFsrhq9dtmXJSrYPVPUHnmsb3xPHlKKSuGqxQ+v6t6qKYZu52f89WYECR8XFbFmpHNotePfnLDdjFpWwEame1A5bZkLXR9sidn8w00+STnt1ZGYMC+dJA4KqLz+ETVOsxnVvDdebmNzBPmTO/efY38KEc/Tdr1080rY9qJQjGH86zuv2nQKb0VrnBYgmxLFZWdDAhqL3Zm3tkuaIOr+uEBOgjnKZmIVJ0ZcjYECloApkQB/ghsI6hz31yXniL/A8XIYf4P5NVjk3UZ6qiSzJUrw/17CTb2NqwiNkz1sU8ElVSnVlZC2dxrwau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0:17:34.794991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0:17:34.794991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0105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0:17:39.591970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0:17:39.594019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15cb, Identifier = 00, JSON = {'rxpk': [{'tmst': 1235611741, 'chan': 0, 'rfch': 0, 'freq': 902.3, 'stat': 1, 'modu': 'LORA', 'datr': 'SF8BW125', 'codr': '4/5', 'lsnr': 10.5, 'rssi': -52, 'size': 15, 'data': 'QO++rd6AMQTgMCFpstTI'}]}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0:17:39.594019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0431, FOpts: ), FPort: e0, FRMPayload: 03a0, MIC: 69b2d4c8)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0:17:39.594019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0:17:39.594019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dbb70b60)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0:17:39.594019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a1b7, Identifier = 03, JSON = {'txpk': {'imme': False, 'tmst': 1237611741, 'rfch': 0, 'powe': 21, 'ipol': True, 'datr': 'SF9BW500', 'freq': 923.3, 'modu': 'LORA', 'codr': '4/5', 'prea': 8, 'ncrc': True, 'size': 255, 'data': 'YO++rd4ANafgOSPzAs3fjZHbpwNMkHCie9xCPHOmGdYBBPIl2tJKTHkHCeo+irwX+FowEEoLP1kwJMMwDQlarO7sKY2Z6PW9hJw1VQCpVbr02QEQWmu0VFFPEf86BeDDpIaW7s6eedX6+2LLgzLjoOOVN6GodSD99ARyqDDqeriUF+4e9TLS5TiKmIx9uhWiukRl4x9cocSFQStCkaiPRYFnceVtk8ra6vUedyayjRBIJAuyfCl+3xwjakqSO5SYe+M5MM6Tlg44y1up83egpfmbA8YdeAS/AXggoH/cpDFuihBtvbgcfrH/AIqEgEHjblMT1vsquCby3C/btwt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0:17:39.594019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0:17:39.594019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a1b7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0:17:40.022064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02 232e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0:17:40.022064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02 232e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0:17:44.436298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0:17:44.438358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15cc, Identifier = 00, JSON = {'rxpk': [{'tmst': 1240454494, 'chan': 6, 'rfch': 1, 'freq': 903.3, 'stat': 1, 'modu': 'LORA', 'datr': 'SF8BW125', 'codr': '4/5', 'lsnr': 7.8, 'rssi': -48, 'size': 15, 'data': 'QO++rd6AMgTgbpn5x/Eq'}]}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0:17:44.438358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0432, FOpts: ), FPort: e0, FRMPayload: 03a1, MIC: f9c7f12a)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0:17:44.438358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0:17:44.438358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6221281f)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0:17:44.438358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b340, Identifier = 03, JSON = {'txpk': {'imme': False, 'tmst': 1242454494, 'rfch': 0, 'powe': 21, 'ipol': True, 'datr': 'SF9BW500', 'freq': 923.3, 'modu': 'LORA', 'codr': '4/5', 'prea': 8, 'ncrc': True, 'size': 255, 'data': 'YO++rd4ANqfghIRir6mMslTZXfX4g1sN5qMJcdQhl24IpIpRqk+AqyzheTWvUFBGnk7riGuSbo4wX4EyhmIEYjaGhHrwQE/Hqf7TtyoRiB2byaF9yupnTLDuFSG0muB5QCE0imTzyGB02E4eNej1rw/Ya0CfNRlD5R/Ds2D0tPZPR6HYp0k4UwKFMOcuWiCA35fvVBLVnuxC5upZlb5fWLjI6xlebvoJqP8/Yi6W1FheX89/2QraA4b9tiZEFs/uyz2ZZnOdfJOfFZ9AbcQE96u1C7OiCPJL4f3KYsAYbxtEM/eJDNL4hO0meZH0+tV9jz/SXT9VvUS2DS9iISg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0:17:44.438358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0:17:44.438358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b340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0:17:49.287701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0:17:49.287701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15cd, Identifier = 00, JSON = {'rxpk': [{'tmst': 1245297125, 'chan': 7, 'rfch': 1, 'freq': 903.7, 'stat': 1, 'modu': 'LORA', 'datr': 'SF8BW125', 'codr': '4/5', 'lsnr': 9.8, 'rssi': -50, 'size': 15, 'data': 'QO++rd6AMwTgJu8BoJsR'}]}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0:17:49.287701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0433, FOpts: ), FPort: e0, FRMPayload: 03a2, MIC: 01a09b11)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0:17:49.287701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0:17:49.287701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22f596c4)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0:17:49.287701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f7c8, Identifier = 03, JSON = {'txpk': {'imme': False, 'tmst': 1247297125, 'rfch': 0, 'powe': 21, 'ipol': True, 'datr': 'SF9BW500', 'freq': 923.3, 'modu': 'LORA', 'codr': '4/5', 'prea': 8, 'ncrc': True, 'size': 255, 'data': 'YO++rd4AN6fgf+E9gHGg0v7T/PybBS52S40kw9Ndm/UqmHhSmW/1shYv7TaCrrEst7pVPGU4u5eOcyZPfUeV6PJ/CSuB4wx0str0/NNCxAQiey/wF/ZfTxuNNxub4TKkagPBnBzIg4x+avA6S6mIPsldFZwpJ2Wqgrkq1xxMiP/8YjMBWkHxPS2CfI3af21+KNvelYbf69Qiyx6fLyTmol2Q+qfkNgF+UOtU9fHtF4Z+RqZJ8LYNP8wu9w0T2e4aW0dj9tpV3ts8OnC6uchyizeWz5WG9aVp2EvH96ScMYUhvCgfOcU5H6sZaTV/BSuzTDeR/NE+5DQZFL0i9Zb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0:17:49.287701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0:17:49.287701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f7c8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0:17:50.127738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d72e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0:17:50.127738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d72e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0:17:54.222151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15ce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0:17:54.222151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15ce, Identifier = 00, JSON = {'rxpk': [{'tmst': 1250180222, 'chan': 2, 'rfch': 0, 'freq': 902.7, 'stat': 1, 'modu': 'LORA', 'datr': 'SF8BW125', 'codr': '4/5', 'lsnr': 8.5, 'rssi': -49, 'size': 15, 'data': 'QO++rd6ANATgAUB9X/jR'}]}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0:17:54.222151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0434, FOpts: ), FPort: e0, FRMPayload: 03a3, MIC: 7d5ff8d1)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0:17:54.222151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0:17:54.222151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1f2729f0)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0:17:54.222151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dd48, Identifier = 03, JSON = {'txpk': {'imme': False, 'tmst': 1252180222, 'rfch': 0, 'powe': 21, 'ipol': True, 'datr': 'SF9BW500', 'freq': 923.3, 'modu': 'LORA', 'codr': '4/5', 'prea': 8, 'ncrc': True, 'size': 255, 'data': 'YO++rd4AOKfgnTjpzpMhm+EveA+s6ED4mMM/0mnUZtVtO+rcBxb6xx6rRFk0kHYM1latlz4GI/8/l0OPwn/N/SR8aP+y846Ifv8CLFP8j/SeLswBzKAkXPl04475Bzv8oSz6inwpBDTgXaieRzjxXF0c9st27aTMYeim8qgw/CzbvOK9K1eUi811x+laWYRCJg5WUrrQwAfMyM3I02i5sKq550j0FeTzDjvsg0lxisZamENmZLUY8sdjJ3jOWeS/WVsXbctt5ma5h/P59+gP86WU5h/Aqbytdp7mYglgB4mo0z49n4NvNB45pG79INwhr+PrFhcUuGocifEfJyn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0:17:54.222151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0:17:54.222151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dd48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0:17:59.029769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0:17:59.029769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15d0, Identifier = 00, JSON = {'rxpk': [{'tmst': 1255022821, 'chan': 7, 'rfch': 1, 'freq': 903.7, 'stat': 1, 'modu': 'LORA', 'datr': 'SF8BW125', 'codr': '4/5', 'lsnr': 10.8, 'rssi': -51, 'size': 15, 'data': 'QO++rd6ANQTgCn9xu9Bu'}]}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0:17:59.029769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0435, FOpts: ), FPort: e0, FRMPayload: 03a4, MIC: 71bbd06e)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0:17:59.029769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0:17:59.029769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545fdd59)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0:17:59.034294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b249, Identifier = 03, JSON = {'txpk': {'imme': False, 'tmst': 1257022821, 'rfch': 0, 'powe': 21, 'ipol': True, 'datr': 'SF9BW500', 'freq': 923.3, 'modu': 'LORA', 'codr': '4/5', 'prea': 8, 'ncrc': True, 'size': 255, 'data': 'YO++rd4AOafg02JUKY6rI7GuECRuu+NOSBaLVeUenOuoTLogbQoVe1y+m/yKgTmrvTzsqNovNYPYRw75YLs85wHpPK073nP9CTj6R8Ngv2YteDqV5ykU9B2MIxO/BH1x9egqPHyTc0hABZ85Mr2udqigoSaZL6hAKUFDvmQHbbqbgZjbv9NS/e2QQPgKzPmqnOLp0a4dTi+dqElvpR94XT2wglfPqk1Ske8lnLY0ZhTe/SbBuq1POhSAsdc0Y5ct1SZuHb3dcBa98GxugKnT6YMTuCKeo+tx0uB4pG9sJ9q6nvexJQJxw2xMgQK5vNDDjT8G2qSk/xfg8E1UX91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0:17:59.034294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0:17:59.034294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b249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0:18:00.269181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02 228f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0:18:00.269181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02 228f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0:18:03.820367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0:18:03.820367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15d1, Identifier = 00, JSON = {'rxpk': [{'tmst': 1259865429, 'chan': 3, 'rfch': 0, 'freq': 902.9, 'stat': 1, 'modu': 'LORA', 'datr': 'SF8BW125', 'codr': '4/5', 'lsnr': 10.3, 'rssi': -51, 'size': 15, 'data': 'QO++rd6ANgTgUKaQX9w0'}]}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0:18:03.820367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0436, FOpts: ), FPort: e0, FRMPayload: 03a5, MIC: 905fdc34)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0:18:03.820367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0:18:03.820367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7147b40a)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0:18:03.820367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3e17, Identifier = 03, JSON = {'txpk': {'imme': False, 'tmst': 1261865429, 'rfch': 0, 'powe': 21, 'ipol': True, 'datr': 'SF9BW500', 'freq': 923.3, 'modu': 'LORA', 'codr': '4/5', 'prea': 8, 'ncrc': True, 'size': 255, 'data': 'YO++rd4AOqfgG3VnpZIPBERnkYP4c4SfvquVGMQzMEPQYBlzOC8HCGv5FXyfZpu2Drcq4Kn7TicHs/qv5x1IoPQJDhBbKa6LGKMiWMoEEr2C4TT1wm9QPcl0i6B3J+rYlsQbqLvXYQwZA1crir6caBKViLJaFyExAGq+obHLJl/9n8u9Zmbm+rCjQ/LKPFNu9xfPBVKnOUE/eEHd6x0nx0tr3MbqRv0LBlggOsRSCzU2OgTw9f+cMq+m7GNGkrt/fEs/qF7JzsDDIjKFvwtDrhtkhpfUSF0tQZ5aYpNfCpsw0SXvK/aL+7aYAI0bPglUWxIPQoJBrzq0CpBxR7Q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0:18:03.820367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0:18:03.820367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3e17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0:18:08.680442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0:18:08.682530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15d2, Identifier = 00, JSON = {'rxpk': [{'tmst': 1264708021, 'chan': 6, 'rfch': 1, 'freq': 903.3, 'stat': 1, 'modu': 'LORA', 'datr': 'SF8BW125', 'codr': '4/5', 'lsnr': 8.8, 'rssi': -50, 'size': 15, 'data': 'QO++rd6ANwTgkfc+OC8k'}]}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0:18:08.682530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0437, FOpts: ), FPort: e0, FRMPayload: 03a6, MIC: 3e382f24)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0:18:08.682530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0:18:08.682530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356bf101)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0:18:08.682530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7aa0, Identifier = 03, JSON = {'txpk': {'imme': False, 'tmst': 1266708021, 'rfch': 0, 'powe': 21, 'ipol': True, 'datr': 'SF9BW500', 'freq': 923.3, 'modu': 'LORA', 'codr': '4/5', 'prea': 8, 'ncrc': True, 'size': 255, 'data': 'YO++rd4AO6fgTJUK2ktxogSYqus98lqR7xdRfYkhbZHDweTXXKwql7IrbJAgEeadvq3ZkCRvAWjSAWQLRDJbzCAVKYq6zwjSkVcX9oA3otTnfAqeNrr9axK+jNn+geu57aAd/hiGLPjlGIJyjOsftgfyL9pfvIi7jDf+2ebS115LaSPpGrW2X5RjEWcgCj8Qo6Tj2vbYAQjBQm6wvyBCGGsRC+T47Imrcuq4N3HElfBJNHXIRtErs30TcwQ4XPcb1EOcP9dAiL4vv5p7ER6t9hwTpAVRqaGw9lTcJJGgvYb90Wpm0E8fTHqwYhFLcVpJroMaPfnLlMc3KtY1a/E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0:18:08.682530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0:18:08.682530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7aa0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0:18:10.328855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d8fe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0:18:10.328855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d8fe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0:18:13.539278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0:18:13.539278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15d3, Identifier = 00, JSON = {'rxpk': [{'tmst': 1269550610, 'chan': 1, 'rfch': 0, 'freq': 902.5, 'stat': 1, 'modu': 'LORA', 'datr': 'SF8BW125', 'codr': '4/5', 'lsnr': 10.5, 'rssi': -50, 'size': 15, 'data': 'QO++rd6AOATg9Gj6OyA0'}]}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0:18:13.539278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0438, FOpts: ), FPort: e0, FRMPayload: 03a7, MIC: fa3b2034)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0:18:13.539278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0:18:13.539278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6e14f4d3)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0:18:13.539278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982c, Identifier = 03, JSON = {'txpk': {'imme': False, 'tmst': 1271550610, 'rfch': 0, 'powe': 21, 'ipol': True, 'datr': 'SF9BW500', 'freq': 923.3, 'modu': 'LORA', 'codr': '4/5', 'prea': 8, 'ncrc': True, 'size': 255, 'data': 'YO++rd4APKfgk6qkKH33R2545q7NjAl9G4kAJFXLqVe2Tmc4c3S0pRXFbe0QFEReef8q/E0qzaenZ9N1uMEVOSaJKOHs+eUUh0lOvLlk7VzbQN3l+bnMY7N1n/T5DnQak4ZLRuKCTH9vxApnozPUaUc4ZqInvEJsmHEzq4O5dqnXzP2BAsUxoRlofBnD3e5YoJvzn+ZawSbhAiLx2XXHNdbZYnXPIEfW+Kyc8lh1pud9/qQVEW1QB/V6bg2hYAMPqpR7q6P/PTk4a09imYJNA4cze9ZwvJIsf7yW3uuwntuwwGnHX1X3xxKDn/HT71OWuit8y1Jw3RpfEpVuFPT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0:18:13.539278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0:18:13.539278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02 982c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0:18:18.425894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0:18:18.425894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15d4, Identifier = 00, JSON = {'rxpk': [{'tmst': 1274393274, 'chan': 4, 'rfch': 1, 'freq': 903.1, 'stat': 1, 'modu': 'LORA', 'datr': 'SF8BW125', 'codr': '4/5', 'lsnr': 9.8, 'rssi': -49, 'size': 15, 'data': 'QO++rd6AOQTgJ7kVAkG0'}]}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0:18:18.425894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0439, FOpts: ), FPort: e0, FRMPayload: 03a8, MIC: 150241b4)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0:18:18.425894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0:18:18.425894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98f682de)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0:18:18.425894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5a5e, Identifier = 03, JSON = {'txpk': {'imme': False, 'tmst': 1276393274, 'rfch': 0, 'powe': 21, 'ipol': True, 'datr': 'SF9BW500', 'freq': 923.3, 'modu': 'LORA', 'codr': '4/5', 'prea': 8, 'ncrc': True, 'size': 255, 'data': 'YO++rd4APafg6bDymKXGSFjwXVUSEK3mS/sDxHKQxuuWA2BeAwiyz3R2NqoxGNbXDH6SgMVyd3rBnzgYYlz9LHtCCVbxPn1aqyj1Z5Mw0bhPAgwARGqTrRHowO3GwbDTy8fgCYEwGrs0AFKQuHdyOcyG6tXOLCrY5SN/942rC3hxo/dwGMMtFMdqOPIDdQfLM7e8eu/98HMLoAaZBJSqXDwsx0vhdG+Yw6qLuasSDWd1kHF5owTmH40nvB0mgA21z4UtgQd+uGj9fDLDLGgHCUfTmjcpybBkQSZyIfDHa+R82J1K29eEs8Xg6Q+oPFgxp44R32yI+7D44CGY9oL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0:18:18.425894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0:18:18.425894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5a5e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0:18:20.496691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7977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0:18:20.496691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7977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0:18:23.212517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0:18:23.212517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15d5, Identifier = 00, JSON = {'rxpk': [{'tmst': 1279235883, 'chan': 0, 'rfch': 0, 'freq': 902.3, 'stat': 1, 'modu': 'LORA', 'datr': 'SF8BW125', 'codr': '4/5', 'lsnr': 10.0, 'rssi': -51, 'size': 15, 'data': 'QO++rd6AOgTgR/dYXhZ/'}]}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0:18:23.215407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043a, FOpts: ), FPort: e0, FRMPayload: 03a9, MIC: 585e167f)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0:18:23.215407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0:18:23.215407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51bd4c69)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0:18:23.215407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e976, Identifier = 03, JSON = {'txpk': {'imme': False, 'tmst': 1281235883, 'rfch': 0, 'powe': 21, 'ipol': True, 'datr': 'SF9BW500', 'freq': 923.3, 'modu': 'LORA', 'codr': '4/5', 'prea': 8, 'ncrc': True, 'size': 255, 'data': 'YO++rd4APqfgZpkOx7vEYl5MHaKiUyY/UAtAPm9VF+gfFoYVQLytXrbvWnCVWtrBXsuGuJR1AwS2XqoylpRJI7aVqNquUs+ZSNqBJWF61sGrJpJq4Z92g+lHB+w0fF/lhtVfDsZrlzYrB5UKhUuaF9Atpfy+mB3+feJh6cVuw08D2pmGXGVHuaQ66NbhlJP4LWfKGvzgfDPcpQZTjQZZooKKaWYeX6C/ZshPviG5dotUSoKjAOmOlto8KGcABHbjup52EMcho1+8kLST2wxBlgWejE3yNvXcUIA/LPmbDqjVQyQCe+COLa2xZsVVQkhFXv2sVV1nkU50SHlRvUx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0:18:23.215407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0:18:23.215407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e976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0:18:28.061523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0:18:28.063551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15d7, Identifier = 00, JSON = {'rxpk': [{'tmst': 1284078691, 'chan': 5, 'rfch': 1, 'freq': 903.5, 'stat': 1, 'modu': 'LORA', 'datr': 'SF8BW125', 'codr': '4/5', 'lsnr': 11.3, 'rssi': -51, 'size': 15, 'data': 'QO++rd6AOwTgjv+jkN0V'}]}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0:18:28.063551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043b, FOpts: ), FPort: e0, FRMPayload: 03aa, MIC: a390dd15)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0:18:28.063551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0:18:28.063551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a73f,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21cc8b2b)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0:18:28.063551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42cc, Identifier = 03, JSON = {'txpk': {'imme': False, 'tmst': 1286078691, 'rfch': 0, 'powe': 21, 'ipol': True, 'datr': 'SF9BW500', 'freq': 923.3, 'modu': 'LORA', 'codr': '4/5', 'prea': 8, 'ncrc': True, 'size': 255, 'data': 'YO++rd4AP6fgKioMSgYimke/DJyViurg3QHc/bDu/geIFUGOkCiK+Kn5yWZqA2lzo+1Qm0CUiDEB5qlBQZHDqfoVYIgb5vgUwJT35cJJvM5JBQSiusen6TC52E0NgJ8E9m1enTV42YZ052D0FMvsGlf5oUpaKFitxOUJAFUblqPiglCpi/wfZ3btQ5cZ3Y2M7+CPgIkrHtYeEGPIVGNfMuxTqFrJBFCE+RKjg3KV56NUhu7nAP1Pfdb0OgPw7lA/FMaWsLi5ugcx2IfBP1HV/DTOsDoFqZ9BVkZAPiW+dHL2tF0pxneNbkvBO04dr0cLYQsrd4r/XtWBMNwhzIs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0:18:28.063551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0:18:28.063551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42cc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0:18:30.531575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9d79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0:18:30.531575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9d79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0:18:37.825380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0:18:37.825380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15d8, Identifier = 00, JSON = {'rxpk': [{'tmst': 1293804412, 'chan': 3, 'rfch': 0, 'freq': 902.9, 'stat': 1, 'modu': 'LORA', 'datr': 'SF8BW125', 'codr': '4/5', 'lsnr': 10.8, 'rssi': -50, 'size': 15, 'data': 'QO++rd6APQTgRDmVrO6Y'}]}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0:18:37.825380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043d, FOpts: ), FPort: e0, FRMPayload: 03ab, MIC: 95acee98)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0:18:37.825380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0:18:37.825380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b4c7c933)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0:18:37.825380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70f7, Identifier = 03, JSON = {'txpk': {'imme': False, 'tmst': 1295804412, 'rfch': 0, 'powe': 21, 'ipol': True, 'datr': 'SF9BW500', 'freq': 923.3, 'modu': 'LORA', 'codr': '4/5', 'prea': 8, 'ncrc': True, 'size': 255, 'data': 'YO++rd4AQKfgqiLSWPnATlomwiHIVPJwhOAHF1cIzEyGEBVzIb/p+yCaMpTL2Rzj3HkYLAYcSdCUBbYUupakOSDwrA30B3Vgy0f1C+6CJu2VIa1+2zAh7UQsjeTd8ZXfBwhjuIkpUmCPUKnqaQ1JuP9ujN2jas1nKgr/Slzo3mufr/+o9Ll7tDBsVcgXiM1aDKYlARoETKSsueQZU0PChqyuh8ekTMcEWZR2UvIGUoHluvRc9/zTyzcMctN0LWDsTgE1U05lshwhX8rcBHQzzpCaYKDOkB4W4q3LG1qDJH/EAg2QjNtWRftt7JLvV4PNOp5OqWisNM/Sc7i0x8k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0:18:37.825380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0:18:37.825380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70f7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0:18:40.715206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eea0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0:18:40.715206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eea0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0:18:42.635594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0:18:42.635594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15d9, Identifier = 00, JSON = {'rxpk': [{'tmst': 1298647035, 'chan': 2, 'rfch': 0, 'freq': 902.7, 'stat': 1, 'modu': 'LORA', 'datr': 'SF8BW125', 'codr': '4/5', 'lsnr': 8.3, 'rssi': -50, 'size': 15, 'data': 'QO++rd6APgTgNjONVx5a'}]}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0:18:42.635594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043e, FOpts: ), FPort: e0, FRMPayload: 03ac, MIC: 8d571e5a)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0:18:42.635594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0:18:42.635594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0881ae96)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0:18:42.635594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d73b, Identifier = 03, JSON = {'txpk': {'imme': False, 'tmst': 1300647035, 'rfch': 0, 'powe': 21, 'ipol': True, 'datr': 'SF9BW500', 'freq': 923.3, 'modu': 'LORA', 'codr': '4/5', 'prea': 8, 'ncrc': True, 'size': 255, 'data': 'YO++rd4AQafggv8RV21+FsozUREIddJJmaYTV6bvM3MzK3YJUtfvx/pR1X9LN8WqvFohdl/PysD40N61qIoMxSUOU9bXxCrOYCQ94Dv7EEap75crc6OUsI2eWN+cBlR7i4NN5CB92q5yb7u3IHbIchDS+ixbK0Ji0fiCn6kt0mwTIi9GoBhABL8g1oHryoi/uUa4B2Eh+NV+UO5Q0GB4wpsEpk5M7enXch7X5JW8EhgWEnLrIRQ6sGWoKaDGNN5ABEn35krY1Wxu+tsi5jPa7oQpAumRxOMIw5rVeJzcxrLf2vM1G1BcvChgaCVQo5Min7Gsgb9XPtpRaGMIga6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0:18:42.635594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0:18:42.635594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d73b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0:18:47.505998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0:18:47.505998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15da, Identifier = 00, JSON = {'rxpk': [{'tmst': 1303489666, 'chan': 4, 'rfch': 1, 'freq': 903.1, 'stat': 1, 'modu': 'LORA', 'datr': 'SF8BW125', 'codr': '4/5', 'lsnr': 10.3, 'rssi': -49, 'size': 15, 'data': 'QO++rd6APwTgn5k0+Tf2'}]}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0:18:47.505998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043f, FOpts: ), FPort: e0, FRMPayload: 03ad, MIC: 34f937f6)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0:18:47.505998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0:18:47.505998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4cc68bd0)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0:18:47.505998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af47, Identifier = 03, JSON = {'txpk': {'imme': False, 'tmst': 1305489666, 'rfch': 0, 'powe': 21, 'ipol': True, 'datr': 'SF9BW500', 'freq': 923.3, 'modu': 'LORA', 'codr': '4/5', 'prea': 8, 'ncrc': True, 'size': 255, 'data': 'YO++rd4AQqfg79adgdv7fBKTWhjs40tQoSYpjmtMYBn4Qu9uEgaZ6ZlSbFoHP+GWf9Zl96BqCuWuEiQkLEW7M+TiIyrLwGxaH+7SaJh4s0jT2W7leTsQVaPn/rj9TMdDN+pNxnbvqKZslDYnhHiuG34vJ3KDGLIl/e4fVRfxtiY+pkBJGzovu+cuZQPmAC209hJXWvDrzPeAJQVUtCafFt5jEAg7LpHrPtiJ/YamGUTRJd9gRlIy3r9CSL54xxLO2cX91W8iBEhpxr1Bv+ejd6EK6boBoHW1nKPXX9RJKz1WlX4YIZLzGc8IZZhPdr2ptbxDAFhZTeOJ2BdMxov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0:18:47.505998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0:18:47.505998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af47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0:18:50.786694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ca3e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0:18:50.786694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ca3e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0:18:52.346581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0:18:52.346581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15db, Identifier = 00, JSON = {'rxpk': [{'tmst': 1308332225, 'chan': 6, 'rfch': 1, 'freq': 903.3, 'stat': 1, 'modu': 'LORA', 'datr': 'SF8BW125', 'codr': '4/5', 'lsnr': 7.8, 'rssi': -48, 'size': 15, 'data': 'QO++rd6AQATgLLbvG+D2'}]}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0:18:52.346581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0440, FOpts: ), FPort: e0, FRMPayload: 03ae, MIC: ef1be0f6)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0:18:52.346581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0:18:52.346581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1e8a0d7e)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0:18:52.346581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e5fb, Identifier = 03, JSON = {'txpk': {'imme': False, 'tmst': 1310332225, 'rfch': 0, 'powe': 21, 'ipol': True, 'datr': 'SF9BW500', 'freq': 923.3, 'modu': 'LORA', 'codr': '4/5', 'prea': 8, 'ncrc': True, 'size': 255, 'data': 'YO++rd4AQ6fgpPXn51qQc+lSOO6elbNKmHJ2QWouEgx1cL9qT6bJqRCDQspKLT5aGsVlDbtosV+xPxREdmn8YTM/8j9kvcQRh/c1KRmCh/nzgAz1YTPkpHLHSruzCqsj5HFh0nY+9jj3l/LGYi+JrQbaphTDwjH2kq8pX5KSGDENFdsLq5u1Mi+b6Hkb4RQ26DFtXz5Jloxf6b4VD0axe43NDQAxzL3/9Qap/iM/2NnxswcenWJq2emBAWPpmaiwh+x9o9zz77imq+4e8HzF/IDiPnWLSBZTt/mSiBRo3lFfxiB6MZfLsZMzGYC2KNWxeEjQpihm3U5cL4Eeig1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0:18:52.346581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0:18:52.346581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e5fb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0:18:57.188086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0:18:57.188086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15dc, Identifier = 00, JSON = {'rxpk': [{'tmst': 1313174872, 'chan': 7, 'rfch': 1, 'freq': 903.7, 'stat': 1, 'modu': 'LORA', 'datr': 'SF8BW125', 'codr': '4/5', 'lsnr': 11.5, 'rssi': -52, 'size': 15, 'data': 'QO++rd6AQQTgBPFwGPm2'}]}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0:18:57.188086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0441, FOpts: ), FPort: e0, FRMPayload: 03af, MIC: 7018f9b6)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0:18:57.188086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0:18:57.188086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0b9504b0)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0:18:57.188086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f162, Identifier = 03, JSON = {'txpk': {'imme': False, 'tmst': 1315174872, 'rfch': 0, 'powe': 21, 'ipol': True, 'datr': 'SF9BW500', 'freq': 923.3, 'modu': 'LORA', 'codr': '4/5', 'prea': 8, 'ncrc': True, 'size': 255, 'data': 'YO++rd4ARKfgPyPVrY1e8QuXaPtr8CP3q+T75Lni8v9MDwUi6W7y1hulcG9ZSVqO2OHpq6rl3XgVtfYRH3VzD/gGMJLc+vodElE8cGaEI1ziz9057rcr/dUFhXUF7f1b4ZLxh7B8WR2nhqKFp8uIHRyBMEvIwzmlErnZrFShmOXSIB50O3VP2nT2X6HHJIZRmvjuXK8KuSb+1NMkKa+3RjUuhTJ6VL/NasJLyYW5O2TiB+I5wTPX0MA8HyTAUT0aeQUv/uSaueldwFgjY2IieTyIsWPtr35dygcP1kjsHUDVjhVkaG+/NOrURlNZy5/dCqlU2R+C8gEzyTELlQS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0:18:57.188086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0:18:57.188086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f162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0:19:00.888804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f8b9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0:19:00.888804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f8b9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0:19:02.008702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0:19:02.008702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15de, Identifier = 00, JSON = {'rxpk': [{'tmst': 1318017496, 'chan': 5, 'rfch': 1, 'freq': 903.5, 'stat': 1, 'modu': 'LORA', 'datr': 'SF8BW125', 'codr': '4/5', 'lsnr': 9.3, 'rssi': -49, 'size': 15, 'data': 'QO++rd6AQgTgZhR+dzMJ'}]}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0:19:02.008702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0442, FOpts: ), FPort: e0, FRMPayload: 03b0, MIC: 7e773309)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0:19:02.008702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0:19:02.008702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12c7c53d)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0:19:02.008702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41b4, Identifier = 03, JSON = {'txpk': {'imme': False, 'tmst': 1320017496, 'rfch': 0, 'powe': 21, 'ipol': True, 'datr': 'SF9BW500', 'freq': 923.3, 'modu': 'LORA', 'codr': '4/5', 'prea': 8, 'ncrc': True, 'size': 255, 'data': 'YO++rd4ARafguQ/nkcag43+Dpg7cBfoLcAvVs0IIX4Vv7uAatt4yubwWq4hSTLcHfWufJdVJfyrlqqampGg85WIVCY26PSMBy4O4oaR0LTtVDWr9/rn2ETSdsh3FV/oRDAqnRovyfVtTF9HPRwvAZg47p5I8vsDzLyRWE0H6vW6x3kiPy0DaOoAxuX4mKZcMaLn/oAGi8aDhXsf6kP/4cd+Olnx5t+AssqzzBLHWleqpyBSsVVrOvb7OsxQ0VWpe5gbKgWyq/XRCUGNYuaJ/lSxsdq7PFc4kv3cnGj7l+8rqkqtUexGMxEh1XvHkawwhFdZe/iSY/Ga2J/0Sx8U9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0:19:02.008702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0:19:02.008702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41b4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0:19:06.889457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15df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0:19:06.889457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15df, Identifier = 00, JSON = {'rxpk': [{'tmst': 1322860112, 'chan': 0, 'rfch': 0, 'freq': 902.3, 'stat': 1, 'modu': 'LORA', 'datr': 'SF8BW125', 'codr': '4/5', 'lsnr': 11.8, 'rssi': -52, 'size': 15, 'data': 'QO++rd6AQwTgH4nog3qT'}]}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0:19:06.889457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0443, FOpts: ), FPort: e0, FRMPayload: 03b1, MIC: e8837a93)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0:19:06.889457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0:19:06.889457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7b523a90)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0:19:06.889457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d831, Identifier = 03, JSON = {'txpk': {'imme': False, 'tmst': 1324860112, 'rfch': 0, 'powe': 21, 'ipol': True, 'datr': 'SF9BW500', 'freq': 923.3, 'modu': 'LORA', 'codr': '4/5', 'prea': 8, 'ncrc': True, 'size': 255, 'data': 'YO++rd4ARqfgWAn59G8tVvwQIHrwDDNDoyO6TUO36rYIE4EpQJCrqOUyJpOFYvgFJWmU+NGMxWUF9BksSXi8ZOVtEcDSp6Xc+jaE8EuMVhx5WDe+nSBoVUmCCkAU77XkymPVUkt3PBIKqbDlCsnHKyNtJjA9Vv5lNPnmb4o8POOV28P0o9ppWeYe4dioWjWKTR3LF29OG1bBxM9a4zyUwBvC3jbLPU7rho3FqL2+qIUcxePx4+tz5sc5FVi3QqB2Q79llRcqb+wOQn3pMMDltDWGyBEk4wAPypD2qVXUH0X1XAAZuwt3xt3ZLtvZcujDTnBbYgKjA1kwigt7Ujq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0:19:06.889457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0:19:06.889457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d831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0:19:11.003378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1ea6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0:19:11.003378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1ea6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0:19:11.753473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0:19:11.753473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15e0, Identifier = 00, JSON = {'rxpk': [{'tmst': 1327743385, 'chan': 1, 'rfch': 0, 'freq': 902.5, 'stat': 1, 'modu': 'LORA', 'datr': 'SF8BW125', 'codr': '4/5', 'lsnr': 10.5, 'rssi': -50, 'size': 15, 'data': 'QO++rd6ARATgqUEpQjmR'}]}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0:19:11.753473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0444, FOpts: ), FPort: e0, FRMPayload: 03b2, MIC: 29423991)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0:19:11.753473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0:19:11.753473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dadae2db)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0:19:11.753473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1de6, Identifier = 03, JSON = {'txpk': {'imme': False, 'tmst': 1329743385, 'rfch': 0, 'powe': 21, 'ipol': True, 'datr': 'SF9BW500', 'freq': 923.3, 'modu': 'LORA', 'codr': '4/5', 'prea': 8, 'ncrc': True, 'size': 255, 'data': 'YO++rd4AR6fgm/Qh3klaeufqibcQUAsfSexeAfLjYV40Lwkhm7a8ZJ9E23ewmffbZtn8H9L7nSoHeU9aoq7InS79GUynhAYsvZ817ugzsguNOZNDrSK6OycQnPvSWyao2kotx9LMaCjpD/kZ4G2tSZcU/5FdazEFRjnAzrjx8OUyBzBFB0Ri/Bat6yZC3smvAedm+rpgOOzcpKCkzSXubMQEHmp89w71XQLRhx5mdEeqSqIZAMWXSbIjbjb5YOHXRziJvafyQhdpLdqi2kc9lEJ1Po15D/nwWPzio3EjqrncgRxst7SDUXPNRUuVUdOzV29UXlowAD2/oO3a2uL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0:19:11.753473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0:19:11.753473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1de6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0:19:16.610721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0:19:16.612799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15e1, Identifier = 00, JSON = {'rxpk': [{'tmst': 1332585976, 'chan': 6, 'rfch': 1, 'freq': 903.3, 'stat': 1, 'modu': 'LORA', 'datr': 'SF8BW125', 'codr': '4/5', 'lsnr': 8.0, 'rssi': -50, 'size': 15, 'data': 'QO++rd6ARQTgPSsG0+Dd'}]}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0:19:16.612799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0445, FOpts: ), FPort: e0, FRMPayload: 03b3, MIC: 06d3e0dd)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0:19:16.612799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0:19:16.612799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3f180d34)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0:19:16.612799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f681, Identifier = 03, JSON = {'txpk': {'imme': False, 'tmst': 1334585976, 'rfch': 0, 'powe': 21, 'ipol': True, 'datr': 'SF9BW500', 'freq': 923.3, 'modu': 'LORA', 'codr': '4/5', 'prea': 8, 'ncrc': True, 'size': 255, 'data': 'YO++rd4ASKfgberdNHLRw3bOav+kfZzHG8u8FOxemQT+8Xcnt3uLXyNEBHmNKUsE8VcOck6YHQcRAk7X6DIpeoNwtwSXf1NHVXg9eSueNFghCHvhp9zuGaD+GYZxBWRIsKHRiULldeXSa57xrF7f9t3jKHf2vqjhbQ+pES7GKG4+PoWh31VSfy58tGmnCzD+hVX4T/f2kSGDBpc2NALppwc99reXOo0NJeGR+LnjMR82ThMQ39kq5KnC3SDsted8lJS/eJrUp0u0yNMRQHSz92s0qk6eOL4wcIxzCXB/xenxhLR7eYUorfm6PDv5z+2dhexFQMZOiCI+K8s/GA00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0:19:16.612799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0:19:16.612799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f681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0:19:21.099447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db00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0:19:21.099447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db00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0:19:21.469446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0:19:21.469446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15e2, Identifier = 00, JSON = {'rxpk': [{'tmst': 1337428576, 'chan': 3, 'rfch': 0, 'freq': 902.9, 'stat': 1, 'modu': 'LORA', 'datr': 'SF8BW125', 'codr': '4/5', 'lsnr': 10.0, 'rssi': -51, 'size': 15, 'data': 'QO++rd6ARgTglxVqryT0'}]}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0:19:21.469446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0446, FOpts: ), FPort: e0, FRMPayload: 03b4, MIC: 6aaf24f4)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0:19:21.469446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0:19:21.469446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54c03010)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0:19:21.469446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e466, Identifier = 03, JSON = {'txpk': {'imme': False, 'tmst': 1339428576, 'rfch': 0, 'powe': 21, 'ipol': True, 'datr': 'SF9BW500', 'freq': 923.3, 'modu': 'LORA', 'codr': '4/5', 'prea': 8, 'ncrc': True, 'size': 255, 'data': 'YO++rd4ASafgm8RkaJEHVbfd97OAHrOrTxgFzIADi3aOxatCuwpwOGFI+hoTWkxu+YHEPuQLJytC2SUEc3UwWexTYn6YSsLyokxZOikoHLzUdmmftuvf2FVR1wzZTp4FwuW8wNnKRL9hEJnRcB+wt6EGC62wfH5V6kkkC4HVqZlp5bAAPYKDrSCCgEcMHeTGHPf+YS3MKvmd6+Gtp1BKt16hzx6xSCYtkW1RdPWjkddCkHtiFql+lRSpoTmmTaQAIYAuqlka6szSrB34XDf8GpfNLSU0I+tYjQr465A45GYrQRCfsWB2DAtGmW6Yk06pSP30f2FCe30Jg6dUwDA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0:19:21.469446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0:19:21.469446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e466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0:19:26.235312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0:19:26.235312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15e3, Identifier = 00, JSON = {'rxpk': [{'tmst': 1342271167, 'chan': 5, 'rfch': 1, 'freq': 903.5, 'stat': 1, 'modu': 'LORA', 'datr': 'SF8BW125', 'codr': '4/5', 'lsnr': 10.0, 'rssi': -50, 'size': 15, 'data': 'QO++rd6ARwTgCNEwGD+3'}]}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0:19:26.235312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0447, FOpts: ), FPort: e0, FRMPayload: 03b5, MIC: 30183fb7)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0:19:26.235312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0:19:26.235312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ba09f1f7)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0:19:26.235312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11ed, Identifier = 03, JSON = {'txpk': {'imme': False, 'tmst': 1344271167, 'rfch': 0, 'powe': 21, 'ipol': True, 'datr': 'SF9BW500', 'freq': 923.3, 'modu': 'LORA', 'codr': '4/5', 'prea': 8, 'ncrc': True, 'size': 255, 'data': 'YO++rd4ASqfgu4Yorp+ph/tMX5LKMvbJj+ZLLvvfqXgdTL8kUbO54q0KKPp8dJ5BC6r5VhD3NxgrAR56XR4GgRufZqyj3ztj3MJ/CpWYfYtAbkI5vugOrL8Jd6/8frujBo2y1RcNN44ZPVvAffZBb41xmZ02+cCN4twfMm4i5JJ4w+kyU7EBnXKRGM7j8Okpv1fAY0uZYGb7NZrtxyEwW+aujSN28DF54OOVba056ROIPhcEVXSRNmSBBIqTC8ebQxSqbG08g6uB4xKjRgJ7aVIt2tjBkUkp/Aaj5nhjPxtYbimQld6jVKT80xEpw93wKNM9OXxifaT/cFq6CfH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0:19:26.235312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0:19:26.235312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11ed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0:19:31.088873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0:19:31.088873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15e5, Identifier = 00, JSON = {'rxpk': [{'tmst': 1347113736, 'chan': 2, 'rfch': 0, 'freq': 902.7, 'stat': 1, 'modu': 'LORA', 'datr': 'SF8BW125', 'codr': '4/5', 'lsnr': 8.3, 'rssi': -48, 'size': 15, 'data': 'QO++rd6ASATggwMopNl3'}]}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0:19:31.088873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0448, FOpts: ), FPort: e0, FRMPayload: 03b6, MIC: 28a4d977)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0:19:31.088873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0:19:31.088873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c49635c0)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0:19:31.088873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1699, Identifier = 03, JSON = {'txpk': {'imme': False, 'tmst': 1349113736, 'rfch': 0, 'powe': 21, 'ipol': True, 'datr': 'SF9BW500', 'freq': 923.3, 'modu': 'LORA', 'codr': '4/5', 'prea': 8, 'ncrc': True, 'size': 255, 'data': 'YO++rd4AS6fggWOSGNRHRXN50w5Cua81goAOqTreZ42tVLEvn56GOXr/OKK61IvWGsotFlDW97faK421dA7xe233QN+ur/AqZSl3Tl7AzkZHXxzdqPNIkLzZWZML5iiFgC/cmXUw6BBLgmSLxbGoZH6kpXRHqLxzOezJLO4+cOAjXDCA91428nIXiW0uxXgIi3i9dMFRbAYe5cVHVQPCyTx4CeolcSVZmqT1sIn6kGILXNxLQKpimtpBlk2vvnBsoYzQXC0uUFO5RcvFoGRlupnOptHQZ90xIDB5T/fIkKzfTdLLbXvt2DFHZ90oPf3EhBQEXfj9K6gLIz7EljX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0:19:31.088873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0:19:31.088873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1699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0:19:31.307369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b0f6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0:19:31.307369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b0f6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0:19:35.921138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0:19:35.923234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15e6, Identifier = 00, JSON = {'rxpk': [{'tmst': 1351956328, 'chan': 0, 'rfch': 0, 'freq': 902.3, 'stat': 1, 'modu': 'LORA', 'datr': 'SF8BW125', 'codr': '4/5', 'lsnr': 10.8, 'rssi': -51, 'size': 15, 'data': 'QO++rd6ASQTgT7wf6SqF'}]}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0:19:35.923234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0449, FOpts: ), FPort: e0, FRMPayload: 03b7, MIC: 1fe92a85)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0:19:35.923234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0:19:35.923234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f8d5b374)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0:19:35.923234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6151, Identifier = 03, JSON = {'txpk': {'imme': False, 'tmst': 1353956328, 'rfch': 0, 'powe': 21, 'ipol': True, 'datr': 'SF9BW500', 'freq': 923.3, 'modu': 'LORA', 'codr': '4/5', 'prea': 8, 'ncrc': True, 'size': 255, 'data': 'YO++rd4ATKfgWQM0FCmKKwxfgXkCIfVb66kMmby7qb7gfJGkDwrHYwQZfuIr3uo9cgfRlKeugEwiX+jxc96w+y+sDXtzLRW4uDEKRczb8H+mLSdv8U3MNdqD1VADV/uXgBTX9kAByTsB0bAXgNN3YMRQtXA3H1UajGqQC7MEFHTEIKuzvhv00TBDlZhxu/LCfmoMuJX9TOi/YZ480v97yKCQ8opVO8E7Z5LuqRPPmvPRmNDnnlCMUFV2BaB7qsgEa9b9BDeP3GWkKg0+is8OnGgJ6hk8WNEv0i9R81U3cz7GnbQ95EL4KavynYDX5vy7tUOmFWDF4T8Fhfn41bN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0:19:35.923234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0:19:35.923234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6151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0:19:40.783237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0:19:40.785255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15e7, Identifier = 00, JSON = {'rxpk': [{'tmst': 1356799123, 'chan': 4, 'rfch': 1, 'freq': 903.1, 'stat': 1, 'modu': 'LORA', 'datr': 'SF8BW125', 'codr': '4/5', 'lsnr': 10.5, 'rssi': -49, 'size': 15, 'data': 'QO++rd6ASgTgRpFA9BNc'}]}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0:19:40.785255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044a, FOpts: ), FPort: e0, FRMPayload: 03b8, MIC: 40f4135c)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0:19:40.785255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0:19:40.785255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2ff8863a)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0:19:40.785255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53b0, Identifier = 03, JSON = {'txpk': {'imme': False, 'tmst': 1358799123, 'rfch': 0, 'powe': 21, 'ipol': True, 'datr': 'SF9BW500', 'freq': 923.3, 'modu': 'LORA', 'codr': '4/5', 'prea': 8, 'ncrc': True, 'size': 255, 'data': 'YO++rd4ATafgwwDYixi9GoHPsWMHiruFZiZSds2s89wOFNYwsVADgqegSajOwm/TE9qmorS552NBYUWPBZa4vI9e6X0jOXNtqCRNqDWA4nkjknZ5pFx4kHd/YEZaA/SRMaWGVI3z5C/yObsuHJZMlCZak0Lw9qcK9M+o5mvmGHZT/NZ8HokBcdpQgzDUmwDjSmS8V4hbaTFGg2Spjm+y+k8GMM0cJShCQ8v0qfWvCE7HYa2dBgu/cB+/g3dRmUu1PW8npmgoh6R4Vd4QKeQAV/RfEh8DsDxQfpSl7lxxBLDnQhxNy7qnrSgpBgORS5Ox4RaG57hCoAFbVqIv+IY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0:19:40.785255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0:19:40.785255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53b0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0:19:41.413667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1513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0:19:41.413667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1513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0:19:45.653854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0:19:45.653854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15e8, Identifier = 00, JSON = {'rxpk': [{'tmst': 1361641667, 'chan': 7, 'rfch': 1, 'freq': 903.7, 'stat': 1, 'modu': 'LORA', 'datr': 'SF8BW125', 'codr': '4/5', 'lsnr': 10.8, 'rssi': -51, 'size': 15, 'data': 'QO++rd6ASwTgSa0zI0ZE'}]}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0:19:45.653854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044b, FOpts: ), FPort: e0, FRMPayload: 03b9, MIC: 33234644)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0:19:45.653854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0:19:45.653854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b7061051)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0:19:45.653854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39cd, Identifier = 03, JSON = {'txpk': {'imme': False, 'tmst': 1363641667, 'rfch': 0, 'powe': 21, 'ipol': True, 'datr': 'SF9BW500', 'freq': 923.3, 'modu': 'LORA', 'codr': '4/5', 'prea': 8, 'ncrc': True, 'size': 255, 'data': 'YO++rd4ATqfgk1VLb3TUmYLv6ueGqvteO61uAyP8pKLgNNmmJMWzBJW8GWuY8SC8mBeNgpBPyXH8OW2Xdm7P9R7/c3DLigIoP9ARAYhdlUwEpoFd21oVJLNCLVkKQmPNytf4kamCQS/0BlkTiQlF62SkFmhojCIUTjCkBr5JomcT+GAfq68aL2vtxItk9JgQYfBGCqCWPjkPJFY857nPPMZWp4yqe/3fnVKEPBIFZ2FLDmihO6M+zYKE3bqBTU2DbaK33wmhw2TmSq+Bxzaqy7hJu03wm+9ngiUCn5V+jT47T1Gsqq1xih1dSkIFN872PUXWErhtPyFnvRi3BhB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0:19:45.653854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0:19:45.653854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39cd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0:19:50.533077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0:19:50.533077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15e9, Identifier = 00, JSON = {'rxpk': [{'tmst': 1366524715, 'chan': 1, 'rfch': 0, 'freq': 902.5, 'stat': 1, 'modu': 'LORA', 'datr': 'SF8BW125', 'codr': '4/5', 'lsnr': 11.3, 'rssi': -51, 'size': 15, 'data': 'QO++rd6ATATgsc4LzaVF'}]}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0:19:50.533077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044c, FOpts: ), FPort: e0, FRMPayload: 03ba, MIC: 0bcda545)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0:19:50.533077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0:19:50.533077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a74f,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c958e897)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0:19:50.533077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0bd5, Identifier = 03, JSON = {'txpk': {'imme': False, 'tmst': 1368524715, 'rfch': 0, 'powe': 21, 'ipol': True, 'datr': 'SF9BW500', 'freq': 923.3, 'modu': 'LORA', 'codr': '4/5', 'prea': 8, 'ncrc': True, 'size': 255, 'data': 'YO++rd4AT6fgp1mjX4j5UwxomGgBcO6h02RmZQLB9DTVt+jpPDBUuNasZ79+qYSpWXyhtCj8oOO1W74iR2yzpoqB7FoSG0YtXsG3yb+AFKxp/dvNJWmXQmMJWMlc0o6UPLkEh8xzIDYA1lm1pLdo8wzSpoin2gS5UQ48zbezU+vFCwd+20oeBQKSP58DDCI6LUOjTIC75RHqcQv2riYG8Tjp4F6G3d0LqNtUZB75HlM8J7Ydl2mMfO+NJp1h+opBjVsnseqUG3FZd5Hh58FNE4rSyZXHSJ9fRziXD+bcszjXRqf9709WOkC2jA0xE0WIaScscULxGWyz+qXJWOi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0:19:50.533077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0:19:50.533077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0bd5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0:19:51.571946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78d9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0:19:51.571946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78d9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0:19:55.384707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0:19:55.384707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15ea, Identifier = 00, JSON = {'rxpk': [{'tmst': 1371367347, 'chan': 7, 'rfch': 1, 'freq': 903.7, 'stat': 1, 'modu': 'LORA', 'datr': 'SF8BW125', 'codr': '4/5', 'lsnr': 11.3, 'rssi': -52, 'size': 15, 'data': 'QO++rd6ATQTgh/7qrjx7'}]}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0:19:55.384707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044d, FOpts: ), FPort: e0, FRMPayload: 03bb, MIC: eaae3c7b)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0:19:55.384707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0:19:55.384707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dc491342)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0:19:55.384707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fdba, Identifier = 03, JSON = {'txpk': {'imme': False, 'tmst': 1373367347, 'rfch': 0, 'powe': 21, 'ipol': True, 'datr': 'SF9BW500', 'freq': 923.3, 'modu': 'LORA', 'codr': '4/5', 'prea': 8, 'ncrc': True, 'size': 255, 'data': 'YO++rd4AUKfgYh0Wtk3z13R7nWJ1e3WaxDDSs7QfSVrMFrNkPPIQ80om+EbPntP0xv6Y7XZNLB/Xd/is0u8jg4kG0HPgHeJpj7u4jTLfCYK4wJWLnP28+nz0G1YLeGxWfw5ZXrjiMcY+TGIF5QAZc57Fc143QMJXfDfmPK1l36OaMeXu+9vc7XWFqMbDWL6K6FXCiTvTYGgZXY190Rm+a/b+WuGJ9PusAs4+BNvopBQByuxq+AKfd0oItMsKgk29KJ+bArPkVdvLMPvrV29XygBF0AUXlmfXqqmQ+8S7hoz29iL+EiVkOokHaZ9a9TIDzTVkyvyO5h6yS3fcSRN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0:19:55.384707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0:19:55.384707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fdba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0:20:00.197540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0:20:00.199591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15ec, Identifier = 00, JSON = {'rxpk': [{'tmst': 1376209956, 'chan': 5, 'rfch': 1, 'freq': 903.5, 'stat': 1, 'modu': 'LORA', 'datr': 'SF8BW125', 'codr': '4/5', 'lsnr': 11.3, 'rssi': -51, 'size': 15, 'data': 'QO++rd6ATgTg79O3COhy'}]}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0:20:00.199591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044e, FOpts: ), FPort: e0, FRMPayload: 03bc, MIC: b708e872)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0:20:00.199591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0:20:00.199591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1c3ff810)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0:20:00.199591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e67d, Identifier = 03, JSON = {'txpk': {'imme': False, 'tmst': 1378209956, 'rfch': 0, 'powe': 21, 'ipol': True, 'datr': 'SF9BW500', 'freq': 923.3, 'modu': 'LORA', 'codr': '4/5', 'prea': 8, 'ncrc': True, 'size': 255, 'data': 'YO++rd4AUafgGjlOMtv0yXn3YiMNyBvtb4Dqk++5A8CcDjnYAMUSZDTmYFaEQMQ5QHYXPKZqGPzQRls7pSHqmEdqD9XeqJwwwqTeoWJpZiOx9lIY0/XwcuOIn/SDXVjOSCCNS+gsWezlQtZEpjaZKH9DZ9Qt05hwtqu3P/x7HNglSvlQ1Y6UUQboJpIOidgXOwuTCSYvnkghd+QdCek/O0ew1sXo0pAYOj7NiOi/bUzWTsO+Z00niPHOn7WnGFn+3K5dZIImCVBfi2fXIB/kuvcmu+WNUZzO0sHTdPoFaFjuPHWNTa9lEnDvgumt2jEYdIjHPBBvStANAL8cP/g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0:20:00.199591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0:20:00.199591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e67d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0:20:01.658024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f903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0:20:01.658024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f903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0:20:05.068763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0:20:05.068763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15ed, Identifier = 00, JSON = {'rxpk': [{'tmst': 1381052484, 'chan': 3, 'rfch': 0, 'freq': 902.9, 'stat': 1, 'modu': 'LORA', 'datr': 'SF8BW125', 'codr': '4/5', 'lsnr': 10.5, 'rssi': -50, 'size': 15, 'data': 'QO++rd6ATwTgV37JrUwr'}]}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0:20:05.068763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044f, FOpts: ), FPort: e0, FRMPayload: 03bd, MIC: c9ad4c2b)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0:20:05.068763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0:20:05.068763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dbae6d80)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0:20:05.068763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7312, Identifier = 03, JSON = {'txpk': {'imme': False, 'tmst': 1383052484, 'rfch': 0, 'powe': 21, 'ipol': True, 'datr': 'SF9BW500', 'freq': 923.3, 'modu': 'LORA', 'codr': '4/5', 'prea': 8, 'ncrc': True, 'size': 255, 'data': 'YO++rd4AUqfg4eksjIwX9/9e8oWcMGIz3axE4OXX39hS0Gp0xJF770l+7gCuvGbtzrQYqLr7Hegpak0vzOLqtqGmVQfCbg4Bk18cApraLX31faL0s9iLstwExLV4JYnr0QgR8bvfX0JvcPIDrJ15a+V0uSd6j14FWWBbvFHf0j2YB1g29VQQCWJmlJaIiWdRyHrT8ShJxYEVIralocUmeJ0tKQiOF/pfGvEst7oSXwj0LAx4SJOhC+Jrcti/P/63t7QG4QZ18GyWFh6t1U1voGBXs3KcS39eEZVHNiBEbIUuufFlOr4k9FjhylDWPY+19FNaEP0JJwKni6nbrm2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0:20:05.068763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0:20:05.068763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7312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0:20:09.915742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0:20:09.917800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15ee, Identifier = 00, JSON = {'rxpk': [{'tmst': 1385895086, 'chan': 2, 'rfch': 0, 'freq': 902.7, 'stat': 1, 'modu': 'LORA', 'datr': 'SF8BW125', 'codr': '4/5', 'lsnr': 7.8, 'rssi': -48, 'size': 15, 'data': 'QO++rd6AUATgkPAaVfoe'}]}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0:20:09.917800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0450, FOpts: ), FPort: e0, FRMPayload: 03be, MIC: 1a55fa1e)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0:20:09.917800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0:20:09.917800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9de2ea87)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0:20:09.917800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c871, Identifier = 03, JSON = {'txpk': {'imme': False, 'tmst': 1387895086, 'rfch': 0, 'powe': 21, 'ipol': True, 'datr': 'SF9BW500', 'freq': 923.3, 'modu': 'LORA', 'codr': '4/5', 'prea': 8, 'ncrc': True, 'size': 255, 'data': 'YO++rd4AU6fgKUwD8poKn0RZRvK3ooWTKlcxWLjdclAUEjCO4ngqFoZHG71N1hkVsiy27kE/8R+Mtm1QQlL2OLaYutndmDKTt3HF9EoL3lq0nLKy0PRRb26niw4WXpDof3bGrQDVrm04y5q8WYmB6vZk3BOq4bIJQcRahVxUc6023nlnpUbXjlMFy7w5gECSq89pEnxpwUa8j2kzjU7ipv7A5NFhNSXNo6Y6kj3iQiy3mCSzv8z7PgJ5lJH95RUsqaRO27pbC0NiO9SRRS9qs1cmy8sfhK3PmwQZIJ56KAO2nLblTDvdVoZdVwfM0JMF0/EHVXYz9P/MtTWd4uq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0:20:09.917800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0:20:09.917800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c871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0:20:11.786220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02 120d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0:20:11.786220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02 120d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0:20:14.717103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15ef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0:20:14.719164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15ef, Identifier = 00, JSON = {'rxpk': [{'tmst': 1390737679, 'chan': 0, 'rfch': 0, 'freq': 902.3, 'stat': 1, 'modu': 'LORA', 'datr': 'SF8BW125', 'codr': '4/5', 'lsnr': 10.3, 'rssi': -51, 'size': 15, 'data': 'QO++rd6AUQTgK5YAwqLf'}]}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0:20:14.719164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0451, FOpts: ), FPort: e0, FRMPayload: 03bf, MIC: 00c2a2df)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0:20:14.719164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0:20:14.719164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24a956b7)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0:20:14.719164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4c3b, Identifier = 03, JSON = {'txpk': {'imme': False, 'tmst': 1392737679, 'rfch': 0, 'powe': 21, 'ipol': True, 'datr': 'SF9BW500', 'freq': 923.3, 'modu': 'LORA', 'codr': '4/5', 'prea': 8, 'ncrc': True, 'size': 255, 'data': 'YO++rd4AVKfgFmk0Zr4C0/dka2MYYsUV6rRLzmdr5rw73l/vNgIQLE2ZAgwX1wfkZG2ahiatEYx7u89XQNp6XKBH2eAbtb0JnCAwizgjh+nBJMMe7VgvCE8WMxXB4ORAlv4gVjLrmZPkuA5gQjypwihXsCxe4MgxjtJ9hdggc3ymmG3LtHs7tirXeCXQz3AM/h8g54IZz4cmYsNyuPQc0oEn/YOaifqGFZNk3DhSz0TwlJnqRS5klYowSXOYpRt0HdgX+F/ejhZcnAgBjDOkPMyl2usVsS0mmM5z6gjezETnYCt8y+Qzb/tb5Qj8DTTQJa7kd+vHCct9k+IkqVa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0:20:14.719164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0:20:14.719164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4c3b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0:20:19.566877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0:20:19.568919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15f0, Identifier = 00, JSON = {'rxpk': [{'tmst': 1395580464, 'chan': 4, 'rfch': 1, 'freq': 903.1, 'stat': 1, 'modu': 'LORA', 'datr': 'SF8BW125', 'codr': '4/5', 'lsnr': 9.8, 'rssi': -49, 'size': 15, 'data': 'QO++rd6AUgTgICq3DbdM'}]}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0:20:19.568919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0452, FOpts: ), FPort: e0, FRMPayload: 03c0, MIC: b70db74c)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0:20:19.568919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0:20:19.568919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d4bbafa8)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0:20:19.568919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308e, Identifier = 03, JSON = {'txpk': {'imme': False, 'tmst': 1397580464, 'rfch': 0, 'powe': 21, 'ipol': True, 'datr': 'SF9BW500', 'freq': 923.3, 'modu': 'LORA', 'codr': '4/5', 'prea': 8, 'ncrc': True, 'size': 255, 'data': 'YO++rd4AVafgdGd/XuhfrqQJXjFV/9hcRnt14w1blCV3m+BV7c4cr9I3h9OQl8NkvdLtV7hY4RfqVCT9PK9f5ba+5qv/ul32anK0mvqdJ6D4d7xBPlt/BZozrhvZobeBMw1Pn0HmUXv+gW2TfIQeL6n9xnOoghKmMx5804hz68LrUN/T+cNKtSZpzhRxEf5vU2bfGvNPGo0UnyXyXfafT1bm9RVtZ8Y/nj2eyAayZBE4E2/NCkh11Z2a2tNenmzrAajl2IfubQTtLbP7nTj0QqmU1t8hN+bgo6d0p5FXj5Y2L115jeLYkgZIahbf1QV4EkKeeQe4IJ4aMYPUu6+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0:20:19.568919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0:20:19.568919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02 308e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0:20:21.845296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9aab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0:20:21.845296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9aab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0:20:24.392056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0:20:24.394158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15f1, Identifier = 00, JSON = {'rxpk': [{'tmst': 1400423017, 'chan': 6, 'rfch': 1, 'freq': 903.3, 'stat': 1, 'modu': 'LORA', 'datr': 'SF8BW125', 'codr': '4/5', 'lsnr': 8.3, 'rssi': -49, 'size': 15, 'data': 'QO++rd6AUwTgd8ac/Pd4'}]}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0:20:24.394158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0453, FOpts: ), FPort: e0, FRMPayload: 03c1, MIC: 9cfcf778)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0:20:24.394158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0:20:24.394158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1573ac3c)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0:20:24.394158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f8c8, Identifier = 03, JSON = {'txpk': {'imme': False, 'tmst': 1402423017, 'rfch': 0, 'powe': 21, 'ipol': True, 'datr': 'SF9BW500', 'freq': 923.3, 'modu': 'LORA', 'codr': '4/5', 'prea': 8, 'ncrc': True, 'size': 255, 'data': 'YO++rd4AVqfg8vtdlVeOXTc2lQkLXNlPRKUYc2t/E4RB5dAxlmlgbYoKzMitYpgFjf6Jep3E184dQLEFe9TwOTWPdDubwcibxyMgBfFGntWsoi1t/GuJkkyBSXRUhTq/cCTaGQ2aGVJRxED2tmghsHkgeDcWEdv7dj1EB5ASk4IK2KxAwMytsKDyEGoidIYp9j4e8jfscVi46Gj2pClCXtOtafIQC/INgbMBfbg06PkZJO+Wc2EUbTzUXGiAneTTbC5HOLZ+tFvdzpFvIk8IMqwjUctCCuqSpE2937o9kFtP2nA3TtKabzlrETCjXtGkzkzj+oZYBel8e50Vc6w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0:20:24.394158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0:20:24.394158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f8c8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0:20:29.313595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0:20:29.313595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15f3, Identifier = 00, JSON = {'rxpk': [{'tmst': 1405306096, 'chan': 1, 'rfch': 0, 'freq': 902.5, 'stat': 1, 'modu': 'LORA', 'datr': 'SF8BW125', 'codr': '4/5', 'lsnr': 10.5, 'rssi': -49, 'size': 15, 'data': 'QO++rd6AVATgkcMAJsIK'}]}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0:20:29.313595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0454, FOpts: ), FPort: e0, FRMPayload: 03c2, MIC: 0026c20a)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0:20:29.313595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0:20:29.313595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c6cdebc6)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0:20:29.313595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9a0f, Identifier = 03, JSON = {'txpk': {'imme': False, 'tmst': 1407306096, 'rfch': 0, 'powe': 21, 'ipol': True, 'datr': 'SF9BW500', 'freq': 923.3, 'modu': 'LORA', 'codr': '4/5', 'prea': 8, 'ncrc': True, 'size': 255, 'data': 'YO++rd4AV6fgPA8eEs1THn965Lc7KyPR2mNZ++puSymFW/+jmZBjgzBAtf+jufPeBbcyWey3CNtHawixDYvRX6PnnuACT+T1fyNZZcSgfa7oAF3kJvgPkksHMRMkRaXgp2SexPV5gvO4oimdCCM3g7p2FbqUlkt6GkSdNBieXUrWGV+NMCOjZilJKW2VS8wng+kWEJiZ8+iSguG1cCQfPkv8GSEiIn2CVsz8JhGYOAmMfep5tOCtFAkRnlqxCctak5JPviV0SYvzdoIlqAqFAff0iqVyBjEIkxiwK7QpuWm+6ZbZgZ2kroHaM87k81xj0SsWtkLq5cUMYLzGzev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0:20:29.313595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0:20:29.313595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9a0f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0:20:32.003538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bf5c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0:20:32.003538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bf5c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0:20:34.135734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0:20:34.135734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15f4, Identifier = 00, JSON = {'rxpk': [{'tmst': 1410148752, 'chan': 0, 'rfch': 0, 'freq': 902.3, 'stat': 1, 'modu': 'LORA', 'datr': 'SF8BW125', 'codr': '4/5', 'lsnr': 10.8, 'rssi': -49, 'size': 15, 'data': 'QO++rd6AVQTgzhhEVYXe'}]}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0:20:34.135734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0455, FOpts: ), FPort: e0, FRMPayload: 03c3, MIC: 445585de)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0:20:34.135734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0:20:34.135734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cdb48770)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0:20:34.135734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27f8, Identifier = 03, JSON = {'txpk': {'imme': False, 'tmst': 1412148752, 'rfch': 0, 'powe': 21, 'ipol': True, 'datr': 'SF9BW500', 'freq': 923.3, 'modu': 'LORA', 'codr': '4/5', 'prea': 8, 'ncrc': True, 'size': 255, 'data': 'YO++rd4AWKfgNmLDHJk12AZKPgC0ilGcsqVB9jIQZJ0LE3rWTPkvf5NoU0ppXpp7dLvzRQDOHEAXufjg9ymGpFLdcRui+2lfj137gIJlKgQQ45DXIQnokyBVBteOk136iX0T+v+iy5O5tG2l0MEoGMu1Pz4NuD2HlyB/C34o7iNDkle9GsAGZfT79VbImFyDH6gV7heLKBkvnaRijDnTKcN81czhf86EkeTCL1kWdlV/kuexpv/KGR5dmrtWezBosnLSn1TQKErHyvmsvFHiNlrlfO/jMAGBD9/u8s+xOdc9RCQKXHso7qkt6KU2VxT5jm/Z6vIy/Uj/a7TNtId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0:20:34.135734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0:20:34.135734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27f8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15f5, Identifier = 00, JSON = {'rxpk': [{'tmst': 1414991537, 'chan': 6, 'rfch': 1, 'freq': 903.3, 'stat': 1, 'modu': 'LORA', 'datr': 'SF8BW125', 'codr': '4/5', 'lsnr': 7.5, 'rssi': -50, 'size': 15, 'data': 'QO++rd6AVgTginK/LQlG'}]}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0456, FOpts: ), FPort: e0, FRMPayload: 03c4, MIC: bf2d0946)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5512dff6)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0466, Identifier = 03, JSON = {'txpk': {'imme': False, 'tmst': 1416991537, 'rfch': 0, 'powe': 21, 'ipol': True, 'datr': 'SF9BW500', 'freq': 923.3, 'modu': 'LORA', 'codr': '4/5', 'prea': 8, 'ncrc': True, 'size': 255, 'data': 'YO++rd4AWafgXoB3zta53aAUgp+ywo/Ye/Qioi51VXki92K8vjCJnHTOTFSI/7X2tT3GTUSUiJxOhk8CrcVqqasKC4kM43ehz/ZVzozExAW3bhqBZaGayJE4IGMfUu20cUydjpX+JaIlW1KNHxM5AFZBpu10i1S/ccEm2H9w+kFBQRJrY9pVMTICLQyu0DtbotvdZdmRPf4kWW7Tp3lowk3r9FG8BPuDtkkn9nGhZZnvJKOGGpnljET0O9dFeUKjr4MzPF/SmkYSOr1NxEaz8tRFCvEF9StnrrvRyXTJY5JS5kyW7v4MXqZJluuHC6IR9nsGIRQprKgaYnBVEt/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0:20:39.017913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0466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0:20:42.109827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ea40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0:20:42.109827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ea40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15f6, Identifier = 00, JSON = {'rxpk': [{'tmst': 1419834161, 'chan': 2, 'rfch': 0, 'freq': 902.7, 'stat': 1, 'modu': 'LORA', 'datr': 'SF8BW125', 'codr': '4/5', 'lsnr': 7.5, 'rssi': -49, 'size': 15, 'data': 'QO++rd6AVwTg9pacB0Wg'}]}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0457, FOpts: ), FPort: e0, FRMPayload: 03c5, MIC: 9c0745a0)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a1bb9738)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1e80, Identifier = 03, JSON = {'txpk': {'imme': False, 'tmst': 1421834161, 'rfch': 0, 'powe': 21, 'ipol': True, 'datr': 'SF9BW500', 'freq': 923.3, 'modu': 'LORA', 'codr': '4/5', 'prea': 8, 'ncrc': True, 'size': 255, 'data': 'YO++rd4AWqfgMFMujGIVddHg23bdBfcfDgulCbfDXEJkacYb6+Jz3MWeGjq7Al0ts3KxM0MuLXy+1fZmn7hkIr3/8JKNHf8bEYxUq9KfuUDBQBjIGC6lkmMWy9XqYaj8VgBcWI3UV7E5iQMq2hrr2tIZz1fI02DW9g6CqWTZmmnRivt5jkAtrytrVnle1mBZB6h8w0+gunqGQ8wj+5P3YVzVlPao1DNIN7BucgVNeAiCEDIHS4LvufAezAir54LQEGUDQgY29EokfrFZ0I2m3r+aS8k3UZ8DwEsVSdLZ6CxcqC6XiuIclWocxTXRD1mldNr2sVMorZvNSZihu5c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0:20:43.829774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1e80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0:20:48.656229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0:20:48.656229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15f7, Identifier = 00, JSON = {'rxpk': [{'tmst': 1424676728, 'chan': 5, 'rfch': 1, 'freq': 903.5, 'stat': 1, 'modu': 'LORA', 'datr': 'SF8BW125', 'codr': '4/5', 'lsnr': 11.5, 'rssi': -45, 'size': 15, 'data': 'QO++rd6AWATgfY1JiS4C'}]}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0:20:48.656229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0458, FOpts: ), FPort: e0, FRMPayload: 03c6, MIC: 49892e02)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0:20:48.656229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0:20:48.656229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29f13720)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0:20:48.656229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6f35, Identifier = 03, JSON = {'txpk': {'imme': False, 'tmst': 1426676728, 'rfch': 0, 'powe': 21, 'ipol': True, 'datr': 'SF9BW500', 'freq': 923.3, 'modu': 'LORA', 'codr': '4/5', 'prea': 8, 'ncrc': True, 'size': 255, 'data': 'YO++rd4AW6fg6ED19NHogIlxNlTC935zfYhp22Y7zxnYEoDG+6tVQG+yIRdGtYEUxMKO5uYUQIz34pAfGu3ZoKAF4FWSb4/0Yf3skNglVjbnZiD/JU0W5KJIbofn4jRVmCKp5sglSJW0jbepjcLnDe1+ASM1sSICcTMB9mm6F1WJbe+fD0eTAjW2W0wQlcodSCEW+QxLqWTVbD/6VsA7kkG5BmJSc0V7oSKAxY8HAAQG60d06cvyQOHesC7A5wtwnb48sId24NaCqjHEYmrR5msXTM5tRZCuTbwPj3Rm98aqjeNGHpN3hOTclWIbXmzCMUpZxfRrBZjvxEop8Tc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0:20:48.656229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0:20:48.656229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6f35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0:20:52.147682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adce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0:20:52.147682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adce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0:20:53.008139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Cannot unpack the message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0:20:53.518104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0:20:53.518104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15f9, Identifier = 00, JSON = {'rxpk': [{'tmst': 1429519273, 'chan': 7, 'rfch': 1, 'freq': 903.7, 'stat': 1, 'modu': 'LORA', 'datr': 'SF8BW125', 'codr': '4/5', 'lsnr': 11.0, 'rssi': -51, 'size': 15, 'data': 'QO++rd6AWQTgxGzYYrlK'}]}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0:20:53.518104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0459, FOpts: ), FPort: e0, FRMPayload: 03c7, MIC: d862b94a)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0:20:53.518104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0:20:53.528103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0:20:53.528103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0:20:53.528103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0:20:53.538103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0:20:53.538103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SF9BW500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0:20:53.538103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0:20:53.548135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0:20:53.548135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0:20:53.548135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SF8BW500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0:20:53.558103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0:20:58.372577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0:20:58.372577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15fa, Identifier = 00, JSON = {'rxpk': [{'tmst': 1434361857, 'chan': 3, 'rfch': 0, 'freq': 902.9, 'stat': 1, 'modu': 'LORA', 'datr': 'SF8BW125', 'codr': '4/5', 'lsnr': 10.3, 'rssi': -47, 'size': 15, 'data': 'QO++rd6AWgTguUM9ouGq'}]}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0:20:58.372577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045a, FOpts: ), FPort: e0, FRMPayload: 03c7, MIC: 3da2e1aa)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0:20:58.372577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0:20:58.372577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a75c, FOpts: ), FPort: 00, FRMPayload: 050c68e28c), MIC: 87c28363)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0:20:58.372577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daf8, Identifier = 03, JSON = {'txpk': {'imme': False, 'tmst': 1435361857, 'rfch': 0, 'powe': 21, 'ipol': True, 'datr': 'SF8BW500', 'freq': 925.1, 'modu': 'LORA', 'codr': '4/5', 'prea': 8, 'ncrc': True, 'size': 18, 'data': 'YO++rd4AXKcAJka9gMWHwoNj'}}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0:20:58.372577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0:20:58.372577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daf8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0:21:02.279820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2329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0:21:02.279820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2329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0:21:03.159176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0:21:03.159176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15fc, Identifier = 00, JSON = {'rxpk': [{'tmst': 1439204824, 'chan': 4, 'rfch': 1, 'freq': 903.1, 'stat': 1, 'modu': 'LORA', 'datr': 'SF8BW125', 'codr': '4/5', 'lsnr': 11.0, 'rssi': -47, 'size': 17, 'data': 'QO++rd6CWwQFB+B+GDbxIaI='}]}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0:21:03.161876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045b, FOpts: 0507), FPort: e0, FRMPayload: 03c8, MIC: 36f121a2)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0:21:03.161876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0:21:03.161876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0:21:03.161876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0:21:03.169952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0:21:03.169952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a75d, FOpts: ), FPort: , FRMPayload: ), MIC: fbf17743)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0:21:03.169952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0774, Identifier = 03, JSON = {'txpk': {'imme': False, 'tmst': 1440204824, 'rfch': 0, 'powe': 21, 'ipol': True, 'datr': 'SF8BW500', 'freq': 925.7, 'modu': 'LORA', 'codr': '4/5', 'prea': 8, 'ncrc': True, 'size': 12, 'data': 'YO++rd4AXaf78XdD'}}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0:21:03.169952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0:21:03.169952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0:21:03.169952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0:21:03.179888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0:21:08.060737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0:21:08.062806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15fd, Identifier = 00, JSON = {'rxpk': [{'tmst': 1444087562, 'chan': 1, 'rfch': 0, 'freq': 902.5, 'stat': 1, 'modu': 'LORA', 'datr': 'SF8BW125', 'codr': '4/5', 'lsnr': 10.8, 'rssi': -49, 'size': 15, 'data': 'QO++rd6AXATgCt4XcvZf'}]}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0:21:08.062806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045c, FOpts: ), FPort: e0, FRMPayload: 03c9, MIC: 1772f65f)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0:21:08.062806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0:21:08.062806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4b95e432)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0:21:08.062806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6ce5, Identifier = 03, JSON = {'txpk': {'imme': False, 'tmst': 1446087562, 'rfch': 0, 'powe': 21, 'ipol': True, 'datr': 'SF8BW500', 'freq': 923.3, 'modu': 'LORA', 'codr': '4/5', 'prea': 8, 'ncrc': True, 'size': 255, 'data': 'YO++rd4AXqfgHX35Rijpu4H5mpRcl0HNiNORO3OSvaAVOZ3UgBHaHnD4eDhM+QxXiOnPukBK185UbKAbc+7++uvBdFWdYUbkSc90UfuYia5HtlJzUfhGff4qkLcITd1cYQRwVVbzV3mGQgkgo8Ux1cdbkcUWZv3JHPzJOpblsNz0m9EpYFgoxuA7+I+cjFCcr+dumkd7aVYxSX0w9E04uzFz+uTVnpbqV5iZoJ1nUuA/nqw/Bds4eUJ3+PDN2EGE/fORz/Axlp99luHtW4vzvIY5y72iAm9xiQMap+t+mDM8ALI2Ig2WKYgTouumAfcr1AQPb68JpKvtmZZLleQ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0:21:08.062806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0:21:08.062806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6ce5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0:21:12.376493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02 781d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0:21:12.376493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02 781d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0:21:12.888011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0:21:12.888011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15fe, Identifier = 00, JSON = {'rxpk': [{'tmst': 1448930219, 'chan': 2, 'rfch': 0, 'freq': 902.7, 'stat': 1, 'modu': 'LORA', 'datr': 'SF8BW125', 'codr': '4/5', 'lsnr': 7.5, 'rssi': -49, 'size': 15, 'data': 'QO++rd6AXQTg6iLD/Tt8'}]}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0:21:12.888011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045d, FOpts: ), FPort: e0, FRMPayload: 03ca, MIC: c3fd3b7c)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0:21:12.888011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0:21:12.888011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a75f,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2d43066c)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0:21:12.888011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be21, Identifier = 03, JSON = {'txpk': {'imme': False, 'tmst': 1450930219, 'rfch': 0, 'powe': 21, 'ipol': True, 'datr': 'SF8BW500', 'freq': 923.3, 'modu': 'LORA', 'codr': '4/5', 'prea': 8, 'ncrc': True, 'size': 255, 'data': 'YO++rd4AX6fgOUhBfUsgjabGj8g9U5kSUJGvoXso4Zo6gB4FTxCQIoOq5eFNKDT1kmvYG0LgIDd+23kO5NHQz2T5FCb+u10qd9OTKtESEjjogLoNz3GQ6TfTL3vkTRq0/BHgpB7gvyl8iS44MOJG82Ap4kUWR4byQeTEXsSKCXaihHNAxTVs6Vs27a5wXt/co+D8ak9P8KI0fZ38ya/gKpSx5mksrzWqjUf21oUpWGBgGj7HNlCOh2kvzooYIKI3rnk+nuzvMplhuLB2ar1hoDJXY4rhZp7qwxWVKkC3H3fasObSAhdSXuIJifEyVsaRLhqZbwawb7FSKNMtQwZ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0:21:12.888011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0:21:12.888011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be21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0:21:17.747240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15ff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0:21:17.747240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15ff, Identifier = 00, JSON = {'rxpk': [{'tmst': 1453772842, 'chan': 3, 'rfch': 0, 'freq': 902.9, 'stat': 1, 'modu': 'LORA', 'datr': 'SF8BW125', 'codr': '4/5', 'lsnr': 10.5, 'rssi': -47, 'size': 15, 'data': 'QO++rd6AXgTgGVScoDXh'}]}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0:21:17.747240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045e, FOpts: ), FPort: e0, FRMPayload: 03cb, MIC: 9ca035e1)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0:21:17.747240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0:21:17.747240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4095777b)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0:21:17.747240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ac6c, Identifier = 03, JSON = {'txpk': {'imme': False, 'tmst': 1455772842, 'rfch': 0, 'powe': 21, 'ipol': True, 'datr': 'SF8BW500', 'freq': 923.3, 'modu': 'LORA', 'codr': '4/5', 'prea': 8, 'ncrc': True, 'size': 255, 'data': 'YO++rd4AYKfgBljhca5jASQ3LkhI8kcKgmez4U13sF64SNMON3hYOQMdZWs8+MF+4sGt2JUiG145Uq+9GUVtqSOwp9qnRFFnGc9nX8BOtj0CGwRD9erQ2KUhMixjjOkYLk/IJjW1P/puVnzMiD1hJ4+FQYCYXVjJ3tGgrwHXoVxEV+3MOdHvKhrkdQ/pW+9A+nI58/zZiyJYQL3QmRD7Szd0gGoaFwDftQ5y+/gPj/aTTWjv6kiHm6s/lBZTOosswyuyZhltqNwuQvuayk0zacoMtb6RAEoMa9O6JAj4ypQ+CAm9ZC3kFoyeQbA2FI/HreEwrrzYOGFp32JAlXd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0:21:17.747240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0:21:17.747240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ac6c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0:21:22.461478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6610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0:21:22.461478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6610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0:21:22.570223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0:21:22.570223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1600, Identifier = 00, JSON = {'rxpk': [{'tmst': 1458615437, 'chan': 0, 'rfch': 0, 'freq': 902.3, 'stat': 1, 'modu': 'LORA', 'datr': 'SF8BW125', 'codr': '4/5', 'lsnr': 11.5, 'rssi': -51, 'size': 15, 'data': 'QO++rd6AXwTg9JrSJ/iC'}]}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0:21:22.570223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045f, FOpts: ), FPort: e0, FRMPayload: 03cc, MIC: d227f882)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0:21:22.570223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0:21:22.570223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9774d79c)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0:21:22.570223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2b8b, Identifier = 03, JSON = {'txpk': {'imme': False, 'tmst': 1460615437, 'rfch': 0, 'powe': 21, 'ipol': True, 'datr': 'SF8BW500', 'freq': 923.3, 'modu': 'LORA', 'codr': '4/5', 'prea': 8, 'ncrc': True, 'size': 255, 'data': 'YO++rd4AYafg344R8R7osMcaKaxuhP+pGQATLGkP32gcX1NcY0Vd3ooUDVRZuQxzywEFUBTfK0hMvm65E6v6S7FFEPp7yrDjkZPMRP8vvkoCcDggi6FhSWcr5GFIUvJoIwj//if2UmRbKt6EhYha4gZxTYyqG7wLjbqZ7ThR3FwzZ1zVzhhgnoJoBabtn0FTlDN944ZJrA/3IumX8OwE3xgJ+prwjpVjwd5HylvbmgkrSRxWKZwj73FnG3XJJsxBbR+zO2aF3PF1j5mUdRpGbjPXEbCav9I9iZjqwW5Q6VIZ/8TBgwbht01Vj27lQBsJeEPBsgNe15a5AoGXdNe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0:21:22.570223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0:21:22.570223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2b8b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0:21:27.414641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0:21:27.414641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1601, Identifier = 00, JSON = {'rxpk': [{'tmst': 1463458244, 'chan': 6, 'rfch': 1, 'freq': 903.3, 'stat': 1, 'modu': 'LORA', 'datr': 'SF8BW125', 'codr': '4/5', 'lsnr': 7.3, 'rssi': -47, 'size': 15, 'data': 'QO++rd6AYATgwO/0NPeh'}]}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0:21:27.414641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0460, FOpts: ), FPort: e0, FRMPayload: 03cd, MIC: f434f7a1)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0:21:27.414641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0:21:27.414641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d28df18b)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0:21:27.414641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239a, Identifier = 03, JSON = {'txpk': {'imme': False, 'tmst': 1465458244, 'rfch': 0, 'powe': 21, 'ipol': True, 'datr': 'SF8BW500', 'freq': 923.3, 'modu': 'LORA', 'codr': '4/5', 'prea': 8, 'ncrc': True, 'size': 255, 'data': 'YO++rd4AYqfgMc25cAt+laXWnCavVYAxBiu7uS76+FsE2gju6NSRPh8N4KLzvXzJVGkjK3oTr6px1AXmKtlg/XDBkhiijqbdw7xnbkcYjjv3SGJzU7CiaMVnVoJMKtQ2xk7MSuE506Z/kBZX+5oLA/z6nFTHO640MGLAD52ovNJn+DIuOSr3V19K/MB9QdWrGC6+AJux4QXdpMQel6BBJknHaYvBT+6cB7KwWK2uvobv9oEV8M+2iM4u/1f9qebZF7pjmkSFhcu4xl6cVrXYG+4emdXWklhakf7/X10soeEPZ+jPjAx3SFZ9wR9Dx10f5YUnjSdD3ZFFT5fSjfG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0:21:27.420549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0:21:27.420549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02 239a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0:21:32.296928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0:21:32.298947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1603, Identifier = 00, JSON = {'rxpk': [{'tmst': 1468300899, 'chan': 7, 'rfch': 1, 'freq': 903.7, 'stat': 1, 'modu': 'LORA', 'datr': 'SF8BW125', 'codr': '4/5', 'lsnr': 9.5, 'rssi': -51, 'size': 15, 'data': 'QO++rd6AYQTgG7zF7K0R'}]}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0:21:32.298947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0461, FOpts: ), FPort: e0, FRMPayload: 03ce, MIC: c5ecad11)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0:21:32.298947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0:21:32.298947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b1b2fd3d)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0:21:32.298947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312a, Identifier = 03, JSON = {'txpk': {'imme': False, 'tmst': 1470300899, 'rfch': 0, 'powe': 21, 'ipol': True, 'datr': 'SF8BW500', 'freq': 923.3, 'modu': 'LORA', 'codr': '4/5', 'prea': 8, 'ncrc': True, 'size': 255, 'data': 'YO++rd4AY6fgy3l7HiRYFCEdFtXwhupoAgPfxmj6EHx7pQ1hnUuoQMbOqeBuH5NoxxqamxLEtJEbkyyncBf8u2rVk9uyFjtAb2VEn0aat4m2UfeZKCuqj5hBzkZQ2PTqhe6DKUeBgFakwUiMhsT8klWRG2IbY4gEjjiQTqDdAfxtkD7v0zJf+0zCIeYCoCw8t+A1FihOBu6bhzHqVFzjAzu+5NQ6ldYGWnPyk4bLzEhWKDgInZQ9d26P3Pd6d9eQM/yVuaT2qTJq+0xt8MjaJCvkaVmme0gKtxJmPtgVJz+6rP98p1Fy16f6wf4icO4Ltil9e340cb4L1+ixsv09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0:21:32.298947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0:21:32.298947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02 312a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0:21:32.516967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f069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0:21:32.516967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f069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0:21:37.187345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0:21:37.187345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1604, Identifier = 00, JSON = {'rxpk': [{'tmst': 1473143509, 'chan': 4, 'rfch': 1, 'freq': 903.1, 'stat': 1, 'modu': 'LORA', 'datr': 'SF8BW125', 'codr': '4/5', 'lsnr': 11.0, 'rssi': -49, 'size': 15, 'data': 'QO++rd6AYgTgb7aSDSnP'}]}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0:21:37.187345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0462, FOpts: ), FPort: e0, FRMPayload: 03cf, MIC: 920d29cf)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0:21:37.187345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0:21:37.187345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7554a8f1)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0:21:37.187345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1974, Identifier = 03, JSON = {'txpk': {'imme': False, 'tmst': 1475143509, 'rfch': 0, 'powe': 21, 'ipol': True, 'datr': 'SF8BW500', 'freq': 923.3, 'modu': 'LORA', 'codr': '4/5', 'prea': 8, 'ncrc': True, 'size': 255, 'data': 'YO++rd4AZKfggGpsx9QgEPAvIea651yv+uNncthMhUTDVCtJDQ9J+4CyTJJgz6JJIj/tVBO6lPGPC6sO+OkBfryhn81bJxs6oto8B9fIo+5d2tpruBrpGkh3g7WRmtak3kaCerBh2jyyWoejgPEwAkYxJ4JLG8hz56URrI+sMIUIjUos+LDg1qgTQO7oZZ/yvLxeijKnLKXY2eeiMC/zHCQVuYNSaQC1w5scJ1jxzeZlM617G3nMCiGWDLn8tzMqzkn6gDIWbb+IgDW3k82SEf0vwCCIly8C24BhZeShfUu12Qx722Hqeg5p/4uW17ejubwV9JAHwsmrft51VKj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0:21:37.187345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0:21:37.187345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1974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0:21:42.027612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0:21:42.027612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1605, Identifier = 00, JSON = {'rxpk': [{'tmst': 1477986117, 'chan': 5, 'rfch': 1, 'freq': 903.5, 'stat': 1, 'modu': 'LORA', 'datr': 'SF8BW125', 'codr': '4/5', 'lsnr': 10.8, 'rssi': -49, 'size': 15, 'data': 'QO++rd6AYwTgv3buazTf'}]}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0:21:42.027612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0463, FOpts: ), FPort: e0, FRMPayload: 03d0, MIC: ee6b34df)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0:21:42.027612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0:21:42.027612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33ccef54)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0:21:42.027612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989b, Identifier = 03, JSON = {'txpk': {'imme': False, 'tmst': 1479986117, 'rfch': 0, 'powe': 21, 'ipol': True, 'datr': 'SF8BW500', 'freq': 923.3, 'modu': 'LORA', 'codr': '4/5', 'prea': 8, 'ncrc': True, 'size': 255, 'data': 'YO++rd4AZafg7EkNobZBSnMsVT4tw19nri+SmuhM6Dk0GUCQrwykYq088sghekwLffeoEn3xOiI8yRgldgxYklq9asVvThCJ0caVMxUSu38rGqBBC0Uuujsb/rrmkIpmKLmlMhvEnVcMDvMQ7en3riRDDl2WSk9IW600r5Yymn8yNEwICjJPF9QgeAW9NeE20H+4tnhdUGV+uzDTcj2WVU9REX0QgYGWtaNHTp2frLc6/4mCBBdEykUS0YxUtf/0kC6UtZkp5m+CyLCIS9Qqb3LlTxPTASy1ACNdcJ2JCkJniUE/zVUgtlz8ouF14oBIrMZ+1nPcoC33foQzzO9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0:21:42.027612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0:21:42.027612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02 989b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0:21:42.667610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a239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0:21:42.667610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a239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0:21:46.827156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0:21:46.829209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1606, Identifier = 00, JSON = {'rxpk': [{'tmst': 1482869219, 'chan': 2, 'rfch': 0, 'freq': 902.7, 'stat': 1, 'modu': 'LORA', 'datr': 'SF8BW125', 'codr': '4/5', 'lsnr': 7.8, 'rssi': -49, 'size': 15, 'data': 'QO++rd6AZATgaXi4IQ86'}]}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0:21:46.829209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0464, FOpts: ), FPort: e0, FRMPayload: 03d1, MIC: b8210f3a)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0:21:46.829209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0:21:46.829209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0f18e08c)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0:21:46.829209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2e65, Identifier = 03, JSON = {'txpk': {'imme': False, 'tmst': 1484869219, 'rfch': 0, 'powe': 21, 'ipol': True, 'datr': 'SF8BW500', 'freq': 923.3, 'modu': 'LORA', 'codr': '4/5', 'prea': 8, 'ncrc': True, 'size': 255, 'data': 'YO++rd4AZqfg9Fw8fv7FHoz3Ffd8+13pT24f4xBeTfrlgpBXr72ZtTvHKeDuK3dGs6u9U1eqTRMq4M8r/QQ+lpdcsn70TKlyy4BlgwK4pB0Cu04jRfCofB0/qTPaLcPqNxI5HKcJ7/lEcilit6nbRN2du3GlID8vciWeGM56eq7TarI0TZjtwkL7FxfHjWWqQDO5AQSnzu3u+3DZ1cj2sKorsMZfDxhrzLbffqSsRKuLwtgSpXbkzsL6AVR40N8wO7rURb96YZ0/6bjqHa9Ql8nAKpxOjUhPC/rFada4slBNchMczXQEj5xwPJO57fAlxHPhaGZIEMtGWMkPGOC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0:21:46.829209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0:21:46.829209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2e65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0:21:51.683243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0:21:51.683243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1607, Identifier = 00, JSON = {'rxpk': [{'tmst': 1487711770, 'chan': 1, 'rfch': 0, 'freq': 902.5, 'stat': 1, 'modu': 'LORA', 'datr': 'SF8BW125', 'codr': '4/5', 'lsnr': 9.8, 'rssi': -47, 'size': 15, 'data': 'QO++rd6AZQTg/8XK+U+z'}]}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0:21:51.683243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0465, FOpts: ), FPort: e0, FRMPayload: 03d2, MIC: caf94fb3)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0:21:51.683243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0:21:51.683243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f910f731)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0:21:51.683243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1ae1, Identifier = 03, JSON = {'txpk': {'imme': False, 'tmst': 1489711770, 'rfch': 0, 'powe': 21, 'ipol': True, 'datr': 'SF8BW500', 'freq': 923.3, 'modu': 'LORA', 'codr': '4/5', 'prea': 8, 'ncrc': True, 'size': 255, 'data': 'YO++rd4AZ6fge3sE3Atkmq9SuwRmyE5Xdds7ZsUzsjDqyyg2jtwwmtJD/2bibxnDGenXJX856Rr+TnuN3q4EjLgYrYsXzn1v1bG1ZD08OUZGu8sQpT8m50rEdyELK/BcgHsNqwaGToDMYF/geXcGz/yfEL0vkVRw1ljt+Hev8qSyxV3qSzYSyvp5T8XUv7JeZbqf8CG7/fcszMvrVsy8BSHceak3R0k+zT1zX+WH+8dJXrE6/iVOQrT374NTsciTbZAlQay6+Na9SHFgKwL3HP5j5Jhtfrlm1qsEkP3NU1666taj0OWcH3uh8pk3ivPIUHweqC7Zk6ZB9JL5EPc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0:21:51.683243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0:21:51.683243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1ae1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0:21:52.727099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1d2d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0:21:52.727099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1d2d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0:21:56.562503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0:21:56.564527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1608, Identifier = 00, JSON = {'rxpk': [{'tmst': 1492554416, 'chan': 4, 'rfch': 1, 'freq': 903.1, 'stat': 1, 'modu': 'LORA', 'datr': 'SF8BW125', 'codr': '4/5', 'lsnr': 10.5, 'rssi': -49, 'size': 15, 'data': 'QO++rd6AZgTg76qMG3p1'}]}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0:21:56.564527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0466, FOpts: ), FPort: e0, FRMPayload: 03d3, MIC: 8c1b7a75)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0:21:56.564527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0:21:56.564527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bafa7943)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0:21:56.564527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b48e, Identifier = 03, JSON = {'txpk': {'imme': False, 'tmst': 1494554416, 'rfch': 0, 'powe': 21, 'ipol': True, 'datr': 'SF8BW500', 'freq': 923.3, 'modu': 'LORA', 'codr': '4/5', 'prea': 8, 'ncrc': True, 'size': 255, 'data': 'YO++rd4AaKfgd6DPB442ooqSr+maONfwQGuOIYMusfckbls7ent7+Nr6cVrBlc1MHk5OYuPZo+1GH5l9tdeuewL/mAYaVYkW/WmQ02UEIIbJLTN700Cy98xqWk+ufh7FMQErg40Qzv8XhOo9K3iW+S8/PUF8kdf8JFnsloPK1h5fo4LjsVVAU3erduZGjMhPsnzO1K3MI2bkrVlrQ0A5INOkXl7pGcGLSunPUNxQIBl2v5tOifIgyFIbb/tuJ/6CYRHt0CuQg9ShKoy/4sAB/ECS4B43OJfM9+Cv6RJoFzF0lCt2RHsYs3tCS9WpbUoaHUDmJyHIswru9Tq6+nl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0:21:56.564527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0:21:56.564527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b48e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0:22:01.415530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0:22:01.415530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160a, Identifier = 00, JSON = {'rxpk': [{'tmst': 1497396995, 'chan': 5, 'rfch': 1, 'freq': 903.5, 'stat': 1, 'modu': 'LORA', 'datr': 'SF8BW125', 'codr': '4/5', 'lsnr': 9.8, 'rssi': -49, 'size': 15, 'data': 'QO++rd6AZwTgd5vmWZy3'}]}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0:22:01.415530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0467, FOpts: ), FPort: e0, FRMPayload: 03d4, MIC: e6599cb7)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0:22:01.415530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0:22:01.415530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bd7fd0bf)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0:22:01.415530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a4a0, Identifier = 03, JSON = {'txpk': {'imme': False, 'tmst': 1499396995, 'rfch': 0, 'powe': 21, 'ipol': True, 'datr': 'SF8BW500', 'freq': 923.3, 'modu': 'LORA', 'codr': '4/5', 'prea': 8, 'ncrc': True, 'size': 255, 'data': 'YO++rd4AaafgclSYqov2pq25c/939JQcCzO/Tt6fUlg+8287Dm+9FHSv4kUCj+B9RoMDYe+gkRVHfQYJ0YT3dU0Uvjpslosjsh8yu+KlNXvGUDwgTAlw2csoxUAtd15ebVLeMwtPyGHujpaiv5HVKKx3ULI58EpnvRdzfnw422bRpps55a9icX127B4KLRvLkcfa24NBfv9hvQBtT20N4dyw0zAP+fXL9/mxicbKM8ZP2qP67/UmLQNe96d0p0s+bU8GWI4StpzO5lzc5m8SOFRSFxI6XdcvUwBIi6fexKsIEfjSSIWHOXA+oj454defTw3jl1602aGjILu9f9C/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0:22:01.415530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0:22:01.415530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a4a0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0:22:02.872349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b812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0:22:02.872349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b812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0:22:06.223171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0:22:06.223171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160b, Identifier = 00, JSON = {'rxpk': [{'tmst': 1502239539, 'chan': 6, 'rfch': 1, 'freq': 903.3, 'stat': 1, 'modu': 'LORA', 'datr': 'SF8BW125', 'codr': '4/5', 'lsnr': 7.8, 'rssi': -51, 'size': 15, 'data': 'QO++rd6AaATgvHvynaKE'}]}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0:22:06.223171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0468, FOpts: ), FPort: e0, FRMPayload: 03d5, MIC: f29da284)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0:22:06.223171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0:22:06.223171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9fc02a04)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0:22:06.223171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094a, Identifier = 03, JSON = {'txpk': {'imme': False, 'tmst': 1504239539, 'rfch': 0, 'powe': 21, 'ipol': True, 'datr': 'SF8BW500', 'freq': 923.3, 'modu': 'LORA', 'codr': '4/5', 'prea': 8, 'ncrc': True, 'size': 255, 'data': 'YO++rd4Aaqfg+u/k7o3e3M1/R2iPM98q+wPcjIirV6i+2QtKIst261rqubzpfLnTCXl28jwtRIRdKjS6ATv/OZVnYGniMkSEnbiOJyjDsYmctmqNrMZObsxh+PWJSAP7Nq4410ZZ8BfI3ZhY6bjVBq9Ll0pHdbxHoP4KMKb+ZlSWoqBdV6knXEFUBEZEa4U7+H/vRbwae458y/JdJEu4Hl5ZB3O2HLRm+gUhwaE4HsWP4npHh+TJW1JjRsDyGLsRSOGXfPeRysMJw1RwQsvETi2gFoXaF2V3GPVFrpb/oJddabP4bJ78QAy+RhFpbh+iPXlbTu2RuQilyJ2fwCo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0:22:06.223171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0:22:06.223171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02 094a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0:22:11.040356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0:22:11.040356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160c, Identifier = 00, JSON = {'rxpk': [{'tmst': 1507082156, 'chan': 3, 'rfch': 0, 'freq': 902.9, 'stat': 1, 'modu': 'LORA', 'datr': 'SF8BW125', 'codr': '4/5', 'lsnr': 10.3, 'rssi': -49, 'size': 15, 'data': 'QO++rd6AaQTgbm6jmGs1'}]}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0:22:11.040356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0469, FOpts: ), FPort: e0, FRMPayload: 03d6, MIC: a3986b35)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0:22:11.040356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0:22:11.040356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f25f84ac)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0:22:11.040356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32ad, Identifier = 03, JSON = {'txpk': {'imme': False, 'tmst': 1509082156, 'rfch': 0, 'powe': 21, 'ipol': True, 'datr': 'SF8BW500', 'freq': 923.3, 'modu': 'LORA', 'codr': '4/5', 'prea': 8, 'ncrc': True, 'size': 255, 'data': 'YO++rd4Aa6fg3S8IfmVU8MF0pgVTch+MM9hpTkqDkZ2NXKbuMwUje0v91KZTHylIpPHFLIz/HeKz54kjgjbSHBgzPT42gWls3mcDOHOLtJ6NajixNKA8YAWTYZ+K4AVzBiV1ycECrlNTy351O0FsDXXXQ7cMXI6bWVOpdMKOyxC/NolPoMcHWhw2uRznbjxSOWYopwBfboEtiepLKpt2b8p5Lxiw+ay0r5Yi3Cz056ZDWGdIU+F6YVflr5bW/N3TIceSarQkVDBP5WmDJJQ0BgilPOZxJ3fZQao9vBHl7e3mgD7znoibwUQxkOEKOU+S4gjJuyQ93AICus3yX4S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0:22:11.040356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0:22:11.040356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32ad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0:22:12.894061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8072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0:22:12.894061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8072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0:22:15.894813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0:22:15.894813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160d, Identifier = 00, JSON = {'rxpk': [{'tmst': 1511924747, 'chan': 7, 'rfch': 1, 'freq': 903.7, 'stat': 1, 'modu': 'LORA', 'datr': 'SF8BW125', 'codr': '4/5', 'lsnr': 10.0, 'rssi': -50, 'size': 15, 'data': 'QO++rd6AagTgJVXSTDAw'}]}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0:22:15.894813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046a, FOpts: ), FPort: e0, FRMPayload: 03d7, MIC: d24c3030)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0:22:15.894813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0:22:15.894813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71c4533f)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0:22:15.894813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b32a, Identifier = 03, JSON = {'txpk': {'imme': False, 'tmst': 1513924747, 'rfch': 0, 'powe': 21, 'ipol': True, 'datr': 'SF8BW500', 'freq': 923.3, 'modu': 'LORA', 'codr': '4/5', 'prea': 8, 'ncrc': True, 'size': 255, 'data': 'YO++rd4AbKfgvFIlXMEHzqKgA+AKKqXfZWbJ1NXJytQhsuPVF43WSfet84RSY0orc2o+hU3HGkIGZtD1oRxjJm/btJKH3mZeoahCQJzz+qUWWxqDPrcLc8ECtbHlDReqEgrvX9J8zBvFa4VwFAefmEV4VMqJuKhWmKXFx0I5FIGT2pVvVNMnj0kq7p1SFLJkjOACNlF62pfGKlcTrR1Br9e1TVZ8K2v40xvGxIf35FXokfKiKU0Q4gNyV4F12FCjx6OlQ4KbUwSdu8yEnl6w9E4Al6Nj+wPA3gnhG8245gyug7rwI72DqBSt7StN+kxUhVNLh+9qbgWvOuVxxFM/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0:22:15.894813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0:22:15.894813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b32a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0:22:20.723149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0:22:20.725167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160e, Identifier = 00, JSON = {'rxpk': [{'tmst': 1516767323, 'chan': 0, 'rfch': 0, 'freq': 902.3, 'stat': 1, 'modu': 'LORA', 'datr': 'SF8BW125', 'codr': '4/5', 'lsnr': 10.3, 'rssi': -51, 'size': 15, 'data': 'QO++rd6AawTggqOSFs4L'}]}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0:22:20.725167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046b, FOpts: ), FPort: e0, FRMPayload: 03d8, MIC: 9216ce0b)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0:22:20.725167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0:22:20.725167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1ed75df8)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0:22:20.725167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a082, Identifier = 03, JSON = {'txpk': {'imme': False, 'tmst': 1518767323, 'rfch': 0, 'powe': 21, 'ipol': True, 'datr': 'SF8BW500', 'freq': 923.3, 'modu': 'LORA', 'codr': '4/5', 'prea': 8, 'ncrc': True, 'size': 255, 'data': 'YO++rd4AbafgA0z8H9FebXDhY6mIvBCLpIj1kfcI7+zpG8v8fZp0UUOtizfzZtnC1b5qVW7S4q8EcNY8fc+EYDfX5jQxmLhqNV+Lhien91FZGk9L9iNkctoifzig6mXyDj+GjSUpJuMd5C70lmQZIySf1QYQCxuweKcevCRq1O3BzuKXtUAtrnmolPT73GcsqRlzNU3FMOlqQfyvvM+ZnaLaVlWaMO6fyCiB6JS3TKLDPU+3wrnpGWcFYo0CrsFV1pzL/sDzsVUtGQ3sLZ8ogtJe4s3aV18YBqmO2W7sn2MMQCDqabn0mk86YZKgRck52p/Cgq8CokdXVvQe1134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0:22:20.725167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0:22:20.725167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a082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0:22:22.976361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dd0c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0:22:22.976361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dd0c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0:22:25.654460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02 160f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0:22:25.654460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160f, Identifier = 00, JSON = {'rxpk': [{'tmst': 1521650571, 'chan': 1, 'rfch': 0, 'freq': 902.5, 'stat': 1, 'modu': 'LORA', 'datr': 'SF8BW125', 'codr': '4/5', 'lsnr': 10.8, 'rssi': -49, 'size': 15, 'data': 'QO++rd6AbATgS6DbtZYR'}]}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0:22:25.654460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046c, FOpts: ), FPort: e0, FRMPayload: 03d9, MIC: dbb59611)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0:22:25.654460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0:22:25.654460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e9eec70b)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0:22:25.654460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de8c, Identifier = 03, JSON = {'txpk': {'imme': False, 'tmst': 1523650571, 'rfch': 0, 'powe': 21, 'ipol': True, 'datr': 'SF8BW500', 'freq': 923.3, 'modu': 'LORA', 'codr': '4/5', 'prea': 8, 'ncrc': True, 'size': 255, 'data': 'YO++rd4AbqfguZFvHbrQkPos/ZwsaFr/rSkB7IbMkw8DZfXgrT1Z0+DrUIY96Fo2j3QoiFhxOSsHZWgrWk/RbhjiPAXOu+qN0t38qcGBGbr0Y85zm3I5tUpRTn133Rmq79AX/mc3zxsBa9IcLaGzTZsH5COy1xwI1Ziqkw+3AIhmvKahwu/K4z++ONsZGrOtn2j+JXLb9Gm+s2mjBiQcwNrBrJVvrdV0z22iSNA2xRlnqtZvhmVsGMYqkcc/8Hc8Ww19Hcv/xFVwd2xbim+pEoe1BIN4vm9jeksPbM68x8FmWRVJFILnzEZ02nOP4nhQgBMp9lXvkYoqxBfp7sc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0:22:25.654460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0:22:25.654460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de8c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0:22:30.505471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0:22:30.505471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1611, Identifier = 00, JSON = {'rxpk': [{'tmst': 1526493219, 'chan': 4, 'rfch': 1, 'freq': 903.1, 'stat': 1, 'modu': 'LORA', 'datr': 'SF8BW125', 'codr': '4/5', 'lsnr': 10.5, 'rssi': -49, 'size': 15, 'data': 'QO++rd6AbQTgOFmpi/Jm'}]}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0:22:30.505471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046d, FOpts: ), FPort: e0, FRMPayload: 03da, MIC: a98bf266)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0:22:30.505471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0:22:30.505471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a76f,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f5cac5d9)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0:22:30.505471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fbd4, Identifier = 03, JSON = {'txpk': {'imme': False, 'tmst': 1528493219, 'rfch': 0, 'powe': 21, 'ipol': True, 'datr': 'SF8BW500', 'freq': 923.3, 'modu': 'LORA', 'codr': '4/5', 'prea': 8, 'ncrc': True, 'size': 255, 'data': 'YO++rd4Ab6fgnsPEM3m/R/NdhnWDrzzy1HOvoGSpuKQfClePNE9pep9D5ZXUAYREcqykCBHU9kleXeXPbveTNI3TerC274UdnZfisDPMuadh2bmVxo+0oNaa8nvqAlRpBjKdthttwWOjvkFT0i3YHyCXSNh/2TbibCUj/hEzyOW2EsGejxCBigMemWc0U443ANxzjqnOoXsTcEuARhnrxPvMymYEFQjLo/nDFlPXrCcPg0TOpd+b7XSOoC7pfVh5ZGXwpkqhecPH/AxjniUbXs0FN0NGEBIzK9pla1zivlkRwqNwTPTvxQwB8IbaEuZa1pscc/hMrl6LO6n1ysX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0:22:30.505471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0:22:30.505471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fbd4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0:22:33.183511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9c42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0:22:33.183511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9c42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0:22:35.344891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0:22:35.346923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1612, Identifier = 00, JSON = {'rxpk': [{'tmst': 1531335801, 'chan': 3, 'rfch': 0, 'freq': 902.9, 'stat': 1, 'modu': 'LORA', 'datr': 'SF8BW125', 'codr': '4/5', 'lsnr': 10.0, 'rssi': -47, 'size': 15, 'data': 'QO++rd6AbgTgcMSPXIn5'}]}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0:22:35.346923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046e, FOpts: ), FPort: e0, FRMPayload: 03db, MIC: 8f5c89f9)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0:22:35.346923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0:22:35.346923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3b9d5e52)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0:22:35.346923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09dd, Identifier = 03, JSON = {'txpk': {'imme': False, 'tmst': 1533335801, 'rfch': 0, 'powe': 21, 'ipol': True, 'datr': 'SF8BW500', 'freq': 923.3, 'modu': 'LORA', 'codr': '4/5', 'prea': 8, 'ncrc': True, 'size': 255, 'data': 'YO++rd4AcKfgkOubflfLhC6NosPDkybknGn2GOi2JaLBInTFoVt2jI2hRQuib5waXKfjXUaX8yKR9gc6/hfO9yYO9zNClM2WGtPh+fy3fZpg2+haAvgF8GvV+w2qrdR9D8ie4+MCfHh0fOlaTJQEEZFibNNCue2G3H3IoJj8jeLiLaQtYS8yFUMPics9MYI/w2K+5iEOyhYIWryLsD6E9c07k4aldTc4aaerwaLKvYsMSwP4lN7owNSUdeO5WIUoBvv5eR3M0/u/b/QnuGQ60fUPB72OFUKVHsQZgDqtcEy2XS9K7j7+BmdROerubGohH0ckA5ila9Uty8Y7nV5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0:22:35.346923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0:22:35.346923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09dd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0:22:40.149472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0:22:40.151605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1613, Identifier = 00, JSON = {'rxpk': [{'tmst': 1536178386, 'chan': 6, 'rfch': 1, 'freq': 903.3, 'stat': 1, 'modu': 'LORA', 'datr': 'SF8BW125', 'codr': '4/5', 'lsnr': 7.3, 'rssi': -49, 'size': 15, 'data': 'QO++rd6AbwTgiTWnOLPG'}]}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0:22:40.151605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046f, FOpts: ), FPort: e0, FRMPayload: 03dc, MIC: a738b3c6)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0:22:40.151605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0:22:40.151605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53e6e9a7)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0:22:40.151605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f9b2, Identifier = 03, JSON = {'txpk': {'imme': False, 'tmst': 1538178386, 'rfch': 0, 'powe': 21, 'ipol': True, 'datr': 'SF8BW500', 'freq': 923.3, 'modu': 'LORA', 'codr': '4/5', 'prea': 8, 'ncrc': True, 'size': 255, 'data': 'YO++rd4AcafgfJGf5lE7ssJMyk8Kg6eUt4/IkJboZ95pYmQhCQUKsvAQjklYA9UfCoz9CoG2yM+CAvwifkBwV2/JFPfivhc+taEzQI155gLDi68B9yjcpALNHh/fc1sU32PX1TV/H6ZFG1wKgZ8T5ts7DtGUIXopN15vmf/2UFjE1OcTScqnCTkwy448GgvLPZQ0yohgUkIl6V8fW/MnPKBRksrABP9921+c72A2KEYUyaKQqPutTS7AMVZT2lqSej4pbN7689thc2tYGv3Z/ip/OZROcgY7kDZP1IZF7GRji3onT7ShWHHXO89jer+FIJfRq/REqF0QBrdT5um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0:22:40.151605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0:22:40.151605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f9b2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0:22:43.218936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3faa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0:22:43.218936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3faa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0:22:45.000533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0:22:45.000533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1614, Identifier = 00, JSON = {'rxpk': [{'tmst': 1541021035, 'chan': 2, 'rfch': 0, 'freq': 902.7, 'stat': 1, 'modu': 'LORA', 'datr': 'SF8BW125', 'codr': '4/5', 'lsnr': 7.8, 'rssi': -49, 'size': 15, 'data': 'QO++rd6AcATgSlqt/NFN'}]}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0:22:45.000533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0470, FOpts: ), FPort: e0, FRMPayload: 03dd, MIC: adfcd14d)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0:22:45.000533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0:22:45.000533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f1ae13e0)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0:22:45.000533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b4a0, Identifier = 03, JSON = {'txpk': {'imme': False, 'tmst': 1543021035, 'rfch': 0, 'powe': 21, 'ipol': True, 'datr': 'SF8BW500', 'freq': 923.3, 'modu': 'LORA', 'codr': '4/5', 'prea': 8, 'ncrc': True, 'size': 255, 'data': 'YO++rd4AcqfgE/byKcS3FAK+yBf7re+XqsvK+4PVAkNLsFtRIIDxeH5d+8DElM+Glm3CvNdCApwTgnDqw5wTdf/j6ZBfKCVmZbdoMtyQLU12wRKtNUS7X7N6saeEAFy13aAPnZKP10nmuxyszafThFMUErP0T2LunemeHrHbH/wq35vRCOvopH6hbE/Rj4EubzlRK0y8FdHhFh/HdIeQq1HkxJotBLT1IAsBGfh2Z/dHzNyOKBWJa3O/yw+5EtZ10ahzCvb13k3Js4dyPAYBenfJW9W+Yq0ktX67aPmfn9owVt43zIxnbVrmDwW06HWh45RMhdZqMBexaNDxrhP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0:22:45.000533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0:22:45.000533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b4a0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0:22:49.825511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0:22:49.825511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1615, Identifier = 00, JSON = {'rxpk': [{'tmst': 1545863667, 'chan': 0, 'rfch': 0, 'freq': 902.3, 'stat': 1, 'modu': 'LORA', 'datr': 'SF8BW125', 'codr': '4/5', 'lsnr': 10.3, 'rssi': -50, 'size': 15, 'data': 'QO++rd6AcQTgepsy4GCY'}]}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0:22:49.825511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0471, FOpts: ), FPort: e0, FRMPayload: 03de, MIC: 32e06098)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0:22:49.825511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0:22:49.825511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13506c5e)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0:22:49.825511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fc7a, Identifier = 03, JSON = {'txpk': {'imme': False, 'tmst': 1547863667, 'rfch': 0, 'powe': 21, 'ipol': True, 'datr': 'SF8BW500', 'freq': 923.3, 'modu': 'LORA', 'codr': '4/5', 'prea': 8, 'ncrc': True, 'size': 255, 'data': 'YO++rd4Ac6fgPvIQocI7S702aFobOXFoAfL+EMIWYEL/Vb5b7V0Fltw4aIEdDmrnS6PQm1SsCeUQhX00uyRtRfeKJ/tur0ntQvuaThZN2hC8Vn3XTn1sbRTRmB/PCfjaQ+zFZUzryNGMx0ZmHCo5lQFwIPrVPbhEmpRGDoGOnDj05fKHtvaABgOW+ECOgqymFw+lfiLGZ0AbqD6W4Gt3x0QE/CqNNRd2PU3Ws1Q8UULK3ZCyrwtEakOfXMCp5eTckUiX14j+yYNT2paOiQuyMk5g8kO/3cDPBpE0hcr4UcDYu1euHsEJklo/PfRe1HqY1d8orn+6rAgGGsQTUGx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0:22:49.825511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0:22:49.825511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fc7a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0:22:53.325772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b560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0:22:53.325772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b560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0:22:54.738308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0:22:54.738308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1616, Identifier = 00, JSON = {'rxpk': [{'tmst': 1550706458, 'chan': 5, 'rfch': 1, 'freq': 903.5, 'stat': 1, 'modu': 'LORA', 'datr': 'SF8BW125', 'codr': '4/5', 'lsnr': 11.3, 'rssi': -49, 'size': 15, 'data': 'QO++rd6AcgTgiKAeyXIe'}]}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0:22:54.738308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0472, FOpts: ), FPort: e0, FRMPayload: 03df, MIC: 1ec9721e)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0:22:54.738308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0:22:54.738308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b54b4e30)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0:22:54.738308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cc78, Identifier = 03, JSON = {'txpk': {'imme': False, 'tmst': 1552706458, 'rfch': 0, 'powe': 21, 'ipol': True, 'datr': 'SF8BW500', 'freq': 923.3, 'modu': 'LORA', 'codr': '4/5', 'prea': 8, 'ncrc': True, 'size': 255, 'data': 'YO++rd4AdKfgUfEt+wd87ocBmeeYy31J5upM3LY+gXydIKmtQhlbyCbd88af7IzJabwJuZaInZ7suaKFzrWQslPPbbk4jURGeM4105C1jYIQfjEVoFkQ08/zUQphFmRp8+gROA/51zBAE01JWt/ZZQpJ4Y0jcm+Am76NAldDPi4BGbCLJYDCrQAp8rpglMJRvln1s2AKmohjhonSie7hzzxOy+ovss25VVQ6rBnDIanzQdXOXYUvDGjnNjQTcLR4PXIBAqQ1/PuXqj/Abt6XdeRHBCyy3ToKL2gAAqZVWMgvW2hQ61HMac9ObhWCj0aKe/NfghrNACXbIue1S04w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0:22:54.738308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0:22:54.738308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cc78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0:22:59.554344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0:22:59.556393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1617, Identifier = 00, JSON = {'rxpk': [{'tmst': 1555549066, 'chan': 7, 'rfch': 1, 'freq': 903.7, 'stat': 1, 'modu': 'LORA', 'datr': 'SF8BW125', 'codr': '4/5', 'lsnr': 11.0, 'rssi': -51, 'size': 15, 'data': 'QO++rd6AcwTgnEl8mrqX'}], 'stat': {'time': '2021-08-03 21:07:48 GMT', 'rxnb': 6, 'rxok': 6, 'rxfw': 6, 'ackr': 85.7, 'dwnb': 6, 'txnb': 6}}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0:22:59.556393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0473, FOpts: ), FPort: e0, FRMPayload: 03e0, MIC: 7c9aba97)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0:22:59.556393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0:22:59.556393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90da7a1b)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0:22:59.556393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23c0, Identifier = 03, JSON = {'txpk': {'imme': False, 'tmst': 1557549066, 'rfch': 0, 'powe': 21, 'ipol': True, 'datr': 'SF8BW500', 'freq': 923.3, 'modu': 'LORA', 'codr': '4/5', 'prea': 8, 'ncrc': True, 'size': 255, 'data': 'YO++rd4AdafgYiI5bW5GvivQkyPA1e4xnRAqm6ooK+5bXDOnqoiuwF3Wp1MOC66aTcBY+CsQTGAWPxcVNIllU3fWb8yWB4/ibMslggk9jXD/Uo/14Jwz72E5D7+FJBPtqvpV2mWBia7WGzIGqFVFu8rDoD0eyhS/FijvaVGEoBuON2Pup6Z6yxuHWMFMc/AD4OazD0H/xnXpIsquERkU6U17kTl7nSMYNhtPvuDVUevBhjLVh3TH6FA1j5Y465DHxRRuw7nH+33+aAU0Aw8baMyl5fTxSFU56UIVVIIgMgSJ7oi6WnqM+FCUpMSsIyv8ZXpxnRXDg7WqW7mQ2no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0:22:59.556393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0:22:59.556393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23c0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0:23:01.373592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Cannot unpack the message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0:23:03.459869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ebd7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0:23:03.459869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ebd7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0:23:04.472241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0:23:04.472241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1619, Identifier = 00, JSON = {'rxpk': [{'tmst': 1560432121, 'chan': 1, 'rfch': 0, 'freq': 902.5, 'stat': 1, 'modu': 'LORA', 'datr': 'SF8BW125', 'codr': '4/5', 'lsnr': 10.3, 'rssi': -49, 'size': 15, 'data': 'QO++rd6AdATggKZ438W8'}]}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0:23:04.472241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0474, FOpts: ), FPort: e0, FRMPayload: 03e1, MIC: 78dfc5bc)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0:23:04.472241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0:23:04.472241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0684df00)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0:23:04.472241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b3e5, Identifier = 03, JSON = {'txpk': {'imme': False, 'tmst': 1562432121, 'rfch': 0, 'powe': 21, 'ipol': True, 'datr': 'SF8BW500', 'freq': 923.3, 'modu': 'LORA', 'codr': '4/5', 'prea': 8, 'ncrc': True, 'size': 255, 'data': 'YO++rd4AdqfgPb+qH7WLBCE0uO5HFARzLx9QF0bURH5176b4gZwGNzxGBxDUudskG2htkpRBCNUCAl6xrrfO0bhW+JDInOBJu3wZ871KtiBqTrXUD1n/F0wLXkFZS6Y4bIRdCAnHl4O1JU+np+Wmx96xH6cJSV+UUZHm438p4rFACIZgFYs7HBkDJbC0KFOBWcpVUqlXbDlMuAt+SAovi4dkXkYFE8/+OVJSg5cgwFlpBll5N68lAf83ZDddxPV4uI+XKQg7nMM8Qdzt/EWk2rIZ973PJIJpl259k/Zho9BMiKoykjUL+X8QHnJFY4LYy5s68wCwbruxroYGhN8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0:23:04.472241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0:23:04.472241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b3e5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0:23:09.265923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0:23:09.267984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161a, Identifier = 00, JSON = {'rxpk': [{'tmst': 1565274795, 'chan': 5, 'rfch': 1, 'freq': 903.5, 'stat': 1, 'modu': 'LORA', 'datr': 'SF8BW125', 'codr': '4/5', 'lsnr': 10.8, 'rssi': -47, 'size': 15, 'data': 'QO++rd6AdQTgvteqniVC'}]}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0:23:09.267984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0475, FOpts: ), FPort: e0, FRMPayload: 03e2, MIC: aa9e2542)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0:23:09.267984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0:23:09.267984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2d8bfbf3)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0:23:09.267984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7ce7, Identifier = 03, JSON = {'txpk': {'imme': False, 'tmst': 1567274795, 'rfch': 0, 'powe': 21, 'ipol': True, 'datr': 'SF8BW500', 'freq': 923.3, 'modu': 'LORA', 'codr': '4/5', 'prea': 8, 'ncrc': True, 'size': 255, 'data': 'YO++rd4Ad6fgMmunTaGaM+fP2H5RdUIDgvYVdM9fiMcMMKvgktTD+f5k1ReNlpucJ/R9+lzIncyy2YELUHfPEU/iggVhVI9KKYRiAugjM6tUes0CWsTiPS/+LUIp+4pZN1uwRryzv3aPnpkSfUxg3PdzjvdwJbxC8WCc6fTZuKP+bdMqDzlV3CCNzTafKi7Dm3o+e7P1WLcxHGOXRKhXh7QOVgqQZ5UwTDAcyvpTgCLBAKWJolWWgOQcLVV95YSuIMd/5xnbgW+MabZJBnzT9nD1lZJc3w6XBMrKyXb7oHUonYs3ZaueXAHdhefDsbTfykwydqOzTl9F6ncti/v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0:23:09.267984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0:23:09.267984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7ce7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0:23:13.600062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d836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0:23:13.600062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d836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0:23:14.113497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0:23:14.115544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161b, Identifier = 00, JSON = {'rxpk': [{'tmst': 1570117371, 'chan': 7, 'rfch': 1, 'freq': 903.7, 'stat': 1, 'modu': 'LORA', 'datr': 'SF8BW125', 'codr': '4/5', 'lsnr': 10.8, 'rssi': -50, 'size': 15, 'data': 'QO++rd6AdgTgVZ6X+hsN'}]}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0:23:14.115544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0476, FOpts: ), FPort: e0, FRMPayload: 03e3, MIC: 97fa1b0d)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0:23:14.115544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0:23:14.115544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fca5bfbb)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0:23:14.115544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bcb4, Identifier = 03, JSON = {'txpk': {'imme': False, 'tmst': 1572117371, 'rfch': 0, 'powe': 21, 'ipol': True, 'datr': 'SF8BW500', 'freq': 923.3, 'modu': 'LORA', 'codr': '4/5', 'prea': 8, 'ncrc': True, 'size': 255, 'data': 'YO++rd4AeKfg9HXVZiCTv/wKYPNk9WqnlQLwPiYNdkZbvxbUOfEcbD3837t+Y6ubpU6nb8xtfTt+yrOEbw0I8oOF1yIEmLMAyHFRfCORu5gdrAxj1pWBnU8hXtYcpS/+w1GYtP0qFuGx+Fkio+v+0E0VW+7+Ihu1H4WixsHZBL/WxoOkvyQKUdWGyNGQQR6uHc+lNTONfEBTBdnWOn89ks675iDeIdS2JTBRHxAgqujAqMEjBeBM35LfZGP319UhYmNnkQyciEJ/RQykTAUlV5CvrQOUfgnL3STanTKV3d7WxVfAgpT2reobfNUTqE+7/5gITvxCip8TpNH8pb+7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0:23:14.115544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0:23:14.115544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bcb4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0:23:18.931619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0:23:18.933661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161c, Identifier = 00, JSON = {'rxpk': [{'tmst': 1574960004, 'chan': 0, 'rfch': 0, 'freq': 902.3, 'stat': 1, 'modu': 'LORA', 'datr': 'SF8BW125', 'codr': '4/5', 'lsnr': 10.0, 'rssi': -51, 'size': 15, 'data': 'QO++rd6AdwTgFfUtSGIC'}]}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0:23:18.933661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0477, FOpts: ), FPort: e0, FRMPayload: 03e4, MIC: 2d486202)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0:23:18.933661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0:23:18.933661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da6b55da)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0:23:18.933661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d553, Identifier = 03, JSON = {'txpk': {'imme': False, 'tmst': 1576960004, 'rfch': 0, 'powe': 21, 'ipol': True, 'datr': 'SF8BW500', 'freq': 923.3, 'modu': 'LORA', 'codr': '4/5', 'prea': 8, 'ncrc': True, 'size': 255, 'data': 'YO++rd4Aeafg4az+KOAKN7nKz/2Iyba3TEDUDy2meBG08aytiF7pkktkOt7wErg5jeX0hRk4MKhShcPydJGj2sfk316BhHo+6olP1Q5JfoqFfD5EhwC1VzDf569KJazG5wqDjf1VTw2Hx2cEiEbolp4lJRX0VpmTYpueArxbFAS9kGn2o9aMFG8U+iVdlNfp0CVtJp/fnZGmT2TBJ72Srn2nEIfgPpTSNATIQRKBBxr1LpdTmfO2Xjlw77ZpwXzLahF8wKF0GbX7sJ5NeMo0m5t1qv1F3R/6h6FJ7tCVE0kgu1y0g6CTjKTa15PYlvBto59ZNDhybKi715zaa1X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0:23:18.933661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0:23:18.933661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d553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0:23:23.720621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ee7d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0:23:23.720621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ee7d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0:23:23.840656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0:23:23.840656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161d, Identifier = 00, JSON = {'rxpk': [{'tmst': 1579802797, 'chan': 3, 'rfch': 0, 'freq': 902.9, 'stat': 1, 'modu': 'LORA', 'datr': 'SF8BW125', 'codr': '4/5', 'lsnr': 10.0, 'rssi': -49, 'size': 15, 'data': 'QO++rd6AeATgVb2+hBS7'}]}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0:23:23.840656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0478, FOpts: ), FPort: e0, FRMPayload: 03e5, MIC: be8414bb)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0:23:23.840656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0:23:23.840656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e5febe29)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0:23:23.840656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0ab2, Identifier = 03, JSON = {'txpk': {'imme': False, 'tmst': 1581802797, 'rfch': 0, 'powe': 21, 'ipol': True, 'datr': 'SF8BW500', 'freq': 923.3, 'modu': 'LORA', 'codr': '4/5', 'prea': 8, 'ncrc': True, 'size': 255, 'data': 'YO++rd4Aeqfgs8+nqTUZgzs/SmxVz2kWSChM3AMVevgawIxh8yu1z8Qr07oWeywRfYseU/g9ATGKhYjtm0NRluuQdRAQd+ssLdW7KqtfkbjqOqsW+dIyG0cKDQlGv2i+n2l/QUhhdf6TwSlDARfY2ouRFDktdibKapFQYGUqPIHwm3V13eh1U1ME6f7EGj68EWo+3MYWll1XY6OeT0wZuaQTZbZ6Y/bPtbinewxv8WbYZG52qhhLid7wF0sDkzhkjVLaE/9Pe8EjMFw20eKpZRUR9S7CsbFT4y/Y3nPCr3meytP8NS/FkSHfYVq4U4v5fFHUXbOZ+/hCN67l/r4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0:23:23.840656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0:23:23.840656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0ab2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0:23:28.685564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02 161e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0:23:28.685564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161e, Identifier = 00, JSON = {'rxpk': [{'tmst': 1584645397, 'chan': 2, 'rfch': 0, 'freq': 902.7, 'stat': 1, 'modu': 'LORA', 'datr': 'SF8BW125', 'codr': '4/5', 'lsnr': 7.0, 'rssi': -49, 'size': 15, 'data': 'QO++rd6AeQTgaj+f4jIq'}]}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0:23:28.685564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0479, FOpts: ), FPort: e0, FRMPayload: 03e6, MIC: 9fe2322a)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0:23:28.685564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0:23:28.685564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bc145331)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0:23:28.685564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d0ba, Identifier = 03, JSON = {'txpk': {'imme': False, 'tmst': 1586645397, 'rfch': 0, 'powe': 21, 'ipol': True, 'datr': 'SF8BW500', 'freq': 923.3, 'modu': 'LORA', 'codr': '4/5', 'prea': 8, 'ncrc': True, 'size': 255, 'data': 'YO++rd4Ae6fgwn+N90WQzKi68TC8da9aoB0gqNInafASywCMuQVOoIAWOPz2h+7t44nz7msqOX8HhoygHpL6Xk0kLOs012V/5N5eWPvgQDOfral6IWax/Un/NRiMcDp/WEZLc9cS+ayqjIp2atHAc1vse8PWpWtOz5CmpYYMKkWi2sJPsFiE9L3sfN72QaAVL2iqgq70SI8cdMalibte9j/tPlnHyaArR5Jb8E96YzHLmH5yWQQHli9LcJMep+RpmfQhETiBsgk0Mpst4QB5iLqMuj7WZ/7niaIuR5d0gRdgz4vmb2HhNkXkA4PhhDZgty9XqkVBiZUCipy8FFM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0:23:28.685564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0:23:28.685564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d0ba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0:23:33.475248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0:23:33.477296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1620, Identifier = 00, JSON = {'rxpk': [{'tmst': 1589487984, 'chan': 4, 'rfch': 1, 'freq': 903.1, 'stat': 1, 'modu': 'LORA', 'datr': 'SF8BW125', 'codr': '4/5', 'lsnr': 11.8, 'rssi': -49, 'size': 15, 'data': 'QO++rd6AegTgV4ZZLVg4'}]}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0:23:33.477296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047a, FOpts: ), FPort: e0, FRMPayload: 03e7, MIC: 592d5838)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0:23:33.477296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0:23:33.477296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00df5a61)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0:23:33.477296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f303, Identifier = 03, JSON = {'txpk': {'imme': False, 'tmst': 1591487984, 'rfch': 0, 'powe': 21, 'ipol': True, 'datr': 'SF8BW500', 'freq': 923.3, 'modu': 'LORA', 'codr': '4/5', 'prea': 8, 'ncrc': True, 'size': 255, 'data': 'YO++rd4AfKfg4mNwju99ffggsawEbPw0+x/VpxiKQdtd8SOWuQmcXRHw46yyGM59xRq8g3mMUwsy0l7FjVCcugT/zDCXk6vuRJyHk0mFBqtFgIfKHkwOnieOeDSd2GA17Fif1DafZ50QiNpd96Fv3u7TzmsMM13+mS7/YQN4wZEYpqw7FURl0Mtd9/MtRTfvMHCUOKj4EoBqF97I5VihDS2aP+gnItTiHxccSYbhU1ow8h0/Rwk21xvbES2saEEmTdxsxAY5m7dmGTwBB2ob/TbdFLsI4Ip/6QH46Wo5+o9sMF159LlV6bOnRVEvGBoPCs6hzqL/Z3+QHZQA31p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0:23:33.477296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0:23:33.477296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f303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0:23:33.895379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1b0f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0:23:33.895379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1b0f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0:23:38.318774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0:23:38.318774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1621, Identifier = 00, JSON = {'rxpk': [{'tmst': 1594330535, 'chan': 6, 'rfch': 1, 'freq': 903.3, 'stat': 1, 'modu': 'LORA', 'datr': 'SF8BW125', 'codr': '4/5', 'lsnr': 7.8, 'rssi': -47, 'size': 15, 'data': 'QO++rd6AewTgaQ2t8XTI'}]}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0:23:38.318774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047b, FOpts: ), FPort: e0, FRMPayload: 03e8, MIC: adf174c8)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0:23:38.318774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0:23:38.318774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81be6204)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0:23:38.318774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bc21, Identifier = 03, JSON = {'txpk': {'imme': False, 'tmst': 1596330535, 'rfch': 0, 'powe': 21, 'ipol': True, 'datr': 'SF8BW500', 'freq': 923.3, 'modu': 'LORA', 'codr': '4/5', 'prea': 8, 'ncrc': True, 'size': 255, 'data': 'YO++rd4Afafg3YXWnja+RjUYVCvIV3j496re7GpLfF7bls3u7uuc8iza0+rxyQA/zMbJWDmiwJFS5qJ3PteVcCtPNMUGPWa+cvtQA2TIvE29P0OaZPWhKLG0dYcbCfmsOwK2d2B68H4iWj8we3DdZ1+TaT50gkvfGfU9YWdxD7vzLVu8r/RUcDQYkI/pY4kMXhcmom0Hum5JyPhQRzhYWGzMxka+xss3Rkpyfhx4XOsHhGXYaTpMdMwNU7ke8a6GMW7uADhe5sUxkZUaHx5KqYZIFg6Nq0v/0aqWpSb37nc9GhDgshnXsD+mFDoUzg5lJF/NFMKuegDDUtCBvmI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0:23:38.318774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0:23:38.324676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bc21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0:23:43.174925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0:23:43.176945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1622, Identifier = 00, JSON = {'rxpk': [{'tmst': 1599213654, 'chan': 2, 'rfch': 0, 'freq': 902.7, 'stat': 1, 'modu': 'LORA', 'datr': 'SF8BW125', 'codr': '4/5', 'lsnr': 7.8, 'rssi': -49, 'size': 15, 'data': 'QO++rd6AfATgyRugQO1O'}]}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0:23:43.176945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047c, FOpts: ), FPort: e0, FRMPayload: 03e9, MIC: a040ed4e)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0:23:43.176945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0:23:43.176945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2f2e11ae)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0:23:43.176945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3231, Identifier = 03, JSON = {'txpk': {'imme': False, 'tmst': 1601213654, 'rfch': 0, 'powe': 21, 'ipol': True, 'datr': 'SF8BW500', 'freq': 923.3, 'modu': 'LORA', 'codr': '4/5', 'prea': 8, 'ncrc': True, 'size': 255, 'data': 'YO++rd4Afqfg5c+Ug7iV6lY8nQ2W/Z6DPQzrZSTgTZOEBrDaySUnInQK2sEqWtr2odUkySajCygXeFWaR8l7Wm4uafY6wRN81UxqKPHrTNyCmyHNduUBd04AbznM7gBDotUMlY5P0qaZs2hKHIIthPLjUVrXeCGLPzzpjfjrpHDMV/o0tcr6BkA3QVQIF+v97jG6zK9YFPZ+C4zIfwcQMNqHuMECjfFRTEk8SG32KRuuGWTTDtR14aA9KaLS3Ma91MFymnAALBYynByiBQWSfj7P8ldhy1rkeGf1kcTAokHcgs8DM3y+DiIWil3sjMp4JYvlVJZOSm/W+8wvLhG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0:23:43.176945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0:23:43.176945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3231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0:23:44.007592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ba53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0:23:44.007592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ba53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0:23:48.016666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0:23:48.018751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1623, Identifier = 00, JSON = {'rxpk': [{'tmst': 1604056238, 'chan': 5, 'rfch': 1, 'freq': 903.5, 'stat': 1, 'modu': 'LORA', 'datr': 'SF8BW125', 'codr': '4/5', 'lsnr': 10.8, 'rssi': -49, 'size': 15, 'data': 'QO++rd6AfQTgAi6wwrYY'}]}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0:23:48.018751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047d, FOpts: ), FPort: e0, FRMPayload: 03ea, MIC: b0c2b618)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0:23:48.018751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0:23:48.018751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a77f,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21e10f90)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0:23:48.018751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5424, Identifier = 03, JSON = {'txpk': {'imme': False, 'tmst': 1606056238, 'rfch': 0, 'powe': 21, 'ipol': True, 'datr': 'SF8BW500', 'freq': 923.3, 'modu': 'LORA', 'codr': '4/5', 'prea': 8, 'ncrc': True, 'size': 255, 'data': 'YO++rd4Af6fg17kEnfFpjHU3ILvKa4QwlcU9nHVt4Q0rla6BKlNOlcjoyPeBR6VhFzScIEodYAsD+wM32M3ftvIYxdVdJ8LkotOZXVRqyF3HBa+9d1FAnLZbgzXzjh6jqSf+31ql6ppdpShMlfjMm6EYk562gUN8d8WJHyHHEcUXveraJegBwjyIylx3zP4H2jwVZPCDPVkmYUET/YJ10zq2HUTba9MKaGAuRr/mlb5Vl3fGt6rZDl4JaaJu9/E5tmoM61NUeM7WDH11BOhQyLnLQAYsKXM4cNrqkPuTCcHzXIHHgJ1ybmwXF1UfR8E0os101I/EbS9/Zmwh4Q+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0:23:48.018751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0:23:48.018751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5424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0:23:52.875434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0:23:52.875434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1624, Identifier = 00, JSON = {'rxpk': [{'tmst': 1608898804, 'chan': 0, 'rfch': 0, 'freq': 902.3, 'stat': 1, 'modu': 'LORA', 'datr': 'SF8BW125', 'codr': '4/5', 'lsnr': 9.3, 'rssi': -49, 'size': 15, 'data': 'QO++rd6AfgTgfpawPcqC'}]}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0:23:52.875434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047e, FOpts: ), FPort: e0, FRMPayload: 03eb, MIC: b03dca82)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0:23:52.875434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0:23:52.875434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e618f5bc)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0:23:52.875434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24ef, Identifier = 03, JSON = {'txpk': {'imme': False, 'tmst': 1610898804, 'rfch': 0, 'powe': 21, 'ipol': True, 'datr': 'SF8BW500', 'freq': 923.3, 'modu': 'LORA', 'codr': '4/5', 'prea': 8, 'ncrc': True, 'size': 255, 'data': 'YO++rd4AgKfgEZgSd0uBuIIZtNndGMtwcs/QLACGQJzqlfPlvHxAgLXaqZRnJLtMyqOG/5zD9gyuWOj9bXynobaW4zOTxTw6rjaGbHIdXy1+aA7XUfTdAt6OnAn7N0HmQu0mMpTDafuVRf2gTfSzmV6zZd2lyYn5p7iwiPmhFNtYzltaCPWdcixujeMygBS/MhprB6psAREjDv2bgthbiyOfXWegtMl3F+Vbs3SBZfWcoSxFnZ0MMzk18q3mZ7vF4sotybUWwWAT5QjIpvrEBKH0Br8KubX5cAV96UTuAardlO0s1rhtl3gb78dGiSCj3dV/9BCxOjUmyvDmGPW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0:23:52.875434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0:23:52.875434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24ef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0:23:54.118464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2686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0:23:54.118464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2686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0:23:57.765914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0:23:57.765914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1625, Identifier = 00, JSON = {'rxpk': [{'tmst': 1613741586, 'chan': 7, 'rfch': 1, 'freq': 903.7, 'stat': 1, 'modu': 'LORA', 'datr': 'SF8BW125', 'codr': '4/5', 'lsnr': 11.0, 'rssi': -51, 'size': 15, 'data': 'QO++rd6AfwTg8y2N+d2e'}]}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0:23:57.765914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047f, FOpts: ), FPort: e0, FRMPayload: 03ec, MIC: 8df9dd9e)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0:23:57.765914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0:23:57.765914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4873f588)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0:23:57.765914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648b, Identifier = 03, JSON = {'txpk': {'imme': False, 'tmst': 1615741586, 'rfch': 0, 'powe': 21, 'ipol': True, 'datr': 'SF8BW500', 'freq': 923.3, 'modu': 'LORA', 'codr': '4/5', 'prea': 8, 'ncrc': True, 'size': 255, 'data': 'YO++rd4AgafgVzvVUnfYW2HVPfu1iK6TFc1aLMHis3JWRZoVgsQXdnSQiEmCqgE5ZsMTt6z7U8p6D5yDu6eGWb1nhT30a330iTer+NJ2VjOM4+fUZVluo2Gexfe/Rz1rfBOKJ8tbEGv0sEBjhoyEIDOQVMv41o5ubS5GryGq68DhkxWlyDLbvaBoqAsw9mdvUSE6Smb2DokZxKSpK9nJjdmva3YTP/NLJAKRo6Y9rX7n2szyeZf64sceCoVElMMXQTBMbUVOG1d7Zkyj2I6Q46u5QcNYMYtMN9Ksu7YoMUze/AFWFYbZ80y765XC3D5duVCZuNr1fe6N/oRIc/W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0:23:57.765914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0:23:57.765914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02 648b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0:24:02.579434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0:24:02.579434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1627, Identifier = 00, JSON = {'rxpk': [{'tmst': 1618584186, 'chan': 4, 'rfch': 1, 'freq': 903.1, 'stat': 1, 'modu': 'LORA', 'datr': 'SF8BW125', 'codr': '4/5', 'lsnr': 9.8, 'rssi': -47, 'size': 15, 'data': 'QO++rd6AgATgQLIFoSlW'}]}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0:24:02.579434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0480, FOpts: ), FPort: e0, FRMPayload: 03ed, MIC: 05a12956)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0:24:02.579434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0:24:02.579434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c5e93499)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0:24:02.579434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7bd9, Identifier = 03, JSON = {'txpk': {'imme': False, 'tmst': 1620584186, 'rfch': 0, 'powe': 21, 'ipol': True, 'datr': 'SF8BW500', 'freq': 923.3, 'modu': 'LORA', 'codr': '4/5', 'prea': 8, 'ncrc': True, 'size': 255, 'data': 'YO++rd4Agqfga3dIwKmLq4h6lEbAZt03g/CBaXU8mJtSV4gEhoKI717tUkKF1HrTEPChn2GVFoqSVHRzCHKjfio/2oLMFAiuGqNwp+BF1jv6+1WVSv2wqMXtsHZrDDApwcfvvonQQdZWGataJaICVoynRyzpW2zEGjonTd+ljp9BnCNoumhx9xEZQ39Ye4geyTIZhxecDb0g63q3zXpIArKEdaoUKChpKP3fTLdz5Q/UKcICZmHAbnX+Rw3XlJlD5N6tMLdLV/TbCaEYkMwub6+t0vww3YNTujpXofD9qQkNgy5lUsPAqcx+QtXlbz458KZlo5GVj2gZrUDF6TS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0:24:02.579434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0:24:02.579434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7bd9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0:24:04.247747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ccf7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0:24:04.247747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ccf7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0:24:07.395705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0:24:07.397723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1628, Identifier = 00, JSON = {'rxpk': [{'tmst': 1623426744, 'chan': 6, 'rfch': 1, 'freq': 903.3, 'stat': 1, 'modu': 'LORA', 'datr': 'SF8BW125', 'codr': '4/5', 'lsnr': 7.0, 'rssi': -47, 'size': 15, 'data': 'QO++rd6AgQTg8BOZMfFa'}]}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0:24:07.397723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0481, FOpts: ), FPort: e0, FRMPayload: 03ee, MIC: 9931f15a)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0:24:07.397723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0:24:07.397723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b7645495)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0:24:07.397723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7ada, Identifier = 03, JSON = {'txpk': {'imme': False, 'tmst': 1625426744, 'rfch': 0, 'powe': 21, 'ipol': True, 'datr': 'SF8BW500', 'freq': 923.3, 'modu': 'LORA', 'codr': '4/5', 'prea': 8, 'ncrc': True, 'size': 255, 'data': 'YO++rd4Ag6fgrbGgWcMXECAMDeIbUF7NYv88vCzDxuP7MhkgyUeiExyemssIyl0GMN1HQeEW2WMVVOtMJsOpUGPxOsuh2OlMJe5YGQDXqLLDMGHHzYc6sCtpO4muiBs35d6tOtgmsz7ye+zOqiLEs9sF1WEwFnisdv12NQhB5mUIFiP4wj90QTkKODZym1l2h4v4g+CHFlUtAxVPYKBcuqHVxBAx0gZARzFLGXMJomd4sNagtaJy0ITrIU3AlYm65waT5bpdmCNKcR4QT8ISaew+wzvO2vs+nqR5g1OYClVuiB1DdDnAWGRSBQIqPGCdzC55DW9yCgFd8Se3ZFS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0:24:07.397723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0:24:07.397723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7ada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0:24:12.259591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0:24:12.261657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1629, Identifier = 00, JSON = {'rxpk': [{'tmst': 1628269345, 'chan': 3, 'rfch': 0, 'freq': 902.9, 'stat': 1, 'modu': 'LORA', 'datr': 'SF8BW125', 'codr': '4/5', 'lsnr': 11.8, 'rssi': -49, 'size': 15, 'data': 'QO++rd6AggTgkkHWVka2'}]}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0:24:12.261657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0482, FOpts: ), FPort: e0, FRMPayload: 03ef, MIC: d65646b6)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0:24:12.261657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0:24:12.261657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aa2d0cda)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0:24:12.261657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4dae, Identifier = 03, JSON = {'txpk': {'imme': False, 'tmst': 1630269345, 'rfch': 0, 'powe': 21, 'ipol': True, 'datr': 'SF8BW500', 'freq': 923.3, 'modu': 'LORA', 'codr': '4/5', 'prea': 8, 'ncrc': True, 'size': 255, 'data': 'YO++rd4AhKfgKM4CegEoIaCrdKxLf2UbTQ+b+1HlkkKZ8slxsGI9AaZQy2hAvPFQPwle12bgp9mLmH7v0jNEyxmny3rkUg45x0/PGnUhBS0Zx9d93lwYEJqYSTUFS9pe99bS1TdkUUAdoLPiY0oauV89p82WjYyHDdPeMwCaUe0MOSpxZodN6CPkV1YT1pj4y0x6VQ2hPOcWa8+QjYBSFYXyiLWsoprigG3jl6dmIIgADJQu93h+d09ToTB5YdM2S1+7Bw9hk3y+R6Ygs0UiLL+7ASmLuOYjoajhxDuuefzbNT6sBjVMUsowFImXZMlCBkPxL0xER0jL89KqLQz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0:24:12.261657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0:24:12.261657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4dae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0:24:14.330049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f23e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0:24:14.330049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f23e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0:24:17.067867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0:24:17.069886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162a, Identifier = 00, JSON = {'rxpk': [{'tmst': 1633111921, 'chan': 1, 'rfch': 0, 'freq': 902.5, 'stat': 1, 'modu': 'LORA', 'datr': 'SF8BW125', 'codr': '4/5', 'lsnr': 9.8, 'rssi': -49, 'size': 15, 'data': 'QO++rd6AgwTgEqVp0w1p'}]}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0:24:17.069886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0483, FOpts: ), FPort: e0, FRMPayload: 03f0, MIC: 69d30d69)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0:24:17.069886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0:24:17.069886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0238d659)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0:24:17.069886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0c8a, Identifier = 03, JSON = {'txpk': {'imme': False, 'tmst': 1635111921, 'rfch': 0, 'powe': 21, 'ipol': True, 'datr': 'SF8BW500', 'freq': 923.3, 'modu': 'LORA', 'codr': '4/5', 'prea': 8, 'ncrc': True, 'size': 255, 'data': 'YO++rd4AhafgIu1hM0vrAx5DIgkowXQpaz3itQydS1JnvxE32IkKeJqKGMdjR0XUs95nOJ4fYVW+b2kEt4PDtRAzqojmf/JP67V8xq1o8G0VPwwz0gjfBfYuNTfkOs3ol5PBaCUOLgnLDkjRb67YS5HJ8QFJEE6qc8xzNzujPsWOuMsz810XGLUrQ7KLnwicV66CW4LK0RpottjXazGSBmu2nek1HXCbmxjLuDy/VG0xfLOpASZbhtd5p8RDC5FQBMKrjF/yeecMgmpZZzkKD1fGewUL8rhpbY3sDgmbckMf2sRnGZnt8jBqVndLCKhq5pyzibHpOHkPKF0CONZ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0:24:17.069886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0:24:17.069886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0c8a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0:24:21.957409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0:24:21.959428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162b, Identifier = 00, JSON = {'rxpk': [{'tmst': 1637995035, 'chan': 1, 'rfch': 0, 'freq': 902.5, 'stat': 1, 'modu': 'LORA', 'datr': 'SF8BW125', 'codr': '4/5', 'lsnr': 11.3, 'rssi': -49, 'size': 15, 'data': 'QO++rd6AhATgXBuRHxtQ'}]}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0:24:21.959428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0484, FOpts: ), FPort: e0, FRMPayload: 03f1, MIC: 911f1b50)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0:24:21.959428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0:24:21.959428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b05cdcb4)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0:24:21.959428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350b, Identifier = 03, JSON = {'txpk': {'imme': False, 'tmst': 1639995035, 'rfch': 0, 'powe': 21, 'ipol': True, 'datr': 'SF8BW500', 'freq': 923.3, 'modu': 'LORA', 'codr': '4/5', 'prea': 8, 'ncrc': True, 'size': 255, 'data': 'YO++rd4AhqfgITHAKku8TJGwrLL91uO6SoZNAlrq0krawS9FK3uNj3aasa5r9j+PLWZ5NrtDbAlzlfIP80BIW+9T2Cwa2P+dYr1GSl1ufwyGLB6fLgNpDB6+tnQknft2K6b93UANVsgpubkZxCZK7Z6sfkkcTzJTDDeRHFOvuwNG95+l6wjAqJwchLdS3KMQpa++GQjm9uPGAwtRgYetG8etoZpqnFc/cbfyh2Z0OnFZ5OCN4rCP1x7HK8gqJAtrxtoXmKq6Y+FSHECQno4GbRendZptShm5bon/xf71kbWnJ9OV1m8W6dSGEv54Cb3MU26sxaedP7yT2CmwXNy0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0:24:21.959428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0:24:21.959428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02 350b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0:24:24.437663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8c3c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0:24:24.437663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8c3c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0:24:26.807222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0:24:26.807222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162c, Identifier = 00, JSON = {'rxpk': [{'tmst': 1642837650, 'chan': 2, 'rfch': 0, 'freq': 902.7, 'stat': 1, 'modu': 'LORA', 'datr': 'SF8BW125', 'codr': '4/5', 'lsnr': 8.0, 'rssi': -49, 'size': 15, 'data': 'QO++rd6AhQTgiWCB/AYJ'}]}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0:24:26.807222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0485, FOpts: ), FPort: e0, FRMPayload: 03f2, MIC: 81fc0609)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0:24:26.807222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0:24:26.807222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7c33d1df)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0:24:26.807222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8399, Identifier = 03, JSON = {'txpk': {'imme': False, 'tmst': 1644837650, 'rfch': 0, 'powe': 21, 'ipol': True, 'datr': 'SF8BW500', 'freq': 923.3, 'modu': 'LORA', 'codr': '4/5', 'prea': 8, 'ncrc': True, 'size': 255, 'data': 'YO++rd4Ah6fgHU3Ijda4u0DsLyxwYuzuc3RGfT+vTlL8tEDGxUjh4EH9ZeBeByv5zqbXAQ8xmDGaJE96EyBkpR6bXsCsdjvQLTwOIUkRbxMUqi19DCPl176xDYLDuefQxFsY9IzHTxCRwMYxF8lu7k4ZRO4DFc2S7cQMpEKnDuwsJb4a9GixmT52XyqD5gMNwN/s39UiHAKaXvmdxoNh/dX6HeVwZQlAqWBZ/qwGrPODUNuFKSNB3O0EIy30vIGE8vRYyZ7jJkxjKDvkqsZrROUmTrTheg2FMLAzZiAF9wEKw7Vk+dblsfjwn9CuhY992WTrLu987Hdewjl8M9H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0:24:26.807222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0:24:26.807222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8399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0:24:31.638408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0:24:31.640466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162e, Identifier = 00, JSON = {'rxpk': [{'tmst': 1647680233, 'chan': 0, 'rfch': 0, 'freq': 902.3, 'stat': 1, 'modu': 'LORA', 'datr': 'SF8BW125', 'codr': '4/5', 'lsnr': 11.5, 'rssi': -51, 'size': 15, 'data': 'QO++rd6AhgTgX8oQYHOr'}]}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0:24:31.640466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0486, FOpts: ), FPort: e0, FRMPayload: 03f3, MIC: 106073ab)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0:24:31.640466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0:24:31.640466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c2de3472)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0:24:31.640466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bf46, Identifier = 03, JSON = {'txpk': {'imme': False, 'tmst': 1649680233, 'rfch': 0, 'powe': 21, 'ipol': True, 'datr': 'SF8BW500', 'freq': 923.3, 'modu': 'LORA', 'codr': '4/5', 'prea': 8, 'ncrc': True, 'size': 255, 'data': 'YO++rd4AiKfgYBRqGV6pRgjpA9DA5VxTS01sq2QTQpERtB/dEJEiECD02Ycz7r9ltyK+QBHuMwJiLgn/rbYAGtsMW0hLmHBm1Q88wlylVO5k02/9rzz0CJSBWitJRyQWEmRQZfxeNiwg+KNdx9/dB5PxppuhQqw8Iot1184HCJtaZwQXkegEMhA9gUnaFhj83FFwlMD3htsmRO53SwO4/4EBfAJ0kUZ0tL7fjF/Pn1+XdkOl5GHA0CnT+IqI636sqaZ1FLg7Bboc5SGeYUDpVkgbzLGiW1bTQXBxnLlTxf5Araa+LhBZSr8eo7/g3ybZizo1dUUoZoMKVePC3jR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0:24:31.640466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0:24:31.640466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bf46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0:24:34.494832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d1d4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0:24:34.494832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d1d4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0:24:36.512729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02 162f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0:24:36.514776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162f, Identifier = 00, JSON = {'rxpk': [{'tmst': 1652523035, 'chan': 5, 'rfch': 1, 'freq': 903.5, 'stat': 1, 'modu': 'LORA', 'datr': 'SF8BW125', 'codr': '4/5', 'lsnr': 9.8, 'rssi': -49, 'size': 15, 'data': 'QO++rd6AhwTg3nmJu5Gy'}]}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0:24:36.514776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0487, FOpts: ), FPort: e0, FRMPayload: 03f4, MIC: 89bb91b2)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0:24:36.514776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0:24:36.514776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679f7020)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0:24:36.514776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fabe, Identifier = 03, JSON = {'txpk': {'imme': False, 'tmst': 1654523035, 'rfch': 0, 'powe': 21, 'ipol': True, 'datr': 'SF8BW500', 'freq': 923.3, 'modu': 'LORA', 'codr': '4/5', 'prea': 8, 'ncrc': True, 'size': 255, 'data': 'YO++rd4AiafgEklZRVP2jEfgHYq0s5CfYrfzFzKYlzge9qpSWgd4iDOVPnw53FuiMSnhMkKEYLlXGFxF2O8zFZV2HfbyF+tHz7yuGXKLBnxKq5DaM4mTaP96UgnD1yxEwvumqfu1C3VCPo7AGMVfKEUZS82bwvi6UANDRu12+sjpe0rTY3gAQ3mgrEZ+DgY3hA6yjxss43e8GzrUKLyDW/MVku+gYfC71IdGpaBaBVsPixOC6Z1WtnQpweBSwPvmtoCtJdGvUXEX7y2jpUWsZ4ZJuXY8+4PnU31PAqfhjW4M4e/QXSVz+L4wwf9LKHhV30uBsiD32/aTMHpnn3A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0:24:36.514776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0:24:36.514776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fabe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0:24:41.343378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0:24:41.343378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1630, Identifier = 00, JSON = {'rxpk': [{'tmst': 1657365572, 'chan': 6, 'rfch': 1, 'freq': 903.3, 'stat': 1, 'modu': 'LORA', 'datr': 'SF8BW125', 'codr': '4/5', 'lsnr': 7.0, 'rssi': -49, 'size': 15, 'data': 'QO++rd6AiATgq7dGZzMi'}]}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0:24:41.343378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0488, FOpts: ), FPort: e0, FRMPayload: 03f5, MIC: 46673322)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0:24:41.343378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0:24:41.343378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c47d228e)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0:24:41.343378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5ac1, Identifier = 03, JSON = {'txpk': {'imme': False, 'tmst': 1659365572, 'rfch': 0, 'powe': 21, 'ipol': True, 'datr': 'SF8BW500', 'freq': 923.3, 'modu': 'LORA', 'codr': '4/5', 'prea': 8, 'ncrc': True, 'size': 255, 'data': 'YO++rd4AiqfgEgaAjZxpmc2Xs8B3Bq2crZplLFeRe7Tad35MIOXhMBi7cnICJyClLbkGkQ2ztMEc6JZWtlC+ftLOJ9nIHj9y5l17AkhF7yFqLQNCAWIKbHMU03ERtviu95ESIzdqUiwRNMBloO+8e81ZvKTIDk2xiwgMiw1sjm1qOpMpEmeoqNtMweqOwHjbqc1G0oTMXPs8Uno0uQ1YM8FxI6azOROiYvLAk7kJesl5ThWJXdLWcgPA5rwa4LYKfI60jj+iEB/2DgUm33jJczxN3JTI5FUQx7eSdIWvobkZ68c25stw8+LTHcHmQllCi51XwM0EpAdt//XEfSK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0:24:41.343378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0:24:41.343378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5ac1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0:24:44.644137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75c5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0:24:44.644137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75c5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0:24:46.230909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0:24:46.232926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1631, Identifier = 00, JSON = {'rxpk': [{'tmst': 1662208220, 'chan': 3, 'rfch': 0, 'freq': 902.9, 'stat': 1, 'modu': 'LORA', 'datr': 'SF8BW125', 'codr': '4/5', 'lsnr': 10.3, 'rssi': -49, 'size': 15, 'data': 'QO++rd6AiQTg/CI2pCJb'}]}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0:24:46.232926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0489, FOpts: ), FPort: e0, FRMPayload: 03f6, MIC: 36a4225b)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0:24:46.232926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0:24:46.232926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8939cac1)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0:24:46.232926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de20, Identifier = 03, JSON = {'txpk': {'imme': False, 'tmst': 1664208220, 'rfch': 0, 'powe': 21, 'ipol': True, 'datr': 'SF8BW500', 'freq': 923.3, 'modu': 'LORA', 'codr': '4/5', 'prea': 8, 'ncrc': True, 'size': 255, 'data': 'YO++rd4Ai6fgm4ybZVIqqS9WimJPJzPtkvC6Flu17y0GjgRnWffeGIGDZBuWY8oUigBkGAVTe7QOidmcS8OlbnW7DcR4I+aqbgEOK4dBisuVNcoqriLprldDLN6AJNGPW1sb5cSHRUJtHowYoxvmX80SZNypF6ShoUwlBi57j7ML7BE/JethN+RtqmY4uymUhZFK9aTPT/1yePd4vQlDcz3DguNv+cGkORzCr/v9mElqYfwAUnyZqmnVQL5emqPQ/PfzMbfzrF57QU1VsvDjCmgEEao+PxbG9OZJEeIMO8u1JdUCzj09hp0Wt6unw4hZeh/HQtQDx17IUyiJOcr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0:24:46.232926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0:24:46.232926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de20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0:24:51.056384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0:24:51.056384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1632, Identifier = 00, JSON = {'rxpk': [{'tmst': 1667050828, 'chan': 4, 'rfch': 1, 'freq': 903.1, 'stat': 1, 'modu': 'LORA', 'datr': 'SF8BW125', 'codr': '4/5', 'lsnr': 10.8, 'rssi': -47, 'size': 15, 'data': 'QO++rd6AigTgx2Jnnd7E'}]}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0:24:51.056384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048a, FOpts: ), FPort: e0, FRMPayload: 03f7, MIC: 679ddec4)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0:24:51.056384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0:24:51.056384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a7f5686e)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0:24:51.056384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f8e8, Identifier = 03, JSON = {'txpk': {'imme': False, 'tmst': 1669050828, 'rfch': 0, 'powe': 21, 'ipol': True, 'datr': 'SF8BW500', 'freq': 923.3, 'modu': 'LORA', 'codr': '4/5', 'prea': 8, 'ncrc': True, 'size': 255, 'data': 'YO++rd4AjKfgDM1Sopv2Pjz6Q7n8/anPIL8f7vBeOfGpoM7OhhOtDMBJZnCMT0UXCKxm+AWprPbPS6bvGbSm9qJry3dp1ePOQrVxiGyRp3vwdrWLuCAsV5ZSX9d/pNgCMMRUyWZDXd9RNjxyJnc4MticIlFRN47br718oZP1xBxIY0NQAx2scu9ntgVc6Wd4+bn/H29HEwzIeGsG0y3kk1yMNjGUAP1eKUWMTCmi9+OWtivY0WQsoL/dNhTfHcPQOInWyt8vmt4Xw/5TIG38qpsMHp8Ql9DfC1ZYaYmtsW2DHo5Cs+6uVE+BIaGHlkZS0Fd44ZHcKdarfken9Wh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0:24:51.056384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0:24:51.056384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f8e8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0:24:54.753809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af12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0:24:54.753809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af12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0:24:55.864229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0:24:55.864229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1633, Identifier = 00, JSON = {'rxpk': [{'tmst': 1671893413, 'chan': 7, 'rfch': 1, 'freq': 903.7, 'stat': 1, 'modu': 'LORA', 'datr': 'SF8BW125', 'codr': '4/5', 'lsnr': 9.8, 'rssi': -50, 'size': 15, 'data': 'QO++rd6AiwTg9/IOtTcb'}]}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0:24:55.864229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048b, FOpts: ), FPort: e0, FRMPayload: 03f8, MIC: 0eb5371b)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0:24:55.864229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0:24:55.864229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36898153)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0:24:55.864229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abe7, Identifier = 03, JSON = {'txpk': {'imme': False, 'tmst': 1673893413, 'rfch': 0, 'powe': 21, 'ipol': True, 'datr': 'SF8BW500', 'freq': 923.3, 'modu': 'LORA', 'codr': '4/5', 'prea': 8, 'ncrc': True, 'size': 255, 'data': 'YO++rd4AjafgM2XCAbGkse+b4a/2KNI27pNgiKByPQmFO7umCioux0q0PRURF7RmsZSc26ZNJHSdr2bkWWXNfIT+V7ycy4sjrWBhh1GWVa4wKi/djI2B4ND2O5b4sNNVmfdnw362NbfPmtOKzG0mJ08wGYoyAgBWWUSk/llmei8jTZmq7t5P00rK2pTNLmkPdntTudajdJB60VurZmO3/sXnHxDHV+YJxMSSs6GBB36K3+z8FakEyjtxAHsKRjlivop0vZZSiXjdvrNLror+wrf8COHwkxuqalhb6y0ji+quYnPW0Mysm5ZjRSpKigs2PVn27DxUvJRELlE2iYF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0:24:55.864229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0:24:55.864229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abe7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0:25:00.765747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0:25:00.767794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1635, Identifier = 00, JSON = {'rxpk': [{'tmst': 1676776485, 'chan': 1, 'rfch': 0, 'freq': 902.5, 'stat': 1, 'modu': 'LORA', 'datr': 'SF8BW125', 'codr': '4/5', 'lsnr': 11.0, 'rssi': -49, 'size': 15, 'data': 'QO++rd6AjATgPjrZ6a14'}]}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0:25:00.767794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048c, FOpts: ), FPort: e0, FRMPayload: 03f9, MIC: d9e9ad78)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0:25:00.767794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0:25:00.767794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098d163f)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0:25:00.767794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a0f0, Identifier = 03, JSON = {'txpk': {'imme': False, 'tmst': 1678776485, 'rfch': 0, 'powe': 21, 'ipol': True, 'datr': 'SF8BW500', 'freq': 923.3, 'modu': 'LORA', 'codr': '4/5', 'prea': 8, 'ncrc': True, 'size': 255, 'data': 'YO++rd4AjqfgUPEz5BIznkjF/q54bBRXBTieVNd5BJ2B1xmXKYV1ljVUGY272anDR6IoFWe1fsPrdiX/QUhPjhDzCAbPsmQEOieqxqpRTUKyl7gClQGZghWbe/N934w6kbkU4HpoMDnki5WsQpHs6kDw59JTn2D3zeTZzC5U1e+fGQpO6T5fYIthlL3VQCsS4RGXkNbBA80IpWFSaldBEpAairQj+r600zD1nnVRiPZq0/f8HOmuzTk80m8SM4yEk2VVvUOF0PJGhSMtVamZL2g+LDrvi3QHNCEGP9bSGWmUwH8UnPxksllPOFempK6visaojqcnCcwHit8JjRY/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0:25:00.767794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0:25:00.767794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a0f0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0:25:04.839900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75d3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0:25:04.839900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75d3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0:25:05.610356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0:25:05.610356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1636, Identifier = 00, JSON = {'rxpk': [{'tmst': 1681619125, 'chan': 3, 'rfch': 0, 'freq': 902.9, 'stat': 1, 'modu': 'LORA', 'datr': 'SF8BW125', 'codr': '4/5', 'lsnr': 8.8, 'rssi': -47, 'size': 15, 'data': 'QO++rd6AjQTgZJgH1Ps1'}]}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0:25:05.610356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048d, FOpts: ), FPort: e0, FRMPayload: 03fa, MIC: 07d4fb35)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0:25:05.610356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0:25:05.610356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a78f,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fc27ff6d)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0:25:05.610356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94a5, Identifier = 03, JSON = {'txpk': {'imme': False, 'tmst': 1683619125, 'rfch': 0, 'powe': 21, 'ipol': True, 'datr': 'SF8BW500', 'freq': 923.3, 'modu': 'LORA', 'codr': '4/5', 'prea': 8, 'ncrc': True, 'size': 255, 'data': 'YO++rd4Aj6fgHoPZ5aJDd5ni0Zuywzi9BO9alOgYwuNgrwzoxCGVUAbD/zjLFo5ery8JuUDFmUqLWlsIRkYK8oD5LHYXz/QjoeoMDM0K64aejpsfvkCePr9ckvgnST+24lyxoQwJEdp67SD7xMO3GjVyczQVyFiz2DPYi6lus2pLo93M+c2+8+nLIoTCs0umg9rB2PUeFa5i1kiAev4nnk9LE2TOJ8CNhO7bTGnIQ0F1+q6JTeJl4t6tEtXjOR8tBWoqlPCOAQboPQEv24OPMzGvq0skl6Vpyt377MsWrDay7FFmT8/kPNSF3WRJOlkbx8hMdjMgygewGX78J/9t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0:25:05.610356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0:25:05.610356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94a5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0:25:10.487378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0:25:10.487378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1637, Identifier = 00, JSON = {'rxpk': [{'tmst': 1686461734, 'chan': 6, 'rfch': 1, 'freq': 903.3, 'stat': 1, 'modu': 'LORA', 'datr': 'SF8BW125', 'codr': '4/5', 'lsnr': 7.3, 'rssi': -49, 'size': 15, 'data': 'QO++rd6AjgTg37Llk0uJ'}]}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0:25:10.487378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048e, FOpts: ), FPort: e0, FRMPayload: 03fb, MIC: e5934b89)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0:25:10.487378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0:25:10.487378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f817c8b7)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0:25:10.487378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1809, Identifier = 03, JSON = {'txpk': {'imme': False, 'tmst': 1688461734, 'rfch': 0, 'powe': 21, 'ipol': True, 'datr': 'SF8BW500', 'freq': 923.3, 'modu': 'LORA', 'codr': '4/5', 'prea': 8, 'ncrc': True, 'size': 255, 'data': 'YO++rd4AkKfgLU7ktCmjNoNGelDaSeDftEfMAeukqpiBkEyk9kSoGEKwxbMWfGII1wRt8qcrSs4twpn3+2BDhsNHcQAuhk5lDD9sD5o3pLDLUf0vxKypsTcMNeACCRQmNjx8tMKtUMKyuzlA0G0/g6MtfySuI6F0+wWXMa5UUg5EJwQLc0MwJCPCiR0vQaEwgFvaaBAcSSBonD1bCRlM+kOQZKrpRKvj3SE5iyzgM5Whw9zMGCQLHLGMZM94K20Th34xQmKO9YhHnPc9T/d2kL+xuGkKGlAVocaTU179UfXHCU9peCyK8oPtKWcU6pZY99+LliQkxoRkbTz4F8i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0:25:10.487378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0:25:10.487378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1809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0:25:15.036095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9766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0:25:15.036095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9766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0:25:15.304446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0:25:15.304446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1638, Identifier = 00, JSON = {'rxpk': [{'tmst': 1691304332, 'chan': 7, 'rfch': 1, 'freq': 903.7, 'stat': 1, 'modu': 'LORA', 'datr': 'SF8BW125', 'codr': '4/5', 'lsnr': 11.5, 'rssi': -51, 'size': 15, 'data': 'QO++rd6AjwTgBQnlJpQj'}]}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0:25:15.304446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048f, FOpts: ), FPort: e0, FRMPayload: 03fc, MIC: e5269423)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0:25:15.304446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0:25:15.304446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8d25696e)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0:25:15.304446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71c8, Identifier = 03, JSON = {'txpk': {'imme': False, 'tmst': 1693304332, 'rfch': 0, 'powe': 21, 'ipol': True, 'datr': 'SF8BW500', 'freq': 923.3, 'modu': 'LORA', 'codr': '4/5', 'prea': 8, 'ncrc': True, 'size': 255, 'data': 'YO++rd4AkafgyxH1W3x/tjA4W5BlldO4sx5zyMwXou+DCR7+dwnl7TnNunLXG2RViiRpaXCpYcf+oGjMAInmZY7lfak7120sEivWqGFCXzIJl+JkNpDvyUXEiC8B9mYlYmQmnxgPekLUng0WweICx07FQGNUWEpMXLZXhlscNFmQJtmBS2/36vhKXLPeIgE2eDuoAsW/p2qCUL2FxtN1lum3/b+twMLBRC2s7lzTGtn3dArkJ8cDHNxxO0KmUmzKYLNHJi9kvXGBAEGYTuS/zJbcrWrtpBOVdh/UxoePfqquHfMZbdOi8etaq0vQwFis6XJ7ym3BC7VdRPCNJWl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0:25:15.304446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0:25:15.304446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71c8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0:25:20.182994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0:25:20.182994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1639, Identifier = 00, JSON = {'rxpk': [{'tmst': 1696146940, 'chan': 2, 'rfch': 0, 'freq': 902.7, 'stat': 1, 'modu': 'LORA', 'datr': 'SF8BW125', 'codr': '4/5', 'lsnr': 7.5, 'rssi': -49, 'size': 15, 'data': 'QO++rd6AkATgt9h7McgX'}]}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0:25:20.182994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0490, FOpts: ), FPort: e0, FRMPayload: 03fd, MIC: 7b31c817)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0:25:20.182994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0:25:20.182994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bd85d038)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0:25:20.182994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6e39, Identifier = 03, JSON = {'txpk': {'imme': False, 'tmst': 1698146940, 'rfch': 0, 'powe': 21, 'ipol': True, 'datr': 'SF8BW500', 'freq': 923.3, 'modu': 'LORA', 'codr': '4/5', 'prea': 8, 'ncrc': True, 'size': 255, 'data': 'YO++rd4AkqfgFhW/I3tWYj59ykKYySF5cp7187Snglos9DMYZvIQzHU33h0WbOLTs31v39ChkG9mTAh+sAWGxLmimY0AkzyNCHZqVnmaI/w3bKcBYk0eRobLKZ/FgLGKvYHUXS33t4Jq7c3IeLvHKBs210hazDkqzhuVaWYMpQIJQWvIQTOrYl4t6fb8kh9F7JKM7NC4YCVZVAXiQXbES7C6QHbV+mKSgcBhDnM59odgrdPANINgqxnLeSPRazLVgbZaBRf0KpzQmibW0UWDVp+EG6BZKfMisesH6eOqE6D4xXX8Q9224iabNaVtP9gOgiXQuJiAu57t/Oq9hdA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0:25:20.182994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0:25:20.182994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6e39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0:25:25.031541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0:25:25.031541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163a, Identifier = 00, JSON = {'rxpk': [{'tmst': 1700989541, 'chan': 0, 'rfch': 0, 'freq': 902.3, 'stat': 1, 'modu': 'LORA', 'datr': 'SF8BW125', 'codr': '4/5', 'lsnr': 9.8, 'rssi': -49, 'size': 15, 'data': 'QO++rd6AkQTg2Jq/mMnZ'}]}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0:25:25.031541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0491, FOpts: ), FPort: e0, FRMPayload: 03fe, MIC: bf98c9d9)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0:25:25.031541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0:25:25.031541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c3fa6d10)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0:25:25.031541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016a, Identifier = 03, JSON = {'txpk': {'imme': False, 'tmst': 1702989541, 'rfch': 0, 'powe': 21, 'ipol': True, 'datr': 'SF8BW500', 'freq': 923.3, 'modu': 'LORA', 'codr': '4/5', 'prea': 8, 'ncrc': True, 'size': 255, 'data': 'YO++rd4Ak6fgOPK1E+eDlj0W/VPKkKOGonFdfPuDnfaXyGH2iZm+D1uPZxckmWIKIMDnLVE16MCIp5M9UYY8nnBH5BJWdyOEtemM/9+WKnz2pxj1H6LRZql+OcwB3gDUxow+/v+NarYTdUwa9ZfDq+0ts6WUS71imiB8XsRyOf8jJnd0qnGZpL/H/6K23Bay3FopC+QiH8aRAJWa6+9oVohrxPs+uhBAa8qGvOKnlF1l5y0LLnWli2Mtkk+R+HLxc+2vsurWdQd38qh0UIghtE938IEnJ10jlzat/GWMvKgDuraziY/oN3OKaoBE4BW8zWalS6Rb/LRNioDD+m0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0:25:25.031541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0:25:25.031541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02 016a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0:25:25.049826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02 975b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0:25:25.049826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02 975b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0:25:29.836112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0:25:29.838159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163b, Identifier = 00, JSON = {'rxpk': [{'tmst': 1705832325, 'chan': 4, 'rfch': 1, 'freq': 903.1, 'stat': 1, 'modu': 'LORA', 'datr': 'SF8BW125', 'codr': '4/5', 'lsnr': 10.8, 'rssi': -49, 'size': 15, 'data': 'QO++rd6AkgTg+Z16fJtE'}]}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0:25:29.838159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0492, FOpts: ), FPort: e0, FRMPayload: 03ff, MIC: 7a7c9b44)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0:25:29.838159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0:25:29.838159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8ba0b809)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0:25:29.838159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614b, Identifier = 03, JSON = {'txpk': {'imme': False, 'tmst': 1707832325, 'rfch': 0, 'powe': 21, 'ipol': True, 'datr': 'SF8BW500', 'freq': 923.3, 'modu': 'LORA', 'codr': '4/5', 'prea': 8, 'ncrc': True, 'size': 255, 'data': 'YO++rd4AlKfg3n47jVZOrP3HWWqm27+2bGt4Y6gBxCNj0UdRjf0sCm2AamNz5L68iO3CKTfPKmJW1FvcKJb16d7CyxyBlIJY1yyfh35zSFvBkPnr4TQRChbKxCL8vNPSdWtZZpzjhBqPxKqcQ3/M7khGkimocJ3gDt+DFGDY//UReqKoKRwn2VF2xp9I7ckxN0rIxyQCQHaf0KERncSUO6pNZPRCCjOr6xdBtD41NuhKx5nL/KZPpFbKm13oLzrkK2v/eXIKeWTryCJBULcxDPXkTgVwym8ARH8M7AR/CMt7ebVI2ohztuDpKTpo2SdEdCGuc+3q/1RBujqLoLg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0:25:29.838159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0:25:29.838159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02 614b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0:25:34.693073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0:25:34.695105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163d, Identifier = 00, JSON = {'rxpk': [{'tmst': 1710674926, 'chan': 5, 'rfch': 1, 'freq': 903.5, 'stat': 1, 'modu': 'LORA', 'datr': 'SF8BW125', 'codr': '4/5', 'lsnr': 10.3, 'rssi': -49, 'size': 15, 'data': 'QO++rd6AkwTgfTiW/xQQ'}]}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0:25:34.695105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0493, FOpts: ), FPort: e0, FRMPayload: 0400, MIC: 96ff1410)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0:25:34.695105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0:25:34.695105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39a44cf7)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0:25:34.695105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7eab, Identifier = 03, JSON = {'txpk': {'imme': False, 'tmst': 1712674926, 'rfch': 0, 'powe': 21, 'ipol': True, 'datr': 'SF8BW500', 'freq': 923.3, 'modu': 'LORA', 'codr': '4/5', 'prea': 8, 'ncrc': True, 'size': 255, 'data': 'YO++rd4AlafgAyrPTPvluSH51RubdBUsvKzga/miWdAZROV94lY4tSxmq7pS1YpmLp+tgocXBmSvI4kY44adZmdnWIOK54DWdO7D7zXFxbfK6K+U3ZU/pBv6dUuJWJdcbXHjiQirF8WydyDXcEBaoATWfFDZRmRY2SrNNpmN9PthRrsihuea8s78NJVmTaXBp5FHsiEebM1ApAKSU3lD3v+E7Jm/N38qLQO7JqjI2sMCAggfMADbF7X2qwDRisPnfV29k/WLae3deoHfRugLzfratBzJPgfNhon0Y0dr2YXH3a7ty7MoPwiQXC63GUQMMzVV4I38vUCR+pk5pEz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0:25:34.695105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0:25:34.695105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7eab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0:25:35.113664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7992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0:25:35.113664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7992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0:25:39.555778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0:25:39.555778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163e, Identifier = 00, JSON = {'rxpk': [{'tmst': 1715557926, 'chan': 1, 'rfch': 0, 'freq': 902.5, 'stat': 1, 'modu': 'LORA', 'datr': 'SF8BW125', 'codr': '4/5', 'lsnr': 10.3, 'rssi': -47, 'size': 15, 'data': 'QO++rd6AlATg2FeuuO3N'}]}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0:25:39.555778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0494, FOpts: ), FPort: e0, FRMPayload: 0401, MIC: aeb8edcd)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0:25:39.555778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0:25:39.555778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b7ffcf4d)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0:25:39.555778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7c2c, Identifier = 03, JSON = {'txpk': {'imme': False, 'tmst': 1717557926, 'rfch': 0, 'powe': 21, 'ipol': True, 'datr': 'SF8BW500', 'freq': 923.3, 'modu': 'LORA', 'codr': '4/5', 'prea': 8, 'ncrc': True, 'size': 255, 'data': 'YO++rd4AlqfgyQe1lmpyjgSx9Vt2mDbqiEfbGfpSmi7fnQ+Snyz7MLrec6OuG14zvaDK9ZdlNCUdapje9n4+wf0PMEo42QbmuvrP720Y+tiY02IgG0TlEbSWi9TPHIOumxutzEHkUHbDTP9QaSX4WG0tYE2q1Z1sjr82TxtdUeEh/+EQjjahEkvXOlB3m+zI2eXbOTbqE7PGpvmQ7HxqoCiiqGFfEVhVZ7D61PtFWEwINuBgxAPG40viP7Q+bHrLVGukDOSeR7uaJ/7jbB07Hwkbsrw7nQk1oUifHqI4+WngX8wsam/KpV0GAjeDX9lhABwY7grObcQmwvq3/89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0:25:39.555778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0:25:39.555778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7c2c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0:25:44.370765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02 163f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0:25:44.370765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163f, Identifier = 00, JSON = {'rxpk': [{'tmst': 1720400576, 'chan': 2, 'rfch': 0, 'freq': 902.7, 'stat': 1, 'modu': 'LORA', 'datr': 'SF8BW125', 'codr': '4/5', 'lsnr': 7.3, 'rssi': -49, 'size': 15, 'data': 'QO++rd6AlQTgBVkIt+yt'}]}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0:25:44.370765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0495, FOpts: ), FPort: e0, FRMPayload: 0402, MIC: 08b7ecad)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0:25:44.370765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0:25:44.370765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ecb8c2f3)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0:25:44.370765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4611, Identifier = 03, JSON = {'txpk': {'imme': False, 'tmst': 1722400576, 'rfch': 0, 'powe': 21, 'ipol': True, 'datr': 'SF8BW500', 'freq': 923.3, 'modu': 'LORA', 'codr': '4/5', 'prea': 8, 'ncrc': True, 'size': 255, 'data': 'YO++rd4Al6fgQl8xLMYgqtYtOof7Mrc4dKl8WE+5GY/rGmqY23dBRlHK4hBILtNIQo+JmDyRBWcVpWo0uXrxUmWPPnjpHP60os8YCrNDuWy5b/8IttIV2dWIAvvizm1NIpKzUaRONuMVF2Z2G6wCe/tlP8LCZpwl0FIZQvtarV3CSTVFWfRkvUtW+qsuYG2aN8yR2mDdwstGpNJ+2chD9Ts0OkyFI0lBnV5Rhc/6OWVzyuiQgny3Y5kFlwWdwd1JlEUWsbXnLOH6aTnEmgkMNh12t+5OK5Adbw3dYLWWpIhCGT4sDyEjiZawV374odOy16jrFnhSk9JEjbTsuML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0:25:44.370765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0:25:44.370765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4611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0:25:45.201119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df5c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0:25:45.201119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df5c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0:25:49.202524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0:25:49.202524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1640, Identifier = 00, JSON = {'rxpk': [{'tmst': 1725243192, 'chan': 3, 'rfch': 0, 'freq': 902.9, 'stat': 1, 'modu': 'LORA', 'datr': 'SF8BW125', 'codr': '4/5', 'lsnr': 11.3, 'rssi': -49, 'size': 15, 'data': 'QO++rd6AlgTg8DRXZDIR'}]}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0:25:49.202524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0496, FOpts: ), FPort: e0, FRMPayload: 0403, MIC: 57643211)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0:25:49.202524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0:25:49.202524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61118599)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0:25:49.202524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68f3, Identifier = 03, JSON = {'txpk': {'imme': False, 'tmst': 1727243192, 'rfch': 0, 'powe': 21, 'ipol': True, 'datr': 'SF8BW500', 'freq': 923.3, 'modu': 'LORA', 'codr': '4/5', 'prea': 8, 'ncrc': True, 'size': 255, 'data': 'YO++rd4AmKfg2+HpJzcNislOKSrSaZ3E2qx4R0EcKOB/zT+Wiy1BW+l61fVGJL/XH1VZDth5QnYtD4ZoBp1u4lph85y2rTGH8TcjqYuRsDMqGRRWbZKvDzxriZZ98yRdpCsclWbRfkXQkNi38kPGBdKBHLtzn1oYYGLbbJcEWPYnGF6TPedRabj2SbgXlVFVmA6QKMjjGld425rNe6YKVyEL5A7jdc6ZCim9KjZPOaAzBXcLi1dXLSHbtntnZ0R9nnmtsbcVY7Ls2juyK+7gtoedLTiCrZJW98r/TwvONKEgA9JnCFv7u5BU4rZyy0g3gT0sOsTJP+sdZlNhEYWZ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0:25:49.202524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0:25:49.202524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68f3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0:25:54.084138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0:25:54.084138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1641, Identifier = 00, JSON = {'rxpk': [{'tmst': 1730085824, 'chan': 0, 'rfch': 0, 'freq': 902.3, 'stat': 1, 'modu': 'LORA', 'datr': 'SF8BW125', 'codr': '4/5', 'lsnr': 10.3, 'rssi': -50, 'size': 15, 'data': 'QO++rd6AlwTgmqExe/9Z'}]}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0:25:54.084138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0497, FOpts: ), FPort: e0, FRMPayload: 0404, MIC: 317bff59)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0:25:54.084138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0:25:54.084138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d2fe7d2c)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0:25:54.084138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fa4d, Identifier = 03, JSON = {'txpk': {'imme': False, 'tmst': 1732085824, 'rfch': 0, 'powe': 21, 'ipol': True, 'datr': 'SF8BW500', 'freq': 923.3, 'modu': 'LORA', 'codr': '4/5', 'prea': 8, 'ncrc': True, 'size': 255, 'data': 'YO++rd4Amafg3yJ+1scnNZCPEK047+e7ZB4vChA+jCzmn/IWBOooBoZ1UKYR9TMr1c0ZsXKA4EfHJ5bH/o6mQY30wbGDXLSIzQdD7U7Og0PXoUB+HgSk3SgT6mBkF5zqWhEzLXz2ta0N23Oqi2nlfXM1bYig0wvjI/z8Em2jQW5FLZ4+SNlojP8WmwvvAplTSca7CoBTRSCTlCAoyXrAnAsRQDZg3H7xYiOXyT6M481yBWlppK+W/v08/UO8F0cHBjFx1+PKi4sH7c47meg04gJF0VWUVbE1zTCux6jQoZeTuXeJxecMhWnEnNhYNDaLBQau/b0zzZDWJGjS/n0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0:25:54.084138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0:25:54.084138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fa4d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0:25:55.324079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2aa4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0:25:55.324079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2aa4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0:25:58.914763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0:25:58.916781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1642, Identifier = 00, JSON = {'rxpk': [{'tmst': 1734928607, 'chan': 6, 'rfch': 1, 'freq': 903.3, 'stat': 1, 'modu': 'LORA', 'datr': 'SF8BW125', 'codr': '4/5', 'lsnr': 8.3, 'rssi': -50, 'size': 15, 'data': 'QO++rd6AmATgoSOZb/kz'}]}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0:25:58.916781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0498, FOpts: ), FPort: e0, FRMPayload: 0405, MIC: 996ff933)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0:25:58.916781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0:25:58.924857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0:25:58.924857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0:25:58.924857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0:25:58.934794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0:25:58.934794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SF8BW500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0:25:58.934794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0:25:58.934794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0:25:58.944827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0:25:58.944827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packet error rate for SF7BW500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0:25:58.944827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RXParamSetupReq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0:26:03.765490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0:26:03.765490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1644, Identifier = 00, JSON = {'rxpk': [{'tmst': 1739771247, 'chan': 4, 'rfch': 1, 'freq': 903.1, 'stat': 1, 'modu': 'LORA', 'datr': 'SF8BW125', 'codr': '4/5', 'lsnr': 11.5, 'rssi': -50, 'size': 15, 'data': 'QO++rd6AmQTg53A2rMhj'}]}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0:26:03.765490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0499, FOpts: ), FPort: e0, FRMPayload: 0405, MIC: 36acc863)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0:26:03.765490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0:26:03.765490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a79a, FOpts: ), FPort: 00, FRMPayload: 050d68e28c), MIC: ed1e7fa8)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0:26:03.765490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5c8f, Identifier = 03, JSON = {'txpk': {'imme': False, 'tmst': 1740771247, 'rfch': 0, 'powe': 21, 'ipol': True, 'datr': 'SF8BW500', 'freq': 925.7, 'modu': 'LORA', 'codr': '4/5', 'prea': 8, 'ncrc': True, 'size': 18, 'data': 'YO++rd4AmqcA4HNdJxntHn+o'}}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0:26:03.765490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0:26:03.765490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5c8f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0:26:05.425706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02 756f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0:26:05.425706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02 756f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0:26:08.617277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0:26:08.619308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1645, Identifier = 00, JSON = {'rxpk': [{'tmst': 1744614176, 'chan': 7, 'rfch': 1, 'freq': 903.7, 'stat': 1, 'modu': 'LORA', 'datr': 'SF8BW125', 'codr': '4/5', 'lsnr': 12.5, 'rssi': -52, 'size': 17, 'data': 'QO++rd6CmgQFB+Ak+5zN4HQ='}]}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0:26:08.619308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049a, FOpts: 0507), FPort: e0, FRMPayload: 0406, MIC: 9ccde074)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0:26:08.619308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0:26:08.619308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0:26:08.619308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0:26:08.627360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0:26:08.627360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a79b, FOpts: ), FPort: , FRMPayload: ), MIC: 731c5414)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0:26:08.627360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7783, Identifier = 03, JSON = {'txpk': {'imme': False, 'tmst': 1745614176, 'rfch': 0, 'powe': 21, 'ipol': True, 'datr': 'SF8BW500', 'freq': 927.5, 'modu': 'LORA', 'codr': '4/5', 'prea': 8, 'ncrc': True, 'size': 12, 'data': 'YO++rd4Am6dzHFQU'}}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0:26:08.627360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0:26:08.627360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ACK to DUT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0:26:08.627360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0:26:08.637343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(Unconfirmed) SF8BW125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0:26:13.467358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0:26:13.469502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1646, Identifier = 00, JSON = {'rxpk': [{'tmst': 1749456431, 'chan': 5, 'rfch': 1, 'freq': 903.5, 'stat': 1, 'modu': 'LORA', 'datr': 'SF8BW125', 'codr': '4/5', 'lsnr': 11.3, 'rssi': -51, 'size': 15, 'data': 'QO++rd6AmwTg7+anM0M+'}]}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0:26:13.469502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049b, FOpts: ), FPort: e0, FRMPayload: 0407, MIC: a733433e)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0:26:13.469502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0:26:13.469502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950ae6fb)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0:26:13.469502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cbf9, Identifier = 03, JSON = {'txpk': {'imme': False, 'tmst': 1751456431, 'rfch': 0, 'powe': 21, 'ipol': True, 'datr': 'SF7BW500', 'freq': 923.3, 'modu': 'LORA', 'codr': '4/5', 'prea': 8, 'ncrc': True, 'size': 255, 'data': 'YO++rd4AnKfgLHEYYxQ1kLp90CGIL5EjHT8P/cNMDOTHYkSOwdGKxD8hCd7eXqS3HBRT//pmlCPESXoSzZNasy/TS95XqO3tvx+h/ZW0b/5kZ68YPF1f2efRu0t55Epxb2EcZ9JkCMhYKhcXFvaFk20yxQ/QgqinXQLT+m4P3zv+zSf3XCAf9M3LGn2lhjO2V9FuYHfnuyoojLTi649ias0M7iaNxPTY8qKlJsXRdNcrAbOk1e6k599Z0Ev4JJjEV8zswbXuWvsAgxLcjnkrwD54hcNIuhbwK+CVwX8H9NJLLBes2FFj9n+jcmbWR1Lcz36elp+YpXznRYyVCub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0:26:13.469502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0:26:13.469502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cbf9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0:26:15.537913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ac29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0:26:15.537913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ac29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0:26:18.333025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0:26:18.333025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1647, Identifier = 00, JSON = {'rxpk': [{'tmst': 1754339503, 'chan': 2, 'rfch': 0, 'freq': 902.7, 'stat': 1, 'modu': 'LORA', 'datr': 'SF8BW125', 'codr': '4/5', 'lsnr': 7.8, 'rssi': -46, 'size': 15, 'data': 'QO++rd6AnATgMhSyev26'}]}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0:26:18.333025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049c, FOpts: ), FPort: e0, FRMPayload: 0408, MIC: b27afdba)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0:26:18.333025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0:26:18.333025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0217ffa2)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0:26:18.333025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6ff5, Identifier = 03, JSON = {'txpk': {'imme': False, 'tmst': 1756339503, 'rfch': 0, 'powe': 21, 'ipol': True, 'datr': 'SF7BW500', 'freq': 923.3, 'modu': 'LORA', 'codr': '4/5', 'prea': 8, 'ncrc': True, 'size': 255, 'data': 'YO++rd4AnafgnN9urHZ9MKT1NiBcElf2WoCvMr4HklrJOidM+DCXoB9Pjg9y7kpU7IYypVSV4xXEvLRsMM2OI4IEW09B0Ih/6HBhmo+nRJA2SQDVtQzuieVlPpknGj9GYJx3TdcOk3Jr6RMkA9T0DsKeyeN1iOXskGdeIbdEcFwKWT3Vqv+rkb2ImagjCa9GoPxtFGBAqs/jaHhw3eTqYLEASBADfmtb4FVfatLMRcLF8q55oHoyRqo0wWeAGLmb0luWzwLq3RtpsjEeXnuvBlpy7r+HoriyypgeqFfDB3gpWY/0dQc8gNKqelgKgpnbWqkDaMoYhMCGP4sCF/+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0:26:18.333025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0:26:18.333025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6ff5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0:26:23.152073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0:26:23.152073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1648, Identifier = 00, JSON = {'rxpk': [{'tmst': 1759182057, 'chan': 6, 'rfch': 1, 'freq': 903.3, 'stat': 1, 'modu': 'LORA', 'datr': 'SF8BW125', 'codr': '4/5', 'lsnr': 7.8, 'rssi': -50, 'size': 15, 'data': 'QO++rd6AnQTgrTUpfnSe'}]}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0:26:23.152073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049d, FOpts: ), FPort: e0, FRMPayload: 0409, MIC: 297e749e)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0:26:23.152073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0:26:23.152073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58c5124d)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0:26:23.152073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aed1, Identifier = 03, JSON = {'txpk': {'imme': False, 'tmst': 1761182057, 'rfch': 0, 'powe': 21, 'ipol': True, 'datr': 'SF7BW500', 'freq': 923.3, 'modu': 'LORA', 'codr': '4/5', 'prea': 8, 'ncrc': True, 'size': 255, 'data': 'YO++rd4AnqfgqPqb5BiJowiD/Apj2yTN98mrHkqkJAcBPY1oAwSdtIcnpMfQqF9wcjczH9JWyPZeMS7CsCQ1JkeplY2wPG8lGCUVSUbkm/O/Nl2kVWUu3Tl3PCQ3/aOXA3W3r1YIZqsuY3hJSdY9yrFk6hk73KTJ5NE8r2EOwIyzgl+ZzimuudaWn++vEvKZtk/CkMK7aEl1NN8eGXpu38JGPdbmdjGY4w1Wy7BrydmOA6M/X0eImMdN5bltSudKgfyspgNR/NB92GKbbpC9r3LasQA4Iz8cyUf/yOfCtTxPZAHub0lkFVSl+9P+74NN70Vgdgv8tyQqU6NYxRJ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0:26:23.152073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0:26:23.152073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aed1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0:26:25.640481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07a0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0:26:25.640481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07a0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0:26:28.021979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0:26:28.024032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1649, Identifier = 00, JSON = {'rxpk': [{'tmst': 1764024665, 'chan': 1, 'rfch': 0, 'freq': 902.5, 'stat': 1, 'modu': 'LORA', 'datr': 'SF8BW125', 'codr': '4/5', 'lsnr': 10.5, 'rssi': -50, 'size': 15, 'data': 'QO++rd6AngTgF2yok+S7'}]}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0:26:28.024032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049e, FOpts: ), FPort: e0, FRMPayload: 040a, MIC: a893e4bb)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0:26:28.024032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0:26:28.024032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a79f,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450c3947)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0:26:28.024032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7f0d, Identifier = 03, JSON = {'txpk': {'imme': False, 'tmst': 1766024665, 'rfch': 0, 'powe': 21, 'ipol': True, 'datr': 'SF7BW500', 'freq': 923.3, 'modu': 'LORA', 'codr': '4/5', 'prea': 8, 'ncrc': True, 'size': 255, 'data': 'YO++rd4An6fgtQLht4/OO1riL1aZs67xLTSs6sq9flbUoekaTsSyNdWVV6Sb8yZsHhUuWvzrJRbakbuN7nj2weXDYnT0EWEv3F9gNXeNep+1JbRl0XrFyWXs0IiUTV1UA03p/6TrgSrmsmK1+xHZM89Oa7l2yG5vsGTzAt2nQwSK0noLRSqVeiz2FGCbRDDUViZH+ysgLQ59nWOeYJIqgeG/Pb/AzO+Ksp0nDmbYe8JeMnyrunworkTYM0s8NdgfSnYwiWpWCWJqofBzfV8fZx6jqXrMkfDoT+h4sGOeZ/lEMJJOuyjLowM3+8vf5sQzMfG9vsp+OAHFs+NFDDlH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0:26:28.024032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0:26:28.024032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7f0d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0:26:32.863076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0:26:32.865118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164b, Identifier = 00, JSON = {'rxpk': [{'tmst': 1768867280, 'chan': 0, 'rfch': 0, 'freq': 902.3, 'stat': 1, 'modu': 'LORA', 'datr': 'SF8BW125', 'codr': '4/5', 'lsnr': 11.0, 'rssi': -51, 'size': 15, 'data': 'QO++rd6AnwTgxjUfMsFk'}]}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0:26:32.865118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049f, FOpts: ), FPort: e0, FRMPayload: 040b, MIC: 1f32c164)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0:26:32.865118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0:26:32.865118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754af026)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0:26:32.865118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5482, Identifier = 03, JSON = {'txpk': {'imme': False, 'tmst': 1770867280, 'rfch': 0, 'powe': 21, 'ipol': True, 'datr': 'SF7BW500', 'freq': 923.3, 'modu': 'LORA', 'codr': '4/5', 'prea': 8, 'ncrc': True, 'size': 255, 'data': 'YO++rd4AoKfgvtlbk3rgD1uO7ZVHLPR50AHclsQX8O5KQGvemTDSEQFcDWlhJ0X6mAbx3SG/BxQpEmEcokCr1Ym38sIGHacZzIhBTwU4Iz4JtjvkeqoFXMXQICQHiqLfKKUAjHDYiWR7jFumVXQVtRj+NDgd9C7k28fUHhetScxe2+IHekGFUBAVG9RWrfKgPPGk6Cq5tTolE7uA68lTtboiYh04wEwFzXZ4VTasrHNoqhWsP5r2PVbMuE0jQyJjil9njaA5aaKs1ba9rCCz9A4O+h1fdkG+iit6qHJFo3NxiFBcVc+O8Ku8hld4nO4+oI+NS5BjmgTp0Kt1SvA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0:26:32.865118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0:26:32.865118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5482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0:26:35.739671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b09e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0:26:35.739671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b09e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0:26:37.704998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0:26:37.704998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164c, Identifier = 00, JSON = {'rxpk': [{'tmst': 1773710088, 'chan': 5, 'rfch': 1, 'freq': 903.5, 'stat': 1, 'modu': 'LORA', 'datr': 'SF8BW125', 'codr': '4/5', 'lsnr': 11.3, 'rssi': -50, 'size': 15, 'data': 'QO++rd6AoATgVZ2hGo1d'}]}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0:26:37.704998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04a0, FOpts: ), FPort: e0, FRMPayload: 040c, MIC: a11a8d5d)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0:26:37.704998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0:26:37.704998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17b01654)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0:26:37.704998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4954, Identifier = 03, JSON = {'txpk': {'imme': False, 'tmst': 1775710088, 'rfch': 0, 'powe': 21, 'ipol': True, 'datr': 'SF7BW500', 'freq': 923.3, 'modu': 'LORA', 'codr': '4/5', 'prea': 8, 'ncrc': True, 'size': 255, 'data': 'YO++rd4Aoafgft+z++QlTvIG4CYUmzAVn2d2U+yBnIv35imGYH6DgBdS6G+PcyQa3lct2oTmo0fEAtDoLBmVujv9pd5AvLP8azaGmj91680rZSJlvghgLhpiICLab6cCR4D2v8TTLWd9/fsFibRo+zaXWoEmuaTf8uCeEthOxb9vcAkJxzeNyNsDtun/Lx/OgkE/9uP5oqccjmwHuh5XYTOK6BOewXME3/GuD1ALv5xWpgV7NHBupQQctHPge0mSbAl8Wiok+ikb8+u3h3ZQQxnqofZQllyCXq8qLbWpTvq6M89oL4DiQTRzM2sH7+qMX5sz8pdI/pKj+TUXsBZ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0:26:37.704998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0:26:37.704998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4954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0:26:42.543813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0:26:42.545856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164d, Identifier = 00, JSON = {'rxpk': [{'tmst': 1778552648, 'chan': 7, 'rfch': 1, 'freq': 903.7, 'stat': 1, 'modu': 'LORA', 'datr': 'SF8BW125', 'codr': '4/5', 'lsnr': 10.5, 'rssi': -51, 'size': 15, 'data': 'QO++rd6AoQTg/PfwBGRP'}]}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0:26:42.545856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04a1, FOpts: ), FPort: e0, FRMPayload: 040d, MIC: f004644f)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0:26:42.545856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0:26:42.545856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8768826a)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0:26:42.545856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9ebb, Identifier = 03, JSON = {'txpk': {'imme': False, 'tmst': 1780552648, 'rfch': 0, 'powe': 21, 'ipol': True, 'datr': 'SF7BW500', 'freq': 923.3, 'modu': 'LORA', 'codr': '4/5', 'prea': 8, 'ncrc': True, 'size': 255, 'data': 'YO++rd4Aoqfg8FHd7BvQ23w8UNX5tj/UInRCm8DqR95IarKTApi7GeV0SLtEFhuh1rOu5eSTXqfPomoAGLMd9Q/YANdZhv/4ZVi+PuvDzgffoVtb72gc1wmrMIZcvpDHd2iebRTOLmtV5046EVLqp7R3NikIOvFoIOuOShhMnsbE5+xhoxI0RHnNL4waEv0JBEefwFfo1/BkUubn+rS6CKQL6TdkBh+WNemj0yxshi/psy8RYlU8xQiJVuW5WZZpohEBehAHi+g66sRKO3694+mRCvsaKmFI+EY852wqgBEPsZ25gEi4av7fHMHcj8Cb/4nXGDJdV/B7t+KHaIJ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0:26:42.545856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0:26:42.545856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9ebb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0:26:45.849421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02 687c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0:26:45.849421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02 687c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0:26:47.399528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0:26:47.399528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164e, Identifier = 00, JSON = {'rxpk': [{'tmst': 1783395207, 'chan': 3, 'rfch': 0, 'freq': 902.9, 'stat': 1, 'modu': 'LORA', 'datr': 'SF8BW125', 'codr': '4/5', 'lsnr': 10.5, 'rssi': -50, 'size': 15, 'data': 'QO++rd6AogTgPwdVcD/i'}]}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0:26:47.399528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04a2, FOpts: ), FPort: e0, FRMPayload: 040e, MIC: 55703fe2)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0:26:47.399528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0:26:47.399528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787ead18)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0:26:47.399528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ca4f, Identifier = 03, JSON = {'txpk': {'imme': False, 'tmst': 1785395207, 'rfch': 0, 'powe': 21, 'ipol': True, 'datr': 'SF7BW500', 'freq': 923.3, 'modu': 'LORA', 'codr': '4/5', 'prea': 8, 'ncrc': True, 'size': 255, 'data': 'YO++rd4Ao6fg2YSkf9jyPFgqVthMra9GqtjrrbnqwsQ9Hd38JxI9hhKodpUmGNOCsneJ6Z+oH8tNJDTZ27ijgly7aaIuTbOwT/4/wWRO293gWYdugEfarqAVVzM00ri0BghBM1EJjjIJZ/Q9yMQxtCBbEx2t5gBZ9pqTVelDf8u9oLN9qaUJTMB85WP156mzDtXLMTJNN87x7V1oJtSUmVZNKW6s55oBcwcpYTRyfg9rjjO/pm5+GpPwvkHaZURf3u0PSuTN8tzIeqU2JbIebK3oP0ugt8IZ1md8/Pe9tOSmcOaGEqpBhe1v0Cj9Wr2G8X33V6p28RMYhRh4fq0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0:26:47.399528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0:26:47.399528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ca4f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0:26:52.209923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02 164f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0:26:52.209923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164f, Identifier = 00, JSON = {'rxpk': [{'tmst': 1788237823, 'chan': 4, 'rfch': 1, 'freq': 903.1, 'stat': 1, 'modu': 'LORA', 'datr': 'SF8BW125', 'codr': '4/5', 'lsnr': 11.3, 'rssi': -50, 'size': 15, 'data': 'QO++rd6AowTgZQ4Q5Xmu'}]}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0:26:52.209923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04a3, FOpts: ), FPort: e0, FRMPayload: 040f, MIC: 10e579ae)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0:26:52.209923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0:26:52.209923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dd7ab7ea)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0:26:52.209923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bc4d, Identifier = 03, JSON = {'txpk': {'imme': False, 'tmst': 1790237823, 'rfch': 0, 'powe': 21, 'ipol': True, 'datr': 'SF7BW500', 'freq': 923.3, 'modu': 'LORA', 'codr': '4/5', 'prea': 8, 'ncrc': True, 'size': 255, 'data': 'YO++rd4ApKfgE3rgYgIQJgZ773EeaZ93XbFNRhheoBwiIO97NoDdrnryTIdYSjn4DpdfYQM0dwaYkT1HmR2e/BTW6oauG1h+VdnV5KOMbeZgQbPQrvyC+helJjdZjBBpoyCPNmV/y52hNyvOCEERtTaEVsKwR4jpsiETd/oYsX5HCgOgZySqK8zeq4tf9GeqVVsOHOeMZTq1pi3iJDzV9SB/2+6C42L7ktFd4v3oTg9XExTXGJUoIvExe8d9idf0/1eTXQO2oWVsbHpN2zUyZM6zOwk0rGcJzhN+igCThv0LsFFUkSYf8p36YnPSk3r6O0JfU5NKwTa0/Arderf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0:26:52.209923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0:26:52.209923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bc4d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0:26:55.943295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5927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0:26:55.943295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5927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0:26:57.125062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0:26:57.127110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1650, Identifier = 00, JSON = {'rxpk': [{'tmst': 1793120892, 'chan': 2, 'rfch': 0, 'freq': 902.7, 'stat': 1, 'modu': 'LORA', 'datr': 'SF8BW125', 'codr': '4/5', 'lsnr': 8.0, 'rssi': -51, 'size': 15, 'data': 'QO++rd6ApATgN8lMhu20'}]}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0:26:57.127110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04a4, FOpts: ), FPort: e0, FRMPayload: 0410, MIC: 4c86edb4)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0:26:57.127110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0:26:57.127110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d474b30f)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0:26:57.127110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5a8c, Identifier = 03, JSON = {'txpk': {'imme': False, 'tmst': 1795120892, 'rfch': 0, 'powe': 21, 'ipol': True, 'datr': 'SF7BW500', 'freq': 923.3, 'modu': 'LORA', 'codr': '4/5', 'prea': 8, 'ncrc': True, 'size': 255, 'data': 'YO++rd4Apafgsf9VpxIhbAfB5qMure4pYzBvbQ7kPN2TMWBhk2KnscJXpMTnYE7eRGB1LJPZs8aeMYysrBENxbb2DTzHzU6AAPPpHCkCkfWWmkaV52dRGYWHdEYZdgDFHbUu/+SqGwQP5RmzDtrnTt30esl2/UwyHMAUzi0wrr9CsOhHiRV9a3yQDLDrz8sbpHR8saAzLYZcx4kcuaH2y18RtFRaMjGjt8gquIWErZI/ycVAB17eDvTfRWhJt+vNdxbFuOjZYUGmjaAUJz3NVvQiB0560pJVlNzvUaMcW6GirRKtWbo9l94hSNOAbBBjiK1rgq7nV8c2EwPUdLMP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0:26:57.127110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0:26:57.127110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5a8c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0:27:01.986078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0:27:01.988124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1652, Identifier = 00, JSON = {'rxpk': [{'tmst': 1797963453, 'chan': 0, 'rfch': 0, 'freq': 902.3, 'stat': 1, 'modu': 'LORA', 'datr': 'SF8BW125', 'codr': '4/5', 'lsnr': 10.8, 'rssi': -51, 'size': 15, 'data': 'QO++rd6ApQTgX3oP4uLt'}]}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0:27:01.988124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04a5, FOpts: ), FPort: e0, FRMPayload: 0411, MIC: 0fe2e2ed)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0:27:01.988124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0:27:01.988124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f740195c)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0:27:01.988124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3dee, Identifier = 03, JSON = {'txpk': {'imme': False, 'tmst': 1799963453, 'rfch': 0, 'powe': 21, 'ipol': True, 'datr': 'SF7BW500', 'freq': 923.3, 'modu': 'LORA', 'codr': '4/5', 'prea': 8, 'ncrc': True, 'size': 255, 'data': 'YO++rd4ApqfgJ8HnaH81KTugTPUfD/qFKUu8HV19x/dfEWMwjQVKMszlg5ZGmiqhD/JWhHHHz9Ba/RXX6GIujyyM6k13vMb2wGwrQGJp0dWKQ/V0j2Dwvmv0IGbDk8ZWx5k5vtYcxdqdIfIOOoNQviH2CiqCNCpnSOUfqOoI7TIYIqHLmB5luVSA3UaNKu2ji5GiGspfmPOh5nV51Y3VKhD9BO1Wq0jF6FP0pW+3Lm3STYUvam87f8H/CCa7CToy5zZLOZRaNd0hU+DJtXqGRDySVnO5rMFtYmqCUp0gvVanBOihkmiWonM8v25YB08dB20WlLiFSpO0nNb3QBl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0:27:01.988124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0:27:01.988124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3dee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0:27:06.104602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7d6b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0:27:06.104602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7d6b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0:27:06.824717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0:27:06.824717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1653, Identifier = 00, JSON = {'rxpk': [{'tmst': 1802806270, 'chan': 3, 'rfch': 0, 'freq': 902.9, 'stat': 1, 'modu': 'LORA', 'datr': 'SF8BW125', 'codr': '4/5', 'lsnr': 11.3, 'rssi': -51, 'size': 15, 'data': 'QO++rd6ApgTgcPEZt+hI'}]}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0:27:06.824717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04a6, FOpts: ), FPort: e0, FRMPayload: 0412, MIC: 19b7e848)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0:27:06.824717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0:27:06.824717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0ec9a41f)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0:27:06.824717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e0d7, Identifier = 03, JSON = {'txpk': {'imme': False, 'tmst': 1804806270, 'rfch': 0, 'powe': 21, 'ipol': True, 'datr': 'SF7BW500', 'freq': 923.3, 'modu': 'LORA', 'codr': '4/5', 'prea': 8, 'ncrc': True, 'size': 255, 'data': 'YO++rd4Ap6fgzRtRE/1I6usn+SgQC2/EHhS92Rmp5FFBCc/KPTOTW4PrfPt+16qNucajqN0IDyisLJsbx1blVhhvVm5ZlTFWynqQn+lgoovGfYVbqHS12Tp3KA31iVhwVzc9TX5EXJf9DA9ouZTxoiy96IbPQfgKvxOIKHr/781X32upyvdQemIKfew2sKy5g9Jh5M62b4u/9LsX3817kY0DGU5Ndsp79IkaIH5Uayfn3XergkUYRUjl9KwK5esky9QXARzUeCTYiD9x+riEF+iRnvd2KYXb/fZIz3p127NK90p4MSIKGIu8M/I08/VQjCnCbWYpzip1xugOyaQ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0:27:06.824717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0:27:06.824717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e0d7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0:27:11.614536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0:27:11.616674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1654, Identifier = 00, JSON = {'rxpk': [{'tmst': 1807648829, 'chan': 1, 'rfch': 0, 'freq': 902.5, 'stat': 1, 'modu': 'LORA', 'datr': 'SF8BW125', 'codr': '4/5', 'lsnr': 10.5, 'rssi': -49, 'size': 15, 'data': 'QO++rd6ApwTgMS7C9v8j'}, {'tmst': 1807651277, 'chan': 6, 'rfch': 1, 'freq': 903.3, 'stat': -1, 'modu': 'LORA', 'datr': 'SF7BW125', 'codr': 'OFF', 'lsnr': -11.0, 'rssi': -85, 'size': 75, 'data': '6Zfs6wt1GmDk9NU/0XVGaV7HwYIXgtMc++4dwlQ1ikhFgW3brJj4A+sDo+dP15ig6mWq7ipeDrmYji2Zheza937XQEMYgFwXsEPt'}]}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0:27:11.616674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04a7, FOpts: ), FPort: e0, FRMPayload: 0413, MIC: c2f6ff23)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0:27:11.616674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0:27:11.616674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65d15551)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0:27:11.616674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acc4, Identifier = 03, JSON = {'txpk': {'imme': False, 'tmst': 1809648829, 'rfch': 0, 'powe': 21, 'ipol': True, 'datr': 'SF7BW500', 'freq': 923.3, 'modu': 'LORA', 'codr': '4/5', 'prea': 8, 'ncrc': True, 'size': 255, 'data': 'YO++rd4AqKfgB8FKsFWx3xXXPvo2tRkrxgCSviubnDPrkcHlFWOX4BbJbqsFXuqeLz65J22qEFRQ043mc8Roxlvb+6fkeJ9D4Y76PEONs0CfRBH5LfRQH0tjcLLLTaQL9BWzovxofuIQ9CLZQowLj6lFnf1Nni2fqL7DZh6ToFTeN3h74/Fhg1z5gnJl3lBZYavwhJhydXhxmWWepXmDJmFqS8e9p9DE7gRRiT+NuXXib4+AmB+fvQ83CjRj8hJToHDsPxtEFLRNynwsb9AE02npr10pxMAiEex4fRSU5q59A5iFRcT5SviVsRrCCwOF6H7ocf+IKSabASxl0VV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0:27:11.616674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0:27:11.616674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acc4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0:27:16.133980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4384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0:27:16.133980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4384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0:27:16.456225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0:27:16.456225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1655, Identifier = 00, JSON = {'rxpk': [{'tmst': 1812491478, 'chan': 5, 'rfch': 1, 'freq': 903.5, 'stat': 1, 'modu': 'LORA', 'datr': 'SF8BW125', 'codr': '4/5', 'lsnr': 11.0, 'rssi': -50, 'size': 15, 'data': 'QO++rd6AqATgwB6Oz0ZW'}]}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0:27:16.456225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04a8, FOpts: ), FPort: e0, FRMPayload: 0414, MIC: 8ecf4656)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0:27:16.456225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0:27:16.456225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7ee278d1)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0:27:16.456225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feff, Identifier = 03, JSON = {'txpk': {'imme': False, 'tmst': 1814491478, 'rfch': 0, 'powe': 21, 'ipol': True, 'datr': 'SF7BW500', 'freq': 923.3, 'modu': 'LORA', 'codr': '4/5', 'prea': 8, 'ncrc': True, 'size': 255, 'data': 'YO++rd4AqafgNSbqoUXSoMpL8n8RGjq7krjhudM+Cu36GHCUiP7596+YZS7BEFxxdbZd/rj8dwWv/lYCZQg6ys3Ld5/zz9qdq9zJ3SPR678WPT4F5M02/JkyIl6SLsDGDNI3jTkZcikIGLBRqtJKs3vBhKmb9hwnyTqFdLsX+c00o9fZRsoJ5HXgZpzjWCc9Y1/b/JF4bIC00eiS7m8yRfyX7XVR+4SyHdS8zWMKoAxm2N1UxYSLo1YustEjH68XsyLGHEaF2xUqFQSGE4nghp1f4p+9pDpOqp7L1ppFUDZOhIuzGxBJYf0mNEPwODErtrZCRETINCGtua5+4nj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0:27:16.456225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0:27:16.456225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feff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0:27:21.310162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0:27:21.312220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1656, Identifier = 00, JSON = {'rxpk': [{'tmst': 1817334057, 'chan': 4, 'rfch': 1, 'freq': 903.1, 'stat': 1, 'modu': 'LORA', 'datr': 'SF8BW125', 'codr': '4/5', 'lsnr': 11.8, 'rssi': -50, 'size': 15, 'data': 'QO++rd6AqQTghuWwBeXm'}]}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0:27:21.312220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04a9, FOpts: ), FPort: e0, FRMPayload: 0415, MIC: b005e5e6)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0:27:21.312220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0:27:21.312220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c56e4011)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0:27:21.312220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9cd4, Identifier = 03, JSON = {'txpk': {'imme': False, 'tmst': 1819334057, 'rfch': 0, 'powe': 21, 'ipol': True, 'datr': 'SF7BW500', 'freq': 923.3, 'modu': 'LORA', 'codr': '4/5', 'prea': 8, 'ncrc': True, 'size': 255, 'data': 'YO++rd4AqqfgYTAbHbAZJ50WZJEtJMdzRun3fZp2meAhDViZgfEsLxYwvKNJ9oB/RKBAxIro0FGUED/+8cf1WHukwVW/0W3TsXmv0Vpe4Z25D7lEM8XTtyV46YRSXQ07m6bC/V/B005taS+Fa6mQHFsowEwFQ6KifJOWqj0/Ep9wGj34FS19Ctae0oi4uSzqCnX10WwV+LJTtzXw7/v1JlMecSVTxhIftkh1VNmcMeHcFlXCOE4omMMQkRmSS2PCgvaxPde5uXvzC3mb8PP6TrBl5pEGv2CbvQd87eWq2uEMCOAp6xqqzydVxB8aRhjwHLKhK7tHpXz14BrFbkA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0:27:21.312220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0:27:21.312220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9cd4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0:27:26.156722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0:27:26.158749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1657, Identifier = 00, JSON = {'rxpk': [{'tmst': 1822176622, 'chan': 6, 'rfch': 1, 'freq': 903.3, 'stat': 1, 'modu': 'LORA', 'datr': 'SF8BW125', 'codr': '4/5', 'lsnr': 7.8, 'rssi': -47, 'size': 15, 'data': 'QO++rd6AqgTg5rGaYxLv'}]}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0:27:26.158749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04aa, FOpts: ), FPort: e0, FRMPayload: 0416, MIC: 9a6312ef)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0:27:26.158749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0:27:26.158749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a2f5dc39)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0:27:26.158749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925d, Identifier = 03, JSON = {'txpk': {'imme': False, 'tmst': 1824176622, 'rfch': 0, 'powe': 21, 'ipol': True, 'datr': 'SF7BW500', 'freq': 923.3, 'modu': 'LORA', 'codr': '4/5', 'prea': 8, 'ncrc': True, 'size': 255, 'data': 'YO++rd4Aq6fg4sf93zBUZFfG+Juh8222exM3XFfnz3paIWBXuusJ318aEJ08CHhAFA/zZH0z/B65xGxpCm56dyfGPzAza57WY9gAW6QK893ln/j43vyMufh0ZVRJHNnX6lIFP03XOvqBlYyRl7zRvGF7rcfyNQUiKCu2QJSeEYwAOAPUElns78Di2lOzhU0eLE+Y/mDbAntJ0DAbcI8nRztchDc3lwsFBA6mqVMdHHg13tf/9scpJ7wec58LHDOPGQ7StNIFI7S+qi/A84SAllJ1kGdiSjuo6G4UCTxQpPDMklb/pgIs4z10cOPAOrEvuHA898mbos9fGhei9dw5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0:27:26.158749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0:27:26.158749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02 925d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0:27:26.166853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5940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0:27:26.166853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5940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1658, Identifier = 00, JSON = {'rxpk': [{'tmst': 1827019253, 'chan': 7, 'rfch': 1, 'freq': 903.7, 'stat': 1, 'modu': 'LORA', 'datr': 'SF8BW125', 'codr': '4/5', 'lsnr': 10.5, 'rssi': -52, 'size': 15, 'data': 'QO++rd6AqwTgD11Beiwy'}], 'stat': {'time': '2021-08-03 21:12:20 GMT', 'rxnb': 7, 'rxok': 6, 'rxfw': 7, 'ackr': 85.7, 'dwnb': 6, 'txnb': 6}}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04ab, FOpts: ), FPort: e0, FRMPayload: 0417, MIC: 417a2c32)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fafab9c2)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262f, Identifier = 03, JSON = {'txpk': {'imme': False, 'tmst': 1829019253, 'rfch': 0, 'powe': 21, 'ipol': True, 'datr': 'SF7BW500', 'freq': 923.3, 'modu': 'LORA', 'codr': '4/5', 'prea': 8, 'ncrc': True, 'size': 255, 'data': 'YO++rd4ArKfgefE79VrwklVzZ3sB7Qy8uISyJo9zBXC2OPUeXGWtKjSgziWNq68UBjuh9BIRlfMHsKUTykeukSKFItCXJ9OvUXxqL6QF3tb1lAmeYogwhdkZHCRHUTzXcvf90aHdmGo5MGbPlWFASkBLbTB6vTzVLjEB6JqXYTCbsHtorbkn2d6g9t/4YUMGCw8inrOOIRpWxn4ZH9MEmxSFZeSZbzzmZhdnDLsEFOBHG4dV1YbpnXjjSMtcH3oXhlaoxQXWpcEVRvs5wxdTyVOq6+CCcmCMN3dOCVBRqvEqLqFclVIK18Nfb6lHxsJrg4yuRV1EoBPBEtb6+rn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0:27:31.038733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02 262f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0:27:35.862153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0:27:35.864291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1659, Identifier = 00, JSON = {'rxpk': [{'tmst': 1831902367, 'chan': 2, 'rfch': 0, 'freq': 902.7, 'stat': 1, 'modu': 'LORA', 'datr': 'SF8BW125', 'codr': '4/5', 'lsnr': 7.8, 'rssi': -49, 'size': 15, 'data': 'QO++rd6ArATgr/KBFmop'}]}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0:27:35.864291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04ac, FOpts: ), FPort: e0, FRMPayload: 0418, MIC: 81166a29)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0:27:35.864291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0:27:35.864291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d756bf5f)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0:27:35.864291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8951, Identifier = 03, JSON = {'txpk': {'imme': False, 'tmst': 1833902367, 'rfch': 0, 'powe': 21, 'ipol': True, 'datr': 'SF7BW500', 'freq': 923.3, 'modu': 'LORA', 'codr': '4/5', 'prea': 8, 'ncrc': True, 'size': 255, 'data': 'YO++rd4Arafg3sVvY1/RZ+VvUH+nTd/Jn3kOz9gG7QM+9MKAvA64tIbV/8iP7GMdFNV7+xj5Y0YBZWNAAlyIGLnAzI6sX9ZyNmgYg6v9lyqhHy2iGsUei3ZDhQh6RaWqHAHswcHYxZfM4ZJG8Kwi2VUB+f2f85loAEplODgWuv2kx8Q8HH3rngng4Yy+J0fKLO8npdAtV4pEHvJFZZ2w2mw3zIARn5Wcb4s5PH4SJWB8fzpPN5tGfUFNEWqZK4qMR3Iw9hTDIki2de2D9OIlu79kkJ32Pyqw4fJqzbbtZT5G3suWwcpSsd6onEn+NSZzat8FAjcJyyPk0knXVr9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0:27:35.864291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0:27:35.864291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8951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0:27:36.283690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c440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0:27:36.283690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c440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0:27:40.734347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0:27:40.736367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165a, Identifier = 00, JSON = {'rxpk': [{'tmst': 1836744952, 'chan': 7, 'rfch': 1, 'freq': 903.7, 'stat': 1, 'modu': 'LORA', 'datr': 'SF8BW125', 'codr': '4/5', 'lsnr': 11.0, 'rssi': -51, 'size': 15, 'data': 'QO++rd6ArQTgg7PezJsO'}]}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0:27:40.736367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04ad, FOpts: ), FPort: e0, FRMPayload: 0419, MIC: decc9b0e)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0:27:40.736367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0:27:40.736367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53280c43)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0:27:40.736367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5e69, Identifier = 03, JSON = {'txpk': {'imme': False, 'tmst': 1838744952, 'rfch': 0, 'powe': 21, 'ipol': True, 'datr': 'SF7BW500', 'freq': 923.3, 'modu': 'LORA', 'codr': '4/5', 'prea': 8, 'ncrc': True, 'size': 255, 'data': 'YO++rd4ArqfgAruRlj6wrQul8J6DHLqGcOkDFhVwdfrh34HpbP6fOcZBOj8QG4kVvBwOAfcB5wCiv7HfBUHPhQYWDhycPamkcUJdVzOiQckHSN5nrm+DrP/HkEIY1uWnfIjUy+KzYCnhtgUgt075TFCYm6S7epxzsJNYEXmc56vzieZb9RPA+SyffllIMql4J/j3pJh620ULCT9HNL3RcL6G3IJJ3TBWzXWCYdILxnSi8s++mMHaOgFsHFrDXWqyWnppIv+Mu1ninP1/Tz7CZVtZji7OnpSRYEyzViQoJbx6GmobGTFCuIwSeiiBrf+fDsgYES0XBKn/wE1TKAx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0:27:40.736367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0:27:40.736367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5e69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0:27:45.556936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0:27:45.558983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165b, Identifier = 00, JSON = {'rxpk': [{'tmst': 1841587592, 'chan': 0, 'rfch': 0, 'freq': 902.3, 'stat': 1, 'modu': 'LORA', 'datr': 'SF8BW125', 'codr': '4/5', 'lsnr': 10.0, 'rssi': -49, 'size': 15, 'data': 'QO++rd6ArgTgSRuyJ9ee'}]}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0:27:45.558983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04ae, FOpts: ), FPort: e0, FRMPayload: 041a, MIC: b227d79e)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0:27:45.558983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0:27:45.558983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a7af,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5022847b)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0:27:45.558983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f0a2, Identifier = 03, JSON = {'txpk': {'imme': False, 'tmst': 1843587592, 'rfch': 0, 'powe': 21, 'ipol': True, 'datr': 'SF7BW500', 'freq': 923.3, 'modu': 'LORA', 'codr': '4/5', 'prea': 8, 'ncrc': True, 'size': 255, 'data': 'YO++rd4Ar6fgZurjqrx1uIT8TgcWKV3J/mmSn1eViCSFx07xXJL+Yoydzk9WkfPlnVWgLFvxZ2YnybKgdcWxrze1zdDtHWDjRecU3hdm4I6/B0td2sqiWV6CIMyBDLQRGJR6TPrUAPFYvEjJDOIJLy/0Ekwdb0zXY9+LKFN+jhd6pWgl8dM30u+2G7qa/UMm0tWMvv1s8Zsn3Bo+zhJyv6l1SIAhZmvHubgxBsEYndMQ2beIMN5mNAhvMCDUUZ46V74+X+QRWqLRSFmOATPlYp3mW3bToWTic/b4yZC/5c61s+69YGm0V6wtLbUwavJGDLDwmzQAdtx0TilQIoR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0:27:45.558983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0:27:45.558983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f0a2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0:27:46.397017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a70f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0:27:46.397017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a70f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0:27:50.411027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0:27:50.413051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165c, Identifier = 00, JSON = {'rxpk': [{'tmst': 1846430400, 'chan': 4, 'rfch': 1, 'freq': 903.1, 'stat': 1, 'modu': 'LORA', 'datr': 'SF8BW125', 'codr': '4/5', 'lsnr': 10.8, 'rssi': -50, 'size': 15, 'data': 'QO++rd6ArwTgN4SG1mGD'}]}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0:27:50.413051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04af, FOpts: ), FPort: e0, FRMPayload: 041b, MIC: 86d66183)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0:27:50.413051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0:27:50.413051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8da2495c)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0:27:50.413051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4c1e, Identifier = 03, JSON = {'txpk': {'imme': False, 'tmst': 1848430400, 'rfch': 0, 'powe': 21, 'ipol': True, 'datr': 'SF7BW500', 'freq': 923.3, 'modu': 'LORA', 'codr': '4/5', 'prea': 8, 'ncrc': True, 'size': 255, 'data': 'YO++rd4AsKfgnmN+wSFz55un1+wyc3SHzkUsjUVSXgaN1c/qMdfJ3zMZAC4oQrmbY6Mpm6lkVpHDJkXwu4i5fUeQvJA8pNRtZWEUnHSHZJalUm1Z9QulI1OcROOJb6yqiKhWOazajRwkgDRxtl4YosPzy/hMWlgxq9hyq6lEbSS8qG1DyQrSv0reGIMxo2XdR3bIJWBUgyt8/VBdjgjiYwA77+BmHzSEdPmQDG4Uutn0V5mgcC/jIyxwiDltmWGzCGL4YRBV6P3IJP0ZxigrbdFuGR7ZObB4q/zHaBRNzaIfXvLv/4NduPOzjILA8Tn5KMNPkgqO8U5LNyaNokl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0:27:50.413051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0:27:50.413051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4c1e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0:27:55.238132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0:27:55.240210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165d, Identifier = 00, JSON = {'rxpk': [{'tmst': 1851272945, 'chan': 6, 'rfch': 1, 'freq': 903.3, 'stat': 1, 'modu': 'LORA', 'datr': 'SF8BW125', 'codr': '4/5', 'lsnr': 7.0, 'rssi': -46, 'size': 15, 'data': 'QO++rd6AsATgaHXvl/Sc'}]}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0:27:55.240210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04b0, FOpts: ), FPort: e0, FRMPayload: 041c, MIC: ef97f49c)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0:27:55.240210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0:27:55.240210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9ff2b603)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0:27:55.240210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4c67, Identifier = 03, JSON = {'txpk': {'imme': False, 'tmst': 1853272945, 'rfch': 0, 'powe': 21, 'ipol': True, 'datr': 'SF7BW500', 'freq': 923.3, 'modu': 'LORA', 'codr': '4/5', 'prea': 8, 'ncrc': True, 'size': 255, 'data': 'YO++rd4Asafg0OvQ8d3mc5iiHFSEmcs4vYaohaOfdU5CC/aegCNWtuRLC1pS6ZGSG4l3INgtSoffNaBTfEFKpvXA/xKAZ/VX8O4jXRU79Ikf02PkdGLh6jVirNKzj30pj31I7THmwHtSjHj6BWTVOMqDjvQyJbAyQzqgsfdiyq6y3EipdhZmWvRmULrZJIhxBrFYU29uoUe4DiFVpn1gU1LxFwjoU5tAonNvBjWU/FL7FXqlPyLbMf5QWs2kHlPtSgFwxKHvNvIGUNelkYdTNvzRcF3qO8CmqbpVO9YiBu2Bh7NM+v+LihEatbH4IBG2Uoyqf6h9ACyb1pef8rY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0:27:55.240210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0:27:55.240210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4c67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0:27:56.478179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02 712b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0:27:56.478179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02 712b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0:28:00.089954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02 165e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0:28:00.089954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165e, Identifier = 00, JSON = {'rxpk': [{'tmst': 1856115576, 'chan': 5, 'rfch': 1, 'freq': 903.5, 'stat': 1, 'modu': 'LORA', 'datr': 'SF8BW125', 'codr': '4/5', 'lsnr': 10.5, 'rssi': -49, 'size': 15, 'data': 'QO++rd6AsQTgvoiGXwIW'}]}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0:28:00.089954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04b1, FOpts: ), FPort: e0, FRMPayload: 041d, MIC: 865f0216)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0:28:00.089954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0:28:00.089954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1b8e2cc4)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0:28:00.089954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644c, Identifier = 03, JSON = {'txpk': {'imme': False, 'tmst': 1858115576, 'rfch': 0, 'powe': 21, 'ipol': True, 'datr': 'SF7BW500', 'freq': 923.3, 'modu': 'LORA', 'codr': '4/5', 'prea': 8, 'ncrc': True, 'size': 255, 'data': 'YO++rd4Asqfga9aKQ0BN6HwrXX6B8qDSHksz53FHImZ5nb/6ZtBtuOitD+GlhdOMAXhrIRxnR71WuQjKBreuMhfQaQW0dLUAxo66t2wm3Pyi1aBpWLIXh2vASKgDwZw4kxxwZSNjF/jVk23z5uPTEoIHdaM5GK1kKmQRuAF66u4YMKMECKZ5OsuIX+zAWGOojMiShAmX2S15IoXaJ+FqZ8gQOmPA4w2vXePvcg2YJj2gPmMJeUq6gAEy/+bozLJvu8QVshJ1jt8nGt3A6ofdPFO8z3nuSV2/VXt1pkZ+72bnb8Jn8FG9GXMAEiBMVMB7F2KKRTdo1L/YqYEbjizE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0:28:00.089954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0:28:00.089954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02 644c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0:28:04.957546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0:28:04.958694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1660, Identifier = 00, JSON = {'rxpk': [{'tmst': 1860958135, 'chan': 3, 'rfch': 0, 'freq': 902.9, 'stat': 1, 'modu': 'LORA', 'datr': 'SF8BW125', 'codr': '4/5', 'lsnr': 10.3, 'rssi': -50, 'size': 15, 'data': 'QO++rd6AsgTgkLvbbg0X'}]}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0:28:04.958694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04b2, FOpts: ), FPort: e0, FRMPayload: 041e, MIC: db6e0d17)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0:28:04.958694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0:28:04.958694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37d0507b)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0:28:04.958694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4760, Identifier = 03, JSON = {'txpk': {'imme': False, 'tmst': 1862958135, 'rfch': 0, 'powe': 21, 'ipol': True, 'datr': 'SF7BW500', 'freq': 923.3, 'modu': 'LORA', 'codr': '4/5', 'prea': 8, 'ncrc': True, 'size': 255, 'data': 'YO++rd4As6fgZ5IO21xECrXWY+/KsQ+g1pjW6a2dZ3supFX7HdFibOelVCcs3DLxURRfUgC7NWMl5q8FP3e1EWNzw7bPXFnCY11Nxd7Ih6YaA9OkKCc9lUmH3zaM8GTEfyGtVU7BwwLI48jLQQoTbvK9XfEmTDXb6abQYPmlE/yV1ZnU3tYZZjMBgC2Vs66akeYVEkDJE0KvGrw7FA2ig4Ry4XGzM4fGKnH1gM5fLJdZXtDUNuOqs64yrC3asCaegFUj6ZAUNdE2k+1rT7LJjeBrPKBL4jnkFqWQKAgQQSafei7cr8nwynSms6vx/vLZSU8XbrTcDdgzJBs30FB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0:28:04.958694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0:28:04.958694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4760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0:28:06.624620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02 483e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0:28:06.624620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02 483e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0:28:09.806801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0:28:09.806801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1661, Identifier = 00, JSON = {'rxpk': [{'tmst': 1865800696, 'chan': 1, 'rfch': 0, 'freq': 902.5, 'stat': 1, 'modu': 'LORA', 'datr': 'SF8BW125', 'codr': '4/5', 'lsnr': 10.8, 'rssi': -51, 'size': 15, 'data': 'QO++rd6AswTgYBH9WiSE'}]}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0:28:09.806801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04b3, FOpts: ), FPort: e0, FRMPayload: 041f, MIC: fd5a2484)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0:28:09.806801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0:28:09.806801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f62d98f1)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0:28:09.806801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bab0, Identifier = 03, JSON = {'txpk': {'imme': False, 'tmst': 1867800696, 'rfch': 0, 'powe': 21, 'ipol': True, 'datr': 'SF7BW500', 'freq': 923.3, 'modu': 'LORA', 'codr': '4/5', 'prea': 8, 'ncrc': True, 'size': 255, 'data': 'YO++rd4AtKfggMylqt7pQH68LGfflt58oTz8dKY/9Xc8F13xWTsvtAjOJKg3B8kSLyJej3sJdC0sM5ylM4qcRWKsickgFqAlzVeVU5rldkWTADGNWDtDdBtjk9IUQUcAXjDtnF4zj5SbZ3hwuwaR4irbdaVVFbzKBEnKLpx7fNU6a4wY65yOVpsptnhWuClaeg8OVeNxrWpMKirQcacpGPacIvWbQ/NE9NldOGCSdEf0cXhsVt7SvZhr5ZH2v0euSzyJBk3nHLcgaIWzKFccaN0abzhqNMOSPm7Czv6zDNM1uNLLj4t+6tbSp6lJFqI0n/qwjspECWgVif72LZj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0:28:09.806801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0:28:09.806801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bab0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0:28:14.718001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0:28:14.718001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1662, Identifier = 00, JSON = {'rxpk': [{'tmst': 1870683778, 'chan': 1, 'rfch': 0, 'freq': 902.5, 'stat': 1, 'modu': 'LORA', 'datr': 'SF8BW125', 'codr': '4/5', 'lsnr': 9.5, 'rssi': -48, 'size': 15, 'data': 'QO++rd6AtATglgrwk3IJ'}]}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0:28:14.718001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04b4, FOpts: ), FPort: e0, FRMPayload: 0420, MIC: f0937209)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0:28:14.718001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0:28:14.718001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f162183f)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0:28:14.718001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e1af, Identifier = 03, JSON = {'txpk': {'imme': False, 'tmst': 1872683778, 'rfch': 0, 'powe': 21, 'ipol': True, 'datr': 'SF7BW500', 'freq': 923.3, 'modu': 'LORA', 'codr': '4/5', 'prea': 8, 'ncrc': True, 'size': 255, 'data': 'YO++rd4AtafgDCKkNHw8w6Awo0qdrG/ROjXO+CHTPpM4HVEM7aWehIYZj46SaOt0Boa2MbXP8yp3ZJHajZGjPUqHnWPZT3dWeXRbboVW/gD85iuWSEUu0ArRq0u8wQLlBi0eDjIS+EMoOAVVdlcimVinGxueR8W5D14DQsuZskzXvgrFSXLuHz8UcsS4IYS11MUNHRycga+ZsgyDCqMOlYFkd4wHZd2omoeeHoZjXMPxvoTHKQJgCDzzlCIQ10/cfzVBp2r3M5e7XjmvdztyGyPEp6VRmyEbTuygZdB7wgo0AoMpRHuIotmGlsgexJjvsUPBcdCiR+D/A9HxYhg/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0:28:14.718001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0:28:14.718001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e1af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0:28:16.798784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e40b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0:28:16.798784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e40b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0:28:19.502497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0:28:19.504560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1663, Identifier = 00, JSON = {'rxpk': [{'tmst': 1875526442, 'chan': 4, 'rfch': 1, 'freq': 903.1, 'stat': 1, 'modu': 'LORA', 'datr': 'SF8BW125', 'codr': '4/5', 'lsnr': 10.8, 'rssi': -50, 'size': 15, 'data': 'QO++rd6AtQTgYu3D6qx9'}]}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0:28:19.504560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04b5, FOpts: ), FPort: e0, FRMPayload: 0421, MIC: c3eaac7d)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0:28:19.504560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0:28:19.504560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5d5b9ca7)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0:28:19.504560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34dd, Identifier = 03, JSON = {'txpk': {'imme': False, 'tmst': 1877526442, 'rfch': 0, 'powe': 21, 'ipol': True, 'datr': 'SF7BW500', 'freq': 923.3, 'modu': 'LORA', 'codr': '4/5', 'prea': 8, 'ncrc': True, 'size': 255, 'data': 'YO++rd4AtqfgYtaVIb2bj7+k9RiO8TyD2e1K7GYapjjZli7iNEf+K+xMCaCm0xOpuxiObPS5G7ZBBaAd3gkZmobNZXD2CG54GqE3oJWTHPpUMLqITcvoDk/aZC09Gk44i45BoS39QWkfMZd0fvbJBEDq8ENoMclejACV9w43UNMVCm+ixvcswOkeUti5V2zli6yglOwlAfvckLpqbgd3NWmHU9v5gvcfbtvhKHz11wmG2/K3rkEbZIRv6wCSNim4CYAwkhIIbw+Lz27T+64HKvoCzNZaDAZisy0JiAFYPfnhusqnzOl1cugwiFPmErvAFE8V0bW4r946TWZdW5y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0:28:19.504560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0:28:19.504560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34dd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0:28:24.347320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0:28:24.349339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1664, Identifier = 00, JSON = {'rxpk': [{'tmst': 1880369049, 'chan': 5, 'rfch': 1, 'freq': 903.5, 'stat': 1, 'modu': 'LORA', 'datr': 'SF8BW125', 'codr': '4/5', 'lsnr': 10.8, 'rssi': -51, 'size': 15, 'data': 'QO++rd6AtgTgceWrCeOz'}]}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0:28:24.349339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04b6, FOpts: ), FPort: e0, FRMPayload: 0422, MIC: ab09e3b3)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0:28:24.349339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0:28:24.349339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b0b725f2)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0:28:24.349339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584a, Identifier = 03, JSON = {'txpk': {'imme': False, 'tmst': 1882369049, 'rfch': 0, 'powe': 21, 'ipol': True, 'datr': 'SF7BW500', 'freq': 923.3, 'modu': 'LORA', 'codr': '4/5', 'prea': 8, 'ncrc': True, 'size': 255, 'data': 'YO++rd4At6fggiSRzfWRtGqlm/tvaNQZFM/QpTzEecLtLNJ44+kyiVvcDwrRQGsWBCtvOKiWtcLATYNPu76W+t1HinBzK3BIREJsXwWqDP8qfrnnfbODEWdrde8NajL6zBBDUsGnIv1y9C77TQaodSIJIhkYqrmQeRKKqzhb2D5Ce8jVSmRyDD6KFsKTlfeAMODIgCBPFOPKYLkwbcP4oN0A8cyCYJEkamQbyAynYS3Iefi4MCs2z7Qh+r/JZCEP5wBBkqQVrH6pZEKZZErLeuaEZWj/ILN6zRVsLmUWsRXrLtfjbOv3vPpNwK2m75VHfettmu9RwpGn9AmwtyX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0:28:24.349339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0:28:24.349339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02 584a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0:28:26.823744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3edf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0:28:26.823744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3edf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0:28:29.225787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0:28:29.227809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1665, Identifier = 00, JSON = {'rxpk': [{'tmst': 1885211650, 'chan': 2, 'rfch': 0, 'freq': 902.7, 'stat': 1, 'modu': 'LORA', 'datr': 'SF8BW125', 'codr': '4/5', 'lsnr': 7.8, 'rssi': -47, 'size': 15, 'data': 'QO++rd6AtwTgHS8/jJKF'}]}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0:28:29.227809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04b7, FOpts: ), FPort: e0, FRMPayload: 0423, MIC: 3f8c9285)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0:28:29.227809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0:28:29.227809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2a61c6d0)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0:28:29.227809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e3e2, Identifier = 03, JSON = {'txpk': {'imme': False, 'tmst': 1887211650, 'rfch': 0, 'powe': 21, 'ipol': True, 'datr': 'SF7BW500', 'freq': 923.3, 'modu': 'LORA', 'codr': '4/5', 'prea': 8, 'ncrc': True, 'size': 255, 'data': 'YO++rd4AuKfgmRaNN8rW/ZPhLiJkoe9mYV5uUVX9iPnL8Qt1rFck5MrC8c43ifbJc74JjhqOTQSw8t/4P9MLEC+cy/EGLrtoRJnFh2TdjXIblD8MY00D/YjPj+XLtvwk3SQeyq4MNZTqxIOT05zwjxPTcPuOzOT2mXMiySRVyUsSY3SPiHD3FHNGln0ajwNP0iNYdTLVUh8vKJCJQylcGiTxR/OOq/uuWCxGjlzwXjEH0r+UZYumSzV9htWN8x3INsAN6Ozrr4bzJDrncPIWeICr/qKKnzG0/d1bqg//cGcAwWkUaYJsWa4GxUqD6oioObforJ75Ua3meHoqYcbQ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0:28:29.227809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0:28:29.227809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e3e2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0:28:34.076889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0:28:34.078947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1667, Identifier = 00, JSON = {'rxpk': [{'tmst': 1890054210, 'chan': 6, 'rfch': 1, 'freq': 903.3, 'stat': 1, 'modu': 'LORA', 'datr': 'SF8BW125', 'codr': '4/5', 'lsnr': 8.0, 'rssi': -50, 'size': 15, 'data': 'QO++rd6AuATgAl0DodBU'}]}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0:28:34.078947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04b8, FOpts: ), FPort: e0, FRMPayload: 0424, MIC: 03a1d054)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0:28:34.078947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0:28:34.078947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273a363a)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0:28:34.078947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9595, Identifier = 03, JSON = {'txpk': {'imme': False, 'tmst': 1892054210, 'rfch': 0, 'powe': 21, 'ipol': True, 'datr': 'SF7BW500', 'freq': 923.3, 'modu': 'LORA', 'codr': '4/5', 'prea': 8, 'ncrc': True, 'size': 255, 'data': 'YO++rd4AuafgrnpfvLDrdSSdvmcfv/WTd4NDOZz8JLpc+7dApTLJRXrd7hItQGXkDlYQ0BRiu2sHdLJyCVfEyaIAf+L0mPvSoZC3DEF9ae6UtYL9jONLNRZwWiHUK4BckmjAbg0KwePi2kMkNS70w2xC2oGkx27jICTdCNu5gWWNiXtTdKBck56Te2teZM1wa1Nn1KwipAtw0ofYVic878+CIg6gubhzCptUzCPgiOKfpVFHZ1DmtTQ2Uw+NcmC6o/zaYfhswYx3F/Rgg0VRgDWt095v0V0GhY+VSrhI6OdYA0qzgN3H8m1whfjHNSWFrwCe+SsjoALkkbQnOjY6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0:28:34.078947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0:28:34.078947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9595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0:28:36.977372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bd8f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0:28:36.977372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bd8f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0:28:38.869150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0:28:38.871167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1668, Identifier = 00, JSON = {'rxpk': [{'tmst': 1894896874, 'chan': 0, 'rfch': 0, 'freq': 902.3, 'stat': 1, 'modu': 'LORA', 'datr': 'SF8BW125', 'codr': '4/5', 'lsnr': 11.0, 'rssi': -51, 'size': 15, 'data': 'QO++rd6AuQTgbo59aZpz'}]}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0:28:38.871167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04b9, FOpts: ), FPort: e0, FRMPayload: 0425, MIC: 7d699a73)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0:28:38.871167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0:28:38.871167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2e6e3868)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0:28:38.871167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80ac, Identifier = 03, JSON = {'txpk': {'imme': False, 'tmst': 1896896874, 'rfch': 0, 'powe': 21, 'ipol': True, 'datr': 'SF7BW500', 'freq': 923.3, 'modu': 'LORA', 'codr': '4/5', 'prea': 8, 'ncrc': True, 'size': 255, 'data': 'YO++rd4AuqfgLv6v4vg59pk+C3Y83/pHmThMeyU5I2hFLeQWfs9ZIgzw7uZqiFzBuJzZnp+Zv18sWZolw0J0VPS2SQQEBpEh0D0wpjklOqCaMYcTuhk2YHRpltaHHBgpjzMTmscAuUBUJHV5zeGE3qPQJ/3p1Q4DP5abLM5fwixwxZV7CXFI2Xo87aNWYmYG6E02iVgL5/hMQsr+f6EjkTHI4wedjKCkfoT/pHJnggpUkqvwviGnG40N4+4XWPvRDZGwqvoQvI7OjBoIjZjiV+y1DMvqpTtf9g0KwYq4kJBT0iI7l0JVByPKn4pxsW4IJzD2ojfmmt46keIubjh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0:28:38.871167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0:28:38.871167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80ac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0:28:43.722683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0:28:43.724729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1669, Identifier = 00, JSON = {'rxpk': [{'tmst': 1899739673, 'chan': 3, 'rfch': 0, 'freq': 902.9, 'stat': 1, 'modu': 'LORA', 'datr': 'SF8BW125', 'codr': '4/5', 'lsnr': 10.5, 'rssi': -49, 'size': 15, 'data': 'QO++rd6AugTgtQtkPq9U'}]}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0:28:43.724729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04ba, FOpts: ), FPort: e0, FRMPayload: 0426, MIC: 643eaf54)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0:28:43.724729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0:28:43.724729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647cd8c5)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0:28:43.724729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d6ab, Identifier = 03, JSON = {'txpk': {'imme': False, 'tmst': 1901739673, 'rfch': 0, 'powe': 21, 'ipol': True, 'datr': 'SF7BW500', 'freq': 923.3, 'modu': 'LORA', 'codr': '4/5', 'prea': 8, 'ncrc': True, 'size': 255, 'data': 'YO++rd4Au6fgIUkY4IVAtpKV2lSF5XzoP6QGjzp9plPIuXMIAQZQXN/QEZ6y3rRa5Ej1uCjaVg9ZoeSWD6A+TcYF511K53GAwzfLQ7Qvn4oV8deWKsxxPGQMJLDcNIckQnUar4KGyczmGGkn1MGKayCFCZiZRxiwtKTLWiy/m4h76sEiO0iWRg3UQp70GMfNaOtDBoNwP+0DjIKHDEaD2ahxMsNQiEFP480invFlns0KMDz/4viP3nW9VtN0hYbyzyVb4W6BWR0f3eAiCvBf4y6HcfWPh8+hXNirjvsAKRI7M8ayqLTbWdLPvocpkf+3MICEVvmuW3ZX28RkfNj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0:28:43.724729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0:28:43.724729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d6ab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0:28:46.992047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c93d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0:28:46.992047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c93d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0:28:48.553760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0:28:48.555801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166a, Identifier = 00, JSON = {'rxpk': [{'tmst': 1904582288, 'chan': 7, 'rfch': 1, 'freq': 903.7, 'stat': 1, 'modu': 'LORA', 'datr': 'SF8BW125', 'codr': '4/5', 'lsnr': 9.3, 'rssi': -50, 'size': 15, 'data': 'QO++rd6AuwTgiXS/kbIU'}]}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0:28:48.555801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04bb, FOpts: ), FPort: e0, FRMPayload: 0427, MIC: bf91b214)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0:28:48.555801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0:28:48.555801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434c1842)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0:28:48.555801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af11, Identifier = 03, JSON = {'txpk': {'imme': False, 'tmst': 1906582288, 'rfch': 0, 'powe': 21, 'ipol': True, 'datr': 'SF7BW500', 'freq': 923.3, 'modu': 'LORA', 'codr': '4/5', 'prea': 8, 'ncrc': True, 'size': 255, 'data': 'YO++rd4AvKfggEiUk1xp4JEzvulV0gBqlykdBLKpE3tJvrOnoYznP1smTbn/yIx0ZOpxxmjflx/vRos2EhU93gjGILFey1VLxfXQp5j9NF3PSF3BcowIgwwD4Xlyi8uXfps9eAfK0R+5Dzm/ntqGtCs9733Gws/dhslnDU2VJ1lLBLuePQBGFWbWKRDZBvlQHq5uN099uKoQfSpy0iRhHUN9sEEaZeAFQp4Do+Y2LMtdcrK4eCf3NDf6Y8f9tY6N1UDyorOylQ11tkMVo0ZqSQvGSB/3QK/VgJieKBQdxwx0k5CY129PKTdbu5snXUVYoJNwzCsaFyPpGHdDTBh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0:28:48.555801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0:28:48.555801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af11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0:28:53.502925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0:28:53.502925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166b, Identifier = 00, JSON = {'rxpk': [{'tmst': 1909465387, 'chan': 1, 'rfch': 0, 'freq': 902.5, 'stat': 1, 'modu': 'LORA', 'datr': 'SF8BW125', 'codr': '4/5', 'lsnr': 10.0, 'rssi': -48, 'size': 15, 'data': 'QO++rd6AvATg+OKNUzUc'}]}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0:28:53.502925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04bc, FOpts: ), FPort: e0, FRMPayload: 0428, MIC: 8d53351c)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0:28:53.502925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0:28:53.502925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71e5e314)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0:28:53.502925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fceb, Identifier = 03, JSON = {'txpk': {'imme': False, 'tmst': 1911465387, 'rfch': 0, 'powe': 21, 'ipol': True, 'datr': 'SF7BW500', 'freq': 923.3, 'modu': 'LORA', 'codr': '4/5', 'prea': 8, 'ncrc': True, 'size': 255, 'data': 'YO++rd4Avafg3xNdqwLMZYZ2L7+GdqsqXES2CI1eTqp4OsHwzo+99cjeRFleWXE+BvlOBIVfLF62/oom9GOxlwPlhGOllhaI27s1Yduh8KCDl1qsMaMcTM/OWtHAfNdKFiFKU9rIjUo/ViEjk7/iRZuHmEY3zI1R9vgBN1lDobCcn9AD2/wTabC/1YyiLDAMxY0tfZ8kA0sxN1g8KntyzJXrcVIR63gTJhTqguc4FyrWLzyTSGpOnMk5w3C+lIBwnzrYB0DnqkNGyUnfRFZkTgkSdbgsHcLs62AdMp8P5dWyzvMi3AaWUAZfki2gOi/yhd7KclFKdsaHu9Nx5eM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0:28:53.502925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0:28:53.502925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fceb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0:28:57.012424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e784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0:28:57.012424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e784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0:28:58.282423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0:28:58.282423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166c, Identifier = 00, JSON = {'rxpk': [{'tmst': 1914308035, 'chan': 2, 'rfch': 0, 'freq': 902.7, 'stat': 1, 'modu': 'LORA', 'datr': 'SF8BW125', 'codr': '4/5', 'lsnr': 7.5, 'rssi': -47, 'size': 15, 'data': 'QO++rd6AvQTgyD5pogtb'}]}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0:28:58.282423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04bd, FOpts: ), FPort: e0, FRMPayload: 0429, MIC: 69a20b5b)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0:28:58.282423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0:28:58.282423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41807d3e)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0:28:58.282423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5c76, Identifier = 03, JSON = {'txpk': {'imme': False, 'tmst': 1916308035, 'rfch': 0, 'powe': 21, 'ipol': True, 'datr': 'SF7BW500', 'freq': 923.3, 'modu': 'LORA', 'codr': '4/5', 'prea': 8, 'ncrc': True, 'size': 255, 'data': 'YO++rd4AvqfgqmrGR7j5ez8GcdMIi5cJqaLlzJpcCzn2R7Dkt8vNiR3e+VyI4leeUrwVtg5KbGBuGH/AL5ZvCWuXYagy1fp1XjjwBOyaTwBjSf/0vtw2aWTol+cPfitahVdlF6QlDWJw7RwtAoFnSYmDp+wQEVGm6lBveEGa0HEJlHHkgOss9hkA1AyGk4hkLxV8A0AcXzCiWK23NZVfqxLikVQyWoumKySkiQ9/9RWir6j1XyLYmvW1zL3rXgJ0mEOUuN9R+r0KLguN7LBXVAXj3fsb+ch2R4Ey4DDpnkZ6KM4P9BzyTq+FW/YsZ35dX1IwskwPK2VdEyBBgH0+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0:28:58.282423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0:28:58.282423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5c76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0:29:03.116535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0:29:03.118580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166e, Identifier = 00, JSON = {'rxpk': [{'tmst': 1919150641, 'chan': 5, 'rfch': 1, 'freq': 903.5, 'stat': 1, 'modu': 'LORA', 'datr': 'SF8BW125', 'codr': '4/5', 'lsnr': 10.5, 'rssi': -50, 'size': 15, 'data': 'QO++rd6AvgTgDDKO2YUi'}]}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0:29:03.118580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04be, FOpts: ), FPort: e0, FRMPayload: 042a, MIC: 8ed98522)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0:29:03.118580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0:29:03.118580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a7bf,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55a74571)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0:29:03.118580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e246, Identifier = 03, JSON = {'txpk': {'imme': False, 'tmst': 1921150641, 'rfch': 0, 'powe': 21, 'ipol': True, 'datr': 'SF7BW500', 'freq': 923.3, 'modu': 'LORA', 'codr': '4/5', 'prea': 8, 'ncrc': True, 'size': 255, 'data': 'YO++rd4Av6fg7uIKwMMbG1xu/6URlKpgvpOukz7V7WxdzxQNjHwmRcbMCRmEeEQI6tz5ZassRLCo2aAfFd32Cx1MLy12sTQ+n3yK8bKmzGuvg0Q4Itj7Nvw5UY91H9LBu7e2RLQT+Jttw7V/w2d4VuNetzfMRNv79lySElWEp/5wvl+kl8OLAxewffi9UvV6N/qptdtaeTN0TALpJCyXNimEXAvzOOgKCZOn54YU3lKsHxsJtTQ+KsSzbakisN/1gdEImdzf6dX4jxVoWgqy5i126NrOl4RHwrjWfP+LEPSj88K7ZAkKO53nnEgvep36gRLx1mxymF5kHGJVp0V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0:29:03.118580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0:29:03.118580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e246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0:29:07.040712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cfb5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0:29:07.040712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cfb5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0:29:08.012808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02 166f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0:29:08.014854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166f, Identifier = 00, JSON = {'rxpk': [{'tmst': 1923993217, 'chan': 0, 'rfch': 0, 'freq': 902.3, 'stat': 1, 'modu': 'LORA', 'datr': 'SF8BW125', 'codr': '4/5', 'lsnr': 10.5, 'rssi': -51, 'size': 15, 'data': 'QO++rd6AvwTg+D61QFSv'}]}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0:29:08.014854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04bf, FOpts: ), FPort: e0, FRMPayload: 042b, MIC: b54054af)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0:29:08.014854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0:29:08.014854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ed0dd867)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0:29:08.014854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ca5d, Identifier = 03, JSON = {'txpk': {'imme': False, 'tmst': 1925993217, 'rfch': 0, 'powe': 21, 'ipol': True, 'datr': 'SF7BW500', 'freq': 923.3, 'modu': 'LORA', 'codr': '4/5', 'prea': 8, 'ncrc': True, 'size': 255, 'data': 'YO++rd4AwKfgFmUPycuZUATqTCICkfe152yNniSOR4im29xfqWQIVOEdWJV++xVPN0T7eFMSUs+tSVEP/e1rYUKIVq6LM+BGGeaB1AkDlC8Vw/OjAE2OeQXBFqpnXligWYa0Zg5EuFd36HGzSO6k7dwmzRlGBbjus800dI3ZX/g9bK85fqSdDQH8qWJoLJHrc7MernulNCgvYCBlGnIv8KilgF3VISL3jeXTK5S8mn0hVUS1JexMLwMl4DoyyzVYmotcNUuIunnCWIpSWxoABZtcjeYVNCWkr8ILEuggo70FwAtqMqXCHo/HBlJAwHBdNhIM18iptwWbkA/tDdh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0:29:08.014854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0:29:08.014854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ca5d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0:29:12.842110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0:29:12.842110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1670, Identifier = 00, JSON = {'rxpk': [{'tmst': 1928836018, 'chan': 4, 'rfch': 1, 'freq': 903.1, 'stat': 1, 'modu': 'LORA', 'datr': 'SF8BW125', 'codr': '4/5', 'lsnr': 9.5, 'rssi': -48, 'size': 15, 'data': 'QO++rd6AwATgVMU00P2E'}]}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0:29:12.842110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04c0, FOpts: ), FPort: e0, FRMPayload: 042c, MIC: 34d0fd84)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0:29:12.842110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0:29:12.842110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8d15347b)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0:29:12.842110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395d, Identifier = 03, JSON = {'txpk': {'imme': False, 'tmst': 1930836018, 'rfch': 0, 'powe': 21, 'ipol': True, 'datr': 'SF7BW500', 'freq': 923.3, 'modu': 'LORA', 'codr': '4/5', 'prea': 8, 'ncrc': True, 'size': 255, 'data': 'YO++rd4AwafgYbHW2ye+/kYZVGYYx13Dt85rpRw5kKVbKwSMv9F8IGvkc9iA24hIr28xnwBkfFHGEg9OuwMah3OPVPkFbiZuGwwnWUv2cOxMKGSvYMAD7mzzLj8Erpl57aQ3C08hxTlTseOmEBJ4R1wCYSTdxaROscDQyPcGGzb9MOUynNGUK5dloJGF9AAOOOBYy5uKU8xS0G6aAAsdy2wCoQ7dnEgkBEIyzCAYZ5sa3uJVH7KigLRjd+xb8EURM6SF4iFeBfJM/yDXe8MyHvD5IZraJFimoioI3PG8hmJsob40lqPH4i3NmkZdVgyO+c7dPFC0BZ6zO0+NFTR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0:29:12.842110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0:29:12.842110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02 395d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0:29:17.158890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1d4b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0:29:17.158890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1d4b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0:29:17.648960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0:29:17.648960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1671, Identifier = 00, JSON = {'rxpk': [{'tmst': 1933678611, 'chan': 6, 'rfch': 1, 'freq': 903.3, 'stat': 1, 'modu': 'LORA', 'datr': 'SF8BW125', 'codr': '4/5', 'lsnr': 7.8, 'rssi': -46, 'size': 15, 'data': 'QO++rd6AwQTgMso8txXB'}]}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0:29:17.648960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04c1, FOpts: ), FPort: e0, FRMPayload: 042d, MIC: 3cb715c1)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0:29:17.648960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0:29:17.648960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17ba2255)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0:29:17.648960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aa04, Identifier = 03, JSON = {'txpk': {'imme': False, 'tmst': 1935678611, 'rfch': 0, 'powe': 21, 'ipol': True, 'datr': 'SF7BW500', 'freq': 923.3, 'modu': 'LORA', 'codr': '4/5', 'prea': 8, 'ncrc': True, 'size': 255, 'data': 'YO++rd4Awqfg8ylUbFvjUaMQNLDGsZydt8EpLqN6yI0YpaYs0iONBA5Cel48OneY+0Ikd+OLYZMVEX6ZOri9M0VkJwsNSnZc/lg5cNgSgBktafCIDk/3nb4MswRrptAf6wu1put7ooISF1SsqA8Ti6nFjq0o11XyMkokxZxRX3tyNEUltF5EmQqtu1DgCmBXU1I0deb2ZzOY1BOhJipVI5xX+caQqEQHeWqr4P9DruJa40PJ103vIL++I38xLkrgjAA1RdpW92+ZGOVFCp7jAEb1VmL+TcXIvxFCQcN9wOLU1id9S0LaPJs4HBlZEzFRXWWtswWIQbOmyhYXuiJ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0:29:17.648960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0:29:17.648960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aa04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0:29:22.537030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0:29:22.537030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1672, Identifier = 00, JSON = {'rxpk': [{'tmst': 1938521253, 'chan': 3, 'rfch': 0, 'freq': 902.9, 'stat': 1, 'modu': 'LORA', 'datr': 'SF8BW125', 'codr': '4/5', 'lsnr': 9.3, 'rssi': -48, 'size': 15, 'data': 'QO++rd6AwgTgnS0oWPPT'}]}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0:29:22.537030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04c2, FOpts: ), FPort: e0, FRMPayload: 042e, MIC: 2858f3d3)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0:29:22.537030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0:29:22.537030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1af479a6)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0:29:22.537030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b0fa, Identifier = 03, JSON = {'txpk': {'imme': False, 'tmst': 1940521253, 'rfch': 0, 'powe': 21, 'ipol': True, 'datr': 'SF7BW500', 'freq': 923.3, 'modu': 'LORA', 'codr': '4/5', 'prea': 8, 'ncrc': True, 'size': 255, 'data': 'YO++rd4Aw6fghus/tje0AO+vXUDtNTt+250vRyOIMjC8uZ5aJFIlX2R3DOyKh8gvf77l7qhlk1OYen30QUiB9C6Z7WImHLxbEQDCfKktYjJeYqOoiJNCbCian8OJpQ2i5JzpXynkPqxo1se2qB3RljLQU3FPLYBa3OU/kBsOmcXBweRzAwMVTbH+3c+zozz8Zjjc+D+jCmCQ1C4MTEYAK5D/ccSoDACvDO+MXHzvXF3pxIJJX+eHu1ODmah72VomtaS64ArJmIVqVTDi15C0EjuddasdI6odKukdpfmGYKSG15SZrsCeE82IQ0MgfWSkOgiax8sDUxycN98a9Hm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0:29:22.537030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0:29:22.537030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b0fa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0:29:27.233441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81c8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0:29:27.233441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81c8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0:29:27.403566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0:29:27.403566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1673, Identifier = 00, JSON = {'rxpk': [{'tmst': 1943363901, 'chan': 7, 'rfch': 1, 'freq': 903.7, 'stat': 1, 'modu': 'LORA', 'datr': 'SF8BW125', 'codr': '4/5', 'lsnr': 10.0, 'rssi': -50, 'size': 15, 'data': 'QO++rd6AwwTgpygttO66'}]}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0:29:27.403566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04c3, FOpts: ), FPort: e0, FRMPayload: 042f, MIC: 2db4eeba)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0:29:27.403566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0:29:27.403566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c65e6736)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0:29:27.403566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555d, Identifier = 03, JSON = {'txpk': {'imme': False, 'tmst': 1945363901, 'rfch': 0, 'powe': 21, 'ipol': True, 'datr': 'SF7BW500', 'freq': 923.3, 'modu': 'LORA', 'codr': '4/5', 'prea': 8, 'ncrc': True, 'size': 255, 'data': 'YO++rd4AxKfgHYk/F7vH3L6PLydOWrp8LguIeQ9DWnQUu1ialaBQ0GW6VM6wUCJnSSMlrMi6i3xpJpPmdF2EHeQux6iWflXrkeSANftbiOagRggQ0hjkADNEloneThqNw3+jWaz8qoGueaVFZasg5LkTQwvBWJME/Sq0UkFmtkbZb8JuOs90BQ9rwgPaumOYxLxS/GVtSNPKcB+s4+uZmywnFAFiXmguWQoAPa/m30+a0QxYM/7QU/5o96w+F+xwQZcycWmYK+xR6azWXYDDeVceAKBNipPDB1m8zO6rpdglWcQsvbvXMl3cPnVOkgakZFg5Sgw/oMv27crGXmc2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0:29:27.403566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0:29:27.403566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02 555d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0:29:32.202340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0:29:32.204391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1675, Identifier = 00, JSON = {'rxpk': [{'tmst': 1948247029, 'chan': 1, 'rfch': 0, 'freq': 902.5, 'stat': 1, 'modu': 'LORA', 'datr': 'SF8BW125', 'codr': '4/5', 'lsnr': 11.0, 'rssi': -49, 'size': 15, 'data': 'QO++rd6AxATgz2YkK+40'}]}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0:29:32.204391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04c4, FOpts: ), FPort: e0, FRMPayload: 0430, MIC: 242bee34)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0:29:32.204391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0:29:32.204391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9e58f77c)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0:29:32.204391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2aad, Identifier = 03, JSON = {'txpk': {'imme': False, 'tmst': 1950247029, 'rfch': 0, 'powe': 21, 'ipol': True, 'datr': 'SF7BW500', 'freq': 923.3, 'modu': 'LORA', 'codr': '4/5', 'prea': 8, 'ncrc': True, 'size': 255, 'data': 'YO++rd4Axafg0Y43+/DYeuF8iWe5pyQvdcOjTkfZBO7quAcbvNSjDUXURQbHXVFwEb96wSJGKhLMHw6PZHF5IEVIXNNDyzjxgC7jV1Dl9SHkbbJBmcSDFKyjJVqHLcgexD8AW0PSDtEJ0qkcWJfnMWwBzJ+L9J9YgM6iwQPo99H2pCTS0hQDoCtSnQqlFv3h1tF6/lfelN9QZnFLo2BWLOOffUrFvndKq2RijkSGH8Tj04A75+/tOUSuJSwWleA71gim1qkblOO/OJQKFa9W1kAnDHtFi2yY2kRj3ZxtodZTUkHE65YPOanI4vShqHl5biZ5NlOv9v/RcMmeWPd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0:29:32.204391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0:29:32.204391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2aad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0:29:37.105583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0:29:37.105583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1676, Identifier = 00, JSON = {'rxpk': [{'tmst': 1953089653, 'chan': 7, 'rfch': 1, 'freq': 903.7, 'stat': 1, 'modu': 'LORA', 'datr': 'SF8BW125', 'codr': '4/5', 'lsnr': 11.3, 'rssi': -52, 'size': 15, 'data': 'QO++rd6AxQTg0kyeQ5Bs'}]}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0:29:37.105583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04c5, FOpts: ), FPort: e0, FRMPayload: 0431, MIC: 9e43906c)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0:29:37.105583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0:29:37.105583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ff665f0c)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0:29:37.105583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67fc, Identifier = 03, JSON = {'txpk': {'imme': False, 'tmst': 1955089653, 'rfch': 0, 'powe': 21, 'ipol': True, 'datr': 'SF7BW500', 'freq': 923.3, 'modu': 'LORA', 'codr': '4/5', 'prea': 8, 'ncrc': True, 'size': 255, 'data': 'YO++rd4AxqfgUKNJzDACHO4AiQUALNnES2TJydXxwbDFbFHQVycFb2vrYDnE+on+D2gznIv/CvmcZgcJxEIaS5V+Dr9F/3RnY2cmG2djudAldGjkX8say8XTZWefkgg9ztRP0CxDU3o596zH2GyXxzblG+jeJJUvlPkYFvyqBEYKypDN6B0gpdWfQIQpCw3gDi0SEie3vEaS5/qxbFTRvoELsr0SZIzADKWFmmk/MdUzA2YVG5TY6lhx+04g4tu97VMwZpRxqDnA2yQAPF8jq5lkGg9fUpohAPHHrBHOlgvYy0yuH2bfeN/cGDP8oGTyhKOe4551q8tl6fb/Zl8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0:29:37.105583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0:29:37.105583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67fc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0:29:37.324012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ac8b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0:29:37.324012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ac8b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0:29:41.926427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0:29:41.926427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1677, Identifier = 00, JSON = {'rxpk': [{'tmst': 1957932333, 'chan': 4, 'rfch': 1, 'freq': 903.1, 'stat': 1, 'modu': 'LORA', 'datr': 'SF8BW125', 'codr': '4/5', 'lsnr': 11.5, 'rssi': -50, 'size': 15, 'data': 'QO++rd6AxgTgtFo+HoPq'}]}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0:29:41.926427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04c6, FOpts: ), FPort: e0, FRMPayload: 0432, MIC: 3e1e83ea)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0:29:41.926427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0:29:41.926427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64e1fd8e)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0:29:41.926427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fccb, Identifier = 03, JSON = {'txpk': {'imme': False, 'tmst': 1959932333, 'rfch': 0, 'powe': 21, 'ipol': True, 'datr': 'SF7BW500', 'freq': 923.3, 'modu': 'LORA', 'codr': '4/5', 'prea': 8, 'ncrc': True, 'size': 255, 'data': 'YO++rd4Ax6fgDF4EVDV5w90BLQHJKEaqnJuK5UvU7aIQ5X0ctHHNtX0om9danB+Ac4wxv7xBBsgzOo+ZUadWZd1sA4IebubfTfAFgbAsw7EA9cuCIupMXau+xHSBioXjGQfme7UVjQe5icpeKoIhOQkkfZr4zWUMAleElPM+/1/DKo1hnAV3CUMPnLN/3yDkn/HHQGT6dNTc1DGqBiApllPCAx2u3AJmeZLYlPST0S/5IC2M+n9HBGrz/rMYRzkkRA3e+aBfclAwAtsCUE30btcAu9EYLpSZmj2giqZ0jlKPXtWwF6YVgCtUEFlrHuVy0wTDqRmNRrfBauNk4f2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0:29:41.926427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0:29:41.934478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fccb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0:29:46.737114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0:29:46.739197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1678, Identifier = 00, JSON = {'rxpk': [{'tmst': 1962774943, 'chan': 6, 'rfch': 1, 'freq': 903.3, 'stat': 1, 'modu': 'LORA', 'datr': 'SF8BW125', 'codr': '4/5', 'lsnr': 8.0, 'rssi': -44, 'size': 15, 'data': 'QO++rd6AxwTgIhgnMc/8'}]}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0:29:46.739197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04c7, FOpts: ), FPort: e0, FRMPayload: 0433, MIC: 2731cffc)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0:29:46.739197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0:29:46.739197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64799a1d)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0:29:46.739197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0072, Identifier = 03, JSON = {'txpk': {'imme': False, 'tmst': 1964774943, 'rfch': 0, 'powe': 21, 'ipol': True, 'datr': 'SF7BW500', 'freq': 923.3, 'modu': 'LORA', 'codr': '4/5', 'prea': 8, 'ncrc': True, 'size': 255, 'data': 'YO++rd4AyKfgx0HyOGHgyVI4iGjvjevoap/IYCO3efNwV0G58RnlXiVCu8FMLGGCLzNE/eHH2iNdPKaTpSYsbYEhQhz/i0yird/thsE+5Cyp8q08/CsuLjqUEviUs6pgRt1Z1TT+ePqAgl2oJqA3IJyUOhBic+8dteYtx5E0bIMymMMyl2cxGz7thKJPcJQ591/I9Rg72a411q4hAhV140TgXnI9/sNrEwz9oBC9xPIcprNpGPqL8KC+EXU6U2r3/y1etUb5yqLyw0rI12sRemtyZv6SQle9UwnHXM1TJGJVUJI/QYavUsIIz1x/w6T7u6TY4X+lRQq5IutkeZo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0:29:46.739197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0:29:46.739197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0072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0:29:47.368010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3c6e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0:29:47.368010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3c6e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0:29:51.600630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0:29:51.602648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1679, Identifier = 00, JSON = {'rxpk': [{'tmst': 1967617601, 'chan': 2, 'rfch': 0, 'freq': 902.7, 'stat': 1, 'modu': 'LORA', 'datr': 'SF8BW125', 'codr': '4/5', 'lsnr': 7.8, 'rssi': -46, 'size': 15, 'data': 'QO++rd6AyATgOZ9NutFC'}]}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0:29:51.602648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04c8, FOpts: ), FPort: e0, FRMPayload: 0434, MIC: 4dbad142)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0:29:51.602648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0:29:51.602648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00f0c73b)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0:29:51.602648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61a6, Identifier = 03, JSON = {'txpk': {'imme': False, 'tmst': 1969617601, 'rfch': 0, 'powe': 21, 'ipol': True, 'datr': 'SF7BW500', 'freq': 923.3, 'modu': 'LORA', 'codr': '4/5', 'prea': 8, 'ncrc': True, 'size': 255, 'data': 'YO++rd4AyafgSloEnsN3JudN8y7nK6PU4As9zrRk05TqgGQxwg2WWVROunoglRCVXtn+Tc8kRszI7FUxF5Vy9Te4TXzqkMcQLW7Onao2HFS/4xv2hEdlr/nQezAIwKWQTMsn3JnGFI+tnloYiUwYj7xzQ15stWIff0bLOCLrULGKBMU7tz1pybSDgVPev5n+b3YPPZq5mPeAubIagzAdvPTS4ljFnREs46fdPLJ+BuXzN8b0pnjx5cjkt9dIW9gQPprze/52kzoYg/D0tR3dHWTffvKxlxWvjU7lnGIBiNfLOrnEq0jMUHWyWXg3x/GsDfDUZzuMtf55QRQA8Mc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0:29:51.602648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0:29:51.602648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61a6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0:29:56.483725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167a, Identifier = 00, JSON = {'rxpk': [{'tmst': 1972460248, 'chan': 5, 'rfch': 1, 'freq': 903.5, 'stat': 1, 'modu': 'LORA', 'datr': 'SF8BW125', 'codr': '4/5', 'lsnr': 9.0, 'rssi': -48, 'size': 15, 'data': 'QO++rd6AyQTg1ZOwUouy'}]}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04c9, FOpts: ), FPort: e0, FRMPayload: 0435, MIC: b0528bb2)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6337b020)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e7e5, Identifier = 03, JSON = {'txpk': {'imme': False, 'tmst': 1974460248, 'rfch': 0, 'powe': 21, 'ipol': True, 'datr': 'SF7BW500', 'freq': 923.3, 'modu': 'LORA', 'codr': '4/5', 'prea': 8, 'ncrc': True, 'size': 255, 'data': 'YO++rd4Ayqfgx0usR5sWM9gC5KCBNRDePyjVub8g9ugqSIWqMMHf6ArCUOHgbPLXOZDREDlbZbSgIk3bZWy4pfjOemMWgwpsTxs5S9SDx7IdK/lfvPC94l87bbGqieFVUU6W2q73OPxtyu8TEhdP2s8g8OViYHttpwk9etOQw8n8LngPQ5wJ8OIj2mqiza/mG0XVzCjIX+vxe/zQgh0/up7hwtXuqbaBPgtNzl47UptCTYxvisCXL8kvl5uM4PtyigYZH7Va+PvEeAVd46JlwQwMOL8jgai1zmqALpdrMnuD7hugD9Vqx3w8+yAR3zrZQOUWj7cuMc+TY6hjN7Ag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0:29:56.485744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e7e5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0:29:57.520229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7a23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0:29:57.520229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7a23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0:30:01.281152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0:30:01.283212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167b, Identifier = 00, JSON = {'rxpk': [{'tmst': 1977302831, 'chan': 3, 'rfch': 0, 'freq': 902.9, 'stat': 1, 'modu': 'LORA', 'datr': 'SF8BW125', 'codr': '4/5', 'lsnr': 11.0, 'rssi': -50, 'size': 15, 'data': 'QO++rd6AygTgzBHCEqV0'}]}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0:30:01.283212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04ca, FOpts: ), FPort: e0, FRMPayload: 0436, MIC: c212a574)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0:30:01.283212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0:30:01.283212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8329f6b5)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0:30:01.283212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7563, Identifier = 03, JSON = {'txpk': {'imme': False, 'tmst': 1979302831, 'rfch': 0, 'powe': 21, 'ipol': True, 'datr': 'SF7BW500', 'freq': 923.3, 'modu': 'LORA', 'codr': '4/5', 'prea': 8, 'ncrc': True, 'size': 255, 'data': 'YO++rd4Ay6fgSWf/jQIOzKPf9LQL0F/cXJ9zf0ALOFksOiJHrorGxAHxHfLWD10JzJNLPpiml/MD5ewRgzo94Ilq0omMpmJsLau1MpE2XENruzCSbPscH+RsqR90EafpHQzdipADw4vv6gmO4kqw9v1nhekzmNtKHFJPgi1Q/tGRr3kt/kEgoR56AmjzTOsRnQ3KF8bw4UZwyN5qMV0Lb9ybHm+3h7jXmAc7HHVyiBchfsvqCro/3+/KX2999ShkFXfMOggqctoWe5QiIJ1tnGNDUQJ53/1qXDpp4U17no72PjquFGMLm4VP/aU8HFyUOeYulQh3s3wDvbyDKfa1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0:30:01.283212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0:30:01.283212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7563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0:30:06.124787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0:30:06.126802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167d, Identifier = 00, JSON = {'rxpk': [{'tmst': 1982145462, 'chan': 0, 'rfch': 0, 'freq': 902.3, 'stat': 1, 'modu': 'LORA', 'datr': 'SF8BW125', 'codr': '4/5', 'lsnr': 9.3, 'rssi': -49, 'size': 15, 'data': 'QO++rd6AywTgM6Bvpw8w'}]}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0:30:06.126802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04cb, FOpts: ), FPort: e0, FRMPayload: 0437, MIC: 6fa70f30)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0:30:06.126802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0:30:06.126802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5cc70a2b)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0:30:06.126802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9094, Identifier = 03, JSON = {'txpk': {'imme': False, 'tmst': 1984145462, 'rfch': 0, 'powe': 21, 'ipol': True, 'datr': 'SF7BW500', 'freq': 923.3, 'modu': 'LORA', 'codr': '4/5', 'prea': 8, 'ncrc': True, 'size': 255, 'data': 'YO++rd4AzKfgmvdqaVougxgvNMkd5tLMkb1NUSrTTiiiDzaiWso6Bl9/c+4APJ+Vd0BUFY95W8u1Y1GTNG1VBi3hy7j+AnSRjQl3xwIg530mO5FKfh80Lm99Uo7W6MlJGSiqbhrqn4dgfXhULWPlHVK86xufFEN30+KUnnxlgMfAvNMxskA3lYKRUIQ4sgzWc0UtjPVQkHIISUesJpskK5CifMlVE8wNc9uw0LMk8SPnqPSxx4CPOaJjoEYDqiH5zo3/Z2BSUcnFECjbOytmtwXyMJ2xMz5xgOi4luF4AWDi79Z8vzYUMcwiZvfM316Aoitu6lKBHWjCvsFcxwor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0:30:06.126802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0:30:06.126802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9094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0:30:07.585340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adac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0:30:07.585340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adac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0:30:11.017018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0:30:11.017018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167e, Identifier = 00, JSON = {'rxpk': [{'tmst': 1987028751, 'chan': 1, 'rfch': 0, 'freq': 902.5, 'stat': 1, 'modu': 'LORA', 'datr': 'SF8BW125', 'codr': '4/5', 'lsnr': 9.8, 'rssi': -48, 'size': 15, 'data': 'QO++rd6AzATgcBA4QquW'}]}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0:30:11.017018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04cc, FOpts: ), FPort: e0, FRMPayload: 0438, MIC: 3842ab96)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0:30:11.017018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0:30:11.017018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ec27d4b1)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0:30:11.022098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3fe5, Identifier = 03, JSON = {'txpk': {'imme': False, 'tmst': 1989028751, 'rfch': 0, 'powe': 21, 'ipol': True, 'datr': 'SF7BW500', 'freq': 923.3, 'modu': 'LORA', 'codr': '4/5', 'prea': 8, 'ncrc': True, 'size': 255, 'data': 'YO++rd4AzafgyDBRAKwdRN4ILk+A1k8dRmOZGn+VQqSYvYZ610LuMByCJJ2aCNG3p8IC47xgoxuMMHSZWNPBtM+/QVO9Lc+ZF82ZR3KE/ixpslSYhOZlJ1HsFO4tgtell3ompaAqausNB/Od7xJ0IWjvNLgozDD2BF3IX57KU5h44odiKBaMySJiXRbNemv0sKzjFAZww9TZ8VH3/TdGuhDz0xabsY/mJb0SqLwjQffH+5AEe27e5TQVJ2CpFEnEe3JmQxYA6D3yDzoaMU/8cz0IgeunvAcEm7jF7T4ZPaR0j6Gga/K05DvZWa5vhis45asIT43ysqxMo4HsJ9Sx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0:30:11.022098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0:30:11.022098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3fe5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0:30:15.895343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02 167f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0:30:15.895343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167f, Identifier = 00, JSON = {'rxpk': [{'tmst': 1991871439, 'chan': 4, 'rfch': 1, 'freq': 903.1, 'stat': 1, 'modu': 'LORA', 'datr': 'SF8BW125', 'codr': '4/5', 'lsnr': 10.0, 'rssi': -49, 'size': 15, 'data': 'QO++rd6AzQTgwsz4869X'}]}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0:30:15.895343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04cd, FOpts: ), FPort: e0, FRMPayload: 0439, MIC: f8f3af57)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0:30:15.895343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0:30:15.895343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cfd505c2)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0:30:15.895343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ccaa, Identifier = 03, JSON = {'txpk': {'imme': False, 'tmst': 1993871439, 'rfch': 0, 'powe': 21, 'ipol': True, 'datr': 'SF7BW500', 'freq': 923.3, 'modu': 'LORA', 'codr': '4/5', 'prea': 8, 'ncrc': True, 'size': 255, 'data': 'YO++rd4AzqfgZzVBPK07zszvAjCaQGOQ+FDzMipbH06VpfwxeYC8R/8s29hb82E5ONMCJHWej0rMnGcKCwnt5wwTi5sJd/BGMblbu0IyGjvmOE4kt8yxOZ36MDezvAbxNCSesUG7IJkMD0XQbJehzCQcVwoc5d4DYM/bLsVV5dPQFSO++kNiRu4VADvktsw89rmzcqEFuc06kZcH7xMxzEtKAV7RYMSNNiwMCUbISKc2N5AFU/8OX8KrRxxr6lZ5ONrt1CbwGfHICnZX51yBR90rnevaN0SVtYyeFMN+70VuXQzjgmdwcljP1xPZv/61JZBI2uIG6vCRH47P1QXC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0:30:15.895343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0:30:15.895343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ccaa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0:30:17.763288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4763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0:30:17.763288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4763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0:30:20.713486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0:30:20.713486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1680, Identifier = 00, JSON = {'rxpk': [{'tmst': 1996714063, 'chan': 0, 'rfch': 0, 'freq': 902.3, 'stat': 1, 'modu': 'LORA', 'datr': 'SF8BW125', 'codr': '4/5', 'lsnr': 10.5, 'rssi': -51, 'size': 15, 'data': 'QO++rd6AzgTgbNgmr2pc'}]}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0:30:20.713486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04ce, FOpts: ), FPort: e0, FRMPayload: 043a, MIC: 26af6a5c)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0:30:20.713486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0:30:20.713486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a7cf,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e7bc34a7)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0:30:20.713486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6282, Identifier = 03, JSON = {'txpk': {'imme': False, 'tmst': 1998714063, 'rfch': 0, 'powe': 21, 'ipol': True, 'datr': 'SF7BW500', 'freq': 923.3, 'modu': 'LORA', 'codr': '4/5', 'prea': 8, 'ncrc': True, 'size': 255, 'data': 'YO++rd4Az6fgjVNuOS8hvyLRDjOKh5AHP6hTRtnLDFqORDsk8GLQ3zMknWJeoRACpCMDnDTCEpHqJ8TozaPeXbdFrAY6DyWsOCTbI79oPfrWVWVcCjHCL0CV7Dp7XaH3w3YXy9XVZJiFesV7TpGhcXVT3EZTzuTyz9QcXUdbTCk26p9dBAWyUVWTbe0YUrjNS2BtI7RBfazUQkfNQtaiQSfYG6KIcRzypTQISfEZm2qsrDq+eBDDAqNG8VhH9Zu8Eb8w04J/hXIdGoGoV8BYxE09n/wUWHp6iJVONRNkV8jkH+K3lni+TbdwRGOCd1KbhB5PYxOWd3JfUlfnvDS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0:30:20.713486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0:30:20.713486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6282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0:30:25.526327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0:30:25.528360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1681, Identifier = 00, JSON = {'rxpk': [{'tmst': 2001556862, 'chan': 7, 'rfch': 1, 'freq': 903.7, 'stat': 1, 'modu': 'LORA', 'datr': 'SF8BW125', 'codr': '4/5', 'lsnr': 11.0, 'rssi': -52, 'size': 15, 'data': 'QO++rd6AzwTghgbd79Nw'}]}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0:30:25.528360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04cf, FOpts: ), FPort: e0, FRMPayload: 043b, MIC: ddefd370)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0:30:25.528360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0:30:25.528360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b7097de6)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0:30:25.528360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ef7b, Identifier = 03, JSON = {'txpk': {'imme': False, 'tmst': 2003556862, 'rfch': 0, 'powe': 21, 'ipol': True, 'datr': 'SF7BW500', 'freq': 923.3, 'modu': 'LORA', 'codr': '4/5', 'prea': 8, 'ncrc': True, 'size': 255, 'data': 'YO++rd4A0KfgzZdnVrShIK57BI3Ye7oHek6NdykKXlg/Fx2YX1R4LTMvSkVtE5NnSnw0iZPfUt0oJfU/MVEsmuWEW7/RoyErLFELsUWvQEQjRcvdv+O1XYKQMtWox84OB4oBuFUyDFDWZc0Qq+vpiJSeeTKlCV9Qnr7BgNQIRLWW0ksb0fCfrQMPKunBT+WC4smtai/8wNtQJ+EZHa4nOtHCp/lR+EfJxWDoKO7mdFkEQn+ASgTD2A+cAwg9ub7p4iE6XN+UNWV6bt6xf/z2XPl4HjLh2L6rDD+//CSkIM1cN7dYBFQS7QsmmVlgtQPfzejtpKkAGgIvCn23CX3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0:30:25.528360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0:30:25.528360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ef7b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0:30:27.806589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3968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0:30:27.806589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3968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0:30:30.388172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0:30:30.390218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1682, Identifier = 00, JSON = {'rxpk': [{'tmst': 2006399447, 'chan': 6, 'rfch': 1, 'freq': 903.3, 'stat': 1, 'modu': 'LORA', 'datr': 'SF8BW125', 'codr': '4/5', 'lsnr': 7.5, 'rssi': -49, 'size': 15, 'data': 'QO++rd6A0ATgNEfTKluA'}]}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0:30:30.390218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04d0, FOpts: ), FPort: e0, FRMPayload: 043c, MIC: d32a5b80)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0:30:30.390218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0:30:30.390218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a7d1,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22e1dc4e)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0:30:30.390218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0959, Identifier = 03, JSON = {'txpk': {'imme': False, 'tmst': 2008399447, 'rfch': 0, 'powe': 21, 'ipol': True, 'datr': 'SF7BW500', 'freq': 923.3, 'modu': 'LORA', 'codr': '4/5', 'prea': 8, 'ncrc': True, 'size': 255, 'data': 'YO++rd4A0afg0mP1wGjnD1Cbjxt+OmA2mqdY5TqWoP94socclXFsUs4q4PYmAe4/ZfbObWN06wIGpUfMkLD51jGxRMWKkAaWMZDWHmkDkvw2RzPQL3LriqL6jvjKY8YDO7O47Pwe/mBrXFweNoGOa7Dh4wo2AmI66CmkrESwI891gfOrwuSvbsUgFqvoj6pSt5rNzMkW9/f13bGiXdOEbGsNlu4O6taqdO8Y6Y2H2XYfHvxVDpueQojwhB32qxelSwtju2VcusJMkpuz0gUFPUnmwGlVKhmRp480+iIS4G0rvp2bGO/pwJG/GrTteq5aBr5SkpQhOxbNY+Ii4dxO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0:30:30.390218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0:30:30.390218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0959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0:30:33.080210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0:30:33.083137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101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0:30:35.268705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0:30:35.268705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1685, Identifier = 00, JSON = {'rxpk': [{'tmst': 2011242112, 'chan': 2, 'rfch': 0, 'freq': 902.7, 'stat': 1, 'modu': 'LORA', 'datr': 'SF8BW125', 'codr': '4/5', 'lsnr': 7.8, 'rssi': -49, 'size': 15, 'data': 'QO++rd6A0QTgO+K6x1Hp'}]}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0:30:35.268705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04d1, FOpts: ), FPort: e0, FRMPayload: 043d, MIC: bac751e9)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0:30:35.268705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0:30:35.268705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89340988)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0:30:35.268705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15de, Identifier = 03, JSON = {'txpk': {'imme': False, 'tmst': 2013242112, 'rfch': 0, 'powe': 21, 'ipol': True, 'datr': 'SF7BW500', 'freq': 923.3, 'modu': 'LORA', 'codr': '4/5', 'prea': 8, 'ncrc': True, 'size': 255, 'data': 'YO++rd4A0qfgFNQRtmHM7DCSEHAHVZT4oHGErKNKWEwLNOwFsMHveMTyM+mwdDxKNGzofpGEyqxOTKmmV1c104dGXPwFUKhFjfdR/AjYRmChPoIsZCXYtWQ2qZh7+yCu6Ssf6bZshukBQ6ubZWm2o4G/n5txhg/sS4QDWp93LmQjUl80peTEbxkovstijUNg8jOZdo9S5tAMYmyxn965Lv8lJbySexYnQAz+bB6B3SxVJIgHwxK0zUoAg6Qaoc43fqEWWTszGBVaM3hx72fwKS/EFNXtwNGQRZO4oeRXmE08xSYwBOO9XENaS4X5UEb7OJcs7R9PcYjgfqGJNAm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0:30:35.268705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0:30:35.268705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15de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0:30:37.968596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02 337b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0:30:37.968596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02 337b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0:30:40.078915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0:30:40.078915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1686, Identifier = 00, JSON = {'rxpk': [{'tmst': 2016084696, 'chan': 5, 'rfch': 1, 'freq': 903.5, 'stat': 1, 'modu': 'LORA', 'datr': 'SF8BW125', 'codr': '4/5', 'lsnr': 11.5, 'rssi': -51, 'size': 15, 'data': 'QO++rd6A0gTg0cyuws7u'}]}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0:30:40.078915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04d2, FOpts: ), FPort: e0, FRMPayload: 043e, MIC: aec2ceee)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0:30:40.078915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0:30:40.078915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5b31d3df)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0:30:40.078915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f81d, Identifier = 03, JSON = {'txpk': {'imme': False, 'tmst': 2018084696, 'rfch': 0, 'powe': 21, 'ipol': True, 'datr': 'SF7BW500', 'freq': 923.3, 'modu': 'LORA', 'codr': '4/5', 'prea': 8, 'ncrc': True, 'size': 255, 'data': 'YO++rd4A06fg1+XTK9pgv/eLqMSFp9ifioJFDQoxrAfJ3ZZiB3Mw5jyUl0auBZL8skGX7af/iT2/lUo2gGD8pCQMQoSUzGEaFrAGirs4BKog3ZHerXWJv1KJa/v4eaqDZz1J8xoFNj0couUaQrMfZX7T0dItzR3y/HDzEp9N0QszGlwBZzA7qN0r34QlCH4ZFclAwvS5/OPykeCsEcjpJw6TtBzLo16gmTYj55ZCrjolKTEP2gouxHy3nti/tftFVzF6mOD48hLIsonedzYzK5ZFTH6bC5nRdQGEC6Z6LVt347vpwAHustN8TFR51hjFgFkwT/BucBo9+sdbMdP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0:30:40.078915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0:30:40.078915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f81d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0:30:44.902272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0:30:44.902272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1687, Identifier = 00, JSON = {'rxpk': [{'tmst': 2020927303, 'chan': 3, 'rfch': 0, 'freq': 902.9, 'stat': 1, 'modu': 'LORA', 'datr': 'SF8BW125', 'codr': '4/5', 'lsnr': 10.5, 'rssi': -50, 'size': 15, 'data': 'QO++rd6A0wTgI7eD57oq'}]}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0:30:44.902272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04d3, FOpts: ), FPort: e0, FRMPayload: 043f, MIC: 83e7ba2a)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0:30:44.902272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0:30:44.902272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b78372ef)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0:30:44.902272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95ee, Identifier = 03, JSON = {'txpk': {'imme': False, 'tmst': 2022927303, 'rfch': 0, 'powe': 21, 'ipol': True, 'datr': 'SF7BW500', 'freq': 923.3, 'modu': 'LORA', 'codr': '4/5', 'prea': 8, 'ncrc': True, 'size': 255, 'data': 'YO++rd4A1KfgbyNdf98P8zYtgESJyXfQbOhSTuIY6aKe3h31c6qQbtVhwKKdfr08wu3/6NfNgOwq273zWgrtahdw99RQv+PybcNHT9JjZm/mhwmJIOfEntqCuyH7qGpXBAkljf4BsXrvAru6F/QO4JNj59ifpS3bTbY7wOw6cmOr6j5SIX8dkaC2NzdCnpxMnB5ltLCWXKrq0dF5/boCN1nI1hBB9UQuzyDp9nXNLpOb7yl9HpzF0HZCAHMINbBerrgi6HuvBcEySlk2jGsReWUQ9BX+a8VvPqQ7TP8OKliXAr7+ML1tRl3Uoh1SsLjFMiPd0TEmPPmch4S3g3Lv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0:30:44.902272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0:30:44.902272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95ee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0:30:48.009262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9c7d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0:30:48.009262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9c7d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0:30:49.833322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0:30:49.833322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1688, Identifier = 00, JSON = {'rxpk': [{'tmst': 2025810391, 'chan': 1, 'rfch': 0, 'freq': 902.5, 'stat': 1, 'modu': 'LORA', 'datr': 'SF8BW125', 'codr': '4/5', 'lsnr': 10.8, 'rssi': -50, 'size': 15, 'data': 'QO++rd6A1ATg5+V3sQeb'}]}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0:30:49.833322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04d4, FOpts: ), FPort: e0, FRMPayload: 0440, MIC: 77b1079b)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0:30:49.833322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0:30:49.833322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3e3ffe63)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0:30:49.833322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e38a, Identifier = 03, JSON = {'txpk': {'imme': False, 'tmst': 2027810391, 'rfch': 0, 'powe': 21, 'ipol': True, 'datr': 'SF7BW500', 'freq': 923.3, 'modu': 'LORA', 'codr': '4/5', 'prea': 8, 'ncrc': True, 'size': 255, 'data': 'YO++rd4A1afg7W5HrT6+NOraKoSogcg6al7qItp9bGimEOn4N704HBgMl5pciXWY0rQhyPk8YdSk75l7rDtV0LIttKIPKbTOXn7lj8k1phb++QiP2YzpbK3RWkixoxHuFz4q6Yz4Rti5JPj0kM1U2XVtE7HJ43wUOLcmdS4WAcxNqViDeuZxL+M+hbQZUCznELxgfkqWKAnwYnqoPWHqOnVcYuSwf3XZKx61hyd7/7T1CgevQIiHtmL4dz5yQJqnlQ8Tqkl9yKRvBQGsxElX8lzL672L+StMEudwu1JVMmJiwryhMlRTjGuUxBYcbicUbmVgZh+rdR/rVXc+P/5j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0:30:49.833322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0:30:49.833322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e38a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0:30:54.679230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0:30:54.679230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1689, Identifier = 00, JSON = {'rxpk': [{'tmst': 2030653064, 'chan': 7, 'rfch': 1, 'freq': 903.7, 'stat': 1, 'modu': 'LORA', 'datr': 'SF8BW125', 'codr': '4/5', 'lsnr': 10.8, 'rssi': -51, 'size': 15, 'data': 'QO++rd6A1QTgs8zPp5m3'}]}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0:30:54.679230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04d5, FOpts: ), FPort: e0, FRMPayload: 0441, MIC: cfa799b7)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0:30:54.679230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0:30:54.679230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a7d6,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8108a3bb)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0:30:54.679230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3342, Identifier = 03, JSON = {'txpk': {'imme': False, 'tmst': 2032653064, 'rfch': 0, 'powe': 21, 'ipol': True, 'datr': 'SF7BW500', 'freq': 923.3, 'modu': 'LORA', 'codr': '4/5', 'prea': 8, 'ncrc': True, 'size': 255, 'data': 'YO++rd4A1qfg/5/nr1rFGwMAzVWmmsls6amab2Ydil19sn8sr4kCY/G+/vOy6MM3IQzJhnsqV3MS0tgxt3D60yN6bdG/GZy+OmBaKgciiAnZz8TNfsYjDCW/ZBW2TTP7z+OQTnJBwLoLCk/fRFq77IX3E21Bq3FXFx0v3vqV3HQOaW61gG3/6QsJQp/O8FtL6cBN+8vKCrQje1LfOwbNIx1kaqd3bpm8Gjb3pZC3UDT1BJBP7lLVJ1pA1zDIveCVpC37XSCXbWoBhK9qJlTNNsoSn/R4yVRvHbuqRbnssd7QERDy28uo+pTjJWxdOqeyj21WOJ9KnrzGVPGBCKO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0:30:54.679230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0:30:54.679230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3342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0:30:58.190782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8033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0:30:58.190782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8033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0:30:59.469810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0:30:59.472078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168a, Identifier = 00, JSON = {'rxpk': [{'tmst': 2035495706, 'chan': 6, 'rfch': 1, 'freq': 903.3, 'stat': 1, 'modu': 'LORA', 'datr': 'SF8BW125', 'codr': '4/5', 'lsnr': 8.3, 'rssi': -47, 'size': 15, 'data': 'QO++rd6A1gTgJsf/aimg'}]}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0:30:59.472078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04d6, FOpts: ), FPort: e0, FRMPayload: 0442, MIC: ff6a29a0)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0:30:59.472078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0:30:59.472078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6d3aa37c)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0:30:59.472078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238e, Identifier = 03, JSON = {'txpk': {'imme': False, 'tmst': 2037495706, 'rfch': 0, 'powe': 21, 'ipol': True, 'datr': 'SF7BW500', 'freq': 923.3, 'modu': 'LORA', 'codr': '4/5', 'prea': 8, 'ncrc': True, 'size': 255, 'data': 'YO++rd4A16fgOvfAgO/a1PyACllbd8kJCSw8V/EPCG1RCD9U6XCga0R0kUXmIKpYORDi/f0k865tlvRuL8h4Lsnh99ZraZiuyJi5Q+omobmOh74M9ikVrAmihAPmVXyFdGG2XvKRONBgJGy7+mTk3UGiFUWwBFzK4r6joqMeBtqNVTb84INAaOys4KIIpLvqPsPfpXgSjM1GYEYu2/uS9O7qkqnqhORFLFv8Z4V6uWFe36gXmfLr8YCu9Y4Jc9XTKq+lSUlY9LIiT2mcPfDSQpAE+MQ7EeoIGiGyHNKL50FsOjRV7YrrAAIIjWog6jd0TJdHJZ1FAB/rrkBtOqN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0:30:59.472078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0:30:59.472078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02 238e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168c, Identifier = 00, JSON = {'rxpk': [{'tmst': 2040338394, 'chan': 5, 'rfch': 1, 'freq': 903.5, 'stat': 1, 'modu': 'LORA', 'datr': 'SF8BW125', 'codr': '4/5', 'lsnr': 10.8, 'rssi': -51, 'size': 15, 'data': 'QO++rd6A1wTgK4z1H+1x'}]}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04d7, FOpts: ), FPort: e0, FRMPayload: 0443, MIC: f51fed71)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0:31:04.296938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0:31:04.304979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downlinks: 60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0:31:04.314981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Number of errors: 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0:31:04.314981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(%): 0.0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0:31:04.314981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Packet error rate SF8BW125 process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0:31:04.314981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packet error rate for SF7BW500 using RX2 window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0:31:04.314981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0:31:04.324973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0:31:04.324973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0:31:04.324973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0:31:04.334972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0:31:04.334972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0:31:04.334972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0:31:04.334972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0:31:04.334972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TP_A_US915_ED_MAC_BV_013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0:31:04.344972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TP_A_US915_ED_MAC_BV_014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18:15:54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RXTimingSetupReq MAC command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0:00:00.010207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TP_A_US915_ED_MAC_BV_014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0:00:00.030207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0:00:00.030207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0:00:00.040219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0:00:00.040219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0:00:00.080207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0:00:00.080207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0:00:00.110209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0:00:00.110209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0:00:00.110209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0:00:01.733539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d00b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0:00:01.733539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d00b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0:00:01.733539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0:00:02.657160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0:00:02.657160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168d, Identifier = 00, JSON = {'rxpk': [{'tmst': 2045180954, 'chan': 3, 'rfch': 0, 'freq': 902.9, 'stat': 1, 'modu': 'LORA', 'datr': 'SF8BW125', 'codr': '4/5', 'lsnr': 10.0, 'rssi': -49, 'size': 15, 'data': 'QO++rd6A2ATgic8z6ARJ'}]}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0:00:02.657160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04d8, FOpts: ), FPort: e0, FRMPayload: 0443, MIC: 33e80449)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0:00:02.657160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0:00:02.657160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a7d8, FOpts: ), FPort: 00, FRMPayload: 0345010071), MIC: 0fbf7eb7)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0:00:02.657160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3458, Identifier = 03, JSON = {'txpk': {'imme': False, 'tmst': 2046180954, 'rfch': 0, 'powe': 21, 'ipol': True, 'datr': 'SF8BW500', 'freq': 925.1, 'modu': 'LORA', 'codr': '4/5', 'prea': 8, 'ncrc': True, 'size': 18, 'data': 'YO++rd4A2KcAbjO7Rg8Pv363'}}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0:00:02.657160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0:00:02.657160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3458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0:00:07.420585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0:00:07.422633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168e, Identifier = 00, JSON = {'rxpk': [{'tmst': 2049944747, 'chan': 8, 'rfch': 0, 'freq': 903.0, 'stat': 1, 'modu': 'LORA', 'datr': 'SF8BW500', 'codr': '4/5', 'lsnr': 10.8, 'rssi': -54, 'size': 17, 'data': 'QO++rd6C2QQDB+DX/z3Wwsc='}]}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0:00:07.422633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04d9, FOpts: 0307), FPort: e0, FRMPayload: 0444, MIC: 3dd6c2c7)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0:00:07.422633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0:00:07.422633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0:00:07.422633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0:00:07.430682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0:00:07.430682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0:00:11.918624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9add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0:00:11.918624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9add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0:00:12.272344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02 168f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0:00:12.274401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168f, Identifier = 00, JSON = {'rxpk': [{'tmst': 2054792153, 'chan': 8, 'rfch': 0, 'freq': 903.0, 'stat': 1, 'modu': 'LORA', 'datr': 'SF8BW500', 'codr': '4/5', 'lsnr': 11.0, 'rssi': -53, 'size': 15, 'data': 'QO++rd6A2gTg1eGavaNU'}]}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0:00:12.274401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04da, FOpts: ), FPort: e0, FRMPayload: 0444, MIC: 9abda354)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0:00:12.274401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0:00:12.274401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a7d9, FOpts: ), FPort: 00, FRMPayload: 0325ff0001), MIC: 3a3398c8)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0:00:12.274401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24de, Identifier = 03, JSON = {'txpk': {'imme': False, 'tmst': 2055792153, 'rfch': 0, 'powe': 21, 'ipol': True, 'datr': 'SF7BW500', 'freq': 923.3, 'modu': 'LORA', 'codr': '4/5', 'prea': 8, 'ncrc': True, 'size': 18, 'data': 'YO++rd4A2acAzZjo1EU6M5jI'}}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0:00:12.274401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0:00:12.274401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24de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0:00:17.219817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1690, Identifier = 00, JSON = {'rxpk': [{'tmst': 2059744881, 'chan': 1, 'rfch': 0, 'freq': 902.5, 'stat': 1, 'modu': 'LORA', 'datr': 'SF8BW125', 'codr': '4/5', 'lsnr': 10.8, 'rssi': -50, 'size': 17, 'data': 'QO++rd6C2wQDB+AwsTF8DPA='}]}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04db, FOpts: 0307), FPort: e0, FRMPayload: 0445, MIC: 317c0cf0)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0:00:17.221836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0:00:17.229892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0:00:17.239871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Modify RX1 and RX2 timing to X second delay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0:00:17.239871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RXTimingSetupReq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0:00:21.937117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3010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0:00:21.937117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3010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0:00:22.053696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0:00:22.053696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1691, Identifier = 00, JSON = {'rxpk': [{'tmst': 2064587209, 'chan': 0, 'rfch': 0, 'freq': 902.3, 'stat': 1, 'modu': 'LORA', 'datr': 'SF8BW125', 'codr': '4/5', 'lsnr': 9.3, 'rssi': -49, 'size': 15, 'data': 'QO++rd6A3ATgYpKs97o/'}]}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0:00:22.053696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04dc, FOpts: ), FPort: e0, FRMPayload: 0445, MIC: acf7ba3f)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0:00:22.053696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0:00:22.053696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a7da, FOpts: ), FPort: 00, FRMPayload: 0803), MIC: 273456bb)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0:00:22.053696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2af7, Identifier = 03, JSON = {'txpk': {'imme': False, 'tmst': 2065587209, 'rfch': 0, 'powe': 21, 'ipol': True, 'datr': 'SF8BW500', 'freq': 923.3, 'modu': 'LORA', 'codr': '4/5', 'prea': 8, 'ncrc': True, 'size': 15, 'data': 'YO++rd4A2qcA1eonNFa7'}}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0:00:22.053696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0:00:22.053696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2af7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0:00:26.864081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0:00:26.866126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1693, Identifier = 00, JSON = {'rxpk': [{'tmst': 2069430225, 'chan': 6, 'rfch': 1, 'freq': 903.3, 'stat': 1, 'modu': 'LORA', 'datr': 'SF8BW125', 'codr': '4/5', 'lsnr': 7.0, 'rssi': -45, 'size': 16, 'data': 'QO++rd6B3QQI4F9H66Y/jQ=='}]}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0:00:26.866126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04dd, FOpts: 08), FPort: e0, FRMPayload: 0446, MIC: eba63f8d)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0:00:26.866126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0:00:26.866126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0:00:26.866126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08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0:00:26.874252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0:00:26.874252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Modify RX1 and RX2 timing to X second delay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0:00:26.874252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0:00:26.874252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0:00:26.884202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0:00:26.884202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reply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0:00:26.884202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0:00:31.726189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0:00:31.726189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1694, Identifier = 00, JSON = {'rxpk': [{'tmst': 2074272905, 'chan': 3, 'rfch': 0, 'freq': 902.9, 'stat': 1, 'modu': 'LORA', 'datr': 'SF8BW125', 'codr': '4/5', 'lsnr': 11.5, 'rssi': -51, 'size': 16, 'data': 'QO++rd6B3gQI4EOaZrkqug=='}]}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0:00:31.726189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04de, FOpts: 08), FPort: e0, FRMPayload: 0446, MIC: 66b92aba)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0:00:31.726189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0:00:31.726189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0:00:31.726189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0:00:31.726189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0:00:32.074868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5488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0:00:32.074868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5488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0:00:36.558861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0:00:36.558861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1695, Identifier = 00, JSON = {'rxpk': [{'tmst': 2079115537, 'chan': 4, 'rfch': 1, 'freq': 903.1, 'stat': 1, 'modu': 'LORA', 'datr': 'SF8BW125', 'codr': '4/5', 'lsnr': 12.0, 'rssi': -50, 'size': 16, 'data': 'QO++rd6B3wQI4K5siN1q/g=='}]}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0:00:36.558861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04df, FOpts: 08), FPort: e0, FRMPayload: 0446, MIC: 88dd6afe)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0:00:36.558861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0:00:36.558861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0:00:36.558861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0:00:36.558861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0:00:41.428331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0:00:41.430392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1696, Identifier = 00, JSON = {'rxpk': [{'tmst': 2083958161, 'chan': 7, 'rfch': 1, 'freq': 903.7, 'stat': 1, 'modu': 'LORA', 'datr': 'SF8BW125', 'codr': '4/5', 'lsnr': 13.0, 'rssi': -52, 'size': 16, 'data': 'QO++rd6B4AQI4BsEvOwzzA=='}]}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0:00:41.430392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04e0, FOpts: 08), FPort: e0, FRMPayload: 0446, MIC: bcec33cc)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0:00:41.430392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0:00:41.430392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0:00:41.430392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0:00:41.430392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dd3d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0:00:42.162220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dd3d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0:00:46.237793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0:00:46.237793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1697, Identifier = 00, JSON = {'rxpk': [{'tmst': 2088800817, 'chan': 5, 'rfch': 1, 'freq': 903.5, 'stat': 1, 'modu': 'LORA', 'datr': 'SF8BW125', 'codr': '4/5', 'lsnr': 11.3, 'rssi': -51, 'size': 16, 'data': 'QO++rd6B4QQI4MSmj90ojw=='}]}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0:00:46.237793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04e1, FOpts: 08), FPort: e0, FRMPayload: 0446, MIC: 8fdd288f)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0:00:46.237793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0:00:46.237793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0:00:46.237793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0:00:46.237793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Expect a MAC answer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0:00:51.077429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0:00:51.079491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1698, Identifier = 00, JSON = {'rxpk': [{'tmst': 2093643409, 'chan': 2, 'rfch': 0, 'freq': 902.7, 'stat': 1, 'modu': 'LORA', 'datr': 'SF8BW125', 'codr': '4/5', 'lsnr': 7.5, 'rssi': -47, 'size': 16, 'data': 'QO++rd6B4gQI4GLuViFaow=='}]}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0:00:51.079491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04e2, FOpts: 08), FPort: e0, FRMPayload: 0446, MIC: 56215aa3)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0:00:51.079491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0:00:51.079491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0:00:51.079491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answer retransmission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0:00:51.079491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0:00:52.355637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7577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0:00:52.355637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7577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0:00:55.988858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0:00:55.988858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1699, Identifier = 00, JSON = {'rxpk': [{'tmst': 2098526473, 'chan': 1, 'rfch': 0, 'freq': 902.5, 'stat': 1, 'modu': 'LORA', 'datr': 'SF8BW125', 'codr': '4/5', 'lsnr': 10.8, 'rssi': -49, 'size': 16, 'data': 'QO++rd6B4wQI4A9hMXnUBA=='}]}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0:00:55.988858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04e3, FOpts: 08), FPort: e0, FRMPayload: 0446, MIC: 3179d404)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0:00:55.988858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0:00:55.988858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a7db, FOpts: ), FPort: e0, FRMPayload: 04020304), MIC: 209622e9)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0:00:55.988858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9634, Identifier = 03, JSON = {'txpk': {'imme': False, 'tmst': 2101526473, 'rfch': 0, 'powe': 21, 'ipol': True, 'datr': 'SF8BW500', 'freq': 923.9, 'modu': 'LORA', 'codr': '4/5', 'prea': 8, 'ncrc': True, 'size': 17, 'data': 'YO++rd4A26fgmroMLiCWIuk='}}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0:00:55.988858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0:00:55.988858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9634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0:01:00.844680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0:01:00.846724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169b, Identifier = 00, JSON = {'rxpk': [{'tmst': 2103369305, 'chan': 2, 'rfch': 0, 'freq': 902.7, 'stat': 1, 'modu': 'LORA', 'datr': 'SF8BW125', 'codr': '4/5', 'lsnr': 6.8, 'rssi': -49, 'size': 17, 'data': 'QO++rd6A5ATgMFj0zBfuYnI='}]}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0:01:00.846724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04e4, FOpts: ), FPort: e0, FRMPayload: 04030405, MIC: 17ee6272)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0:01:00.846724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0:01:00.846724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0:01:00.846724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0:01:00.846724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0:01:02.575261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6102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0:01:02.575261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6102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0:01:05.641680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0:01:05.643696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169c, Identifier = 00, JSON = {'rxpk': [{'tmst': 2108211585, 'chan': 7, 'rfch': 1, 'freq': 903.7, 'stat': 1, 'modu': 'LORA', 'datr': 'SF8BW125', 'codr': '4/5', 'lsnr': 10.3, 'rssi': -51, 'size': 15, 'data': 'QO++rd6A5QTgVZnIGSsm'}]}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0:01:05.643696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04e5, FOpts: ), FPort: e0, FRMPayload: 0447, MIC: c8192b26)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0:01:05.643696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0:01:05.643696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a7dc, FOpts: ), FPort: e0, FRMPayload: 04121314), MIC: e31ca5a5)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0:01:05.643696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221b, Identifier = 03, JSON = {'txpk': {'imme': False, 'tmst': 2112211585, 'rfch': 0, 'powe': 21, 'ipol': True, 'datr': 'SF7BW500', 'freq': 923.3, 'modu': 'LORA', 'codr': '4/5', 'prea': 8, 'ncrc': True, 'size': 17, 'data': 'YO++rd4A3Kfg/dzF5uMcpaU='}}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0:01:05.643696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0:01:05.643696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02 221b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0:01:10.513499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0:01:10.513499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169d, Identifier = 00, JSON = {'rxpk': [{'tmst': 2113054546, 'chan': 0, 'rfch': 0, 'freq': 902.3, 'stat': 1, 'modu': 'LORA', 'datr': 'SF8BW125', 'codr': '4/5', 'lsnr': 10.8, 'rssi': -51, 'size': 17, 'data': 'QO++rd6A5gTgM09waRFLXlg='}]}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0:01:10.513499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04e6, FOpts: ), FPort: e0, FRMPayload: 04131415, MIC: 114b5e58)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0:01:10.513499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0:01:10.513499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0:01:10.513499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0:01:10.521530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reply retransmission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0:01:10.521530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0:01:10.521530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0:01:10.521530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0:01:10.521530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Restore default timing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0:01:10.531560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RXTimingSetupReq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0:01:12.659775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73d2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0:01:12.659775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73d2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0:01:15.363055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0:01:15.365072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169e, Identifier = 00, JSON = {'rxpk': [{'tmst': 2117897010, 'chan': 3, 'rfch': 0, 'freq': 902.9, 'stat': 1, 'modu': 'LORA', 'datr': 'SF8BW125', 'codr': '4/5', 'lsnr': 11.3, 'rssi': -51, 'size': 15, 'data': 'QO++rd6A5wTgoUIKhOwx'}]}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0:01:15.365072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04e7, FOpts: ), FPort: e0, FRMPayload: 0448, MIC: 0a84ec31)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0:01:15.365072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0:01:15.365072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a7dd, FOpts: ), FPort: 00, FRMPayload: 0801), MIC: ee39b238)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0:01:15.365072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6414, Identifier = 03, JSON = {'txpk': {'imme': False, 'tmst': 2120897010, 'rfch': 0, 'powe': 21, 'ipol': True, 'datr': 'SF8BW500', 'freq': 925.1, 'modu': 'LORA', 'codr': '4/5', 'prea': 8, 'ncrc': True, 'size': 15, 'data': 'YO++rd4A3acAWsTuObI4'}}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0:01:15.365072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0:01:15.365072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6414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0:01:19.094319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02 169f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0:01:19.094319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MIC MISMATCH!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0:01:19.094319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169f, Identifier = 00, JSON = {'rxpk': [{'tmst': 2121640697, 'chan': 4, 'rfch': 1, 'freq': 903.1, 'stat': -1, 'modu': 'LORA', 'datr': 'SF7BW125', 'codr': '4/6', 'lsnr': -11.8, 'rssi': -86, 'size': 192, 'data': 'mmeUJXc28dwNAb0DvFWHTOMTXJKiKJBIHptTt3p8tG+fVaxwnH+20lxVDTBuCfeGrQNlqWqEFs/p7MD5JN5vRjX0Z9+gtaLhy4IypKI0Aia87Fpfyd2n+laPe9g5x5HYIhvzAEN0X4uLiL5qPFhNmQYBwQzU285xAMaGSdiCSMewB56mwkyna5Qpjp6x8sguRCCr35TJe6HmZ1kttfFTd5l1stAo4Kwm8BLHYtmC4UB9afm4dcxIyxaksbIOtj7T'}]}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0:01:19.094319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9a, MACPayload: (FHDR: (DevAddr: 67942577, FCtrl: 36, FCnt: dcf1, FOpts: 0d01bd03bc55), FPort: 87, FRMPayload: 719dc1241402ff3434203cb16152f9485fad805f26bf07e991142fa22bc34521e43e5e69cff46e6c81a7330f0447e119ac27ab9fca227f8f4da1cd37398ed5af48b5db25463e5de9182f7d0fa7f004d5f0e69817a38234bc3a6d79d270865d6818d1a6e6ead92684348a1cb4d33af951f9695aeba6a0658fa98661aab7d9857f639448f687a4682e720b707b9af79f4d5053c2f6f1131b0e737c6a6079c7815ba7a76534fc349b303eb41dc7d4, MIC: 0eb63ed3)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0:01:20.202367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0:01:20.202367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16a0, Identifier = 00, JSON = {'rxpk': [{'tmst': 2122739810, 'chan': 5, 'rfch': 1, 'freq': 903.5, 'stat': 1, 'modu': 'LORA', 'datr': 'SF8BW125', 'codr': '4/5', 'lsnr': 10.5, 'rssi': -50, 'size': 16, 'data': 'QO++rd6B6AQI4MY2eHl3mQ=='}]}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0:01:20.202367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04e8, FOpts: 08), FPort: e0, FRMPayload: 0449, MIC: 78797799)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0:01:20.202367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0:01:20.202367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0:01:20.202367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08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0:01:20.212401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0:01:20.212401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0:01:22.792654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92ec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0:01:22.792654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92ec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0:01:25.062948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0:01:25.062948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16a1, Identifier = 00, JSON = {'rxpk': [{'tmst': 2127582362, 'chan': 6, 'rfch': 1, 'freq': 903.3, 'stat': 1, 'modu': 'LORA', 'datr': 'SF8BW125', 'codr': '4/5', 'lsnr': 7.5, 'rssi': -43, 'size': 16, 'data': 'QO++rd6B6QQI4KdYOdSEdQ=='}]}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0:01:25.062948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81, FCnt: 04e9, FOpts: 08), FPort: e0, FRMPayload: 0449, MIC: 39d48475)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0:01:25.062948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0:01:25.062948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a7de, FOpts: ), FPort: e0, FRMPayload: 0401), MIC: ac92af2e)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0:01:25.062948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f7c4, Identifier = 03, JSON = {'txpk': {'imme': False, 'tmst': 2128582362, 'rfch': 0, 'powe': 21, 'ipol': True, 'datr': 'SF8BW500', 'freq': 926.3, 'modu': 'LORA', 'codr': '4/5', 'prea': 8, 'ncrc': True, 'size': 15, 'data': 'YO++rd4A3qfgtMuskq8u'}}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0:01:25.062948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0:01:25.062948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f7c4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0:01:29.923202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0:01:29.923202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16a3, Identifier = 00, JSON = {'rxpk': [{'tmst': 2132424833, 'chan': 4, 'rfch': 1, 'freq': 903.1, 'stat': 1, 'modu': 'LORA', 'datr': 'SF8BW125', 'codr': '4/5', 'lsnr': 10.5, 'rssi': -49, 'size': 15, 'data': 'QO++rd6A6gTg7+uhkWLX'}]}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0:01:29.923202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04ea, FOpts: ), FPort: e0, FRMPayload: 0402, MIC: a19162d7)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0:01:29.923202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0:01:29.923202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0:01:29.923202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0:01:29.923202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0:01:32.863532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7e9a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0:01:32.863532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7e9a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0:01:34.752068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0:01:34.752068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16a4, Identifier = 00, JSON = {'rxpk': [{'tmst': 2137307881, 'chan': 0, 'rfch': 0, 'freq': 902.3, 'stat': 1, 'modu': 'LORA', 'datr': 'SF8BW125', 'codr': '4/5', 'lsnr': 10.5, 'rssi': -52, 'size': 15, 'data': 'QO++rd6A6wTguzWf0qlk'}]}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0:01:34.752068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04eb, FOpts: ), FPort: e0, FRMPayload: 044a, MIC: 9fd2a964)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0:01:34.752068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0:01:34.752068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a7df, FOpts: ), FPort: e0, FRMPayload: 0401), MIC: 583a76da)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0:01:34.752068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0ea8, Identifier = 03, JSON = {'txpk': {'imme': False, 'tmst': 2139307881, 'rfch': 0, 'powe': 21, 'ipol': True, 'datr': 'SF7BW500', 'freq': 923.3, 'modu': 'LORA', 'codr': '4/5', 'prea': 8, 'ncrc': True, 'size': 15, 'data': 'YO++rd4A36fgG2NYOnba'}}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0:01:34.752068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0:01:34.752068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0ea8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0:01:39.612538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0:01:39.612538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16a5, Identifier = 00, JSON = {'rxpk': [{'tmst': 2142150691, 'chan': 7, 'rfch': 1, 'freq': 903.7, 'stat': 1, 'modu': 'LORA', 'datr': 'SF8BW125', 'codr': '4/5', 'lsnr': 11.5, 'rssi': -52, 'size': 15, 'data': 'QO++rd6A7ATgPaSOzbQr'}]}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0:01:39.612538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04ec, FOpts: ), FPort: e0, FRMPayload: 0402, MIC: 8ecdb42b)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0:01:39.612538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0:01:39.612538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0:01:39.612538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0:01:39.620585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Restore default timing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0:01:39.622628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0:01:39.622628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0:01:39.622628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0:01:39.622628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0:01:39.630678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0:01:39.630678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0:01:39.640709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0:01:39.640709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0:01:39.640709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TP_A_US915_ED_MAC_BV_014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0:01:39.640709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TP_A_US915_ED_MAC_BV_016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18:17:35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RX Oversized payload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0:00:00.010462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TP_A_US915_ED_MAC_BV_016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0:00:00.030462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0:00:00.030462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0:00:00.040425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0:00:00.040425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0:00:00.080457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0:00:00.080457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0:00:00.090457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0:00:00.100452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0:00:00.100452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0:00:00.100452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0:00:00.110427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0:00:00.110427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0:00:00.110427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0:00:01.754938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b930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0:00:01.754938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b930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0:00:01.754938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0:00:03.218541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0:00:03.218541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16a6, Identifier = 00, JSON = {'rxpk': [{'tmst': 2146993275, 'chan': 1, 'rfch': 0, 'freq': 902.5, 'stat': 1, 'modu': 'LORA', 'datr': 'SF8BW125', 'codr': '4/5', 'lsnr': 10.8, 'rssi': -51, 'size': 15, 'data': 'QO++rd6A7QTgSdFJg/bo'}]}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0:00:03.218541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04ed, FOpts: ), FPort: e0, FRMPayload: 044b, MIC: 4983f6e8)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0:00:03.218541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0:00:03.218541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a7e0, FOpts: ), FPort: 00, FRMPayload: 0345010071), MIC: 9a5dc65f)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0:00:03.218541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1f1a, Identifier = 03, JSON = {'txpk': {'imme': False, 'tmst': 2147993275, 'rfch': 0, 'powe': 21, 'ipol': True, 'datr': 'SF8BW500', 'freq': 923.9, 'modu': 'LORA', 'codr': '4/5', 'prea': 8, 'ncrc': True, 'size': 18, 'data': 'YO++rd4A4KcAgEjWshmaXcZf'}}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0:00:03.218541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0:00:03.226562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1f1a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0:00:07.969340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0:00:07.969340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16a7, Identifier = 00, JSON = {'rxpk': [{'tmst': 2151746687, 'chan': 8, 'rfch': 0, 'freq': 903.0, 'stat': 1, 'modu': 'LORA', 'datr': 'SF8BW500', 'codr': '4/5', 'lsnr': 11.0, 'rssi': -54, 'size': 17, 'data': 'QO++rd6C7gQDB+BM7eWH518='}]}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0:00:07.969340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04ee, FOpts: 0307), FPort: e0, FRMPayload: 044c, MIC: e587e75f)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0:00:07.969340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0:00:07.969340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0:00:07.969340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0:00:07.977357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0:00:07.977357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0:00:11.827266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c0e2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0:00:11.827266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c0e2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0:00:12.817265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0:00:12.817265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16a8, Identifier = 00, JSON = {'rxpk': [{'tmst': 2156594011, 'chan': 8, 'rfch': 0, 'freq': 903.0, 'stat': 1, 'modu': 'LORA', 'datr': 'SF8BW500', 'codr': '4/5', 'lsnr': 10.5, 'rssi': -54, 'size': 15, 'data': 'QO++rd6A7wTg4otX+Tjg'}]}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0:00:12.817265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04ef, FOpts: ), FPort: e0, FRMPayload: 044c, MIC: 57f938e0)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0:00:12.817265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0:00:12.817265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a7e1, FOpts: ), FPort: 00, FRMPayload: 0325ff0001), MIC: 835d7e66)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0:00:12.817265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3514, Identifier = 03, JSON = {'txpk': {'imme': False, 'tmst': 2157594011, 'rfch': 0, 'powe': 21, 'ipol': True, 'datr': 'SF7BW500', 'freq': 923.3, 'modu': 'LORA', 'codr': '4/5', 'prea': 8, 'ncrc': True, 'size': 18, 'data': 'YO++rd4A4acAI9UPLpaDXX5m'}}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0:00:12.817265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0:00:12.817265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3514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0:00:17.770051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0:00:17.770051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16aa, Identifier = 00, JSON = {'rxpk': [{'tmst': 2161546716, 'chan': 6, 'rfch': 1, 'freq': 903.3, 'stat': 1, 'modu': 'LORA', 'datr': 'SF8BW125', 'codr': '4/5', 'lsnr': 7.5, 'rssi': -49, 'size': 17, 'data': 'QO++rd6C8AQDB+AeOsDFp58='}]}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0:00:17.770051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04f0, FOpts: 0307), FPort: e0, FRMPayload: 044d, MIC: c0c5a79f)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0:00:17.770051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0:00:17.770051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0:00:17.770051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0:00:17.778117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0:00:17.780189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0:00:17.780189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0:00:17.780189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0:00:17.788300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0:00:17.788300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Oversized downlink for datarate SF12BW500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0:00:17.788300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0:00:22.015911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f488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0:00:22.015911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f488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0:00:22.618339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0:00:22.620383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16ab, Identifier = 00, JSON = {'rxpk': [{'tmst': 2166389004, 'chan': 1, 'rfch': 0, 'freq': 902.5, 'stat': 1, 'modu': 'LORA', 'datr': 'SF8BW125', 'codr': '4/5', 'lsnr': 11.3, 'rssi': -50, 'size': 15, 'data': 'QO++rd6A8QTgyBpJAoVT'}]}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0:00:22.620383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04f1, FOpts: ), FPort: e0, FRMPayload: 044d, MIC: 49028553)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0:00:22.620383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0:00:22.620383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a7e2, FOpts: ), FPort: 00, FRMPayload: 0305ff0001052868e28c), MIC: a8e06b10)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0:00:22.620383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83c3, Identifier = 03, JSON = {'txpk': {'imme': False, 'tmst': 2167389004, 'rfch': 0, 'powe': 21, 'ipol': True, 'datr': 'SF8BW500', 'freq': 923.9, 'modu': 'LORA', 'codr': '4/5', 'prea': 8, 'ncrc': True, 'size': 23, 'data': 'YO++rd4A4qcATvM+7/RVTp9NMKjgaxA='}}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0:00:22.620383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0:00:22.620383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83c3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0:00:27.717903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0:00:27.719929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16ac, Identifier = 00, JSON = {'rxpk': [{'tmst': 2171469851, 'chan': 0, 'rfch': 0, 'freq': 902.3, 'stat': 1, 'modu': 'LORA', 'datr': 'SF10BW125', 'codr': '4/5', 'lsnr': 6.5, 'rssi': -53, 'size': 19, 'data': 'QO++rd6E8gQDBwUH4Pi9FY260w=='}]}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0:00:27.719929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04f2, FOpts: 03070507), FPort: e0, FRMPayload: 044e, MIC: 158dbad3)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0:00:27.719929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0:00:27.719929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0:00:27.719929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0:00:27.757974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0:00:32.056487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e43d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0:00:32.056487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e43d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0:00:32.589818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0:00:32.591838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16ad, Identifier = 00, JSON = {'rxpk': [{'tmst': 2176312307, 'chan': 5, 'rfch': 1, 'freq': 903.5, 'stat': 1, 'modu': 'LORA', 'datr': 'SF10BW125', 'codr': '4/5', 'lsnr': 9.0, 'rssi': -48, 'size': 17, 'data': 'QO++rd6C8wQFB+BjnxmPmq0='}]}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0:00:32.591838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04f3, FOpts: 0507), FPort: e0, FRMPayload: 044e, MIC: 198f9aad)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0:00:32.591838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0:00:32.591838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a7e3, FOpts: ), FPort: e0, FRMPayload: 030101010101010101010101010101010101010101010101010101010101010101010101010101010101010101010101010101010101), MIC: c2944722)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0:00:32.591838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8777, Identifier = 03, JSON = {'txpk': {'imme': False, 'tmst': 2177312307, 'rfch': 0, 'powe': 21, 'ipol': True, 'datr': 'SF12BW500', 'freq': 926.9, 'modu': 'LORA', 'codr': '4/5', 'prea': 8, 'ncrc': True, 'size': 67, 'data': 'oO++rd4A46fgQqp7yJDbzUJzNyDLQG0sbTmTBoXbFvQtc3mKZNI6ja78TxNiW8MQawGZDV2ib6a26z0FNrkLwpRHIg=='}}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0:00:32.591838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0:00:32.591838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8777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0:00:37.419071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0:00:37.421131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16ae, Identifier = 00, JSON = {'rxpk': [{'tmst': 2181154806, 'chan': 3, 'rfch': 0, 'freq': 902.9, 'stat': 1, 'modu': 'LORA', 'datr': 'SF10BW125', 'codr': '4/5', 'lsnr': 9.5, 'rssi': -55, 'size': 17, 'data': 'QO++rd6C9AQFB+BJM4lBIPQ='}]}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0:00:37.421131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04f4, FOpts: 0507), FPort: e0, FRMPayload: 044e, MIC: 894120f4)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0:00:37.421131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0:00:37.421131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0:00:37.421131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0:00:42.221925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d93d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0:00:42.221925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d93d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16af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16af, Identifier = 00, JSON = {'rxpk': [{'tmst': 2185997350, 'chan': 2, 'rfch': 0, 'freq': 902.7, 'stat': 1, 'modu': 'LORA', 'datr': 'SF10BW125', 'codr': '4/5', 'lsnr': 4.5, 'rssi': -45, 'size': 17, 'data': 'QO++rd6C9QQFB+CF8h5TlVk='}]}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04f5, FOpts: 0507), FPort: e0, FRMPayload: 044e, MIC: 1e539559)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a7e4, FOpts: ), FPort: e0, FRMPayload: 030101010101010101010101010101010101010101010101010101010101010101010101010101010101010101010101010101010101), MIC: 2fb4a1fb)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bce1, Identifier = 03, JSON = {'txpk': {'imme': False, 'tmst': 2186997350, 'rfch': 0, 'powe': 21, 'ipol': True, 'datr': 'SF12BW500', 'freq': 924.5, 'modu': 'LORA', 'codr': '4/5', 'prea': 8, 'ncrc': True, 'size': 67, 'data': 'YO++rd4A5Kfg0K4WPKjXlEsoI37zf10XnFhWVdudv8KtL3yausAprZ8cha+o5ehkmIPuLuG9Pr6O0Dm5FKtmL7Sh+w=='}}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0:00:42.254401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bce1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0:00:47.066146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0:00:47.066146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16b1, Identifier = 00, JSON = {'rxpk': [{'tmst': 2190839871, 'chan': 4, 'rfch': 1, 'freq': 903.1, 'stat': 1, 'modu': 'LORA', 'datr': 'SF10BW125', 'codr': '4/5', 'lsnr': 7.8, 'rssi': -59, 'size': 17, 'data': 'QO++rd6C9gQFB+D1e+wHWxA='}]}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0:00:47.066146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04f6, FOpts: 0507), FPort: e0, FRMPayload: 044e, MIC: ec075b10)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0:00:47.066146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0:00:47.066146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0:00:47.074253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0:00:51.911028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0:00:51.913071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16b2, Identifier = 00, JSON = {'rxpk': [{'tmst': 2195682319, 'chan': 7, 'rfch': 1, 'freq': 903.7, 'stat': 1, 'modu': 'LORA', 'datr': 'SF10BW125', 'codr': '4/5', 'lsnr': 7.5, 'rssi': -49, 'size': 17, 'data': 'QO++rd6C9wQFB+D4wLgK/Jk='}]}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0:00:51.913071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04f7, FOpts: 0507), FPort: e0, FRMPayload: 044e, MIC: b80afc99)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0:00:51.913071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0:00:51.913071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a7e5, FOpts: ), FPort: e0, FRMPayload: 030101010101010101010101010101010101010101010101010101010101010101010101010101010101010101010101010101010101), MIC: 4aa2a42f)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0:00:51.913071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e8ca, Identifier = 03, JSON = {'txpk': {'imme': False, 'tmst': 2197682319, 'rfch': 0, 'powe': 21, 'ipol': True, 'datr': 'SF12BW500', 'freq': 923.3, 'modu': 'LORA', 'codr': '4/5', 'prea': 8, 'ncrc': True, 'size': 67, 'data': 'oO++rd4A5afgMK1jJIpceEwuf3yXxEg/DCssikGvucLt+GVA0U7QT92UBDMdK6JP6lCTTqtDH2UExyfC4ADvSqKkLw=='}}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0:00:51.913071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0:00:51.913071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e8ca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0:00:52.332835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d573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0:00:52.332835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d573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0:00:56.846531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0:00:56.848581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16b3, Identifier = 00, JSON = {'rxpk': [{'tmst': 2200565241, 'chan': 6, 'rfch': 1, 'freq': 903.3, 'stat': 1, 'modu': 'LORA', 'datr': 'SF10BW125', 'codr': '4/5', 'lsnr': 5.5, 'rssi': -55, 'size': 17, 'data': 'QO++rd6C+AQFB+A308hDavg='}]}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0:00:56.848581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04f8, FOpts: 0507), FPort: e0, FRMPayload: 044e, MIC: c8436af8)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0:00:56.848581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0:00:56.848581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0:00:56.848581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0:01:01.667528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0:01:01.669544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16b4, Identifier = 00, JSON = {'rxpk': [{'tmst': 2205407705, 'chan': 3, 'rfch': 0, 'freq': 902.9, 'stat': 1, 'modu': 'LORA', 'datr': 'SF10BW125', 'codr': '4/5', 'lsnr': 8.5, 'rssi': -47, 'size': 17, 'data': 'QO++rd6C+QQFB+Ca2XuDthI='}]}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0:01:01.669544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04f9, FOpts: 0507), FPort: e0, FRMPayload: 044e, MIC: 7b83b612)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0:01:01.669544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0:01:01.669544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a7e6, FOpts: ), FPort: e0, FRMPayload: 030101010101010101010101010101010101010101010101010101010101010101010101010101010101010101010101010101010101), MIC: 23fab2d0)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0:01:01.669544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46ed, Identifier = 03, JSON = {'txpk': {'imme': False, 'tmst': 2207407705, 'rfch': 0, 'powe': 21, 'ipol': True, 'datr': 'SF12BW500', 'freq': 923.3, 'modu': 'LORA', 'codr': '4/5', 'prea': 8, 'ncrc': True, 'size': 67, 'data': 'YO++rd4A5qfgDkC6JMa1KGT/h6JODwwdrDjo1zBFvhOQ44aHN5Ib5g/h2A+Ye+d57sUAgqFp2yULXXa1i6xDI/qy0A=='}}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0:01:01.669544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0:01:01.669544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46ed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0:01:02.498242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5c85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0:01:02.498242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5c85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0:01:06.537597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0:01:06.537597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16b5, Identifier = 00, JSON = {'rxpk': [{'tmst': 2210250071, 'chan': 1, 'rfch': 0, 'freq': 902.5, 'stat': 1, 'modu': 'LORA', 'datr': 'SF10BW125', 'codr': '4/5', 'lsnr': 7.3, 'rssi': -57, 'size': 17, 'data': 'QO++rd6C+gQFB+AlLweHXjo='}]}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0:01:06.537597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04fa, FOpts: 0507), FPort: e0, FRMPayload: 044e, MIC: 07875e3a)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0:01:06.537597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0:01:06.537597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0:01:06.537597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Oversized downlink for datarate SF12BW500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0:01:06.547621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0:01:06.547621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0:01:06.547621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0:01:06.547621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Oversized downlink for datarate SF11BW500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0:01:06.557629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0:01:11.395802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0:01:11.395802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16b6, Identifier = 00, JSON = {'rxpk': [{'tmst': 2215092519, 'chan': 2, 'rfch': 0, 'freq': 902.7, 'stat': 1, 'modu': 'LORA', 'datr': 'SF10BW125', 'codr': '4/5', 'lsnr': 4.8, 'rssi': -44, 'size': 17, 'data': 'QO++rd6C+wQFB+AO9loneII='}]}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0:01:11.395802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04fb, FOpts: 0507), FPort: e0, FRMPayload: 044e, MIC: 5a277882)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0:01:11.395802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0:01:11.395802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a7e7, FOpts: ), FPort: 00, FRMPayload: 0315ff0001052968e28c), MIC: 714f1494)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0:01:11.395802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9bba, Identifier = 03, JSON = {'txpk': {'imme': False, 'tmst': 2216092519, 'rfch': 0, 'powe': 21, 'ipol': True, 'datr': 'SF12BW500', 'freq': 924.5, 'modu': 'LORA', 'codr': '4/5', 'prea': 8, 'ncrc': True, 'size': 23, 'data': 'YO++rd4A56cA1uXb6blc0Lg05nFPFJQ='}}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0:01:11.395802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0:01:11.395802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9bba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0:01:12.627187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c878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0:01:12.627187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c878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0:01:16.033460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0:01:16.033460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16b8, Identifier = 00, JSON = {'rxpk': [{'tmst': 2219790552, 'chan': 4, 'rfch': 1, 'freq': 903.1, 'stat': 1, 'modu': 'LORA', 'datr': 'SF9BW125', 'codr': '4/5', 'lsnr': 12.0, 'rssi': -49, 'size': 19, 'data': 'QO++rd6E/AQDBwUH4B1yzcfEBw=='}]}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0:01:16.033460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04fc, FOpts: 03070507), FPort: e0, FRMPayload: 044f, MIC: cdc7c407)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0:01:16.033460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0:01:16.033460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0:01:16.033460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0:01:16.073448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0:01:16.073448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0:01:20.909701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0:01:20.909701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16b9, Identifier = 00, JSON = {'rxpk': [{'tmst': 2224612120, 'chan': 5, 'rfch': 1, 'freq': 903.5, 'stat': 1, 'modu': 'LORA', 'datr': 'SF9BW125', 'codr': '4/5', 'lsnr': 11.3, 'rssi': -49, 'size': 17, 'data': 'QO++rd6C/QQFB+AIEC1iPOc='}]}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0:01:20.909701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04fd, FOpts: 0507), FPort: e0, FRMPayload: 044f, MIC: 2d623ce7)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0:01:20.909701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0:01:20.909701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a7e8,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03010101010101010101010101010101010101010101010101010101010101010101010101010101010101010101010101010101010101010101010101010101010101010101010101010101010101010101010101010101010101010101010101010101010101010101010101010101010101010101010101010101010101010101), MIC: 7115518d)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0:01:20.909701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4e3f, Identifier = 03, JSON = {'txpk': {'imme': False, 'tmst': 2225612120, 'rfch': 0, 'powe': 21, 'ipol': True, 'datr': 'SF11BW500', 'freq': 926.9, 'modu': 'LORA', 'codr': '4/5', 'prea': 8, 'ncrc': True, 'size': 143, 'data': 'oO++rd4A6Kfgd9GJkAPOco12qkfMza5Po1jZ9L38YcjpHMNwRsqhC7VLmVCN77nOx9UJlIr6ZlsU7z7mLJbiT2+RYHpkn7kFO2JmxAL7lZwlH0ieNGoH66NhimaCgx+KS+kmgxsu98V+6Q256iCUh70j9GlGXDFxs/kBb9CiFmeEbcGKV9ygGnFAAnEVUY0='}}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0:01:20.909701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0:01:20.909701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4e3f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0:01:22.737385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f310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0:01:22.737385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f310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0:01:25.701179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0:01:25.703242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16ba, Identifier = 00, JSON = {'rxpk': [{'tmst': 2229454528, 'chan': 0, 'rfch': 0, 'freq': 902.3, 'stat': 1, 'modu': 'LORA', 'datr': 'SF9BW125', 'codr': '4/5', 'lsnr': 11.8, 'rssi': -50, 'size': 17, 'data': 'QO++rd6C/gQFB+BQOPjdDhI='}]}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0:01:25.703242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04fe, FOpts: 0507), FPort: e0, FRMPayload: 044f, MIC: f8dd0e12)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0:01:25.703242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0:01:25.703242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0:01:25.703242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0:01:30.586185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0:01:30.588304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16bb, Identifier = 00, JSON = {'rxpk': [{'tmst': 2234297152, 'chan': 7, 'rfch': 1, 'freq': 903.7, 'stat': 1, 'modu': 'LORA', 'datr': 'SF9BW125', 'codr': '4/5', 'lsnr': 9.3, 'rssi': -50, 'size': 17, 'data': 'QO++rd6C/wQFB+DKuKatjho='}]}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0:01:30.588304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04ff, FOpts: 0507), FPort: e0, FRMPayload: 044f, MIC: a6ad8e1a)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0:01:30.588304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0:01:30.588304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03010101010101010101010101010101010101010101010101010101010101010101010101010101010101010101010101010101010101010101010101010101010101010101010101010101010101010101010101010101010101010101010101010101010101010101010101010101010101010101010101010101010101010101), MIC: 1e29c353)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0:01:30.588304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b06f, Identifier = 03, JSON = {'txpk': {'imme': False, 'tmst': 2235297152, 'rfch': 0, 'powe': 21, 'ipol': True, 'datr': 'SF11BW500', 'freq': 927.5, 'modu': 'LORA', 'codr': '4/5', 'prea': 8, 'ncrc': True, 'size': 143, 'data': 'YO++rd4A6afgSLZn0MILtOjOyJYjEtQK53GR+RSUyEc1JTdp4VZzlSd1dSheuJHYFkJrJANPj2MunsIwWREbxw+TUPjTIwnoCv09Std9mGc1dk+jypodBS8Fj6SdvBV0os0ZN5GYHTMg9Y416d64R3+codesEi44b1uDVmJjgL0FTweZOGCj2Ki2Oh4pw1M='}}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0:01:30.588304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0:01:30.588304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b06f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0:01:32.838797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7c9e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0:01:32.838797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7c9e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0:01:35.409421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0:01:35.411467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16bc, Identifier = 00, JSON = {'rxpk': [{'tmst': 2239180111, 'chan': 5, 'rfch': 1, 'freq': 903.5, 'stat': 1, 'modu': 'LORA', 'datr': 'SF9BW125', 'codr': '4/5', 'lsnr': 11.5, 'rssi': -49, 'size': 17, 'data': 'QO++rd6CAAUFB+BJ2lqEM/Q='}]}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0:01:35.411467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0500, FOpts: 0507), FPort: e0, FRMPayload: 044f, MIC: 5a8433f4)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0:01:35.411467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0:01:35.411467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0:01:35.411467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0:01:40.276002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0:01:40.278046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16bd, Identifier = 00, JSON = {'rxpk': [{'tmst': 2244022599, 'chan': 2, 'rfch': 0, 'freq': 902.7, 'stat': 1, 'modu': 'LORA', 'datr': 'SF9BW125', 'codr': '4/5', 'lsnr': 7.5, 'rssi': -43, 'size': 17, 'data': 'QO++rd6CAQUFB+BbAMPqUx4='}]}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0:01:40.278046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0501, FOpts: 0507), FPort: e0, FRMPayload: 044f, MIC: c3ea531e)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0:01:40.278046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0:01:40.278046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a7ea,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03010101010101010101010101010101010101010101010101010101010101010101010101010101010101010101010101010101010101010101010101010101010101010101010101010101010101010101010101010101010101010101010101010101010101010101010101010101010101010101010101010101010101010101), MIC: a052e26c)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0:01:40.278046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08db, Identifier = 03, JSON = {'txpk': {'imme': False, 'tmst': 2246022599, 'rfch': 0, 'powe': 21, 'ipol': True, 'datr': 'SF11BW500', 'freq': 923.3, 'modu': 'LORA', 'codr': '4/5', 'prea': 8, 'ncrc': True, 'size': 143, 'data': 'oO++rd4A6qfgFbISf/TNA9Y7WdPGvnsoIWxfqL/JskTquOKoPHbyTodShJiktao56Upubzb4ifk3rB22tZfO0sDLmFt7rdX5kChXQnKUnOfiK+HW41lUvojYm94AtOVcVQDL/pyDcdxMZdh9M7vPUwjsVpFuuQiXQ0IXaTESGMy4bZwpwcxieVKIq6BS4mw='}}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0:01:40.278046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0:01:40.278046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08db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0:01:42.959461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f8de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0:01:42.959461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f8de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0:01:45.078935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16be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0:01:45.078935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16be, Identifier = 00, JSON = {'rxpk': [{'tmst': 2248865103, 'chan': 0, 'rfch': 0, 'freq': 902.3, 'stat': 1, 'modu': 'LORA', 'datr': 'SF9BW125', 'codr': '4/5', 'lsnr': 10.5, 'rssi': -50, 'size': 17, 'data': 'QO++rd6CAgUFB+CvER5eqTc='}]}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0:01:45.078935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0502, FOpts: 0507), FPort: e0, FRMPayload: 044f, MIC: 1e5ea937)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0:01:45.078935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0:01:45.078935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0:01:45.078935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0:01:49.971623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0:01:49.973735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16c0, Identifier = 00, JSON = {'rxpk': [{'tmst': 2253707791, 'chan': 3, 'rfch': 0, 'freq': 902.9, 'stat': 1, 'modu': 'LORA', 'datr': 'SF9BW125', 'codr': '4/5', 'lsnr': 10.3, 'rssi': -47, 'size': 17, 'data': 'QO++rd6CAwUFB+CqNz5l5Tg='}]}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0:01:49.973735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0503, FOpts: 0507), FPort: e0, FRMPayload: 044f, MIC: 3e65e538)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0:01:49.973735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0:01:49.973735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a7eb,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03010101010101010101010101010101010101010101010101010101010101010101010101010101010101010101010101010101010101010101010101010101010101010101010101010101010101010101010101010101010101010101010101010101010101010101010101010101010101010101010101010101010101010101), MIC: c045835d)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0:01:49.973735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ee0d, Identifier = 03, JSON = {'txpk': {'imme': False, 'tmst': 2255707791, 'rfch': 0, 'powe': 21, 'ipol': True, 'datr': 'SF11BW500', 'freq': 923.3, 'modu': 'LORA', 'codr': '4/5', 'prea': 8, 'ncrc': True, 'size': 143, 'data': 'YO++rd4A66fg8c2X6QxI2R/thkck6mDnvYpuv85zrMIiwy2YdzkY5nitCLFmlI/oA86Lu83/l39LMxsjK1ps6MbJxcVS62k7QYcO2FLHuKysJlC+qjDmJBfJv1m/MlEWDEmTo/LroY2EMHNmZpNc+5zUt1Ua4nhZ5mkMzG7MFD2WEtazxTzhaUAdzcBFg10='}}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0:01:49.973735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0:01:49.973735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ee0d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0:01:53.048982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c009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0:01:53.048982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c009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0:01:54.804350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0:01:54.806396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16c1, Identifier = 00, JSON = {'rxpk': [{'tmst': 2258550319, 'chan': 4, 'rfch': 1, 'freq': 903.1, 'stat': 1, 'modu': 'LORA', 'datr': 'SF9BW125', 'codr': '4/5', 'lsnr': 9.8, 'rssi': -48, 'size': 17, 'data': 'QO++rd6CBAUFB+AzhGSWNcc='}]}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0:01:54.806396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0504, FOpts: 0507), FPort: e0, FRMPayload: 044f, MIC: 649635c7)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0:01:54.806396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0:01:54.806396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0:01:54.806396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Oversized downlink for datarate SF11BW500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0:01:54.814445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0:01:54.816492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0:01:54.816492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0:01:54.816492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Oversized downlink for datarate SF10BW500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0:01:54.824619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0:01:59.643110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0:01:59.643110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16c2, Identifier = 00, JSON = {'rxpk': [{'tmst': 2263392767, 'chan': 1, 'rfch': 0, 'freq': 902.5, 'stat': 1, 'modu': 'LORA', 'datr': 'SF9BW125', 'codr': '4/5', 'lsnr': 12.0, 'rssi': -49, 'size': 17, 'data': 'QO++rd6CBQUFB+Bmb6HlkDs='}]}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0:01:59.643110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0505, FOpts: 0507), FPort: e0, FRMPayload: 044f, MIC: a1e5903b)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0:01:59.643110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0:01:59.643110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a7ec, FOpts: ), FPort: 00, FRMPayload: 0325ff0001052a68e28c), MIC: 0d99e2a5)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0:01:59.643110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a709, Identifier = 03, JSON = {'txpk': {'imme': False, 'tmst': 2264392767, 'rfch': 0, 'powe': 21, 'ipol': True, 'datr': 'SF11BW500', 'freq': 923.9, 'modu': 'LORA', 'codr': '4/5', 'prea': 8, 'ncrc': True, 'size': 23, 'data': 'YO++rd4A7KcA6aoqVeObQ2bhCw2Z4qU='}}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0:01:59.643110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0:01:59.643110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a709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0:02:03.111440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4e53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0:02:03.111440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4e53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0:02:04.414608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16c3, Identifier = 00, JSON = {'rxpk': [{'tmst': 2268173663, 'chan': 7, 'rfch': 1, 'freq': 903.7, 'stat': 1, 'modu': 'LORA', 'datr': 'SF8BW125', 'codr': '4/5', 'lsnr': 10.8, 'rssi': -51, 'size': 19, 'data': 'QO++rd6EBgUDBwUH4BUFUqRmfA=='}]}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0506, FOpts: 03070507), FPort: e0, FRMPayload: 0450, MIC: 52a4667c)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0:02:04.416657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0:02:04.454702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0:02:04.454702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0:02:09.275218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0:02:09.275218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16c4, Identifier = 00, JSON = {'rxpk': [{'tmst': 2273005567, 'chan': 6, 'rfch': 1, 'freq': 903.3, 'stat': 1, 'modu': 'LORA', 'datr': 'SF8BW125', 'codr': '4/5', 'lsnr': 8.0, 'rssi': -49, 'size': 17, 'data': 'QO++rd6CBwUFB+AQxOhaUQw='}]}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0:02:09.275218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0507, FOpts: 0507), FPort: e0, FRMPayload: 0450, MIC: e85a510c)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0:02:09.275218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0:02:09.275218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a7ed,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d4cde061)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0:02:09.275218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6e41, Identifier = 03, JSON = {'txpk': {'imme': False, 'tmst': 2274005567, 'rfch': 0, 'powe': 21, 'ipol': True, 'datr': 'SF10BW500', 'freq': 926.3, 'modu': 'LORA', 'codr': '4/5', 'prea': 8, 'ncrc': True, 'size': 256, 'data': 'oO++rd4A7afgi7nM4IiBbRJXO6GqrigFQoffuSdiqGDgTiN/aKa+m2iatlAoyeYvAwATgDdxa26V6/AK0lZQGYPczHopMVL7KSifvFV5aW5FuCmbdub2gnPS7/fl1QcvVbziMJVa8qCleHpuwY0osUP1rsWdhZZZNe4vfkqXJ53pVofzkaPkzYX8qfKHt7l1Yhug8gLCM5ZPxB3QtdkdT8MyTqDC9e03vA0F/kH1jVtJPLHmqHXsDJxOlrUzxUM2ziSdxNWDvr+SI2P/NGaWOSyK07OLNinoGvhcaeTiU80goBDadGGzb13uiORO1KVx0UICaTXS5w/jSusE1M3gY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0:02:09.275218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0:02:09.275218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6e41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0:02:13.142665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3763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0:02:13.142665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3763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0:02:14.136354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0:02:14.138444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16c5, Identifier = 00, JSON = {'rxpk': [{'tmst': 2277888583, 'chan': 6, 'rfch': 1, 'freq': 903.3, 'stat': 1, 'modu': 'LORA', 'datr': 'SF8BW125', 'codr': '4/5', 'lsnr': 7.3, 'rssi': -49, 'size': 17, 'data': 'QO++rd6CCAUFB+BHDAIdqT0='}]}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0:02:14.138444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0508, FOpts: 0507), FPort: e0, FRMPayload: 0450, MIC: 021da93d)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0:02:14.138444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0:02:14.138444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0:02:14.138444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0:02:18.957403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0:02:18.959466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16c7, Identifier = 00, JSON = {'rxpk': [{'tmst': 2282731127, 'chan': 3, 'rfch': 0, 'freq': 902.9, 'stat': 1, 'modu': 'LORA', 'datr': 'SF8BW125', 'codr': '4/5', 'lsnr': 11.0, 'rssi': -50, 'size': 17, 'data': 'QO++rd6CCQUFB+C1vwYmkls='}]}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0:02:18.959466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0509, FOpts: 0507), FPort: e0, FRMPayload: 0450, MIC: 0626925b)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0:02:18.959466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0:02:18.959466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a7ee,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01c26b54)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0:02:18.959466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ca29, Identifier = 03, JSON = {'txpk': {'imme': False, 'tmst': 2283731127, 'rfch': 0, 'powe': 21, 'ipol': True, 'datr': 'SF10BW500', 'freq': 925.1, 'modu': 'LORA', 'codr': '4/5', 'prea': 8, 'ncrc': True, 'size': 256, 'data': 'YO++rd4A7qfgrFkc8LuddjYNarUz73L+pVbCy71T0hfa1nomLQELYK3K8dTrm7ODXWQd02GlPmnW4W4gEoGYP4byOnf4OXAZDc6dKYsFyPgDrBjeV2WUH5VFNl+uG7veQbu0sWbWT6W7f9e6FDjDhMl1StuaS0Zq+axFnWtY7rctaN/U+LeuMjXZv6ICkfSvHm6XZzpeAclYK1Tjd5+G5gcnGl3UiAVK/05WIYLUVW9S6Z0kIbBSmB/+zm6COJTdaoQ/qw62feBkfSU3klCCyfS7YOn7NJzH98oDK+xAlc9HO/HoS315TGS33wjyMHDIwFTTH+jbNEcw9VNAAcJrV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0:02:18.959466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0:02:18.959466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ca29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0:02:23.305256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02 478d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0:02:23.305256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02 478d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0:02:23.863840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0:02:23.863840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16c8, Identifier = 00, JSON = {'rxpk': [{'tmst': 2287573647, 'chan': 2, 'rfch': 0, 'freq': 902.7, 'stat': 1, 'modu': 'LORA', 'datr': 'SF8BW125', 'codr': '4/5', 'lsnr': 8.0, 'rssi': -47, 'size': 17, 'data': 'QO++rd6CCgUFB+DJrFPXdTU='}]}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0:02:23.863840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050a, FOpts: 0507), FPort: e0, FRMPayload: 0450, MIC: 53d77535)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0:02:23.863840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0:02:23.863840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0:02:23.863840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0:02:28.704209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0:02:28.704209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16c9, Identifier = 00, JSON = {'rxpk': [{'tmst': 2292416143, 'chan': 1, 'rfch': 0, 'freq': 902.5, 'stat': 1, 'modu': 'LORA', 'datr': 'SF8BW125', 'codr': '4/5', 'lsnr': 11.8, 'rssi': -51, 'size': 17, 'data': 'QO++rd6CCwUFB+DOdejs1Zk='}]}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0:02:28.704209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050b, FOpts: 0507), FPort: e0, FRMPayload: 0450, MIC: e8ecd599)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0:02:28.704209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0:02:28.704209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a7ef,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ea2be2da)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0:02:28.704209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5f41, Identifier = 03, JSON = {'txpk': {'imme': False, 'tmst': 2294416143, 'rfch': 0, 'powe': 21, 'ipol': True, 'datr': 'SF10BW500', 'freq': 923.3, 'modu': 'LORA', 'codr': '4/5', 'prea': 8, 'ncrc': True, 'size': 256, 'data': 'oO++rd4A76fgtt4f3qdJxvGyx4/wESnmdSt8cxnt7HlgWsz9wvz5mPrt/oVk6T3MxKsolINOW2uE+YeMvGakSBigdwHELqB4/S+AgFJDAZ1PHBT/0VUu4zXDelI21sHDJ0ySct1kAnh2KxPRHKohE1ZhuwAxvhN0qo0bd6ClWCBYJ/67BtU4Stbdd7tO40FIE2mmZ/BhVG8S0DbEqOoqMTi7/4JXRFUiKfgZOwETjOFZ9pZDHsyfmhvN+Mv0wAcTqFzVUPKNnMtj7rsIT+ni/XIRfyS532uCwVf5qBEiQCw2aPC9kY+cyMm/f0DXNU52xkhfcyDbMzXFM13s6ivi2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0:02:28.704209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0:02:28.704209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5f41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0:02:33.388057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58d2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0:02:33.388057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58d2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0:02:33.557170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0:02:33.557170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16ca, Identifier = 00, JSON = {'rxpk': [{'tmst': 2297258767, 'chan': 5, 'rfch': 1, 'freq': 903.5, 'stat': 1, 'modu': 'LORA', 'datr': 'SF8BW125', 'codr': '4/5', 'lsnr': 10.8, 'rssi': -50, 'size': 17, 'data': 'QO++rd6CDAUFB+CLdoCj9Eg='}]}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0:02:33.557170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050c, FOpts: 0507), FPort: e0, FRMPayload: 0450, MIC: 80a3f448)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0:02:33.557170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0:02:33.557170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0:02:33.557170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0:02:38.348888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0:02:38.348888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16cb, Identifier = 00, JSON = {'rxpk': [{'tmst': 2302101311, 'chan': 4, 'rfch': 1, 'freq': 903.1, 'stat': 1, 'modu': 'LORA', 'datr': 'SF8BW125', 'codr': '4/5', 'lsnr': 9.5, 'rssi': -48, 'size': 17, 'data': 'QO++rd6CDQUFB+CbSWtw7eo='}]}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0:02:38.348888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050d, FOpts: 0507), FPort: e0, FRMPayload: 0450, MIC: 6b70edea)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0:02:38.348888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0:02:38.348888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a7f0,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5da8c4d7)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0:02:38.348888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023f, Identifier = 03, JSON = {'txpk': {'imme': False, 'tmst': 2304101311, 'rfch': 0, 'powe': 21, 'ipol': True, 'datr': 'SF10BW500', 'freq': 923.3, 'modu': 'LORA', 'codr': '4/5', 'prea': 8, 'ncrc': True, 'size': 256, 'data': 'YO++rd4A8KfgddDRXEnviP/PYm+1wpPLpqV8AmtROLbI6nwkUYxiKPI7O4sOjdeXKLQXbQAGLSFsGMXDq/MIgh2fC3X4mtdMvFjsdctXW/XxR/KIg2BHM9CvMKepjNKxxKsDtEWELjQH8I9T9azM11P409BiyvCYzzoXQZSVL92ZlimQdpzBnl3xEHvsRtIvimx3fEsvn4JhmtD4j1ditMd4ZbE1V4+djyoIUYgRgpXRs9we43eJJ8MdJYx2WevXlW/y4eV5l/Z3lSbC42e4Th9nbGwxUy6Cwem71BbUlTi8q1PRUSlrGn4hKv2kKH61Ur2l5u3+OVxLpjcsXajE1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0:02:38.348888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0:02:38.348888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02 023f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0:02:43.218844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0:02:43.218844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16cc, Identifier = 00, JSON = {'rxpk': [{'tmst': 2306943847, 'chan': 0, 'rfch': 0, 'freq': 902.3, 'stat': 1, 'modu': 'LORA', 'datr': 'SF8BW125', 'codr': '4/5', 'lsnr': 10.0, 'rssi': -49, 'size': 17, 'data': 'QO++rd6CDgUFB+AAXkmHwzQ='}]}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0:02:43.218844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050e, FOpts: 0507), FPort: e0, FRMPayload: 0450, MIC: 4987c334)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0:02:43.218844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0:02:43.218844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0:02:43.218844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Oversized downlink for datarate SF10BW500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0:02:43.228808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0:02:43.228808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0:02:43.228808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0:02:43.228808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Oversized downlink for datarate SF9BW500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0:02:43.238843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0:02:43.527454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c5f5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0:02:43.527454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c5f5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0:02:48.073400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0:02:48.075413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16ce, Identifier = 00, JSON = {'rxpk': [{'tmst': 2311786623, 'chan': 7, 'rfch': 1, 'freq': 903.7, 'stat': 1, 'modu': 'LORA', 'datr': 'SF8BW125', 'codr': '4/5', 'lsnr': 10.3, 'rssi': -52, 'size': 17, 'data': 'QO++rd6CDwUFB+Asd6LtMvo='}]}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0:02:48.075413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050f, FOpts: 0507), FPort: e0, FRMPayload: 0450, MIC: a2ed32fa)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0:02:48.075413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0:02:48.075413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a7f1, FOpts: ), FPort: 00, FRMPayload: 0335ff0001052b68e28c), MIC: a58be3c2)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0:02:48.075413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5837, Identifier = 03, JSON = {'txpk': {'imme': False, 'tmst': 2312786623, 'rfch': 0, 'powe': 21, 'ipol': True, 'datr': 'SF10BW500', 'freq': 927.5, 'modu': 'LORA', 'codr': '4/5', 'prea': 8, 'ncrc': True, 'size': 23, 'data': 'YO++rd4A8acAV3DyEIdIDtOscaWL48I='}}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0:02:48.075413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0:02:48.075413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5837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0:02:52.892260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16cf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0:02:52.892260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16cf, Identifier = 00, JSON = {'rxpk': [{'tmst': 2316628727, 'chan': 6, 'rfch': 1, 'freq': 903.3, 'stat': 1, 'modu': 'LORA', 'datr': 'SF7BW125', 'codr': '4/5', 'lsnr': 7.0, 'rssi': -47, 'size': 19, 'data': 'QO++rd6EEAUDBwUH4KFKCYrVhQ=='}]}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0:02:52.892260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0510, FOpts: 03070507), FPort: e0, FRMPayload: 0451, MIC: 098ad585)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0:02:52.892260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0:02:52.892260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0:02:52.892260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0:02:52.932225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0:02:52.942227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0:02:53.582270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b827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0:02:53.582270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b827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0:02:57.684289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0:02:57.686358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16d0, Identifier = 00, JSON = {'rxpk': [{'tmst': 2321471063, 'chan': 4, 'rfch': 1, 'freq': 903.1, 'stat': 1, 'modu': 'LORA', 'datr': 'SF7BW125', 'codr': '4/5', 'lsnr': 9.0, 'rssi': -50, 'size': 17, 'data': 'QO++rd6CEQUFB+A/b2IIYpI='}]}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0:02:57.686358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0511, FOpts: 0507), FPort: e0, FRMPayload: 0451, MIC: 62086292)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0:02:57.686358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0:02:57.686358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a7f2,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191778a0)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0:02:57.686358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92bd, Identifier = 03, JSON = {'txpk': {'imme': False, 'tmst': 2322471063, 'rfch': 0, 'powe': 21, 'ipol': True, 'datr': 'SF9BW500', 'freq': 925.7, 'modu': 'LORA', 'codr': '4/5', 'prea': 8, 'ncrc': True, 'size': 256, 'data': 'oO++rd4A8qfgrcmHe1JI9zuLWhO+XY8vKRtQzAM6KR3LMQbm3DTz4QsKLV1TJPfa9/Mc29/CpIEi8YFRm3pP9uPzxMufyDBsXYDaIbgeGCDTEP9aF2h4z5JlC1zHLbvwxKI6CMcF09JVVojB6DRBqt8b1agKU/akLB0KdTB9bqq5FLTfsgqX25NUvbfnlAPYXWdPT8XGVtkilkJvQzXlBKSIBVsH4yZprGZPnH4rqHuVGtWcao+0RCNI7Kui+S1KifIoZuhjhR6yQz3R/Lxn29o+quuxnaa4dJDZSk2zjToqnnNVKepWqiL5M3cZ1g8B3ua2dz5IXOSHCsWVGRd4o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0:02:57.686358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0:02:57.686358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92bd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0:03:02.573806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0:03:02.573806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16d1, Identifier = 00, JSON = {'rxpk': [{'tmst': 2326313638, 'chan': 0, 'rfch': 0, 'freq': 902.3, 'stat': 1, 'modu': 'LORA', 'datr': 'SF7BW125', 'codr': '4/5', 'lsnr': 9.8, 'rssi': -50, 'size': 17, 'data': 'QO++rd6CEgUFB+AP+sS6VE0='}]}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0:03:02.573806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0512, FOpts: 0507), FPort: e0, FRMPayload: 0451, MIC: c4ba544d)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0:03:02.573806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0:03:02.573806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0:03:02.573806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0:03:03.650657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a014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0:03:03.650657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a014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0:03:07.404976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0:03:07.407019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16d2, Identifier = 00, JSON = {'rxpk': [{'tmst': 2331156430, 'chan': 3, 'rfch': 0, 'freq': 902.9, 'stat': 1, 'modu': 'LORA', 'datr': 'SF7BW125', 'codr': '4/5', 'lsnr': 9.8, 'rssi': -50, 'size': 17, 'data': 'QO++rd6CEwUFB+Ab0eiQj2I='}]}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0:03:07.407019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0513, FOpts: 0507), FPort: e0, FRMPayload: 0451, MIC: e8908f62)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0:03:07.407019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0:03:07.407019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a7f3,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db897218)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0:03:07.407019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7fe3, Identifier = 03, JSON = {'txpk': {'imme': False, 'tmst': 2332156430, 'rfch': 0, 'powe': 21, 'ipol': True, 'datr': 'SF9BW500', 'freq': 925.1, 'modu': 'LORA', 'codr': '4/5', 'prea': 8, 'ncrc': True, 'size': 256, 'data': 'YO++rd4A86fgVj99HYTX2HPDJXs5xiaV7sAOXzsW6IITxKI3sXih+vEUWXxg697VSqctc35wNy2ZVipp443tNoJ77CdHSsM9EGIw3lD+Ms5oDARuH5sq92FizTwnacAhQdTvIKfpkSnTpw1+Md2CoYkWh+hkZ5CxXCaMjePi8XV0O8clf6HShRB/bw0FXQjVI3rnxqUx1sP3Zl4b4lMMDLHqqIscIyQxNjc/uxBmw/zZXvg/WL0h5b0FnqT4LJ+iMxDBFnznGiY4+eWJmTHmNGQMhhMH0wAvs1UHUC5LN7Un5hdo+HoRXadQfF246v7a3yD6NIV5wvBAsy4n24lyG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0:03:07.407019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0:03:07.407019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7fe3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0:03:12.275067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0:03:12.275067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16d3, Identifier = 00, JSON = {'rxpk': [{'tmst': 2335999055, 'chan': 5, 'rfch': 1, 'freq': 903.5, 'stat': 1, 'modu': 'LORA', 'datr': 'SF7BW125', 'codr': '4/5', 'lsnr': 8.0, 'rssi': -48, 'size': 17, 'data': 'QO++rd6CFAUFB+AKRtYPz8s='}]}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0:03:12.275067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0514, FOpts: 0507), FPort: e0, FRMPayload: 0451, MIC: d60fcfcb)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0:03:12.275067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0:03:12.275067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0:03:12.275067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0:03:13.765075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8c59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0:03:13.765075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8c59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0:03:17.068336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0:03:17.070407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16d5, Identifier = 00, JSON = {'rxpk': [{'tmst': 2340841606, 'chan': 2, 'rfch': 0, 'freq': 902.7, 'stat': 1, 'modu': 'LORA', 'datr': 'SF7BW125', 'codr': '4/5', 'lsnr': 7.5, 'rssi': -50, 'size': 17, 'data': 'QO++rd6CFQUFB+BHW3hA+Ts='}]}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0:03:17.070407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0515, FOpts: 0507), FPort: e0, FRMPayload: 0451, MIC: 7840f93b)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0:03:17.070407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0:03:17.070407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a7f4,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edff3fcd)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0:03:17.070407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4597, Identifier = 03, JSON = {'txpk': {'imme': False, 'tmst': 2342841606, 'rfch': 0, 'powe': 21, 'ipol': True, 'datr': 'SF9BW500', 'freq': 923.3, 'modu': 'LORA', 'codr': '4/5', 'prea': 8, 'ncrc': True, 'size': 256, 'data': 'oO++rd4A9KfgxZm2DLDeg+GHnO06TgmYuevwmn7xthiIV8Tlr0FMs1UK1UeEBOF1FrKhse4t1pk4kZxU0RioeqQaPpUucUSVRCM8qwRn7Rn5gsh9qCiGIwfDvxLJfElHd/+hVVp62yURpGpYGUy59uzuRQNi5iT4bbnln8UPJ/Ya7LaRXIu+hmWt5aDPj3Fg/Mt8EMPsCBA845R2Do8f9L9faHIbaM5o7g8hAi+CKKWMFKve6ZAGFjXEEBgtFhLa3HQpFQYvaR2gr4POxr6rmJO4KcbkWiSxVgQ5rwYBWgboOBliYLydc65L3RncOGj+Fl59XuBKjoMGeba97f8/z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0:03:17.070407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0:03:17.070407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4597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0:03:21.943118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0:03:21.943118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16d6, Identifier = 00, JSON = {'rxpk': [{'tmst': 2345684183, 'chan': 7, 'rfch': 1, 'freq': 903.7, 'stat': 1, 'modu': 'LORA', 'datr': 'SF7BW125', 'codr': '4/5', 'lsnr': 9.3, 'rssi': -51, 'size': 17, 'data': 'QO++rd6CFgUFB+AA9t8qYuk='}]}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0:03:21.943118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0516, FOpts: 0507), FPort: e0, FRMPayload: 0451, MIC: df2a62e9)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0:03:21.943118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0:03:21.943118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0:03:21.943118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0:03:23.813138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48a9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0:03:23.813138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48a9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0:03:26.773466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0:03:26.775546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16d7, Identifier = 00, JSON = {'rxpk': [{'tmst': 2350526750, 'chan': 1, 'rfch': 0, 'freq': 902.5, 'stat': 1, 'modu': 'LORA', 'datr': 'SF7BW125', 'codr': '4/5', 'lsnr': 8.8, 'rssi': -50, 'size': 17, 'data': 'QO++rd6CFwUFB+ATxiH8SrU='}]}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0:03:26.775546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0517, FOpts: 0507), FPort: e0, FRMPayload: 0451, MIC: 21fc4ab5)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0:03:26.775546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0:03:26.775546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a7f5,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628ecff0)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0:03:26.775546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0bf1, Identifier = 03, JSON = {'txpk': {'imme': False, 'tmst': 2352526750, 'rfch': 0, 'powe': 21, 'ipol': True, 'datr': 'SF9BW500', 'freq': 923.3, 'modu': 'LORA', 'codr': '4/5', 'prea': 8, 'ncrc': True, 'size': 256, 'data': 'YO++rd4A9afgvQ1eFBWqahy/xfwEoZmAk4oJQJZhEa7Z9Fh2/1IbZo/ePtMu4CScc1saS2crDVcobo6utp+hxqJJfCvIkw6ApTRYFKpOYwWVRb2C420QmSM/zu7PHLY4MjYbnvNRegqwwmHXphcjUTmBufX7P9O4vmtl0XWSv/4L3lB4j2dd41LAtj6kWjL867IK9UN3S6BHPORBUBIPRqhNEkOrB6NaASeGlSEYEazyC652Ng4KU1x6lpHazDdvAAGTXhrcwPnpVBAW4IbEOto4Vy91YlHCwzsceo4QqXbXfsAPrF9ErE4l/5uF9Jh1BS20lFYRKFtjYJe5Yo7P8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0:03:26.775546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0:03:26.775546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0bf1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0:03:31.633533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16d8, Identifier = 00, JSON = {'rxpk': [{'tmst': 2355409863, 'chan': 6, 'rfch': 1, 'freq': 903.3, 'stat': 1, 'modu': 'LORA', 'datr': 'SF7BW125', 'codr': '4/5', 'lsnr': 6.8, 'rssi': -50, 'size': 17, 'data': 'QO++rd6CGAUFB+BBRCQFQ3w='}]}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0518, FOpts: 0507), FPort: e0, FRMPayload: 0451, MIC: 2405437c)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0:03:31.635548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Oversized downlink for datarate SF9BW500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0:03:31.643589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0:03:31.643589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0:03:31.643589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0:03:31.643589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Oversized downlink for datarate SF8BW500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0:03:31.653560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0:03:33.973628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6931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0:03:33.973628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6931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0:03:36.465203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0:03:36.467250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16d9, Identifier = 00, JSON = {'rxpk': [{'tmst': 2360252479, 'chan': 5, 'rfch': 1, 'freq': 903.5, 'stat': 1, 'modu': 'LORA', 'datr': 'SF7BW125', 'codr': '4/5', 'lsnr': 8.0, 'rssi': -49, 'size': 17, 'data': 'QO++rd6CGQUFB+BEIqJut+s='}]}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0:03:36.467250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0519, FOpts: 0507), FPort: e0, FRMPayload: 0451, MIC: a26eb7eb)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0:03:36.467250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0:03:36.467250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a7f6, FOpts: ), FPort: 00, FRMPayload: 0335ff0001051c68e28c), MIC: 2c2e1948)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0:03:36.467250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01f1, Identifier = 03, JSON = {'txpk': {'imme': False, 'tmst': 2361252479, 'rfch': 0, 'powe': 21, 'ipol': True, 'datr': 'SF9BW500', 'freq': 926.9, 'modu': 'LORA', 'codr': '4/5', 'prea': 8, 'ncrc': True, 'size': 23, 'data': 'YO++rd4A9qcAX2Le7DGIPWxrECwuGUg='}}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0:03:36.467250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0:03:36.467250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01f1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0:03:41.373302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0:03:41.375358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16da, Identifier = 00, JSON = {'rxpk': [{'tmst': 2365095390, 'chan': 0, 'rfch': 0, 'freq': 902.3, 'stat': 1, 'modu': 'LORA', 'datr': 'SF7BW125', 'codr': '4/5', 'lsnr': 10.0, 'rssi': -49, 'size': 19, 'data': 'QO++rd6EGgUDBwUH4CjTQxUerw=='}]}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0:03:41.375358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051a, FOpts: 03070507), FPort: e0, FRMPayload: 0452, MIC: 43151eaf)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0:03:41.375358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0:03:41.375358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0:03:41.375358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0:03:41.433492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0:03:41.433492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0:03:44.011739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acf8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0:03:44.011739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acf8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0:03:46.187142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0:03:46.189171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16db, Identifier = 00, JSON = {'rxpk': [{'tmst': 2369937886, 'chan': 2, 'rfch': 0, 'freq': 902.7, 'stat': 1, 'modu': 'LORA', 'datr': 'SF7BW125', 'codr': '4/5', 'lsnr': 7.5, 'rssi': -49, 'size': 17, 'data': 'QO++rd6CGwUFB+AxAUKKG9w='}]}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0:03:46.189171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051b, FOpts: 0507), FPort: e0, FRMPayload: 0452, MIC: 428a1bdc)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0:03:46.189171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0:03:46.189171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a7f7,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1a361764)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0:03:46.189171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7929, Identifier = 03, JSON = {'txpk': {'imme': False, 'tmst': 2370937886, 'rfch': 0, 'powe': 21, 'ipol': True, 'datr': 'SF8BW500', 'freq': 924.5, 'modu': 'LORA', 'codr': '4/5', 'prea': 8, 'ncrc': True, 'size': 256, 'data': 'oO++rd4A96fg2jRasNEMqe5CDbILWLZzd6OHNQNMd8ca084XhrXY/kgdb3HaBrTm4B43K66fli5WRDGy0n64eZb1zTq37pGGFaBNDUONbJ1Rp+gc5PG1WFBhkcNazUegUCCSydOZjGgvJJMNSzOFonXBbuIqaEgfAxPWT0UMexCvfGQ5FKjYrtm3Ws+SCpBtdwZV3V6bdNZaumg7j/47asfTV3G44/yl2q9hmqauf8cjF+agl/dkyLh8Fn4Ut/a19tukKsuO6DoSShODwT0AGnB2oJMgCSd40fQBiFITiAKqyRh1GlzX9Y1edZ9ugaPn14qc6F7SsDgFCSXAGjYXZ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0:03:46.189171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0:03:46.189171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7929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0:03:51.007333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0:03:51.009383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16dd, Identifier = 00, JSON = {'rxpk': [{'tmst': 2374780510, 'chan': 4, 'rfch': 1, 'freq': 903.1, 'stat': 1, 'modu': 'LORA', 'datr': 'SF7BW125', 'codr': '4/5', 'lsnr': 9.5, 'rssi': -49, 'size': 17, 'data': 'QO++rd6CHAUFB+DumDjQGLI='}]}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0:03:51.009383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051c, FOpts: 0507), FPort: e0, FRMPayload: 0452, MIC: 38d018b2)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0:03:51.009383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0:03:51.009383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0:03:51.009383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0:03:54.165841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4f46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0:03:54.165841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4f46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0:03:55.913524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0:03:55.913524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16de, Identifier = 00, JSON = {'rxpk': [{'tmst': 2379623126, 'chan': 3, 'rfch': 0, 'freq': 902.9, 'stat': 1, 'modu': 'LORA', 'datr': 'SF7BW125', 'codr': '4/5', 'lsnr': 9.0, 'rssi': -49, 'size': 17, 'data': 'QO++rd6CHQUFB+AT34/3aTw='}]}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0:03:55.913524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051d, FOpts: 0507), FPort: e0, FRMPayload: 0452, MIC: 8ff7693c)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0:03:55.913524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0:03:55.913524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a7f8,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55efc26b)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0:03:55.913524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50f1, Identifier = 03, JSON = {'txpk': {'imme': False, 'tmst': 2380623126, 'rfch': 0, 'powe': 21, 'ipol': True, 'datr': 'SF8BW500', 'freq': 925.1, 'modu': 'LORA', 'codr': '4/5', 'prea': 8, 'ncrc': True, 'size': 256, 'data': 'YO++rd4A+KfgyZIUaIxCg1VhjKIxNxJ1XzNRPABeW1g8PsBZQNr3Es8jxIweWwKiPUS4rK58RZFeZ7j8XorqyKWcTLdri7aGmFU7tOZTOVa0hN5xHESITOiUSABU3eZzDwqd7bYK+Mxgd52JPk1XcBZsFSTyyPpvTpXvzk4e6y7eeOnk8+eJsuue64YGlZbnl6MzCHmmR9evz8bl+T8cCkKzqC1U0PZriQVIlGOdlhtBFdGiS0t7K7xAM3iwg/Gj+coNgIpdsBV+LRaB6HkCrtWDIJ6qhS3Tc4PJcL6+zpvcblV5I3Fa/HuyZ73XnqVjzOjjPJYPfYhZucQCVe/Ca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0:03:55.913524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0:03:55.913524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50f1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0:04:00.733952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16df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0:04:00.736002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16df, Identifier = 00, JSON = {'rxpk': [{'tmst': 2384465694, 'chan': 1, 'rfch': 0, 'freq': 902.5, 'stat': 1, 'modu': 'LORA', 'datr': 'SF7BW125', 'codr': '4/5', 'lsnr': 9.3, 'rssi': -50, 'size': 17, 'data': 'QO++rd6CHgUFB+B5SLnGvx0='}]}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0:04:00.736002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051e, FOpts: 0507), FPort: e0, FRMPayload: 0452, MIC: b9c6bf1d)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0:04:00.736002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0:04:00.736002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0:04:00.736002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0:04:04.354179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5a64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0:04:04.354179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5a64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0:04:05.545213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0:04:05.547261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16e0, Identifier = 00, JSON = {'rxpk': [{'tmst': 2389308359, 'chan': 7, 'rfch': 1, 'freq': 903.7, 'stat': 1, 'modu': 'LORA', 'datr': 'SF7BW125', 'codr': '4/5', 'lsnr': 9.5, 'rssi': -52, 'size': 17, 'data': 'QO++rd6CHwUFB+AMuDHvhus='}]}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0:04:05.547261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051f, FOpts: 0507), FPort: e0, FRMPayload: 0452, MIC: 31ef86eb)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0:04:05.547261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0:04:05.547261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a7f9,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9ab1a7b3)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0:04:05.547261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9de0, Identifier = 03, JSON = {'txpk': {'imme': False, 'tmst': 2391308359, 'rfch': 0, 'powe': 21, 'ipol': True, 'datr': 'SF8BW500', 'freq': 923.3, 'modu': 'LORA', 'codr': '4/5', 'prea': 8, 'ncrc': True, 'size': 256, 'data': 'oO++rd4A+afgw7N4+qh//l301Q0CzrgFN3KfaYEDlri1zhGMcY5wnf7SklKF1CGaeQqKFqvaaTxBprhtdUAnMnCuwM2imDul/if/RZ8IRH+G/wnbSq/otI6UskLeB5ttVuXc2Ftq3oY7OSPG5agC2tk3MwDe03lecBl6173MIBggzNu1YizuH1aUKZKq2ajzMoIQXOxgDS8gzfsaufYAwu1VZJzY0GJkDmo+Om2wBp+NazVsMFhusWByQOGZVPaI5yA88SDXbIqSn9Duz7Oz7WFvPxiJIcaA6R3vWGwpkyL2CManash6BowGO9uLHfWFCsDxi7lZYa5FTu2omrGns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0:04:05.547261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0:04:05.547261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9de0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0:04:10.413019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0:04:10.415034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16e1, Identifier = 00, JSON = {'rxpk': [{'tmst': 2394191479, 'chan': 5, 'rfch': 1, 'freq': 903.5, 'stat': 1, 'modu': 'LORA', 'datr': 'SF7BW125', 'codr': '4/5', 'lsnr': 9.0, 'rssi': -50, 'size': 17, 'data': 'QO++rd6CIAUFB+D1w1gVHew='}]}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0:04:10.415034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0520, FOpts: 0507), FPort: e0, FRMPayload: 0452, MIC: 58151dec)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0:04:10.415034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0:04:10.415034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0:04:10.415034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0:04:14.533427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e62c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0:04:14.533427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e62c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0:04:15.283587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0:04:15.283587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16e2, Identifier = 00, JSON = {'rxpk': [{'tmst': 2399034054, 'chan': 1, 'rfch': 0, 'freq': 902.5, 'stat': 1, 'modu': 'LORA', 'datr': 'SF7BW125', 'codr': '4/5', 'lsnr': 9.0, 'rssi': -50, 'size': 17, 'data': 'QO++rd6CIQUFB+DGApOh+Lw='}]}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0:04:15.283587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0521, FOpts: 0507), FPort: e0, FRMPayload: 0452, MIC: 93a1f8bc)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0:04:15.283587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0:04:15.283587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a7fa,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f1a40c04)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0:04:15.283587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027a, Identifier = 03, JSON = {'txpk': {'imme': False, 'tmst': 2401034054, 'rfch': 0, 'powe': 21, 'ipol': True, 'datr': 'SF8BW500', 'freq': 923.3, 'modu': 'LORA', 'codr': '4/5', 'prea': 8, 'ncrc': True, 'size': 256, 'data': 'YO++rd4A+qfgq7EGRH0hKJhPgieNKAcjaMlzIEvwEJzDzDqZbOMrmeFdassxIIJtW7wAU0ccUL7tMuoCU7qGYPw3cdK4d7Xpzv1hzuJzrfVVSDo4hy6bZw3p5+UcS9M+WkPRKIEIZIkND3ubwSafwWV11l6YjZF5Ua3yrdIjJg3lFaJjA9mApg7q4dml3g1/Il4aAviyb9Akcexo83wuV2wLRHwaA80w+KeqCMkc3NCUNvmRHXm2uOtR5olcWO9ozkcNNB9XJdlrX0p/0dEIlBM9rSyCHnPbRI//cGSEqhyLsklGR+By61shLXex5lR+XkwpyzmPsSQ/W2Lk8aQMB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0:04:15.283587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0:04:15.283587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02 027a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0:04:20.087706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0:04:20.089720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16e4, Identifier = 00, JSON = {'rxpk': [{'tmst': 2403876695, 'chan': 6, 'rfch': 1, 'freq': 903.3, 'stat': 1, 'modu': 'LORA', 'datr': 'SF7BW125', 'codr': '4/5', 'lsnr': 7.5, 'rssi': -49, 'size': 17, 'data': 'QO++rd6CIgUFB+AFyhTbZ+8='}]}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0:04:20.089720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0522, FOpts: 0507), FPort: e0, FRMPayload: 0452, MIC: 14db67ef)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0:04:20.089720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0:04:20.089720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0:04:20.089720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Oversized downlink for datarate SF8BW500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0:04:20.097772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0:04:20.097772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0:04:20.097772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0:04:20.097772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Oversized downlink for datarate SF7BW500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0:04:20.107732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0:04:24.700722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e740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0:04:24.700722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e740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0:04:24.990735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0:04:24.990735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16e5, Identifier = 00, JSON = {'rxpk': [{'tmst': 2408719374, 'chan': 0, 'rfch': 0, 'freq': 902.3, 'stat': 1, 'modu': 'LORA', 'datr': 'SF7BW125', 'codr': '4/5', 'lsnr': 8.5, 'rssi': -50, 'size': 17, 'data': 'QO++rd6CIwUFB+AMDN5tyjM='}]}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0:04:24.990735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0523, FOpts: 0507), FPort: e0, FRMPayload: 0452, MIC: de6dca33)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0:04:24.990735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0:04:24.990735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a7fb, FOpts: ), FPort: 00, FRMPayload: 0335ff0001050d68e28c), MIC: c17db1fa)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0:04:24.990735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56ca, Identifier = 03, JSON = {'txpk': {'imme': False, 'tmst': 2409719374, 'rfch': 0, 'powe': 21, 'ipol': True, 'datr': 'SF8BW500', 'freq': 923.3, 'modu': 'LORA', 'codr': '4/5', 'prea': 8, 'ncrc': True, 'size': 23, 'data': 'YO++rd4A+6cA1F11LTh8/B8enMF9sfo='}}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0:04:24.990735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0:04:24.990735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56ca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0:04:29.774493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0:04:29.776506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16e6, Identifier = 00, JSON = {'rxpk': [{'tmst': 2413562518, 'chan': 3, 'rfch': 0, 'freq': 902.9, 'stat': 1, 'modu': 'LORA', 'datr': 'SF7BW125', 'codr': '4/5', 'lsnr': 9.5, 'rssi': -50, 'size': 19, 'data': 'QO++rd6EJAUDBwUH4C8QjSaHyw=='}]}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0:04:29.776506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0524, FOpts: 03070507), FPort: e0, FRMPayload: 0453, MIC: 8d2687cb)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0:04:29.776506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0:04:29.776506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0:04:29.776506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0:04:29.814518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0:04:29.814518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0:04:34.674292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0:04:34.675289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16e7, Identifier = 00, JSON = {'rxpk': [{'tmst': 2418404838, 'chan': 2, 'rfch': 0, 'freq': 902.7, 'stat': 1, 'modu': 'LORA', 'datr': 'SF7BW125', 'codr': '4/5', 'lsnr': 7.0, 'rssi': -50, 'size': 17, 'data': 'QO++rd6CJQUFB+B/pm3k0GI='}]}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0:04:34.675289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0525, FOpts: 0507), FPort: e0, FRMPayload: 0453, MIC: 6de4d062)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0:04:34.676287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0:04:34.677285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a7fc,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1d9aab97)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0:04:34.677285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b8a7, Identifier = 03, JSON = {'txpk': {'imme': False, 'tmst': 2419404838, 'rfch': 0, 'powe': 21, 'ipol': True, 'datr': 'SF7BW500', 'freq': 924.5, 'modu': 'LORA', 'codr': '4/5', 'prea': 8, 'ncrc': True, 'size': 256, 'data': 'oO++rd4A/Kfg2obKBWrZ8nL5wjkdSohHyyptIjvjEbPMkWBVk/FmtyKIzxrbAvtiXAfHwX1BFdFwHhRyIcoLbGizmAh1+ENTY3fSfReHV13xXHTUKK55cFMHdxXgErL2VucJmDzRjH1UXvqAN8uTcbQGg3INaNnsHF6injwmvSPWo+Cfm3nUGBUZ2c6QgPXkvQfTjJFqNf0SMOBYYd+UsvVxjuxu2AV/lefKtO7Z5XGqSekMGxntE6OW2ZJQr/jCPyFyOhxOHnQp+nCyCST/HdZTf8KOQ7eTlbTIuf3e5dcSbhVkvKgI3tG1lJGromzOxd3GwDMDcO0BuAcbHZqrl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0:04:34.678284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0:04:34.679278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b8a7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0:04:34.897987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07e9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0:04:34.897987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07e9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0:04:39.501760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0:04:39.501760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16e8, Identifier = 00, JSON = {'rxpk': [{'tmst': 2423247487, 'chan': 7, 'rfch': 1, 'freq': 903.7, 'stat': 1, 'modu': 'LORA', 'datr': 'SF7BW125', 'codr': '4/5', 'lsnr': 9.5, 'rssi': -51, 'size': 17, 'data': 'QO++rd6CJgUFB+D9fgRcG/k='}]}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0:04:39.501760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0526, FOpts: 0507), FPort: e0, FRMPayload: 0453, MIC: 045c1bf9)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0:04:39.501760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0:04:39.501760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0:04:39.501760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0:04:44.318764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0:04:44.320853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16e9, Identifier = 00, JSON = {'rxpk': [{'tmst': 2428090151, 'chan': 4, 'rfch': 1, 'freq': 903.1, 'stat': 1, 'modu': 'LORA', 'datr': 'SF7BW125', 'codr': '4/5', 'lsnr': 8.5, 'rssi': -48, 'size': 17, 'data': 'QO++rd6CJwUFB+AaH+41POQ='}]}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0:04:44.320853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0527, FOpts: 0507), FPort: e0, FRMPayload: 0453, MIC: ee353ce4)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0:04:44.320853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0:04:44.320853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a7fd,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3689c5ec)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0:04:44.320853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c58b, Identifier = 03, JSON = {'txpk': {'imme': False, 'tmst': 2429090151, 'rfch': 0, 'powe': 21, 'ipol': True, 'datr': 'SF7BW500', 'freq': 925.7, 'modu': 'LORA', 'codr': '4/5', 'prea': 8, 'ncrc': True, 'size': 256, 'data': 'YO++rd4A/afgbI0vXZGBfAKNadIQ6ZuIYrvu7YH/rr/QBM1Rs3+oOVbSp53rZC1WGGs7XGlfyByiEJHm+FqojSzd14rZg2CC3kUq0wWFDNIzpb0J4SL14kgkVuTTwAK7Lm5b4s95io+0l1+riVEeH8tfQBML6WQFXzCZmD2ZhpaaNnkvNmn9S8Kq8iJRpGNfMrpDXked5yyq8JR1v3axggmKfMYUtYZRhWQRwQpWcVlhTdn8gAL8a75Srwo63iNIrtUFEphHBZ7/nTTkTF44o0bl6j/r46frkbi02xXEnl6eu1JbLEBhvdjTsWGlUIoMvWV0K4qC/hAxWJb5NonF7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0:04:44.320853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0:04:44.320853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c58b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0:04:44.959014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91e3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0:04:44.959014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91e3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0:04:49.242324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0:04:49.244425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16eb, Identifier = 00, JSON = {'rxpk': [{'tmst': 2432973231, 'chan': 6, 'rfch': 1, 'freq': 903.3, 'stat': 1, 'modu': 'LORA', 'datr': 'SF7BW125', 'codr': '4/5', 'lsnr': 8.0, 'rssi': -50, 'size': 17, 'data': 'QO++rd6CKAUFB+C/tKCVqK0='}]}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0:04:49.244425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0528, FOpts: 0507), FPort: e0, FRMPayload: 0453, MIC: a095a8ad)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0:04:49.244425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0:04:49.244425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0:04:49.244425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0:04:54.107274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0:04:54.109359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16ec, Identifier = 00, JSON = {'rxpk': [{'tmst': 2437815902, 'chan': 0, 'rfch': 0, 'freq': 902.3, 'stat': 1, 'modu': 'LORA', 'datr': 'SF7BW125', 'codr': '4/5', 'lsnr': 9.0, 'rssi': -51, 'size': 17, 'data': 'QO++rd6CKQUFB+CL3TO4YtY='}]}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0:04:54.109359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0529, FOpts: 0507), FPort: e0, FRMPayload: 0453, MIC: 33b862d6)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0:04:54.109359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0:04:54.109359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a0, MACPayload: (FHDR: (DevAddr: efbeadde, FCtrl: 00, FCnt: a7fe,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a9569665)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0:04:54.109359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4b0a, Identifier = 03, JSON = {'txpk': {'imme': False, 'tmst': 2439815902, 'rfch': 0, 'powe': 21, 'ipol': True, 'datr': 'SF7BW500', 'freq': 923.3, 'modu': 'LORA', 'codr': '4/5', 'prea': 8, 'ncrc': True, 'size': 256, 'data': 'oO++rd4A/qfgGiqZ1qcEpXGoHfbPsYJFzUQOGCO4C+xtr+/zmEHpNAVZUcR9qFrNlKzykV5VNGT0M4KQZrTdcQVWnMz1wSK2giC0GHJ/Azhh0PcDpWwchtTaQfDxbp9elXfhRQBC8EEyi9U4j/M7pb77Oz4Gbb8oDh+yZ5h6Pnk5cD4TcYCxaYaOQ65XmjCXfVtHxCVHg3x/4Y8jaF7LJWXYUrLXhttuwCUHqZuZm0TuviezmuWnehKqusaKGPKvOx3Xz3UoX05jraZEcIvWQM0ACDPxabP1sECJIMIYvUPRUjDHPtt2u2aDGGNwfoxlyrMxsKGT50Pyp//IqVaWZ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0:04:54.109359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0:04:54.109359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4b0a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0:04:55.156817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7ea8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0:04:55.156817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7ea8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0:04:58.922035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0:04:58.924110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16ed, Identifier = 00, JSON = {'rxpk': [{'tmst': 2442658734, 'chan': 3, 'rfch': 0, 'freq': 902.9, 'stat': 1, 'modu': 'LORA', 'datr': 'SF7BW125', 'codr': '4/5', 'lsnr': 8.5, 'rssi': -49, 'size': 17, 'data': 'QO++rd6CKgUFB+C6aB9fqkk='}]}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0:04:58.924110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052a, FOpts: 0507), FPort: e0, FRMPayload: 0453, MIC: 1f5faa49)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0:04:58.924110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0:04:58.924110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0:04:58.924110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Check device continues normal operation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0:05:03.776186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0:05:03.778239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16ee, Identifier = 00, JSON = {'rxpk': [{'tmst': 2447501342, 'chan': 2, 'rfch': 0, 'freq': 902.7, 'stat': 1, 'modu': 'LORA', 'datr': 'SF7BW125', 'codr': '4/5', 'lsnr': 7.3, 'rssi': -48, 'size': 17, 'data': 'QO++rd6CKwUFB+DLSx4A0Fs='}]}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0:05:03.778239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052b, FOpts: 0507), FPort: e0, FRMPayload: 0453, MIC: 1e00d05b)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0:05:03.778239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0:05:03.778239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a7ff, FOpts: ), FPort: e0, FRMPayload: 03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7c5f3569)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0:05:03.778239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52d3, Identifier = 03, JSON = {'txpk': {'imme': False, 'tmst': 2449501342, 'rfch': 0, 'powe': 21, 'ipol': True, 'datr': 'SF7BW500', 'freq': 923.3, 'modu': 'LORA', 'codr': '4/5', 'prea': 8, 'ncrc': True, 'size': 256, 'data': 'YO++rd4A/6fgYbJS2G4n1f5BbC2IQk86UqdF1UAIUlf10PWY4q7ASMklNn3WmLeSn0x9c30jtjmcI/Bi0dp9YN6dyZGdH/yKO5C4WMVhqacNihLWpLbfd8XVWg0c00ClCRJwUDQ5L77L7beW6Nc9+6mh5rBmQ83lC63/baQdvJNbcw/bmM+BKIJIE2G7zV0+5nyara0Y16MEbUeQEg7OnJx3WrXWy2qNuuaDbEF6WX+cSSqru6NzB3ruatWi470csF5p5NhlJKvQnAKmctN+4Wkj9g9gPX4b4TQHJMiC2eE7LZqLpOOoepSBpGinTlyu4EUHZ3jVIkHQzDXLfF81a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0:05:03.778239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0:05:03.778239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52d3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0:05:05.241510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23fa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0:05:05.241510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23fa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0:05:08.561465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16ef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0:05:08.561465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16ef, Identifier = 00, JSON = {'rxpk': [{'tmst': 2452344007, 'chan': 5, 'rfch': 1, 'freq': 903.5, 'stat': 1, 'modu': 'LORA', 'datr': 'SF7BW125', 'codr': '4/5', 'lsnr': 8.8, 'rssi': -49, 'size': 17, 'data': 'QO++rd6CLAUFB+A9AAAWCOA='}]}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0:05:08.561465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052c, FOpts: 0507), FPort: e0, FRMPayload: 0453, MIC: 001608e0)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0:05:08.561465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0:05:08.561465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Normal operation has been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0:05:08.561465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Oversized downlink for datarate SF7BW500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0:05:08.571427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0:05:08.571427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0:05:08.571427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0:05:08.571427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0:05:08.581426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0:05:08.581426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0:05:08.591426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0:05:08.591426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0:05:08.591426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TP_A_US915_ED_MAC_BV_016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0:05:08.591426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="009053AF" w:rsidP="008E27E8" w:rsidRDefault="009053AF">
      <w:pPr>
        <w:pStyle w:val="TableContentStyle"/>
        <w:ind w:left="-567" w:right="-568"/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4"/>
      </w:tblGrid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TP_A_US915_ED_MAC_BV_017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Verdict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PASS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2021-08-03 18:22:46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D9184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Description</w:t>
            </w:r>
            <w:bookmarkStart w:name="_GoBack" w:id="11"/>
            <w:bookmarkEnd w:id="11"/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Maximum allowed payload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Technology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LCTT v3.3.0_R1 | GUI v1.9.0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Core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LoRaWAN_L2v1.0.4/RP2_v1.0.1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Test Specs Version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USv1.5.1/EUv1.6/KRv1.2.1/ASv1.1.1/INv1.1.1/ALL_Av1.3/ALL_Cv1.0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HTLRBL32L - US915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Project Creation Date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2021-07-19 10:56:56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Sample</w:t>
            </w:r>
          </w:p>
        </w:tc>
        <w:tc>
          <w:tcPr>
            <w:tcW w:w="6427" w:type="dxa"/>
            <w:gridSpan w:val="2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DevID:HTLRBL32L testboard | AppID:1 | SW:1 | HW:1</w:t>
            </w:r>
          </w:p>
        </w:tc>
      </w:tr>
      <w:tr w:rsidRPr="002258A8" w:rsidR="007B063E" w:rsidTr="00335F97">
        <w:tc>
          <w:tcPr>
            <w:tcW w:w="3212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7B063E" w:rsidP="009B2AE6" w:rsidRDefault="007B063E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321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Conformance</w:t>
            </w:r>
          </w:p>
        </w:tc>
        <w:tc>
          <w:tcPr>
            <w:tcW w:w="3214" w:type="dxa"/>
            <w:tcBorders>
              <w:top w:val="single" w:color="1F497D" w:sz="8" w:space="0"/>
              <w:bottom w:val="single" w:color="1F497D" w:sz="8" w:space="0"/>
              <w:right w:val="nil"/>
            </w:tcBorders>
            <w:vAlign w:val="center"/>
          </w:tcPr>
          <w:p w:rsidRPr="002258A8" w:rsidR="007B063E" w:rsidP="00167429" w:rsidRDefault="007B063E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</w:tbl>
    <w:p w:rsidRPr="002258A8" w:rsidR="005D6DBC" w:rsidP="005D6DBC" w:rsidRDefault="005D6DBC">
      <w:pPr>
        <w:spacing w:after="0" w:line="240" w:lineRule="auto"/>
        <w:rPr>
          <w:rFonts w:ascii="Arial" w:hAnsi="Arial" w:cs="Arial"/>
          <w:sz w:val="8"/>
          <w:szCs w:val="8"/>
          <w:lang w:val="en-US"/>
        </w:rPr>
      </w:pPr>
    </w:p>
    <w:tbl>
      <w:tblPr>
        <w:tblStyle w:val="Tablaconcuadrcula"/>
        <w:tblW w:w="9639" w:type="dxa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single" w:color="007D40" w:sz="6" w:space="0"/>
          <w:insideV w:val="single" w:color="007D40" w:sz="6" w:space="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17"/>
        <w:gridCol w:w="6979"/>
      </w:tblGrid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Time Stamp (</w:t>
            </w:r>
            <w:proofErr w:type="spellStart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ms</w:t>
            </w:r>
            <w:proofErr w:type="spellEnd"/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6979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2258A8" w:rsidR="005D6DBC" w:rsidP="009B2AE6" w:rsidRDefault="005D6DBC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2258A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Summary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0:00:00.009647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Case: TP_A_US915_ED_MAC_BV_017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0:00:00.029650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UPDATES.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0:00:00.029650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WARN:CONNECTION WITH LCTT SERVER IS UNAVAILABLE. UNABLE TO CHECK FOR LCTT TECHNOLOGY PACKAGES.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0:00:00.039657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Activation process has finished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 stored in the DUT after Activation: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DevAddr: efbeadde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AppEUI: 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NwkSKey: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AppSKey: 11111111111111111111111111111111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0:00:00.089611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Device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0:00:00.099611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0:00:00.109610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enabled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0:00:00.119610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0:00:03.039789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 received while waiting first PULL_DATA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0:00:04.990544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0fb2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0:00:04.990544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0fb2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0:00:04.990544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First PULL_DATA received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0:00:07.900861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0:00:07.900861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16f2, Identifier = 00, JSON = {'rxpk': [{'tmst': 2462029263, 'chan': 4, 'rfch': 1, 'freq': 903.1, 'stat': 1, 'modu': 'LORA', 'datr': 'SF7BW125', 'codr': '4/5', 'lsnr': 8.8, 'rssi': -49, 'size': 17, 'data': 'QO++rd6CLgUFB+DOx/LSSro='}]}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0:00:07.900861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052e, FOpts: 0507), FPort: e0, FRMPayload: 0453, MIC: f2d24aba)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0:00:07.900861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0:00:07.900861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a800, FOpts: ), FPort: 00, FRMPayload: 0345010071), MIC: d586cc3c)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0:00:07.900861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ccd9, Identifier = 03, JSON = {'txpk': {'imme': False, 'tmst': 2463029263, 'rfch': 0, 'powe': 21, 'ipol': True, 'datr': 'SF7BW500', 'freq': 925.7, 'modu': 'LORA', 'codr': '4/5', 'prea': 8, 'ncrc': True, 'size': 18, 'data': 'YO++rd4AAKgAUxgz+IXVhsw8'}}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0:00:07.900861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0:00:07.900861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ccd9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0:00:12.725067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0:00:12.727116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16f3, Identifier = 00, JSON = {'rxpk': [{'tmst': 2466843865, 'chan': 8, 'rfch': 0, 'freq': 903.0, 'stat': 1, 'modu': 'LORA', 'datr': 'SF8BW500', 'codr': '4/5', 'lsnr': 11.5, 'rssi': -53, 'size': 17, 'data': 'QO++rd6CLwUDB+CUir26ZmU='}]}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0:00:12.727116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052f, FOpts: 0307), FPort: e0, FRMPayload: 0454, MIC: bdba6665)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0:00:12.727116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0:00:12.727116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0:00:12.727116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0:00:12.735160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0:00:12.735160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LinkADRReq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0:00:15.078002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1923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0:00:15.078002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1923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0:00:17.588272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0:00:17.588272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16f4, Identifier = 00, JSON = {'rxpk': [{'tmst': 2471691259, 'chan': 8, 'rfch': 0, 'freq': 903.0, 'stat': 1, 'modu': 'LORA', 'datr': 'SF8BW500', 'codr': '4/5', 'lsnr': 10.8, 'rssi': -54, 'size': 15, 'data': 'QO++rd6AMAXgqBh7JxBY'}]}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0:00:17.588272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0530, FOpts: ), FPort: e0, FRMPayload: 0454, MIC: 7b271058)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0:00:17.588272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0:00:17.588272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a801, FOpts: ), FPort: 00, FRMPayload: 0325ff0001), MIC: 943ce367)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0:00:17.588272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a8f6, Identifier = 03, JSON = {'txpk': {'imme': False, 'tmst': 2472691259, 'rfch': 0, 'powe': 21, 'ipol': True, 'datr': 'SF7BW500', 'freq': 923.3, 'modu': 'LORA', 'codr': '4/5', 'prea': 8, 'ncrc': True, 'size': 18, 'data': 'YO++rd4AAagAIXTmbfyUPONn'}}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0:00:17.588272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0:00:17.588272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a8f6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0:00:22.558245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0:00:22.558245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16f5, Identifier = 00, JSON = {'rxpk': [{'tmst': 2476644003, 'chan': 2, 'rfch': 0, 'freq': 902.7, 'stat': 1, 'modu': 'LORA', 'datr': 'SF8BW125', 'codr': '4/5', 'lsnr': 7.5, 'rssi': -49, 'size': 17, 'data': 'QO++rd6CMQUDB+CK3BPfzAI='}]}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0:00:22.558245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0531, FOpts: 0307), FPort: e0, FRMPayload: 0455, MIC: 13dfcc02)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0:00:22.558245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0:00:22.558245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0:00:22.558245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0:00:22.558245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0:00:22.568208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0:00:22.568208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0:00:22.568208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0:00:22.568208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0:00:22.568208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Max Payload via Echo for datarate SF10BW125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0:00:22.578240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0:00:25.182439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b799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0:00:25.182439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b799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0:00:27.372792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0:00:27.374839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16f6, Identifier = 00, JSON = {'rxpk': [{'tmst': 2481486347, 'chan': 3, 'rfch': 0, 'freq': 902.9, 'stat': 1, 'modu': 'LORA', 'datr': 'SF8BW125', 'codr': '4/5', 'lsnr': 11.8, 'rssi': -51, 'size': 15, 'data': 'QO++rd6AMgXgdb2OAbrs'}]}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0:00:27.374839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0532, FOpts: ), FPort: e0, FRMPayload: 0455, MIC: 8e01baec)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0:00:27.374839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0:00:27.374839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a802, FOpts: ), FPort: 00, FRMPayload: 0305ff0001050a68e28c), MIC: 769c4216)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0:00:27.374839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d1d0, Identifier = 03, JSON = {'txpk': {'imme': False, 'tmst': 2482486347, 'rfch': 0, 'powe': 21, 'ipol': True, 'datr': 'SF8BW500', 'freq': 925.1, 'modu': 'LORA', 'codr': '4/5', 'prea': 8, 'ncrc': True, 'size': 23, 'data': 'YO++rd4AAqgA7YN1ehMiH1LMinacQhY='}}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0:00:27.374839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0:00:27.374839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d1d0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0:00:32.436530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0:00:32.438618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16f7, Identifier = 00, JSON = {'rxpk': [{'tmst': 2486567140, 'chan': 7, 'rfch': 1, 'freq': 903.7, 'stat': 1, 'modu': 'LORA', 'datr': 'SF10BW125', 'codr': '4/5', 'lsnr': 6.3, 'rssi': -49, 'size': 19, 'data': 'QO++rd6EMwUDBwUH4A0meNT7Aw=='}]}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0:00:32.438618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0533, FOpts: 03070507), FPort: e0, FRMPayload: 0456, MIC: 78d4fb03)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0:00:32.438618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0:00:32.438618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0:00:32.438618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0:00:32.476721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0:00:32.476721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0:00:35.367488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05b7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0:00:35.367488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05b7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0:00:37.267635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0:00:37.267635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16f9, Identifier = 00, JSON = {'rxpk': [{'tmst': 2491409468, 'chan': 0, 'rfch': 0, 'freq': 902.3, 'stat': 1, 'modu': 'LORA', 'datr': 'SF10BW125', 'codr': '4/5', 'lsnr': 8.5, 'rssi': -55, 'size': 17, 'data': 'QO++rd6CNAUFB+A1vM/4uZc='}]}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0:00:37.267635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0534, FOpts: 0507), FPort: e0, FRMPayload: 0456, MIC: cff8b997)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0:00:37.267635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0:00:37.267635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a803, FOpts: ), FPort: e0, FRMPayload: 0401010101010101010101), MIC: a75ebbe5)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0:00:37.267635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5013, Identifier = 03, JSON = {'txpk': {'imme': False, 'tmst': 2492409468, 'rfch': 0, 'powe': 21, 'ipol': True, 'datr': 'SF10BW500', 'freq': 923.3, 'modu': 'LORA', 'codr': '4/5', 'prea': 8, 'ncrc': True, 'size': 24, 'data': 'YO++rd4AA6jgU6t9hb2IYdX41k6nXrvl'}}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0:00:37.267635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0:00:37.267635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5013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0:00:42.168854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0:00:42.168854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16fa, Identifier = 00, JSON = {'rxpk': [{'tmst': 2496294964, 'chan': 5, 'rfch': 1, 'freq': 903.5, 'stat': 1, 'modu': 'LORA', 'datr': 'SF10BW125', 'codr': '4/5', 'lsnr': 9.8, 'rssi': -49, 'size': 24, 'data': 'QO++rd6ANQXgeer1sHz6HxUMfNVmlAQh'}]}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0:00:42.168854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0535, FOpts: ), FPort: e0, FRMPayload: 0402020202020202020202, MIC: 66940421)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0:00:42.168854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0:00:42.168854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0:00:42.168854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0:00:42.168854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0:00:45.485476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33b6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0:00:45.485476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33b6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0:00:46.987324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0:00:46.989400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16fb, Identifier = 00, JSON = {'rxpk': [{'tmst': 2501094428, 'chan': 6, 'rfch': 1, 'freq': 903.3, 'stat': 1, 'modu': 'LORA', 'datr': 'SF10BW125', 'codr': '4/5', 'lsnr': 6.3, 'rssi': -59, 'size': 15, 'data': 'QO++rd6ANgXg8R2KKL8C'}]}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0:00:46.989400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0536, FOpts: ), FPort: e0, FRMPayload: 0457, MIC: 8a28bf02)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0:00:46.989400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0:00:46.989400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a804, FOpts: ), FPort: e0, FRMPayload: 0401010101010101010101), MIC: b5f49b98)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0:00:46.989400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d96f, Identifier = 03, JSON = {'txpk': {'imme': False, 'tmst': 2503094428, 'rfch': 0, 'powe': 21, 'ipol': True, 'datr': 'SF10BW500', 'freq': 923.3, 'modu': 'LORA', 'codr': '4/5', 'prea': 8, 'ncrc': True, 'size': 24, 'data': 'YO++rd4ABKjgz46UGx+1BaloLhy19JuY'}}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0:00:46.989400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0:00:46.989400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d96f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0:00:51.863559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0:00:51.863559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16fc, Identifier = 00, JSON = {'rxpk': [{'tmst': 2505979995, 'chan': 1, 'rfch': 0, 'freq': 902.5, 'stat': 1, 'modu': 'LORA', 'datr': 'SF10BW125', 'codr': '4/5', 'lsnr': 8.0, 'rssi': -48, 'size': 24, 'data': 'QO++rd6ANwXg+Y6HCFkTY9W5JZJlVhbx'}]}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0:00:51.863559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0537, FOpts: ), FPort: e0, FRMPayload: 0402020202020202020202, MIC: 655616f1)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0:00:51.863559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0:00:51.863559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0:00:51.863559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0:00:51.873549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Max Payload via Echo for datarate SF10BW125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0:00:51.873549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0:00:51.873549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0:00:51.873549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0:00:51.873549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Max Payload via Echo for datarate SF9BW125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0:00:51.883524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0:00:55.584709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31e6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0:00:55.584709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31e6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0:00:56.670060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0:00:56.672110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16fd, Identifier = 00, JSON = {'rxpk': [{'tmst': 2510779507, 'chan': 4, 'rfch': 1, 'freq': 903.1, 'stat': 1, 'modu': 'LORA', 'datr': 'SF10BW125', 'codr': '4/5', 'lsnr': 9.3, 'rssi': -55, 'size': 15, 'data': 'QO++rd6AOAXgyKATZs4r'}]}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0:00:56.672110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0538, FOpts: ), FPort: e0, FRMPayload: 0458, MIC: 1366ce2b)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0:00:56.672110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0:00:56.672110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a805, FOpts: ), FPort: 00, FRMPayload: 0315ff0001050a68e28c), MIC: 8bebab94)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0:00:56.672110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b6b9, Identifier = 03, JSON = {'txpk': {'imme': False, 'tmst': 2511779507, 'rfch': 0, 'powe': 21, 'ipol': True, 'datr': 'SF10BW500', 'freq': 925.7, 'modu': 'LORA', 'codr': '4/5', 'prea': 8, 'ncrc': True, 'size': 23, 'data': 'YO++rd4ABagAZOlLBxJeU6Gu5Ivrq5Q='}}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0:00:56.672110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0:00:56.672110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b6b9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0:01:01.407839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0:01:01.409878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16fe, Identifier = 00, JSON = {'rxpk': [{'tmst': 2515518386, 'chan': 3, 'rfch': 0, 'freq': 902.9, 'stat': 1, 'modu': 'LORA', 'datr': 'SF9BW125', 'codr': '4/5', 'lsnr': 10.8, 'rssi': -49, 'size': 19, 'data': 'QO++rd6EOQUDBwUH4OfbeYlVnw=='}]}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0:01:01.409878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0539, FOpts: 03070507), FPort: e0, FRMPayload: 0459, MIC: 7989559f)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0:01:01.409878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0:01:01.409878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0:01:01.409878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0:01:01.448050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0:01:01.448050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0:01:05.706755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c7d6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0:01:05.706755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c7d6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0:01:06.186017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16ff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0:01:06.188104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16ff, Identifier = 00, JSON = {'rxpk': [{'tmst': 2520340034, 'chan': 0, 'rfch': 0, 'freq': 902.3, 'stat': 1, 'modu': 'LORA', 'datr': 'SF9BW125', 'codr': '4/5', 'lsnr': 12.0, 'rssi': -50, 'size': 17, 'data': 'QO++rd6COgUFB+AH0FB4SHc='}]}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0:01:06.188104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053a, FOpts: 0507), FPort: e0, FRMPayload: 0459, MIC: 50784877)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0:01:06.188104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0:01:06.188104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a806, FOpts: ), FPort: e0, FRMPayload: 0401010101010101010101010101010101010101010101010101010101010101010101010101010101010101010101010101010101), MIC: a964c577)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0:01:06.188104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3078, Identifier = 03, JSON = {'txpk': {'imme': False, 'tmst': 2521340034, 'rfch': 0, 'powe': 21, 'ipol': True, 'datr': 'SF9BW500', 'freq': 923.3, 'modu': 'LORA', 'codr': '4/5', 'prea': 8, 'ncrc': True, 'size': 66, 'data': 'YO++rd4ABqjglASeXNwDgk1TJH6BQruboe6eXDiEXvdJkmLWMqNO+X7HRq+SZgytpx5kzJOXCWrSIZ+h7rCpZMV3'}}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0:01:06.188104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0:01:06.188104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3078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0:01:11.313256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0:01:11.313256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1701, Identifier = 00, JSON = {'rxpk': [{'tmst': 2525425197, 'chan': 4, 'rfch': 1, 'freq': 903.1, 'stat': 1, 'modu': 'LORA', 'datr': 'SF9BW125', 'codr': '4/5', 'lsnr': 9.8, 'rssi': -49, 'size': 66, 'data': 'QO++rd6AOwXgDvupGeVgXPR2FgRyvoc3pFOFxx7unC4QRYWgiDt700IYDqHRax6/lNoCDeDrI+BxnCDk9F9UqeWH'}]}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0:01:11.313256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053b, FOpts: ), FPort: e0, FRMPayload: 0402020202020202020202020202020202020202020202020202020202020202020202020202020202020202020202020202020202, MIC: 54a9e587)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0:01:11.313256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0:01:11.313256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0:01:11.313256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0:01:11.313256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0:01:15.824066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02 860a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0:01:15.824066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02 860a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0:01:15.884029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0:01:15.884029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1702, Identifier = 00, JSON = {'rxpk': [{'tmst': 2530024861, 'chan': 7, 'rfch': 1, 'freq': 903.7, 'stat': 1, 'modu': 'LORA', 'datr': 'SF9BW125', 'codr': '4/5', 'lsnr': 11.0, 'rssi': -50, 'size': 15, 'data': 'QO++rd6APAXgXNdiVeal'}]}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0:01:15.884029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053c, FOpts: ), FPort: e0, FRMPayload: 045a, MIC: 6255e6a5)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0:01:15.884029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0:01:15.884029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a807, FOpts: ), FPort: e0, FRMPayload: 0401010101010101010101010101010101010101010101010101010101010101010101010101010101010101010101010101010101), MIC: 5df8bb6c)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0:01:15.884029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3673, Identifier = 03, JSON = {'txpk': {'imme': False, 'tmst': 2532024861, 'rfch': 0, 'powe': 21, 'ipol': True, 'datr': 'SF10BW500', 'freq': 923.3, 'modu': 'LORA', 'codr': '4/5', 'prea': 8, 'ncrc': True, 'size': 66, 'data': 'YO++rd4AB6jgjrpGs14vQdiM/U1bnO0gw5mlwJD+mAAH2ODP63xZQ8Lm8pEWhNhuFU2S+olw4Ij6vOfI+/Rd+Lts'}}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0:01:15.884029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0:01:15.884029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3673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0:01:20.980089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0:01:20.980089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1703, Identifier = 00, JSON = {'rxpk': [{'tmst': 2535110181, 'chan': 5, 'rfch': 1, 'freq': 903.5, 'stat': 1, 'modu': 'LORA', 'datr': 'SF9BW125', 'codr': '4/5', 'lsnr': 10.3, 'rssi': -48, 'size': 66, 'data': 'QO++rd6APQXgHJ0oGErpCK4aca2Gk46N4oD4IF/YIjO/XeaV1S+eLcf1YDbrzf2Axr5AE2HNKF2dB4xStTZ/cYW5'}]}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0:01:20.980089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053d, FOpts: ), FPort: e0, FRMPayload: 0402020202020202020202020202020202020202020202020202020202020202020202020202020202020202020202020202020202, MIC: 7f7185b9)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0:01:20.980089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0:01:20.980089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0:01:20.980089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0:01:20.990055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Max Payload via Echo for datarate SF9BW125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0:01:20.990055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0:01:20.990055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0:01:20.990055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0:01:20.990055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Max Payload via Echo for datarate SF8BW125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0:01:21.000076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0:01:25.581937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0:01:25.584005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1704, Identifier = 00, JSON = {'rxpk': [{'tmst': 2539709781, 'chan': 6, 'rfch': 1, 'freq': 903.3, 'stat': 1, 'modu': 'LORA', 'datr': 'SF9BW125', 'codr': '4/5', 'lsnr': 7.8, 'rssi': -43, 'size': 15, 'data': 'QO++rd6APgXgqp9hGu8y'}]}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0:01:25.584005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053e, FOpts: ), FPort: e0, FRMPayload: 045b, MIC: 611aef32)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0:01:25.584005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0:01:25.584005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a808, FOpts: ), FPort: 00, FRMPayload: 0325ff0001050a68e28c), MIC: bb1215bb)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0:01:25.584005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a7ba, Identifier = 03, JSON = {'txpk': {'imme': False, 'tmst': 2540709781, 'rfch': 0, 'powe': 21, 'ipol': True, 'datr': 'SF9BW500', 'freq': 926.3, 'modu': 'LORA', 'codr': '4/5', 'prea': 8, 'ncrc': True, 'size': 23, 'data': 'YO++rd4ACKgAZWNiNcCU672FJbsSFbs='}}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0:01:25.584005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0:01:25.584005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a7ba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0:01:26.002103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3831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0:01:26.002103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3831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0:01:30.362823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0:01:30.362823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1705, Identifier = 00, JSON = {'rxpk': [{'tmst': 2544491012, 'chan': 2, 'rfch': 0, 'freq': 902.7, 'stat': 1, 'modu': 'LORA', 'datr': 'SF8BW125', 'codr': '4/5', 'lsnr': 7.5, 'rssi': -47, 'size': 19, 'data': 'QO++rd6EPwUDBwUH4GVQGi5gzQ=='}]}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0:01:30.362823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053f, FOpts: 03070507), FPort: e0, FRMPayload: 045c, MIC: 1a2e60cd)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0:01:30.362823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0:01:30.362823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0:01:30.362823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0:01:30.402785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0:01:30.402785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0:01:35.220435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0:01:35.222480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1706, Identifier = 00, JSON = {'rxpk': [{'tmst': 2549322916, 'chan': 1, 'rfch': 0, 'freq': 902.5, 'stat': 1, 'modu': 'LORA', 'datr': 'SF8BW125', 'codr': '4/5', 'lsnr': 10.3, 'rssi': -49, 'size': 17, 'data': 'QO++rd6CQAUFB+AaJ9/G0ok='}]}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0:01:35.222480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0540, FOpts: 0507), FPort: e0, FRMPayload: 045c, MIC: dfc6d289)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0:01:35.222480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0:01:35.222480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a809,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0401010101010101010101010101010101010101010101010101010101010101010101010101010101010101010101010101010101010101010101010101010101010101010101010101010101010101010101010101010101010101010101010101010101010101010101010101010101010101010101010101010101), MIC: b621f59b)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0:01:35.222480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65d5, Identifier = 03, JSON = {'txpk': {'imme': False, 'tmst': 2550322916, 'rfch': 0, 'powe': 21, 'ipol': True, 'datr': 'SF8BW500', 'freq': 923.9, 'modu': 'LORA', 'codr': '4/5', 'prea': 8, 'ncrc': True, 'size': 138, 'data': 'YO++rd4ACajgg4uHB5kZ639EBFNkDHZfyHIGuLTlIzfDiK1GbFxpYh8oKsYi3Vh4xOOZaVyWV1vuKVVdz408G/ag6gM/P42+bU7pOyovzaRxbe6TsYWud1xQt1xZaO8tr/yrvAR0/rF08NhkRsYRwcCyFm8JF3GgoZcJJzTr5+jgfBYsPvW2IfWb'}}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0:01:35.222480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0:01:35.222480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65d5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0:01:36.060489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ac35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0:01:36.060489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ac35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0:01:40.476268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0:01:40.476268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1708, Identifier = 00, JSON = {'rxpk': [{'tmst': 2554554932, 'chan': 3, 'rfch': 0, 'freq': 902.9, 'stat': 1, 'modu': 'LORA', 'datr': 'SF8BW125', 'codr': '4/5', 'lsnr': 10.8, 'rssi': -49, 'size': 138, 'data': 'QO++rd6AQQXgya3j9pDhhoQdadgH8FUK4NEgg44b3YCv0kR/Qu2zG+jFLIPGqKjS8ego4oyP2AZCWZJsUl0pKbFeVEMaOdkVXBP9hNrIeQatzMgjGDG1heRjoa3ZiiIqywTqdkTPQ/G2KwcfSD2NZO43ZKx967SDUo7lZl9y1+11DJu75kE0qSMS'}]}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0:01:40.476268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0541, FOpts: ), FPort: e0, FRMPayload: 0402020202020202020202020202020202020202020202020202020202020202020202020202020202020202020202020202020202020202020202020202020202020202020202020202020202020202020202020202020202020202020202020202020202020202020202020202020202020202020202020202020202, MIC: 34a92312)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0:01:40.476268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0:01:40.476268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0:01:40.476268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0:01:40.486226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0:01:44.956456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0:01:44.956456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1709, Identifier = 00, JSON = {'rxpk': [{'tmst': 2559048100, 'chan': 7, 'rfch': 1, 'freq': 903.7, 'stat': 1, 'modu': 'LORA', 'datr': 'SF8BW125', 'codr': '4/5', 'lsnr': 11.8, 'rssi': -52, 'size': 15, 'data': 'QO++rd6AQgXgLpFV69B2'}]}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0:01:44.956456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0542, FOpts: ), FPort: e0, FRMPayload: 0202, MIC: 55ebd076)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0:01:44.956456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0:01:44.956456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a80a,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0401010101010101010101010101010101010101010101010101010101010101010101010101010101010101010101010101010101010101010101010101010101010101010101010101010101010101010101010101010101010101010101010101010101010101010101010101010101010101010101010101010101), MIC: 06fb8692)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0:01:44.956456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5981, Identifier = 03, JSON = {'txpk': {'imme': False, 'tmst': 2561048100, 'rfch': 0, 'powe': 21, 'ipol': True, 'datr': 'SF10BW500', 'freq': 923.3, 'modu': 'LORA', 'codr': '4/5', 'prea': 8, 'ncrc': True, 'size': 138, 'data': 'YO++rd4ACqjgKPArdFm2XYHwJphZ+Z4gryLqQvZ2TlxSoYgMk5MYnfnOy3YX5Hma+SdRuzpGKBRzRkc8JOnFLclil5YClOI3NFsqkWeM83ow+oqpvryFZ5KFZTRfQ8DrD2wFz9DZrQqcoQQX6RMcb9cFRZyr2XedT699RYcbv+e6Z0kyiIQG+4aS'}}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0:01:44.956456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0:01:44.956456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5981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0:01:46.206417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1a9c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0:01:46.206417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1a9c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0:01:50.096729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0:01:50.096729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170a, Identifier = 00, JSON = {'rxpk': [{'tmst': 2564239885, 'chan': 6, 'rfch': 1, 'freq': 903.3, 'stat': 1, 'modu': 'LORA', 'datr': 'SF8BW125', 'codr': '4/5', 'lsnr': 7.8, 'rssi': -49, 'size': 138, 'data': 'QO++rd6AQwXgg+C0UA74D96FLAMLa6D/xqUW0/8UmQtqANWa8UF6n1Qpvmdi5ONKd+rm5Mvivv1YLNNY/njz/2WlAp/DW9daGxcMvx0fz54q/b8Z4H4QosqNfKNsKCvDvyLkD2uPCQFf2zbf6Yw00szr1sxujz8uQeuJ/Pil2FQhKvWSQvUxiCot'}]}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0:01:50.096729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0543, FOpts: ), FPort: e0, FRMPayload: 0402020202020202020202020202020202020202020202020202020202020202020202020202020202020202020202020202020202020202020202020202020202020202020202020202020202020202020202020202020202020202020202020202020202020202020202020202020202020202020202020202020202, MIC: 31882a2d)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0:01:50.096729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0:01:50.096729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0:01:50.096729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0:01:50.106763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Max Payload via Echo for datarate SF8BW125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0:01:50.106763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0:01:50.106763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0:01:50.106763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0:01:50.106763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Max Payload via Echo for datarate SF7BW125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0:01:50.116766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0:01:54.592882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0:01:54.592882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170b, Identifier = 00, JSON = {'rxpk': [{'tmst': 2568733053, 'chan': 2, 'rfch': 0, 'freq': 902.7, 'stat': 1, 'modu': 'LORA', 'datr': 'SF8BW125', 'codr': '4/5', 'lsnr': 7.5, 'rssi': -49, 'size': 15, 'data': 'QO++rd6ARAXg6joSRQ1v'}]}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0:01:54.592882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0544, FOpts: ), FPort: e0, FRMPayload: 0202, MIC: 12450d6f)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0:01:54.592882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0:01:54.592882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a80b, FOpts: ), FPort: 00, FRMPayload: 0335ff0001050a68e28c), MIC: 7e4ea3d5)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0:01:54.592882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7fab, Identifier = 03, JSON = {'txpk': {'imme': False, 'tmst': 2569733053, 'rfch': 0, 'powe': 21, 'ipol': True, 'datr': 'SF8BW500', 'freq': 924.5, 'modu': 'LORA', 'codr': '4/5', 'prea': 8, 'ncrc': True, 'size': 23, 'data': 'YO++rd4AC6gAUclwa0Uinm5NS35Oo9U='}}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0:01:54.592882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0:01:54.592882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7fab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0:01:56.256338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02 730c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0:01:56.256338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02 730c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0:01:59.424048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0:01:59.426093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170c, Identifier = 00, JSON = {'rxpk': [{'tmst': 2573535012, 'chan': 4, 'rfch': 1, 'freq': 903.1, 'stat': 1, 'modu': 'LORA', 'datr': 'SF7BW125', 'codr': '4/5', 'lsnr': 9.5, 'rssi': -50, 'size': 19, 'data': 'QO++rd6ERQUDBwUH4NrgO71RHQ=='}]}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0:01:59.426093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0545, FOpts: 03070507), FPort: e0, FRMPayload: 0203, MIC: 3bbd511d)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0:01:59.426093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0:01:59.426093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0:01:59.426093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0:01:59.476507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0:01:59.476507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0:02:04.238660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0:02:04.238660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170d, Identifier = 00, JSON = {'rxpk': [{'tmst': 2578377212, 'chan': 5, 'rfch': 1, 'freq': 903.5, 'stat': 1, 'modu': 'LORA', 'datr': 'SF7BW125', 'codr': '4/5', 'lsnr': 10.0, 'rssi': -50, 'size': 17, 'data': 'QO++rd6CRgUFB+ARfaRRf2E='}]}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0:02:04.238660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0546, FOpts: 0507), FPort: e0, FRMPayload: 0203, MIC: a4517f61)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0:02:04.238660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0:02:04.238660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a80c,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1784f4c3)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0:02:04.238660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5334, Identifier = 03, JSON = {'txpk': {'imme': False, 'tmst': 2579377212, 'rfch': 0, 'powe': 21, 'ipol': True, 'datr': 'SF7BW500', 'freq': 926.9, 'modu': 'LORA', 'codr': '4/5', 'prea': 8, 'ncrc': True, 'size': 255, 'data': 'YO++rd4ADKjgVtyt8bIwyG21eB8yfp5lCcyaFpfpRIt2pDKzpyeYAm3CPP+af05DB79Q8Sf4OeV543SQKhWew65Pf+V7MQsLpcT/3ou5El8AZj4tlfh7PPxtk8qbtmsEl0Uce9cz53Q7Um6f+MA7a8+03l7aW5wS0hV1Ug3ZjHJHYWcIlv5NMfQkZPU9nz+Txp8SO9iw5RBMIKS/sYWM542ruIPUKyYkM0PoRqaB1jXs0cE8xpOj1Y9avH2TCfl0tty1rsYhuz5zaP2TriTK2lQ9xdXKAqadaupvcdmSG+xaZ9L8ghklRzdqd8FEUvDLGo0RFSUT8sTR/2cXhPT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0:02:04.238660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0:02:04.238660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5334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0:02:06.471983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52ff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0:02:06.471983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52ff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0:02:09.526362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02 170f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0:02:09.526362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170f, Identifier = 00, JSON = {'rxpk': [{'tmst': 2583652604, 'chan': 0, 'rfch': 0, 'freq': 902.3, 'stat': 1, 'modu': 'LORA', 'datr': 'SF7BW125', 'codr': '4/5', 'lsnr': 8.5, 'rssi': -49, 'size': 255, 'data': 'QO++rd6ARwXg8JbbOb5uMSdGDrZJSW8qfrEq3B3g11YkrtTkXyX7Qf/SwyEc6sfL7qe54TM9PcYVO5VgPQcY8a0d0F1ow/Qjrc/ygwZqG3PPjWLXWIxbvEKZZTgBIbKvp0l1ypzHCPKwIQFE0UbILIj551pK9E/VtXowzRmpXfoIpwthMvyBQe3gXYumGvyyeFh1pH7mxvOeXhpBoTD+OgPuydq/5SYBj5538FTk4Tfd/7ua1eADw4ObPiNlj1M+tNAJ0fEMwkNpMiaVT08D9nmNRpcslxCaLKGGcso0vccBtCmmnCDi3+B6Re/xjUVzwqe5opRbpW6aeetf835u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0:02:09.526362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0547, FOpts: ), FPort: e0, FRMPayload: 04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, MIC: 5ff37e6e)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0:02:09.526362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0:02:09.526362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0:02:09.526362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0:02:09.534457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0:02:13.946075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0:02:13.946075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1710, Identifier = 00, JSON = {'rxpk': [{'tmst': 2588056980, 'chan': 1, 'rfch': 0, 'freq': 902.5, 'stat': 1, 'modu': 'LORA', 'datr': 'SF7BW125', 'codr': '4/5', 'lsnr': 8.8, 'rssi': -50, 'size': 15, 'data': 'QO++rd6ASAXgakl6D21o'}]}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0:02:13.946075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0548, FOpts: ), FPort: e0, FRMPayload: 0202, MIC: 7a0f6d68)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0:02:13.946075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0:02:13.946075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a80d,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35b18d83)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0:02:13.946075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b063, Identifier = 03, JSON = {'txpk': {'imme': False, 'tmst': 2590056980, 'rfch': 0, 'powe': 21, 'ipol': True, 'datr': 'SF10BW500', 'freq': 923.3, 'modu': 'LORA', 'codr': '4/5', 'prea': 8, 'ncrc': True, 'size': 255, 'data': 'YO++rd4ADajgq1BkNfS4KmNykDoFEI1EcUT96hUSCpsRFBHgOVEpFgtEfZoy9gRsLinAO5ssgY1u5EaxELKj45ghql9L6d+50xuSgANcQiSX88bvGiZ/p6elNuMWY6dmWjfVnFkuoiwqfg5S3CigPkf0zkvfID3hr1Pxn+gSG1tg2EcCLIpr4L+nd55J1ea//q0duPEixp9IambQdemPbi5JSSD+6VVOOUc8ySVQDGAa2OcSc7qXVuxpGPN0pcTPOUX4CItDuue6mu3EhNva39r6ONxyXZzxk3NiaVwIeP+OVAvqlVYVEAoavAA2DdwoVgWQnWJGF4eDnrw1sY2D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0:02:13.946075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0:02:13.946075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b063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0:02:16.630061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72d9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0:02:16.630061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72d9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0:02:19.247450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0:02:19.247450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1711, Identifier = 00, JSON = {'rxpk': [{'tmst': 2593378378, 'chan': 2, 'rfch': 0, 'freq': 902.7, 'stat': 1, 'modu': 'LORA', 'datr': 'SF7BW125', 'codr': '4/5', 'lsnr': 7.3, 'rssi': -50, 'size': 255, 'data': 'QO++rd6ASQXg2cKmQCivxS1ckFz6Uf34Iud/DBffEl8DkHZsoXqC73c6xkQM+D5I18zI5nYLwXao7adhUcru5ThEC9QbFwiUeaV2PTjFIV7GveNQKcycsnkuFGqpsMaRPTInzj7xiWy84gFsYugU89X0Ci4G8ft+HOvTXgesuXrLmuZr/CXqFFXbH1DVrm0SVuIPB5IL8R/bb8V7lA4QN+8R3PeBBs52o8YOe5rK5ImmWy6ZGtAplb1+e6GALDY71EVoZoHgf7Srf4FhaxwSF3Fi+YTVyW3Mb9qJdNuAPTKkeFZTiKazNYnLzeLvVNtRp58IBAX027E49Kf91gWN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0:02:19.247450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0549, FOpts: ), FPort: e0, FRMPayload: 04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, MIC: fdd6058d)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0:02:19.247450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0:02:19.247450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0:02:19.247450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0:02:19.255506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Max Payload via Echo for datarate SF7BW125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0:02:19.255506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0:02:19.255506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0:02:19.255506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0:02:19.255506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Max Payload via Echo for datarate SF8BW500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0:02:19.265481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0:02:23.644777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0:02:23.646883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1712, Identifier = 00, JSON = {'rxpk': [{'tmst': 2597782554, 'chan': 0, 'rfch': 0, 'freq': 902.3, 'stat': 1, 'modu': 'LORA', 'datr': 'SF7BW125', 'codr': '4/5', 'lsnr': 8.5, 'rssi': -49, 'size': 15, 'data': 'QO++rd6ASgXgX3qm3c48'}]}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0:02:23.646883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054a, FOpts: ), FPort: e0, FRMPayload: 0202, MIC: a6ddce3c)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0:02:23.646883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0:02:23.646883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a80e, FOpts: ), FPort: 00, FRMPayload: 0345ff0001050a68e28c), MIC: 3a78eb94)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0:02:23.646883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9947, Identifier = 03, JSON = {'txpk': {'imme': False, 'tmst': 2598782554, 'rfch': 0, 'powe': 21, 'ipol': True, 'datr': 'SF7BW500', 'freq': 923.3, 'modu': 'LORA', 'codr': '4/5', 'prea': 8, 'ncrc': True, 'size': 23, 'data': 'YO++rd4ADqgA41JKXEOB/odwODp465Q='}}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0:02:23.646883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0:02:23.646883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9947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0:02:26.728082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d308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0:02:26.728082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d308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0:02:28.448456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0:02:28.448456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1713, Identifier = 00, JSON = {'rxpk': [{'tmst': 2602580186, 'chan': 8, 'rfch': 0, 'freq': 903.0, 'stat': 1, 'modu': 'LORA', 'datr': 'SF8BW500', 'codr': '4/5', 'lsnr': 11.0, 'rssi': -54, 'size': 19, 'data': 'QO++rd6ESwUDBwUH4M3aTJHZcQ=='}]}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0:02:28.448456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054b, FOpts: 03070507), FPort: e0, FRMPayload: 0203, MIC: 4c91d971)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0:02:28.448456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0:02:28.448456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0:02:28.448456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0:02:28.488454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0:02:28.488454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0:02:33.298513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0:02:33.300556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1714, Identifier = 00, JSON = {'rxpk': [{'tmst': 2607424922, 'chan': 8, 'rfch': 0, 'freq': 903.0, 'stat': 1, 'modu': 'LORA', 'datr': 'SF8BW500', 'codr': '4/5', 'lsnr': 10.5, 'rssi': -54, 'size': 17, 'data': 'QO++rd6CTAUFB+AhYaanGuI='}]}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0:02:33.300556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054c, FOpts: 0507), FPort: e0, FRMPayload: 0203, MIC: a6a71ae2)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0:02:33.300556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0:02:33.300556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a80f,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f47a7824)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0:02:33.300556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607d, Identifier = 03, JSON = {'txpk': {'imme': False, 'tmst': 2608424922, 'rfch': 0, 'powe': 21, 'ipol': True, 'datr': 'SF7BW500', 'freq': 923.3, 'modu': 'LORA', 'codr': '4/5', 'prea': 8, 'ncrc': True, 'size': 255, 'data': 'YO++rd4AD6jgT3lxo72U3SfLfH76L2SRKgbdGBF7fsoaPJzKXTr8K01OyEdXlQ8L5MIeVqpxTYvUxTvW0DBDgQHfPOIUobJ92aSb/E6A1ddUb7U1oOb+btQabbolUV3/Lk64LY1KrAsSmI/nE+ZaiDNwLA5wQ2oIRzI3VyywQezdjg2jj8lLabAXTyfCuHqJCR4+VZhPxTXROhMkp6b5YjoATMAjiByI6FqYt4rko7QXnL5G/QR20LI+MzRobtdoYuNnMO/EaEnCktv1AEj8fp85iB2iv4D3VWrEMtKEaVJIdAIsm3DXwr6Cw1oSq/WSIA9ZmFZrk123tHr0engk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0:02:33.300556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0:02:33.300556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02 607d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0:02:36.814010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eedb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0:02:36.814010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eedb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0:02:38.389631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0:02:38.389631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1716, Identifier = 00, JSON = {'rxpk': [{'tmst': 2612510877, 'chan': 8, 'rfch': 0, 'freq': 903.0, 'stat': 1, 'modu': 'LORA', 'datr': 'SF8BW500', 'codr': '4/5', 'lsnr': 10.8, 'rssi': -54, 'size': 255, 'data': 'QO++rd6ATQXg72yqbYPmddqX0ZJ8In2cQjBTigAh/AJtuAy0rmV3ZNl5gcn4/Bp6cGu3vK5eR9WvvcPbDUNUZZ/xtZb9Ew4hUJzgXVaILJfNLTOHmUq0wnN0ppJa3QBx7vTIIGqOFXCS9hQkSndNgv0Njfrt2Dhmt/dIEXc6yAazdbS7iLvgEWZTt/c5RQQEwnhjLlx7fHz/WgAE6M8Wf+L/HzIY54OeTmks0oNFBe0nduaCopcKsjwaq7eJWlj3fnFgZNjc3UeLqoaYSYvEmksHzKNI3E+oPmIJVfd/uCrMbPEwg7nUnmAPxNDBKXCVtVbfMhAI3tmOD1a+Pkp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0:02:38.389631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054d, FOpts: ), FPort: e0, FRMPayload: 04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, MIC: be3e4a79)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0:02:38.389631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0:02:38.389631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0:02:38.389631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0:02:38.397696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0:02:43.024911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0:02:43.024911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1717, Identifier = 00, JSON = {'rxpk': [{'tmst': 2617119867, 'chan': 8, 'rfch': 0, 'freq': 903.0, 'stat': 1, 'modu': 'LORA', 'datr': 'SF8BW500', 'codr': '4/5', 'lsnr': 11.3, 'rssi': -54, 'size': 15, 'data': 'QO++rd6ATgXgS7kkDfq/'}]}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0:02:43.024911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054e, FOpts: ), FPort: e0, FRMPayload: 0202, MIC: 240dfabf)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0:02:43.024911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0:02:43.024911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a810,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f3bd0080)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0:02:43.024911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9fc6, Identifier = 03, JSON = {'txpk': {'imme': False, 'tmst': 2619119867, 'rfch': 0, 'powe': 21, 'ipol': True, 'datr': 'SF10BW500', 'freq': 923.3, 'modu': 'LORA', 'codr': '4/5', 'prea': 8, 'ncrc': True, 'size': 255, 'data': 'YO++rd4AEKjgu0OLpu8gXHvynoV/wlvEudemFzlwFJ8q2kjUcBdiibNS73AZSu/QTeEEfkgJl31EaBhF6ET1Pln+KkwmHBBos1Dxf/fR345l0hzUgYu+EZ0cTE4wiFio0w/kIapXtcXLaEbHMEFGrk0NikEfrIFsCCZrOyCnqyav9CahukiMRDJDDOoMnEKcQU8ae8x6gRmWMnZu+64TDBhX9OULWA2nCRJGJK3lKSfpECk9nr14H5ptpsHghT9t1TIXW2J+0tmZAM517jm5TWtkKvAFU43ZkWLqZJPtfQvzp/uKM4NOGLJbCwsi+yuOwMsE2ssMpNkQP47zvQCA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0:02:43.024911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0:02:43.024911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9fc6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0:02:46.917598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ab21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0:02:46.917598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ab21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0:02:48.057859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0:02:48.057859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1718, Identifier = 00, JSON = {'rxpk': [{'tmst': 2622206159, 'chan': 8, 'rfch': 0, 'freq': 903.0, 'stat': 1, 'modu': 'LORA', 'datr': 'SF8BW500', 'codr': '4/5', 'lsnr': 11.0, 'rssi': -54, 'size': 255, 'data': 'QO++rd6ATwXgdtE70XJvBC8Wa0hQGHVjdXy1eji3rJ7dgc7OCHgmHdbsH1n0l+LHmF8oEVwK4YAuRe/RClYCQLeo+6MSnaD20dfCG9KII53j7RftenKoOlcVPnvv/2+Sm8cwpJ3r4MpLphfnf/8Zi8jqa12ILmUbIEpI0uuNQjEgkNgHGMHmRJpQUeOJyADgr3LAC1YjEz+KuIKEuqBEZWnpJOzuU3MZyUnQjD+abc6g8RPf9SxIJQ/mtiBdx5qIFWPDO7IDp6VOcvZHJL+b5KXxzBjhOLQ3y8s3u3ZngDso7bCwNvDEf8cgbZDuaGcujZqvcz42gvu1Sv8dmDMv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0:02:48.057859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054f, FOpts: ), FPort: e0, FRMPayload: 04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, MIC: 1d98332f)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0:02:48.057859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0:02:48.057859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No ACK is sent for the previous Unconfirmed frame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0:02:48.057859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Echo service tested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0:02:48.067884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Max Payload via Echo for datarate SF8BW500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0:02:48.067884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0:02:48.067884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0:02:48.067884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0:02:48.067884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Oversized Payload via Echo for datarate SF10BW125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0:02:48.077859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0:02:52.719826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0:02:52.721884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1719, Identifier = 00, JSON = {'rxpk': [{'tmst': 2626815149, 'chan': 8, 'rfch': 0, 'freq': 903.0, 'stat': 1, 'modu': 'LORA', 'datr': 'SF8BW500', 'codr': '4/5', 'lsnr': 10.5, 'rssi': -54, 'size': 15, 'data': 'QO++rd6AUAXgyWuwANiY'}]}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0:02:52.721884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0550, FOpts: ), FPort: e0, FRMPayload: 0202, MIC: b000d898)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0:02:52.721884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0:02:52.721884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a811, FOpts: ), FPort: 00, FRMPayload: 0305ff0001050a68e28c), MIC: 4449ae19)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0:02:52.721884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56d8, Identifier = 03, JSON = {'txpk': {'imme': False, 'tmst': 2627815149, 'rfch': 0, 'powe': 21, 'ipol': True, 'datr': 'SF7BW500', 'freq': 923.3, 'modu': 'LORA', 'codr': '4/5', 'prea': 8, 'ncrc': True, 'size': 23, 'data': 'YO++rd4AEagA2Ck6uuRtk3FCgURJrhk='}}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0:02:52.721884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0:02:52.721884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56d8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0:02:57.031912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fde1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0:02:57.031912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fde1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0:02:57.911908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0:02:57.911908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171a, Identifier = 00, JSON = {'rxpk': [{'tmst': 2631995566, 'chan': 5, 'rfch': 1, 'freq': 903.5, 'stat': 1, 'modu': 'LORA', 'datr': 'SF10BW125', 'codr': '4/5', 'lsnr': 9.5, 'rssi': -48, 'size': 19, 'data': 'QO++rd6EUQUDBwUH4AsgBX44ng=='}]}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0:02:57.911908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0551, FOpts: 03070507), FPort: e0, FRMPayload: 0203, MIC: 057e389e)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0:02:57.911908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0:02:57.911908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0:02:57.911908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0:02:57.951902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0:02:57.951902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0:03:02.699332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0:03:02.701415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171b, Identifier = 00, JSON = {'rxpk': [{'tmst': 2636837758, 'chan': 6, 'rfch': 1, 'freq': 903.3, 'stat': 1, 'modu': 'LORA', 'datr': 'SF10BW125', 'codr': '4/5', 'lsnr': 5.5, 'rssi': -59, 'size': 17, 'data': 'QO++rd6CUgUFB+DCVMreaXU='}]}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0:03:02.701415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0552, FOpts: 0507), FPort: e0, FRMPayload: 0203, MIC: cade6975)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0:03:02.701415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0:03:02.701415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a812, FOpts: ), FPort: e0, FRMPayload: 040101010101010101010101), MIC: 745e262b)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0:03:02.701415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fab3, Identifier = 03, JSON = {'txpk': {'imme': False, 'tmst': 2637837758, 'rfch': 0, 'powe': 21, 'ipol': True, 'datr': 'SF10BW500', 'freq': 926.3, 'modu': 'LORA', 'codr': '4/5', 'prea': 8, 'ncrc': True, 'size': 25, 'data': 'YO++rd4AEqjggaBuEhNwuCtfe6WYdF4mKw=='}}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0:03:02.701415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0:03:02.701415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fab3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0:03:07.212596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43a0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0:03:07.212596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43a0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0:03:07.503709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171c, Identifier = 00, JSON = {'rxpk': [{'tmst': 2641636069, 'chan': 1, 'rfch': 0, 'freq': 902.5, 'stat': 1, 'modu': 'LORA', 'datr': 'SF10BW125', 'codr': '4/5', 'lsnr': 8.0, 'rssi': -48, 'size': 12, 'data': 'QO++rd6AUwWERtpL'}]}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0553, FOpts: ), FPort: , FRMPayload: , MIC: 8446da4b)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0:03:07.505734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0:03:12.434082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0:03:12.434082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171e, Identifier = 00, JSON = {'rxpk': [{'tmst': 2646522501, 'chan': 7, 'rfch': 1, 'freq': 903.7, 'stat': 1, 'modu': 'LORA', 'datr': 'SF10BW125', 'codr': '4/5', 'lsnr': 7.8, 'rssi': -53, 'size': 15, 'data': 'QO++rd6AVAXglWzWNhzK'}]}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0:03:12.434082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0554, FOpts: ), FPort: e0, FRMPayload: 0204, MIC: d6361cca)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0:03:12.434082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0:03:12.434082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a813, FOpts: ), FPort: e0, FRMPayload: 040101010101010101010101), MIC: b897202c)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0:03:12.434082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3ec6, Identifier = 03, JSON = {'txpk': {'imme': False, 'tmst': 2648522501, 'rfch': 0, 'powe': 21, 'ipol': True, 'datr': 'SF10BW500', 'freq': 923.3, 'modu': 'LORA', 'codr': '4/5', 'prea': 8, 'ncrc': True, 'size': 25, 'data': 'YO++rd4AE6jgnWjlMjfKxXMH0ERuuJcgLA=='}}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0:03:12.434082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0:03:12.434082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3ec6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0:03:17.185871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02 171f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0:03:17.187897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171f, Identifier = 00, JSON = {'rxpk': [{'tmst': 2651321116, 'chan': 4, 'rfch': 1, 'freq': 903.1, 'stat': 1, 'modu': 'LORA', 'datr': 'SF10BW125', 'codr': '4/5', 'lsnr': 7.3, 'rssi': -48, 'size': 12, 'data': 'QO++rd6AVQVBzqyB'}]}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0:03:17.187897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0555, FOpts: ), FPort: , FRMPayload: , MIC: 41ceac81)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0:03:17.187897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0:03:17.187897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Oversized Payload via Echo for datarate SF10BW125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0:03:17.195947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0:03:17.195947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0:03:17.195947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0:03:17.195947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Oversized Payload via Echo for datarate SF9BW125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0:03:17.205944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0:03:17.325950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ea17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0:03:17.325950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ea17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0:03:22.055957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0:03:22.055957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1720, Identifier = 00, JSON = {'rxpk': [{'tmst': 2656207436, 'chan': 3, 'rfch': 0, 'freq': 902.9, 'stat': 1, 'modu': 'LORA', 'datr': 'SF10BW125', 'codr': '4/5', 'lsnr': 8.3, 'rssi': -53, 'size': 15, 'data': 'QO++rd6AVgXg6cgodT1r'}]}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0:03:22.055957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0556, FOpts: ), FPort: e0, FRMPayload: 0205, MIC: 28753d6b)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0:03:22.055957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0:03:22.055957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a814, FOpts: ), FPort: 00, FRMPayload: 0315ff0001050a68e28c), MIC: a4fdde6d)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0:03:22.055957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89a8, Identifier = 03, JSON = {'txpk': {'imme': False, 'tmst': 2657207436, 'rfch': 0, 'powe': 21, 'ipol': True, 'datr': 'SF10BW500', 'freq': 925.1, 'modu': 'LORA', 'codr': '4/5', 'prea': 8, 'ncrc': True, 'size': 23, 'data': 'YO++rd4AFKgAqJMOV2p5hHzvVKT93m0='}}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0:03:22.055957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0:03:22.055957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89a8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0:03:26.843137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0:03:26.844258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1721, Identifier = 00, JSON = {'rxpk': [{'tmst': 2660946365, 'chan': 4, 'rfch': 1, 'freq': 903.1, 'stat': 1, 'modu': 'LORA', 'datr': 'SF9BW125', 'codr': '4/5', 'lsnr': 12.3, 'rssi': -48, 'size': 19, 'data': 'QO++rd6EVwUDBwUH4C/MDa3z4g=='}]}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0:03:26.844258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0557, FOpts: 03070507), FPort: e0, FRMPayload: 0206, MIC: 0dadf3e2)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0:03:26.844258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0:03:26.844258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0:03:26.844258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0:03:26.879770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0:03:26.889770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0:03:27.379806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e23e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0:03:27.379806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e23e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1722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1722, Identifier = 00, JSON = {'rxpk': [{'tmst': 2665767893, 'chan': 1, 'rfch': 0, 'freq': 902.5, 'stat': 1, 'modu': 'LORA', 'datr': 'SF9BW125', 'codr': '4/5', 'lsnr': 11.3, 'rssi': -49, 'size': 17, 'data': 'QO++rd6CWAUFB+DH0R7HyA8='}]}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0558, FOpts: 0507), FPort: e0, FRMPayload: 0206, MIC: 1ec7c80f)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a815, FOpts: ), FPort: e0, FRMPayload: 040101010101010101010101010101010101010101010101010101010101010101010101010101010101010101010101010101010101), MIC: 1f25df87)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1dd4, Identifier = 03, JSON = {'txpk': {'imme': False, 'tmst': 2666767893, 'rfch': 0, 'powe': 21, 'ipol': True, 'datr': 'SF9BW500', 'freq': 923.9, 'modu': 'LORA', 'codr': '4/5', 'prea': 8, 'ncrc': True, 'size': 67, 'data': 'YO++rd4AFajgSXdtDCUQ7Xjgs6Bm0gcMNVrRwnprXXTZesQQyoCXYyWUa+Yxbw4M75WE90cCN2ns+JzN7N4CHyXfhw=='}}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0:03:31.633359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1dd4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0:03:36.492827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0:03:36.494888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1723, Identifier = 00, JSON = {'rxpk': [{'tmst': 2670586365, 'chan': 3, 'rfch': 0, 'freq': 902.9, 'stat': 1, 'modu': 'LORA', 'datr': 'SF9BW125', 'codr': '4/5', 'lsnr': 10.0, 'rssi': -49, 'size': 12, 'data': 'QO++rd6AWQWztFd5'}]}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0:03:36.494888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0559, FOpts: ), FPort: , FRMPayload: , MIC: b3b45779)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0:03:36.494888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0:03:36.494888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0:03:37.572266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dc1f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0:03:37.572266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dc1f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0:03:41.336108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0:03:41.338151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1725, Identifier = 00, JSON = {'rxpk': [{'tmst': 2675452605, 'chan': 5, 'rfch': 1, 'freq': 903.5, 'stat': 1, 'modu': 'LORA', 'datr': 'SF9BW125', 'codr': '4/5', 'lsnr': 10.0, 'rssi': -47, 'size': 15, 'data': 'QO++rd6AWgXginl7hDYB'}]}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0:03:41.338151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055a, FOpts: ), FPort: e0, FRMPayload: 0207, MIC: 7b843601)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0:03:41.338151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0:03:41.338151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a816, FOpts: ), FPort: e0, FRMPayload: 040101010101010101010101010101010101010101010101010101010101010101010101010101010101010101010101010101010101), MIC: 8ea13f97)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0:03:41.338151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73b3, Identifier = 03, JSON = {'txpk': {'imme': False, 'tmst': 2677452605, 'rfch': 0, 'powe': 21, 'ipol': True, 'datr': 'SF10BW500', 'freq': 923.3, 'modu': 'LORA', 'codr': '4/5', 'prea': 8, 'ncrc': True, 'size': 67, 'data': 'YO++rd4AFqjgLBHhzfdXNVSVCc+u1wZj8h48cMsWxN+Ubiilxlurek8btxl+HUN8zI1m+CiUh+ur2X2eHaf0jqE/lw=='}}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0:03:41.338151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0:03:41.338151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73b3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0:03:46.125344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0:03:46.127389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1726, Identifier = 00, JSON = {'rxpk': [{'tmst': 2680271350, 'chan': 0, 'rfch': 0, 'freq': 902.3, 'stat': 1, 'modu': 'LORA', 'datr': 'SF9BW125', 'codr': '4/5', 'lsnr': 10.3, 'rssi': -50, 'size': 12, 'data': 'QO++rd6AWwWvL69T'}]}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0:03:46.127389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055b, FOpts: ), FPort: , FRMPayload: , MIC: af2faf53)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0:03:46.127389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0:03:46.127389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Oversized Payload via Echo for datarate SF9BW125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0:03:46.135444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0:03:46.135444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0:03:46.135444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0:03:46.135444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Oversized Payload via Echo for datarate SF8BW125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0:03:46.145400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0:03:47.675262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74cb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0:03:47.675262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74cb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0:03:51.046680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0:03:51.048734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1727, Identifier = 00, JSON = {'rxpk': [{'tmst': 2685137734, 'chan': 6, 'rfch': 1, 'freq': 903.3, 'stat': 1, 'modu': 'LORA', 'datr': 'SF9BW125', 'codr': '4/5', 'lsnr': 7.8, 'rssi': -42, 'size': 15, 'data': 'QO++rd6AXAXgcH8g3ekT'}]}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0:03:51.048734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055c, FOpts: ), FPort: e0, FRMPayload: 0208, MIC: 20dde913)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0:03:51.048734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0:03:51.048734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a817, FOpts: ), FPort: 00, FRMPayload: 0325ff0001050a68e28c), MIC: ee19e893)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0:03:51.048734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26f5, Identifier = 03, JSON = {'txpk': {'imme': False, 'tmst': 2686137734, 'rfch': 0, 'powe': 21, 'ipol': True, 'datr': 'SF9BW500', 'freq': 926.3, 'modu': 'LORA', 'codr': '4/5', 'prea': 8, 'ncrc': True, 'size': 23, 'data': 'YO++rd4AF6gAEv0jRcQejB94Xu4Z6JM='}}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0:03:51.048734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0:03:51.048734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26f5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0:03:55.760466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0:03:55.760466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1728, Identifier = 00, JSON = {'rxpk': [{'tmst': 2689919038, 'chan': 2, 'rfch': 0, 'freq': 902.7, 'stat': 1, 'modu': 'LORA', 'datr': 'SF8BW125', 'codr': '4/5', 'lsnr': 8.0, 'rssi': -47, 'size': 19, 'data': 'QO++rd6EXQUDBwUH4MhJRO2SRw=='}]}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0:03:55.760466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055d, FOpts: 03070507), FPort: e0, FRMPayload: 0209, MIC: 44ed9247)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0:03:55.760466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0:03:55.760466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0:03:55.760466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0:03:55.800424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0:03:55.800424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0:03:57.806201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b363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0:03:57.806201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b363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0:04:00.627308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0:04:00.627308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1729, Identifier = 00, JSON = {'rxpk': [{'tmst': 2694750974, 'chan': 7, 'rfch': 1, 'freq': 903.7, 'stat': 1, 'modu': 'LORA', 'datr': 'SF8BW125', 'codr': '4/5', 'lsnr': 11.8, 'rssi': -52, 'size': 17, 'data': 'QO++rd6CXgUFB+C+sxHCXqQ='}]}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0:04:00.627308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055e, FOpts: 0507), FPort: e0, FRMPayload: 0209, MIC: 11c25ea4)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0:04:00.627308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0:04:00.627308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a818,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040101010101010101010101010101010101010101010101010101010101010101010101010101010101010101010101010101010101010101010101010101010101010101010101010101010101010101010101010101010101010101010101010101010101010101010101010101010101010101010101010101010101), MIC: e49dae96)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0:04:00.627308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4954, Identifier = 03, JSON = {'txpk': {'imme': False, 'tmst': 2695750974, 'rfch': 0, 'powe': 21, 'ipol': True, 'datr': 'SF8BW500', 'freq': 927.5, 'modu': 'LORA', 'codr': '4/5', 'prea': 8, 'ncrc': True, 'size': 139, 'data': 'YO++rd4AGKjgvOoeItVyLPv4/ujv/xlLqm7S9a+IWD/gqvlU+BGLLmRJq6kaI7bxa81kCzV2NZzc40NvPynxWQvatYm+w1obATND4cIfFl4hj7dLJl4g7Pkd/qMgOsGw2QacP24bxQMfFPvAz6/mpc+pkRxo8TNRFS7KBYYrzAzIdk1Veu2J5J2ulg=='}}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0:04:00.627308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0:04:00.627308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4954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0:04:05.503752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02 172a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0:04:05.503752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172a, Identifier = 00, JSON = {'rxpk': [{'tmst': 2699620191, 'chan': 4, 'rfch': 1, 'freq': 903.1, 'stat': 1, 'modu': 'LORA', 'datr': 'SF8BW125', 'codr': '4/5', 'lsnr': 9.8, 'rssi': -48, 'size': 12, 'data': 'QO++rd6AXwXik1S8'}]}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0:04:05.503752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055f, FOpts: ), FPort: , FRMPayload: , MIC: e29354bc)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0:04:05.503752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0:04:05.503752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0:04:08.029032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8a20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0:04:08.029032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8a20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0:04:10.354362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0:04:10.354362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172c, Identifier = 00, JSON = {'rxpk': [{'tmst': 2704476215, 'chan': 5, 'rfch': 1, 'freq': 903.5, 'stat': 1, 'modu': 'LORA', 'datr': 'SF8BW125', 'codr': '4/5', 'lsnr': 11.3, 'rssi': -51, 'size': 15, 'data': 'QO++rd6AYAXgTxHatEtg'}]}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0:04:10.354362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0560, FOpts: ), FPort: e0, FRMPayload: 0202, MIC: dab44b60)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0:04:10.354362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0:04:10.354362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a819,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040101010101010101010101010101010101010101010101010101010101010101010101010101010101010101010101010101010101010101010101010101010101010101010101010101010101010101010101010101010101010101010101010101010101010101010101010101010101010101010101010101010101), MIC: 9d0658c3)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0:04:10.354362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9424, Identifier = 03, JSON = {'txpk': {'imme': False, 'tmst': 2706476215, 'rfch': 0, 'powe': 21, 'ipol': True, 'datr': 'SF10BW500', 'freq': 923.3, 'modu': 'LORA', 'codr': '4/5', 'prea': 8, 'ncrc': True, 'size': 139, 'data': 'YO++rd4AGajgyQjeHLdVjUtUZtIFikLUXtMShy1Mc+/uZLw66TqIIdRmQEgsw2FAUtVp0/aHhMEn78Q/FP+nLxlzlaBBUWxbDLu4RpbWyNVAjFHl1UBN/jLgZ2UvUIYZR2tQVsk7rZn8Y4+nsHru/n+j3kj5KqbX5W4SeTRwQL+CJh269URVnQZYww=='}}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0:04:10.354362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0:04:10.354362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9424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0:04:15.159492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0:04:15.161583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172d, Identifier = 00, JSON = {'rxpk': [{'tmst': 2709305222, 'chan': 2, 'rfch': 0, 'freq': 902.7, 'stat': 1, 'modu': 'LORA', 'datr': 'SF8BW125', 'codr': '4/5', 'lsnr': 7.5, 'rssi': -47, 'size': 12, 'data': 'QO++rd6AYQVa7/lq'}]}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0:04:15.161583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0561, FOpts: ), FPort: , FRMPayload: , MIC: 5aeff96a)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0:04:15.161583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0:04:15.161583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Oversized Payload via Echo for datarate SF8BW125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0:04:15.161583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0:04:15.169637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0:04:15.169637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0:04:15.169637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Oversized Payload via Echo for datarate SF7BW125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0:04:15.179633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0:04:18.162777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33aa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0:04:18.162777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33aa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0:04:20.063530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0:04:20.063530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172e, Identifier = 00, JSON = {'rxpk': [{'tmst': 2714161254, 'chan': 3, 'rfch': 0, 'freq': 902.9, 'stat': 1, 'modu': 'LORA', 'datr': 'SF8BW125', 'codr': '4/5', 'lsnr': 11.0, 'rssi': -51, 'size': 15, 'data': 'QO++rd6AYgXg1JZo0zoB'}]}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0:04:20.063530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0562, FOpts: ), FPort: e0, FRMPayload: 0202, MIC: 68d33a01)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0:04:20.063530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0:04:20.063530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a81a, FOpts: ), FPort: 00, FRMPayload: 0335ff0001050a68e28c), MIC: 1825608c)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0:04:20.063530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0acf, Identifier = 03, JSON = {'txpk': {'imme': False, 'tmst': 2715161254, 'rfch': 0, 'powe': 21, 'ipol': True, 'datr': 'SF8BW500', 'freq': 925.1, 'modu': 'LORA', 'codr': '4/5', 'prea': 8, 'ncrc': True, 'size': 23, 'data': 'YO++rd4AGqgAvy03Gpe3+5ENPBglYIw='}}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0:04:20.063530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0:04:20.063530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0acf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0:04:24.838755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02 172f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0:04:24.840750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172f, Identifier = 00, JSON = {'rxpk': [{'tmst': 2718963245, 'chan': 1, 'rfch': 0, 'freq': 902.5, 'stat': 1, 'modu': 'LORA', 'datr': 'SF7BW125', 'codr': '4/5', 'lsnr': 9.3, 'rssi': -49, 'size': 19, 'data': 'QO++rd6EYwUDBwUH4JsLMZA/jg=='}]}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0:04:24.840929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0563, FOpts: 03070507), FPort: e0, FRMPayload: 0203, MIC: 31903f8e)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0:04:24.840929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0:04:24.840929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0:04:24.840929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0:04:24.876441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0:04:24.886441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0:04:28.252850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a154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0:04:28.252850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a154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0:04:29.677010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0:04:29.679054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1730, Identifier = 00, JSON = {'rxpk': [{'tmst': 2723805542, 'chan': 7, 'rfch': 1, 'freq': 903.7, 'stat': 1, 'modu': 'LORA', 'datr': 'SF7BW125', 'codr': '4/5', 'lsnr': 8.0, 'rssi': -51, 'size': 17, 'data': 'QO++rd6CZAUFB+CEK4NC0og='}]}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0:04:29.679054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0564, FOpts: 0507), FPort: e0, FRMPayload: 0203, MIC: 8342d288)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0:04:29.679054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0:04:29.679054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a81b,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f0f8276a)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0:04:29.679054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b3f7, Identifier = 03, JSON = {'txpk': {'imme': False, 'tmst': 2724805542, 'rfch': 0, 'powe': 21, 'ipol': True, 'datr': 'SF7BW500', 'freq': 927.5, 'modu': 'LORA', 'codr': '4/5', 'prea': 8, 'ncrc': True, 'size': 256, 'data': 'YO++rd4AG6jggsN+ZlTh1IZKSpr+nFNp1jvKqF8yiPTlA0nvPFfciLbzZVRWf0B0PWkrAvKNjvFMEmx+xtdPDHkD7954vDvwZIGHpnWdyLwncm3EiBeDSFYEaTeVSaKubJxmIeT0U2Zefo/BH3QH67xx8Tlg6ZcllxbVFuW+9vtubug1uUaOqO8HVkm2zZyItBog8OXsjDS4K4hbR+1attInaWAaJcudCa9wl87V0yyYmYUr+pgEb/s/koB2AHit9bLZp2q3MScJZrMgW2uJbr7oSeNv9sbMKIa94gHy1QU0pWTbr4+6kJauBT4A/IadCN8mGC94v5igefye8Pgna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0:04:29.679054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0:04:29.679054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b3f7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0:04:34.512988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0:04:34.512988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1731, Identifier = 00, JSON = {'rxpk': [{'tmst': 2728648118, 'chan': 6, 'rfch': 1, 'freq': 903.3, 'stat': 1, 'modu': 'LORA', 'datr': 'SF7BW125', 'codr': '4/5', 'lsnr': 7.0, 'rssi': -50, 'size': 17, 'data': 'QO++rd6CZQUFB+DLDaKgYzo='}]}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0:04:34.512988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0565, FOpts: 0507), FPort: e0, FRMPayload: 0203, MIC: a2a0633a)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0:04:34.512988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0:04:34.512988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a81c,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c835d669)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0:04:34.512988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31bc, Identifier = 03, JSON = {'txpk': {'imme': False, 'tmst': 2729648118, 'rfch': 0, 'powe': 21, 'ipol': True, 'datr': 'SF7BW500', 'freq': 926.3, 'modu': 'LORA', 'codr': '4/5', 'prea': 8, 'ncrc': True, 'size': 256, 'data': 'YO++rd4AHKjgC/hW9XZLW9Xhyk14G+Qet9dU65adZeUVMd1Y6REeEZlFSmI393sb+s/r8pkgMFynG4WYPk1ldi6iirufK5Cd9F3n3ooogxv4p/92NzMBy1+sDJwCNxpfirqxfw+1T5fNSVeW5v6QPlnvKvexXs4/xvEX53YBy1zUjfjQxezlvcbgzj+Wk972S9Hvi54WAPO2DG54m8a6jW2SUGr35SSmhNzGLA+TM755gOJr2vT6qpSw5P2FmrU9RXTzPArxp+p9R4Ag2F6mG9QhbLrrfzBRU5n+lnhxBJCyxDGPCJwdbtditfs+qKda7SkvjrT9OJd/BbaayDXWa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0:04:34.512988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0:04:34.512988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31bc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0:04:38.435885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64ea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0:04:38.435885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64ea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0:04:39.385552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0:04:39.385552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1733, Identifier = 00, JSON = {'rxpk': [{'tmst': 2733490733, 'chan': 0, 'rfch': 0, 'freq': 902.3, 'stat': 1, 'modu': 'LORA', 'datr': 'SF7BW125', 'codr': '4/5', 'lsnr': 9.0, 'rssi': -51, 'size': 17, 'data': 'QO++rd6CZgUFB+CmBKz7tWk='}]}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0:04:39.385552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0566, FOpts: 0507), FPort: e0, FRMPayload: 0203, MIC: acfbb569)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0:04:39.385552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0:04:39.385552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a81d,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0651ea9f)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0:04:39.385552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f0dc, Identifier = 03, JSON = {'txpk': {'imme': False, 'tmst': 2734490733, 'rfch': 0, 'powe': 21, 'ipol': True, 'datr': 'SF7BW500', 'freq': 923.3, 'modu': 'LORA', 'codr': '4/5', 'prea': 8, 'ncrc': True, 'size': 256, 'data': 'YO++rd4AHajgOhxjzF6EBA4B8p3FAQwu9h73KTOWCUr0K7PTlzdDodREAG8gq8Xks7Va3dg5rU3qaQVohNRx2U/ZmpYd2fXYzGJoLCpbfrQ7pD6WYH5qPViS5Qy/dXEibi7yQbRDMxh6vtQ7dOIAHW0i7GzDTFfro0jlSKq67yBIhRI+N7mYig5UnaCqQAGtrPFFTWWRFuRuPaR0X7HTv+uUGZXbg8DYTNlwNlwzmyP9dQBVUTnjVEklh+NitW1S+dY4eiFBQgcMigq4FE9HvAWYoJqV2junfHAt4lazoWwSY6zy+uwGx/lqz8oDSUsbDyakPATycxUVylcmBlHqn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0:04:39.385552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0:04:39.385552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f0dc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0:04:44.256201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0:04:44.258240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1734, Identifier = 00, JSON = {'rxpk': [{'tmst': 2738374037, 'chan': 4, 'rfch': 1, 'freq': 903.1, 'stat': 1, 'modu': 'LORA', 'datr': 'SF7BW125', 'codr': '4/5', 'lsnr': 9.0, 'rssi': -50, 'size': 17, 'data': 'QO++rd6CZwUFB+CME1LPG+8='}]}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0:04:44.258240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0567, FOpts: 0507), FPort: e0, FRMPayload: 0203, MIC: 52cf1bef)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0:04:44.258240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0:04:44.258240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0:04:48.624252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a733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0:04:48.624252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a733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0:04:49.118311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0:04:49.118311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1735, Identifier = 00, JSON = {'rxpk': [{'tmst': 2743216557, 'chan': 1, 'rfch': 0, 'freq': 902.5, 'stat': 1, 'modu': 'LORA', 'datr': 'SF7BW125', 'codr': '4/5', 'lsnr': 8.3, 'rssi': -48, 'size': 17, 'data': 'QO++rd6CaAUFB+Dnt6Dwl7I='}]}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0:04:49.118311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0568, FOpts: 0507), FPort: e0, FRMPayload: 0203, MIC: a0f097b2)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0:04:49.118311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0:04:49.118311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a81e,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8becba12)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0:04:49.118311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6116, Identifier = 03, JSON = {'txpk': {'imme': False, 'tmst': 2745216557, 'rfch': 0, 'powe': 21, 'ipol': True, 'datr': 'SF10BW500', 'freq': 923.3, 'modu': 'LORA', 'codr': '4/5', 'prea': 8, 'ncrc': True, 'size': 256, 'data': 'YO++rd4AHqjgmVemmdCsDJZP/MAicGxkbHtYw44QuIMZeb/gb+7o81NowXI2repf9Cnu51qmfhts2B7jVRACHP2WWXTVL/88yJhTFdsHOzVIZIoyKfKY+qtGTytPdbjYSyauPljnMWbBXM7/2EtcppuF0ng7mravtCFKpBiSm5dmTLuhZ/m45CVDrqhg1Q8Kiha52TBhxnfgaLqHMei8jK9BzB+1nLohfYt4RbpFv7B5EuFm5/0TiDc+iMqwa7BmJ918ode+GqyciDWMsUHV/iLcURYc0KgkTadDSaHCHAeQ33pvzeleAG6okYV7FMUDgL6a3pU8jPuDFZ+Pi+y6E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0:04:49.118311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0:04:49.118311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6116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0:04:49.328311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Wrong FType received in the uplink. Ignoring the PUSH_DATA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0:04:49.328311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Previous uplink Frame type (FType): 101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0:04:53.948738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1737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0:04:53.948738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1737, Identifier = 00, JSON = {'rxpk': [{'tmst': 2748059197, 'chan': 3, 'rfch': 0, 'freq': 902.9, 'stat': 1, 'modu': 'LORA', 'datr': 'SF7BW125', 'codr': '4/5', 'lsnr': 8.5, 'rssi': -49, 'size': 17, 'data': 'QO++rd6CaQUFB+CcEK1d03k='}]}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0:04:53.948738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0569, FOpts: 0507), FPort: e0, FRMPayload: 0203, MIC: ad5dd379)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0:04:53.948738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0:04:53.948738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a81f,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e70c7e14)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0:04:53.948738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9231, Identifier = 03, JSON = {'txpk': {'imme': False, 'tmst': 2750059197, 'rfch': 0, 'powe': 21, 'ipol': True, 'datr': 'SF10BW500', 'freq': 923.3, 'modu': 'LORA', 'codr': '4/5', 'prea': 8, 'ncrc': True, 'size': 256, 'data': 'YO++rd4AH6jgSYVPMr5+8IAd6oluXwRGXhF64GzoiKUn1VVdf+bB6gpEgmSOhGlIJ+OqaXxg0HUGQ/drQ8rP9vDgEnqIFAgGv+torX6gGKXMVIVcd+9I7pHyYhjvBpbNadHE1H0NUeBvxhGoC90vYzRdvqrg25dDiLTgdLRV6XPmTUBiYjmSkANNmzuMe274955JijYZR+E1mvd9GG0QacpOFPSCbOY1dE2LzB+W2kYFc0AXA/VbacKgV6kNeO4buPLfYGACzw6Z7wbfetuD0pBbBcfFhfD407L/Cp9YA7/f5oGqk+ZDpcQukMAOqUpfIiKdEJ8LLQWx/f6/5wx+F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0:04:53.948738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0:04:53.948738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9231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0:04:58.656919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02 385d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0:04:58.656919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02 385d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0:04:58.799174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0:04:58.799174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1738, Identifier = 00, JSON = {'rxpk': [{'tmst': 2752901837, 'chan': 2, 'rfch': 0, 'freq': 902.7, 'stat': 1, 'modu': 'LORA', 'datr': 'SF7BW125', 'codr': '4/5', 'lsnr': 6.5, 'rssi': -49, 'size': 17, 'data': 'QO++rd6CagUFB+Be89iv9vU='}]}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0:04:58.799174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056a, FOpts: 0507), FPort: e0, FRMPayload: 0203, MIC: d8aff6f5)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0:04:58.799174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0:04:58.799174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a820,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06928c33)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0:04:58.799174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413b, Identifier = 03, JSON = {'txpk': {'imme': False, 'tmst': 2754901837, 'rfch': 0, 'powe': 21, 'ipol': True, 'datr': 'SF10BW500', 'freq': 923.3, 'modu': 'LORA', 'codr': '4/5', 'prea': 8, 'ncrc': True, 'size': 256, 'data': 'YO++rd4AIKjgVdcVDo8iCFrQCCBEbHELLV1/VfooCVX1iReHgD3qwtjIQOq06klGv6PsUQ3VejeJ4DU372l/3euAgV6wpjJmxvaQ9Jmd1zw96W2+gDGCw3bAE4dIqRoGf+DOnVnEptZ8ABZIzDZ/Jlja3f2KxWuw/EZa3SeFS5xpIXyZq/ssXHACRA6kFDOWN7PN/AoSvDkmZHi30gbRoeBGf7/RxRvNP+W1i+NBhZxfPa2qDdbbD7eDnVJW7vZ+4aSm6GE4H8/GD1KS6yJGODGKrAKNYghREyHlvVo9G5Lgp42Mb0bugpsHx/YztOvwYQ2WhwzRTTV3GElFBpKMM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0:04:58.799174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0:04:58.799174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02 413b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0:05:03.651355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1739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0:05:03.653441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1739, Identifier = 00, JSON = {'rxpk': [{'tmst': 2757744421, 'chan': 0, 'rfch': 0, 'freq': 902.3, 'stat': 1, 'modu': 'LORA', 'datr': 'SF7BW125', 'codr': '4/5', 'lsnr': 8.5, 'rssi': -50, 'size': 17, 'data': 'QO++rd6CawUFB+Dq0LJPt5Q='}]}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0:05:03.653441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056b, FOpts: 0507), FPort: e0, FRMPayload: 0203, MIC: b24fb794)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0:05:03.653441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0:05:03.653441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Oversized Payload via Echo for datarate SF7BW125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0:05:03.653441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0:05:03.661509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0:05:03.661509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0:05:03.661509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Oversized Payload via Echo for datarate SF8BW500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0:05:03.671454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Send MAC command block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0:05:08.445058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02 173b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0:05:08.447090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173b, Identifier = 00, JSON = {'rxpk': [{'tmst': 2762587182, 'chan': 6, 'rfch': 1, 'freq': 903.3, 'stat': 1, 'modu': 'LORA', 'datr': 'SF7BW125', 'codr': '4/5', 'lsnr': 7.0, 'rssi': -49, 'size': 17, 'data': 'QO++rd6CbAUFB+CDJcUtQ9Y='}]}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0:05:08.447090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056c, FOpts: 0507), FPort: e0, FRMPayload: 0203, MIC: c52d43d6)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0:05:08.447090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0:05:08.447090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a821, FOpts: ), FPort: 00, FRMPayload: 0345ff0001050a68e28c), MIC: 0376af42)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0:05:08.447090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90b6, Identifier = 03, JSON = {'txpk': {'imme': False, 'tmst': 2763587182, 'rfch': 0, 'powe': 21, 'ipol': True, 'datr': 'SF7BW500', 'freq': 926.3, 'modu': 'LORA', 'codr': '4/5', 'prea': 8, 'ncrc': True, 'size': 23, 'data': 'YO++rd4AIagAcAeFJ+aHqP0IAwN2r0I='}}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0:05:08.447090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0:05:08.447090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90b6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0:05:08.866647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bbeb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0:05:08.866647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bbeb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0:05:13.243130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02 173c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0:05:13.245180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173c, Identifier = 00, JSON = {'rxpk': [{'tmst': 2767399616, 'chan': 8, 'rfch': 0, 'freq': 903.0, 'stat': 1, 'modu': 'LORA', 'datr': 'SF8BW500', 'codr': '4/5', 'lsnr': 10.8, 'rssi': -54, 'size': 19, 'data': 'QO++rd6EbQUDBwUH4FJJ2zir8w=='}]}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0:05:13.245180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84, FCnt: 056d, FOpts: 03070507), FPort: e0, FRMPayload: 0204, MIC: db38abf3)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0:05:13.245180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0:05:13.245180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FRMPayload field and FOpts field are present. MAC command shall be present in FOpts field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0:05:13.245180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Command Answer: 03070507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0:05:13.283226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MAC command communication completed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0:05:13.283226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0:05:18.099192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02 173d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0:05:18.101208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173d, Identifier = 00, JSON = {'rxpk': [{'tmst': 2772244454, 'chan': 8, 'rfch': 0, 'freq': 903.0, 'stat': 1, 'modu': 'LORA', 'datr': 'SF8BW500', 'codr': '4/5', 'lsnr': 10.8, 'rssi': -54, 'size': 17, 'data': 'QO++rd6CbgUFB+DnoflbxeM='}]}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0:05:18.101208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056e, FOpts: 0507), FPort: e0, FRMPayload: 0204, MIC: f95bc5e3)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0:05:18.101208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0:05:18.101208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a822,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385cf807)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0:05:18.101208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03b3, Identifier = 03, JSON = {'txpk': {'imme': False, 'tmst': 2773244454, 'rfch': 0, 'powe': 21, 'ipol': True, 'datr': 'SF7BW500', 'freq': 923.3, 'modu': 'LORA', 'codr': '4/5', 'prea': 8, 'ncrc': True, 'size': 256, 'data': 'YO++rd4AIqjgDcjNGQJc3EfNgg1RRXQZJ7fpY2vy48cyYnjSN1t5sIjOWn+iPsZ9O0Ko6rzlvjIve54isuL58j21JHj8y1UxFbvNfr9edXj5Ooq/hbuwqpL3isb1zITYLMUY065APlX5X3bQy3Fcg54tp5+Lw2n8Newif3qclP9RjcBhnBL1j8pLbJeCZZSXKl+HAWD5w8ybXhuHQO7/ORQacOEtpqDvYVA/fV8KQtUXhzX4TE3nm2FZm6sLJT/Tw4CG7JltgdK5cwZKsLg6q7QkBYnwXyaVvPgifzQYMqXsszpwkubEXGScETx/HAv4aUmagGrPPXyrn51lOFz4B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0:05:18.101208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0:05:18.101208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03b3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0:05:18.939180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6fd7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0:05:18.939180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6fd7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0:05:22.944785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02 173e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0:05:22.946850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173e, Identifier = 00, JSON = {'rxpk': [{'tmst': 2777092196, 'chan': 8, 'rfch': 0, 'freq': 903.0, 'stat': 1, 'modu': 'LORA', 'datr': 'SF8BW500', 'codr': '4/5', 'lsnr': 10.8, 'rssi': -54, 'size': 17, 'data': 'QO++rd6CbwUFB+DL3S1r2WQ='}]}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0:05:22.946850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056f, FOpts: 0507), FPort: e0, FRMPayload: 0204, MIC: 2d6bd964)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0:05:22.946850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0:05:22.946850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a823,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8ba59a90)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0:05:22.946850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2dd3, Identifier = 03, JSON = {'txpk': {'imme': False, 'tmst': 2778092196, 'rfch': 0, 'powe': 21, 'ipol': True, 'datr': 'SF7BW500', 'freq': 923.3, 'modu': 'LORA', 'codr': '4/5', 'prea': 8, 'ncrc': True, 'size': 256, 'data': 'YO++rd4AI6jgwyk6AXGsVAxJLIi+BJlkRdj/ghLtiQhwNbXHS3TOIMT8+PtCLMj6RrUImlQd8dlZtx5GpA1q0gZGpvAiJJx8GLlyswiqnO0C+jrStMsBa3QoO3BSIfrOl6QnvkCcALRhUXcWYNk9Jof5cAIxkF4Vr31gmALpcciuAhU03RBVuP/y1L29pwv/HJc5D5F18k/zXlcfUgDHZtUzTeVDGWQink4ZMhYK3PsHXreVZVA3BSwoQkKLasLAm1UZ6Rs6w92W9KLrQxtNHupPf/tL95Fc1CcjweDaJncYeYB5ytk/rEDTDofmV8ZtnnXl3eJ7wyeXSEyJi6Wak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0:05:22.946850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0:05:22.946850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2dd3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0:05:27.808700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02 173f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0:05:27.810830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173f, Identifier = 00, JSON = {'rxpk': [{'tmst': 2781939944, 'chan': 8, 'rfch': 0, 'freq': 903.0, 'stat': 1, 'modu': 'LORA', 'datr': 'SF8BW500', 'codr': '4/5', 'lsnr': 12.0, 'rssi': -56, 'size': 17, 'data': 'QO++rd6CcAUFB+AbhnFdAcc='}]}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0:05:27.810830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0570, FOpts: 0507), FPort: e0, FRMPayload: 0204, MIC: 715d01c7)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0:05:27.810830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0:05:27.810830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a824,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d7186d14)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0:05:27.810830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a144, Identifier = 03, JSON = {'txpk': {'imme': False, 'tmst': 2782939944, 'rfch': 0, 'powe': 21, 'ipol': True, 'datr': 'SF7BW500', 'freq': 923.3, 'modu': 'LORA', 'codr': '4/5', 'prea': 8, 'ncrc': True, 'size': 256, 'data': 'YO++rd4AJKjgk5LjGEztXIe+GlKMDCBDbd0u0sdYQxfnIIOXpXYZYGOs6882T4VlaTDLbm4Z40c+BsC89wuojlvTTOsKFfYgi2Kxy8pJUNh73DiRm+CbBaLYeEQLBMaE8IkAyCiUdRzjGvlkgAZzsYXzqsZf2uV23e5jzdLAEIP55F/me7Y/7wHepQFfH5e95vXvnxFCGiNteOmIMK7xKwmqpXimHYROEvzNXPr+kQMxJ6f8SVMoaP0YUtUmiRPxXEOAcIqWA3YMaEpn9CG20NmpGwkJe9oVM6ewnA9p3pZmnP3tfNthJcrziQQUAnOv4d751kBV50GBOMT+1xhtFA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0:05:27.810830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0:05:27.810830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a144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0:05:29.068835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3509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0:05:29.068835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3509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0:05:32.624922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1740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0:05:32.624922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1740, Identifier = 00, JSON = {'rxpk': [{'tmst': 2786787682, 'chan': 8, 'rfch': 0, 'freq': 903.0, 'stat': 1, 'modu': 'LORA', 'datr': 'SF8BW500', 'codr': '4/5', 'lsnr': 10.5, 'rssi': -52, 'size': 17, 'data': 'QO++rd6CcQUFB+C7ACWrxSQ='}]}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0:05:32.624922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0571, FOpts: 0507), FPort: e0, FRMPayload: 0204, MIC: 25abc524)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0:05:32.624922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0:05:32.634922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Echo service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0:05:37.481342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1741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0:05:37.483433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1741, Identifier = 00, JSON = {'rxpk': [{'tmst': 2791635418, 'chan': 8, 'rfch': 0, 'freq': 903.0, 'stat': 1, 'modu': 'LORA', 'datr': 'SF8BW500', 'codr': '4/5', 'lsnr': 7.8, 'rssi': -52, 'size': 17, 'data': 'QO++rd6CcgUFB+Bi1YpZaYM='}]}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0:05:37.483433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0572, FOpts: 0507), FPort: e0, FRMPayload: 0204, MIC: 8a596983)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0:05:37.483433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0:05:37.483433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a825,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6a42fa02)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0:05:37.483433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6983, Identifier = 03, JSON = {'txpk': {'imme': False, 'tmst': 2793635418, 'rfch': 0, 'powe': 21, 'ipol': True, 'datr': 'SF10BW500', 'freq': 923.3, 'modu': 'LORA', 'codr': '4/5', 'prea': 8, 'ncrc': True, 'size': 256, 'data': 'YO++rd4AJajg2KAAiQRMWL3RLxCDg2IXuS0LfBhYmgIhPQuWpiAs6TOvdS2k+LsGTAcys0NeL6H09/fXWNmCLkNt9f+8mZ1IXF3+iJ7MVGhLFoOWivV+b9Z0UQtJ3SnNrdJEoZN3MK5UCwciBARBLJlvAeywfVBwUsH/emqBbLqcj7yTfsTSZJ4cawWDxMAjT6Ua9bXuJm9rkMwUG/A6U2DVJi/l28RznsJmql6t7qHlvL/GBo/A5thxudZhTLadojKhVQjhPL80qwC4QtE812g3R1VFtc74hTQnNenn2hPjv2QvfskZ66y9VrjNsvClTQN/h04j7HAq6t+HakL6Ag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0:05:37.483433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0:05:37.483433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6983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0:05:39.140925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b857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0:05:39.140925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b857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0:05:42.391430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1743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0:05:42.391430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1743, Identifier = 00, JSON = {'rxpk': [{'tmst': 2796483166, 'chan': 8, 'rfch': 0, 'freq': 903.0, 'stat': 1, 'modu': 'LORA', 'datr': 'SF8BW500', 'codr': '4/5', 'lsnr': 10.8, 'rssi': -56, 'size': 17, 'data': 'QO++rd6CcwUFB+A6fVLBsHU='}]}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0:05:42.391430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0573, FOpts: 0507), FPort: e0, FRMPayload: 0204, MIC: 52c1b075)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0:05:42.391430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0:05:42.391430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a826,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1cb7c571)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0:05:42.391430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006c, Identifier = 03, JSON = {'txpk': {'imme': False, 'tmst': 2798483166, 'rfch': 0, 'powe': 21, 'ipol': True, 'datr': 'SF10BW500', 'freq': 923.3, 'modu': 'LORA', 'codr': '4/5', 'prea': 8, 'ncrc': True, 'size': 256, 'data': 'YO++rd4AJqjgfAURDJiFesNdTG9O/y9haCsph7OIgKifISUSNak8NY0/rEDjNiO8B21whemn0uNu3079jMgSso2iGu1fG1Q3gXLziLo4wuwRQ0kOFwtIKpBoKDy1Sf3XFv2PIpJeY/lR9Zah5dxWro06kqT/2OxrT/yhnLOmSjPEH9olp/NgoaO4Rm0TQYK74HLYpFPziSwfXU3q9HIDUsSi2ISt6WPlm3uLoGc25QXh3ZfURDhhKdf+itdJOD8n5BaTZvmlV/FPuDiR9wLCXDMyt7B/eTr3UD71Lf70U9+YjJ+dAfm9DTvlONuIkbIP3kt5ZGJbqgOB/bjGHLfFcQ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0:05:42.391430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0:05:42.391430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02 006c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0:05:47.220768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1744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0:05:47.220768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1744, Identifier = 00, JSON = {'rxpk': [{'tmst': 2801330914, 'chan': 8, 'rfch': 0, 'freq': 903.0, 'stat': 1, 'modu': 'LORA', 'datr': 'SF8BW500', 'codr': '4/5', 'lsnr': 10.8, 'rssi': -50, 'size': 17, 'data': 'QO++rd6CdAUFB+CmdkkTQfI='}]}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0:05:47.220768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0574, FOpts: 0507), FPort: e0, FRMPayload: 0204, MIC: 491341f2)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0:05:47.220768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0:05:47.220768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a827, FOpts: ), FPort: e0, FRMPayload: 04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), MIC: 1bf50103)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0:05:47.220768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6929, Identifier = 03, JSON = {'txpk': {'imme': False, 'tmst': 2803330914, 'rfch': 0, 'powe': 21, 'ipol': True, 'datr': 'SF10BW500', 'freq': 923.3, 'modu': 'LORA', 'codr': '4/5', 'prea': 8, 'ncrc': True, 'size': 256, 'data': 'YO++rd4AJ6jgWHd6W1RsdFkaK2X+x5nNvRKatUV9zQWDlMga7UWejatu4VBf339OxL9gE9ZMDzOgwuNn47R2iwJRRftk1IOuD+L1EwvOKIAbla1zWv43FrHZV6vWEdvpyIch1GHywOmf4wP5mTkz4bvMlwzFuuPflxBCOArvt08tuUiV/qdr+Bma4B9KYb+kL+GDKFgTmyuWphynBD8uZ0tQfPr118ASjFXTVEhCtQD+s5ADz77vO3vy1CjyXV4p9Ty7XNUERiJqPNh6MWMT/jZY/I/xIJVmaJTbflJKFWrBG5aYMNGOV/O3cZ+YFPEll4IRkybukrb4PUT9G/UBAw=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0:05:47.220768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0:05:47.220768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6929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0:05:49.289179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e6a4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0:05:49.289179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e6a4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0:05:52.066369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1745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0:05:52.066369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1745, Identifier = 00, JSON = {'rxpk': [{'tmst': 2806178636, 'chan': 8, 'rfch': 0, 'freq': 903.0, 'stat': 1, 'modu': 'LORA', 'datr': 'SF8BW500', 'codr': '4/5', 'lsnr': 4.8, 'rssi': -45, 'size': 17, 'data': 'QO++rd6CdQUFB+AdaR5PVf4='}]}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0:05:52.069275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0575, FOpts: 0507), FPort: e0, FRMPayload: 0204, MIC: 1e4f55fe)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0:05:52.069275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0:05:52.069275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Oversized Payload via Echo for datarate SF8BW500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0:05:52.077324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0:05:52.077324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0:05:52.077324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0:05:52.077324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Uplink - Retransmit Max Payload after DR Decay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0:05:52.087289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Uplink - Retransmit Max Payload after DR Decay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0:05:52.087289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STEP NOT APPLICABLE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0:05:52.087289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0:05:52.087289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0:05:52.097289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Start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0:05:52.097289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deactivation process starts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0:05:56.948233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1746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0:05:56.948233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1746, Identifier = 00, JSON = {'rxpk': [{'tmst': 2811026370, 'chan': 8, 'rfch': 0, 'freq': 903.0, 'stat': 1, 'modu': 'LORA', 'datr': 'SF8BW500', 'codr': '4/5', 'lsnr': 9.3, 'rssi': -46, 'size': 17, 'data': 'QO++rd6CdgUFB+AGvOg6U5Q='}]}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0:05:56.951096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82, FCnt: 0576, FOpts: 0507), FPort: e0, FRMPayload: 0204, MIC: e83a5394)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0:05:56.951096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0:05:56.951096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PHYPayload: (MHDR: 60, MACPayload: (FHDR: (DevAddr: efbeadde, FCtrl: 00, FCnt: a828, FOpts: ), FPort: e0, FRMPayload: 00), MIC: 978cc79c)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0:05:56.951096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PULL_RESP: Protocol version = 02, Token = 3f08, Identifier = 03, JSON = {'txpk': {'imme': False, 'tmst': 2812026370, 'rfch': 0, 'powe': 21, 'ipol': True, 'datr': 'SF7BW500', 'freq': 923.3, 'modu': 'LORA', 'codr': '4/5', 'prea': 8, 'ncrc': True, 'size': 14, 'data': 'YO++rd4AKKjg7JeMx5w='}}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0:05:56.951096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--------------------&gt;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0:05:56.951096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TX_ACK: 02 3f08 05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0:05:59.429764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19dc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0:05:59.429764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19dc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0:06:09.647277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PULL_DATA: 02 a1d8 02 aa555a0000240409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0:06:09.647277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PULL_ACK: 02 a1d8 04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0:06:12.782358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PUSH_ACK: 02 1748 01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0:06:12.782358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PUSH_DATA: Protocol version = 02, Token = 1748, Identifier = 00, JSON = {'rxpk': [{'tmst': 2826887521, 'chan': 8, 'rfch': 0, 'freq': 903.0, 'stat': 1, 'modu': 'LORA', 'datr': 'SF8BW500', 'codr': '4/5', 'lsnr': 10.3, 'rssi': -50, 'size': 18, 'data': 'QO++rd6AdwUCA/1vQYZippSW'}]}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0:06:12.782358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DATA: (MHDR: 40, MACPayload: (FHDR: (DevAddr: efbeadde, FCtrl: 80, FCnt: 0577, FOpts: ), FPort: 02, FRMPayload: 7465737465, MIC: 62a69496)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0:06:12.782358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Server &lt;-------------------- DUT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0:06:12.782358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Test Mode has been disabled successfully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0:06:12.782358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Step: Test mode deactivation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0:06:12.792358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Partial Verdict: PASS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0:06:12.792358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=========================================================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0:06:12.792358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End Test Case: TP_A_US915_ED_MAC_BV_017</w:t>
            </w:r>
          </w:p>
        </w:tc>
      </w:tr>
      <w:tr w:rsidRPr="002258A8" w:rsidR="005D6DBC" w:rsidTr="00397A9D">
        <w:tc>
          <w:tcPr>
            <w:tcW w:w="1543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0:06:12.792358</w:t>
            </w:r>
          </w:p>
        </w:tc>
        <w:tc>
          <w:tcPr>
            <w:tcW w:w="1117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LOG</w:t>
            </w:r>
          </w:p>
        </w:tc>
        <w:tc>
          <w:tcPr>
            <w:tcW w:w="6979" w:type="dxa"/>
            <w:tcBorders>
              <w:top w:val="single" w:color="1F497D" w:sz="8" w:space="0"/>
              <w:left w:val="nil"/>
              <w:bottom w:val="single" w:color="1F497D" w:sz="8" w:space="0"/>
              <w:right w:val="nil"/>
            </w:tcBorders>
            <w:vAlign w:val="center"/>
          </w:tcPr>
          <w:p w:rsidRPr="002258A8" w:rsidR="005D6DBC" w:rsidP="00167429" w:rsidRDefault="005D6DBC">
            <w:pPr>
              <w:pStyle w:val="TableContentStyle"/>
              <w:rPr>
                <w:rFonts w:ascii="Arial" w:hAnsi="Arial" w:cs="Arial"/>
              </w:rPr>
            </w:pPr>
            <w:r>
              <w:t>Final Verdict: PASS</w:t>
            </w:r>
          </w:p>
        </w:tc>
      </w:tr>
    </w:tbl>
    <w:p w:rsidRPr="00AF0D93" w:rsidR="00DD3243" w:rsidP="00AF0D93" w:rsidRDefault="00DD3243">
      <w:pPr>
        <w:pStyle w:val="TableContentStyle"/>
        <w:rPr>
          <w:lang w:eastAsia="es-ES"/>
        </w:rPr>
      </w:pPr>
      <w:r w:rsidRPr="00AF0D93">
        <w:rPr>
          <w:lang w:eastAsia="es-ES"/>
        </w:rPr>
        <w:br w:type="page"/>
      </w:r>
    </w:p>
    <w:tbl>
      <w:tblPr>
        <w:tblW w:w="9639" w:type="dxa"/>
        <w:jc w:val="center"/>
        <w:tblBorders>
          <w:top w:val="thinThickSmallGap" w:color="1F497D" w:sz="24" w:space="0"/>
          <w:bottom w:val="thinThickSmallGap" w:color="1F497D" w:sz="24" w:space="0"/>
        </w:tblBorders>
        <w:shd w:val="clear" w:color="auto" w:fill="1F497D"/>
        <w:tblLook w:val="04A0" w:firstRow="1" w:lastRow="0" w:firstColumn="1" w:lastColumn="0" w:noHBand="0" w:noVBand="1"/>
      </w:tblPr>
      <w:tblGrid>
        <w:gridCol w:w="9639"/>
      </w:tblGrid>
      <w:tr w:rsidRPr="00F97363" w:rsidR="00DD3243" w:rsidTr="00335F97">
        <w:trPr>
          <w:trHeight w:val="1290"/>
          <w:jc w:val="center"/>
        </w:trPr>
        <w:tc>
          <w:tcPr>
            <w:tcW w:w="8720" w:type="dxa"/>
            <w:shd w:val="clear" w:color="auto" w:fill="1F497D"/>
            <w:vAlign w:val="center"/>
          </w:tcPr>
          <w:p w:rsidRPr="00F97363" w:rsidR="00DD3243" w:rsidP="00DD3243" w:rsidRDefault="00DD3243">
            <w:pPr>
              <w:pStyle w:val="Ttulo1"/>
              <w:spacing w:before="0" w:after="0"/>
              <w:rPr>
                <w:rFonts w:ascii="Times New Roman" w:hAnsi="Times New Roman"/>
                <w:b w:val="0"/>
                <w:color w:val="1F497D"/>
                <w:sz w:val="44"/>
                <w:szCs w:val="44"/>
                <w:lang w:val="en-US"/>
              </w:rPr>
            </w:pPr>
            <w:bookmarkStart w:name="_Toc519770928" w:id="14"/>
            <w:r w:rsidRPr="00B51413">
              <w:rPr>
                <w:rFonts w:cs="Arial"/>
                <w:color w:val="FFFFFF"/>
                <w:sz w:val="44"/>
                <w:szCs w:val="44"/>
                <w:lang w:val="en-US"/>
              </w:rPr>
              <w:lastRenderedPageBreak/>
              <w:t>Appendix B</w:t>
            </w:r>
            <w:r w:rsidRPr="00B51413">
              <w:rPr>
                <w:rFonts w:ascii="Times New Roman" w:hAnsi="Times New Roman"/>
                <w:color w:val="FFFFFF"/>
                <w:sz w:val="44"/>
                <w:szCs w:val="44"/>
                <w:lang w:val="en-US"/>
              </w:rPr>
              <w:t xml:space="preserve"> </w:t>
            </w:r>
            <w:r w:rsidRPr="00B51413">
              <w:rPr>
                <w:rFonts w:cs="Arial"/>
                <w:color w:val="FFFFFF"/>
                <w:sz w:val="44"/>
                <w:szCs w:val="44"/>
                <w:lang w:val="en-US"/>
              </w:rPr>
              <w:t>–</w:t>
            </w:r>
            <w:r w:rsidRPr="00B51413">
              <w:rPr>
                <w:rFonts w:cs="Arial"/>
                <w:color w:val="FFFFFF"/>
                <w:sz w:val="48"/>
                <w:szCs w:val="48"/>
                <w:lang w:val="en-US"/>
              </w:rPr>
              <w:t xml:space="preserve"> </w:t>
            </w:r>
            <w:r w:rsidRPr="00B51413">
              <w:rPr>
                <w:rFonts w:cs="Arial"/>
                <w:b w:val="0"/>
                <w:color w:val="FFFFFF"/>
                <w:sz w:val="40"/>
                <w:szCs w:val="40"/>
                <w:lang w:val="en-US"/>
              </w:rPr>
              <w:t>ICS</w:t>
            </w:r>
            <w:bookmarkEnd w:id="14"/>
          </w:p>
        </w:tc>
      </w:tr>
    </w:tbl>
    <w:p w:rsidRPr="00F97363" w:rsidR="00DD3243" w:rsidP="00DD3243" w:rsidRDefault="00DD3243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9639" w:type="dxa"/>
        <w:jc w:val="center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66"/>
        <w:gridCol w:w="1773"/>
      </w:tblGrid>
      <w:tr w:rsidRPr="00F97363" w:rsidR="001B5894" w:rsidTr="00425C2D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007D40" w:sz="8" w:space="0"/>
            </w:tcBorders>
            <w:shd w:val="clear" w:color="auto" w:fill="1F497D"/>
            <w:vAlign w:val="center"/>
          </w:tcPr>
          <w:p w:rsidRPr="00B51413" w:rsidR="001B5894" w:rsidP="001B5894" w:rsidRDefault="001B589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B51413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90" w:type="dxa"/>
            <w:tcBorders>
              <w:top w:val="single" w:color="1F497D" w:sz="8" w:space="0"/>
              <w:bottom w:val="single" w:color="007D40" w:sz="4" w:space="0"/>
              <w:right w:val="single" w:color="1F497D" w:sz="8" w:space="0"/>
            </w:tcBorders>
            <w:shd w:val="clear" w:color="auto" w:fill="1F497D"/>
            <w:vAlign w:val="center"/>
          </w:tcPr>
          <w:p w:rsidRPr="00B51413" w:rsidR="001B5894" w:rsidP="001B5894" w:rsidRDefault="001B589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B51413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VALUE</w:t>
            </w:r>
          </w:p>
        </w:tc>
      </w:tr>
      <w:tr w:rsidRPr="00F97363" w:rsidR="001B5894" w:rsidTr="00425C2D">
        <w:trPr>
          <w:jc w:val="center"/>
        </w:trPr>
        <w:tc>
          <w:tcPr>
            <w:tcW w:w="7054" w:type="dxa"/>
            <w:tcBorders>
              <w:top w:val="single" w:color="007D40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F97363" w:rsidR="001B5894" w:rsidP="005A4F85" w:rsidRDefault="001B5894">
            <w:pPr>
              <w:pStyle w:val="TableContentStyle"/>
            </w:pPr>
            <w:r>
              <w:t>DUT is a Class A Device (All End Devices)</w:t>
            </w:r>
          </w:p>
        </w:tc>
        <w:tc>
          <w:tcPr>
            <w:tcW w:w="1590" w:type="dxa"/>
            <w:tcBorders>
              <w:top w:val="single" w:color="007D40" w:sz="4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F97363" w:rsidR="001B5894" w:rsidP="005A4F85" w:rsidRDefault="001B5894">
            <w:pPr>
              <w:pStyle w:val="TableContentStyle"/>
            </w:pPr>
            <w:r>
              <w:t>TRUE</w:t>
            </w:r>
          </w:p>
        </w:tc>
      </w:tr>
      <w:tr w:rsidRPr="00F97363" w:rsidR="001B5894" w:rsidTr="00425C2D">
        <w:trPr>
          <w:jc w:val="center"/>
        </w:trPr>
        <w:tc>
          <w:tcPr>
            <w:tcW w:w="7054" w:type="dxa"/>
            <w:tcBorders>
              <w:top w:val="single" w:color="007D40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F97363" w:rsidR="001B5894" w:rsidP="005A4F85" w:rsidRDefault="001B5894">
            <w:pPr>
              <w:pStyle w:val="TableContentStyle"/>
            </w:pPr>
            <w:r>
              <w:t>DUT works in USA 915MHz ISM Band</w:t>
            </w:r>
          </w:p>
        </w:tc>
        <w:tc>
          <w:tcPr>
            <w:tcW w:w="1590" w:type="dxa"/>
            <w:tcBorders>
              <w:top w:val="single" w:color="007D40" w:sz="4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F97363" w:rsidR="001B5894" w:rsidP="005A4F85" w:rsidRDefault="001B5894">
            <w:pPr>
              <w:pStyle w:val="TableContentStyle"/>
            </w:pPr>
            <w:r>
              <w:t>TRUE</w:t>
            </w:r>
          </w:p>
        </w:tc>
      </w:tr>
      <w:tr w:rsidRPr="00F97363" w:rsidR="001B5894" w:rsidTr="00425C2D">
        <w:trPr>
          <w:jc w:val="center"/>
        </w:trPr>
        <w:tc>
          <w:tcPr>
            <w:tcW w:w="7054" w:type="dxa"/>
            <w:tcBorders>
              <w:top w:val="single" w:color="007D40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F97363" w:rsidR="001B5894" w:rsidP="005A4F85" w:rsidRDefault="001B5894">
            <w:pPr>
              <w:pStyle w:val="TableContentStyle"/>
            </w:pPr>
            <w:r>
              <w:t>DUT supports Adaptive Data Rate (ADR) feature</w:t>
            </w:r>
          </w:p>
        </w:tc>
        <w:tc>
          <w:tcPr>
            <w:tcW w:w="1590" w:type="dxa"/>
            <w:tcBorders>
              <w:top w:val="single" w:color="007D40" w:sz="4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F97363" w:rsidR="001B5894" w:rsidP="005A4F85" w:rsidRDefault="001B5894">
            <w:pPr>
              <w:pStyle w:val="TableContentStyle"/>
            </w:pPr>
            <w:r>
              <w:t>TRUE</w:t>
            </w:r>
          </w:p>
        </w:tc>
      </w:tr>
      <w:tr w:rsidRPr="00F97363" w:rsidR="001B5894" w:rsidTr="00425C2D">
        <w:trPr>
          <w:jc w:val="center"/>
        </w:trPr>
        <w:tc>
          <w:tcPr>
            <w:tcW w:w="7054" w:type="dxa"/>
            <w:tcBorders>
              <w:top w:val="single" w:color="007D40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F97363" w:rsidR="001B5894" w:rsidP="005A4F85" w:rsidRDefault="001B5894">
            <w:pPr>
              <w:pStyle w:val="TableContentStyle"/>
            </w:pPr>
            <w:r>
              <w:t>DUT implements LoRaWAN v1.0.2rB certification requirements</w:t>
            </w:r>
          </w:p>
        </w:tc>
        <w:tc>
          <w:tcPr>
            <w:tcW w:w="1590" w:type="dxa"/>
            <w:tcBorders>
              <w:top w:val="single" w:color="007D40" w:sz="4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F97363" w:rsidR="001B5894" w:rsidP="005A4F85" w:rsidRDefault="001B5894">
            <w:pPr>
              <w:pStyle w:val="TableContentStyle"/>
            </w:pPr>
            <w:r>
              <w:t>TRUE</w:t>
            </w:r>
          </w:p>
        </w:tc>
      </w:tr>
    </w:tbl>
    <w:p w:rsidRPr="00F97363" w:rsidR="001B5894" w:rsidP="00DD3243" w:rsidRDefault="001B5894">
      <w:pPr>
        <w:rPr>
          <w:rFonts w:ascii="Times New Roman" w:hAnsi="Times New Roman" w:cs="Times New Roman"/>
          <w:lang w:val="en-US"/>
        </w:rPr>
      </w:pPr>
    </w:p>
    <w:p w:rsidRPr="00F97363" w:rsidR="00DD3243" w:rsidRDefault="00DD3243">
      <w:pPr>
        <w:rPr>
          <w:rFonts w:ascii="Times New Roman" w:hAnsi="Times New Roman" w:cs="Times New Roman"/>
          <w:lang w:val="en-US"/>
        </w:rPr>
      </w:pPr>
      <w:r w:rsidRPr="00F97363">
        <w:rPr>
          <w:rFonts w:ascii="Times New Roman" w:hAnsi="Times New Roman" w:cs="Times New Roman"/>
          <w:lang w:val="en-US"/>
        </w:rPr>
        <w:br w:type="page"/>
      </w:r>
    </w:p>
    <w:tbl>
      <w:tblPr>
        <w:tblW w:w="9639" w:type="dxa"/>
        <w:jc w:val="center"/>
        <w:tblBorders>
          <w:top w:val="thinThickSmallGap" w:color="1F497D" w:sz="24" w:space="0"/>
          <w:bottom w:val="thinThickSmallGap" w:color="1F497D" w:sz="24" w:space="0"/>
        </w:tblBorders>
        <w:shd w:val="clear" w:color="auto" w:fill="1F497D"/>
        <w:tblLook w:val="04A0" w:firstRow="1" w:lastRow="0" w:firstColumn="1" w:lastColumn="0" w:noHBand="0" w:noVBand="1"/>
      </w:tblPr>
      <w:tblGrid>
        <w:gridCol w:w="9639"/>
      </w:tblGrid>
      <w:tr w:rsidRPr="00F97363" w:rsidR="00DD3243" w:rsidTr="00832AAE">
        <w:trPr>
          <w:trHeight w:val="1290"/>
          <w:jc w:val="center"/>
        </w:trPr>
        <w:tc>
          <w:tcPr>
            <w:tcW w:w="8720" w:type="dxa"/>
            <w:shd w:val="clear" w:color="auto" w:fill="1F497D"/>
            <w:vAlign w:val="center"/>
          </w:tcPr>
          <w:p w:rsidRPr="00F97363" w:rsidR="00DD3243" w:rsidP="00DD3243" w:rsidRDefault="00DD3243">
            <w:pPr>
              <w:pStyle w:val="Ttulo1"/>
              <w:spacing w:before="0" w:after="0"/>
              <w:rPr>
                <w:rFonts w:ascii="Times New Roman" w:hAnsi="Times New Roman"/>
                <w:b w:val="0"/>
                <w:color w:val="1F497D"/>
                <w:sz w:val="44"/>
                <w:szCs w:val="44"/>
                <w:lang w:val="en-US"/>
              </w:rPr>
            </w:pPr>
            <w:bookmarkStart w:name="_Toc519770929" w:id="15"/>
            <w:r w:rsidRPr="00B51413">
              <w:rPr>
                <w:rFonts w:cs="Arial"/>
                <w:color w:val="FFFFFF"/>
                <w:sz w:val="44"/>
                <w:szCs w:val="44"/>
                <w:lang w:val="en-US"/>
              </w:rPr>
              <w:lastRenderedPageBreak/>
              <w:t>Appendix C –</w:t>
            </w:r>
            <w:r w:rsidRPr="00F97363">
              <w:rPr>
                <w:rFonts w:ascii="Times New Roman" w:hAnsi="Times New Roman"/>
                <w:color w:val="FFFFFF"/>
                <w:sz w:val="48"/>
                <w:szCs w:val="48"/>
                <w:lang w:val="en-US"/>
              </w:rPr>
              <w:t xml:space="preserve"> </w:t>
            </w:r>
            <w:r w:rsidRPr="00B51413">
              <w:rPr>
                <w:rFonts w:cs="Arial"/>
                <w:b w:val="0"/>
                <w:color w:val="FFFFFF"/>
                <w:sz w:val="40"/>
                <w:szCs w:val="40"/>
                <w:lang w:val="en-US"/>
              </w:rPr>
              <w:t>IXIT</w:t>
            </w:r>
            <w:bookmarkEnd w:id="15"/>
          </w:p>
        </w:tc>
      </w:tr>
    </w:tbl>
    <w:p w:rsidRPr="00F97363" w:rsidR="00DD3243" w:rsidP="00DD3243" w:rsidRDefault="00DD3243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9639" w:type="dxa"/>
        <w:jc w:val="center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66"/>
        <w:gridCol w:w="1773"/>
      </w:tblGrid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007D40" w:sz="8" w:space="0"/>
              <w:left w:val="single" w:color="1F497D" w:sz="8" w:space="0"/>
              <w:bottom w:val="single" w:color="1F497D" w:sz="8" w:space="0"/>
            </w:tcBorders>
            <w:shd w:val="clear" w:color="auto" w:fill="1F497D"/>
            <w:vAlign w:val="center"/>
          </w:tcPr>
          <w:p w:rsidRPr="00B51413" w:rsidR="001B5894" w:rsidP="005C5CFC" w:rsidRDefault="001B589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B51413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90" w:type="dxa"/>
            <w:tcBorders>
              <w:top w:val="single" w:color="007D40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B51413" w:rsidR="001B5894" w:rsidP="005C5CFC" w:rsidRDefault="001B589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B51413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VALUE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Minimum transmission power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10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Maximum transmission power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20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End-device identifier (DevEUI)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'0000000000000000'O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End-device Address asigned during activation (DevAddr)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'00000000'O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Maximum number of uplinks re-transmission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Frame counter size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32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Application session key (AppSKey)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'11111111111111111111111111111111'O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Network session key (NwkSKey)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'11111111111111111111111111111111'O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Application key (AppKey)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'00000000000000000000000000000000'O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Application identifier (AppEUI)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'1111111111111111'O</w:t>
            </w:r>
          </w:p>
        </w:tc>
      </w:tr>
      <w:tr w:rsidRPr="00F9736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End-device Address (DevAddr)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'efbeadde'O</w:t>
            </w:r>
          </w:p>
        </w:tc>
      </w:tr>
    </w:tbl>
    <w:p w:rsidRPr="00F97363" w:rsidR="001B5894" w:rsidP="00DD3243" w:rsidRDefault="001B5894">
      <w:pPr>
        <w:rPr>
          <w:rFonts w:ascii="Times New Roman" w:hAnsi="Times New Roman" w:cs="Times New Roman"/>
          <w:lang w:val="en-US"/>
        </w:rPr>
      </w:pPr>
    </w:p>
    <w:p w:rsidRPr="00F97363" w:rsidR="00DD3243" w:rsidRDefault="00DD3243">
      <w:pPr>
        <w:rPr>
          <w:rFonts w:ascii="Times New Roman" w:hAnsi="Times New Roman" w:cs="Times New Roman"/>
          <w:lang w:val="en-US"/>
        </w:rPr>
      </w:pPr>
      <w:r w:rsidRPr="00F97363">
        <w:rPr>
          <w:rFonts w:ascii="Times New Roman" w:hAnsi="Times New Roman" w:cs="Times New Roman"/>
          <w:lang w:val="en-US"/>
        </w:rPr>
        <w:br w:type="page"/>
      </w:r>
    </w:p>
    <w:tbl>
      <w:tblPr>
        <w:tblW w:w="9639" w:type="dxa"/>
        <w:jc w:val="center"/>
        <w:tblBorders>
          <w:top w:val="thinThickSmallGap" w:color="1F497D" w:sz="24" w:space="0"/>
          <w:bottom w:val="thinThickSmallGap" w:color="1F497D" w:sz="24" w:space="0"/>
        </w:tblBorders>
        <w:shd w:val="clear" w:color="auto" w:fill="1F497D"/>
        <w:tblLook w:val="04A0" w:firstRow="1" w:lastRow="0" w:firstColumn="1" w:lastColumn="0" w:noHBand="0" w:noVBand="1"/>
      </w:tblPr>
      <w:tblGrid>
        <w:gridCol w:w="9639"/>
      </w:tblGrid>
      <w:tr w:rsidRPr="00F97363" w:rsidR="00DD3243" w:rsidTr="00832AAE">
        <w:trPr>
          <w:trHeight w:val="1290"/>
          <w:jc w:val="center"/>
        </w:trPr>
        <w:tc>
          <w:tcPr>
            <w:tcW w:w="8720" w:type="dxa"/>
            <w:shd w:val="clear" w:color="auto" w:fill="1F497D"/>
            <w:vAlign w:val="center"/>
          </w:tcPr>
          <w:p w:rsidRPr="00F97363" w:rsidR="00DD3243" w:rsidP="00DD3243" w:rsidRDefault="00DD3243">
            <w:pPr>
              <w:pStyle w:val="Ttulo1"/>
              <w:spacing w:before="0" w:after="0"/>
              <w:rPr>
                <w:rFonts w:ascii="Times New Roman" w:hAnsi="Times New Roman"/>
                <w:b w:val="0"/>
                <w:color w:val="1F497D"/>
                <w:sz w:val="44"/>
                <w:szCs w:val="44"/>
                <w:lang w:val="en-US"/>
              </w:rPr>
            </w:pPr>
            <w:bookmarkStart w:name="_Toc519770930" w:id="16"/>
            <w:r w:rsidRPr="00B51413">
              <w:rPr>
                <w:rFonts w:cs="Arial"/>
                <w:color w:val="FFFFFF"/>
                <w:sz w:val="44"/>
                <w:szCs w:val="44"/>
                <w:lang w:val="en-US"/>
              </w:rPr>
              <w:lastRenderedPageBreak/>
              <w:t xml:space="preserve">Appendix D – </w:t>
            </w:r>
            <w:r w:rsidRPr="00B51413">
              <w:rPr>
                <w:rFonts w:cs="Arial"/>
                <w:b w:val="0"/>
                <w:color w:val="FFFFFF"/>
                <w:sz w:val="40"/>
                <w:szCs w:val="40"/>
                <w:lang w:val="en-US"/>
              </w:rPr>
              <w:t>General Parameters</w:t>
            </w:r>
            <w:bookmarkEnd w:id="16"/>
          </w:p>
        </w:tc>
      </w:tr>
    </w:tbl>
    <w:p w:rsidRPr="00F97363" w:rsidR="00DD3243" w:rsidP="00DD3243" w:rsidRDefault="00DD3243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9639" w:type="dxa"/>
        <w:jc w:val="center"/>
        <w:tblBorders>
          <w:top w:val="single" w:color="007D40" w:sz="8" w:space="0"/>
          <w:left w:val="single" w:color="007D40" w:sz="8" w:space="0"/>
          <w:bottom w:val="single" w:color="007D40" w:sz="8" w:space="0"/>
          <w:right w:val="single" w:color="007D40" w:sz="8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66"/>
        <w:gridCol w:w="1773"/>
      </w:tblGrid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</w:tcBorders>
            <w:shd w:val="clear" w:color="auto" w:fill="1F497D"/>
            <w:vAlign w:val="center"/>
          </w:tcPr>
          <w:p w:rsidRPr="00B51413" w:rsidR="001B5894" w:rsidP="005C5CFC" w:rsidRDefault="001B589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B51413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90" w:type="dxa"/>
            <w:tcBorders>
              <w:top w:val="single" w:color="1F497D" w:sz="8" w:space="0"/>
              <w:bottom w:val="single" w:color="1F497D" w:sz="8" w:space="0"/>
              <w:right w:val="single" w:color="1F497D" w:sz="8" w:space="0"/>
            </w:tcBorders>
            <w:shd w:val="clear" w:color="auto" w:fill="1F497D"/>
            <w:vAlign w:val="center"/>
          </w:tcPr>
          <w:p w:rsidRPr="00B51413" w:rsidR="001B5894" w:rsidP="005C5CFC" w:rsidRDefault="001B5894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B51413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VALUE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Gateway model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Semtech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RECEIVE_DELAY1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RECEIVE_DELAY2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JOIN_ACCEPT_DELAY1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5.0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JOIN_ACCEPT_DELAY2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6.0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RX2 Receive window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SF10BW125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RX2 Receive window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866.550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Verbosity level for Logs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TRUE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Beacon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SF9BW125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Beacon default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869.525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Class B default pingSlot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869.525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Beacon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SF9BW125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Beacon default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923.4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Class B default pingSlot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923.4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RX2 Receive window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SF12BW500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General Timer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RECEIVE_DELAY1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RECEIVE_DELAY2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JOIN_ACCEPT_DELAY1(s)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5.0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JOIN_ACCEPT_DELAY2(s)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6.0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RX2 Receive window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921.9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RX2 Receive window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RECEIVE_DELAY1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RECEIVE_DELAY2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JOIN_ACCEPT_DELAY1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5.0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JOIN_ACCEPT_DELAY2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6.0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RX2 Receive window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SF10BW125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RX2 Receive window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923.2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Network Server IP Address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localhost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Gateway IP Address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localhost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Gateway socket port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1780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Default Tx Power (dBm)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21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Default Tx Antenna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RECEIVE_DELAY1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RECEIVE_DELAY2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JOIN_ACCEPT_DELAY1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5.0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JOIN_ACCEPT_DELAY2(s)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6.0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RX2 Receive window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869.525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RX2 Receive window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RECEIVE_DELAY1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RECEIVE_DELAY2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JOIN_ACCEPT_DELAY1(s)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5.0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JOIN_ACCEPT_DELAY2(s)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6.0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RX2 Receive window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923.3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General frequency offset applied that defines the AS923 country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Number of supported channels in Gateway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RECEIVE_DELAY1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RECEIVE_DELAY2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JOIN_ACCEPT_DELAY1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5.0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JOIN_ACCEPT_DELAY2(s)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6.0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RX2 Receive window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869.1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RX2 Receive window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RECEIVE_DELAY1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1.0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RECEIVE_DELAY2 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2.0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JOIN_ACCEPT_DELAY1(s)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5.0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JOIN_ACCEPT_DELAY2(s)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6.0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RX2 Receive window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923.3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RX2 Receive window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SF12BW500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pingSlot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SF9BW125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pingSlot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SF9BW125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Beacon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SF12BW500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Beacon default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923.3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Class B default pingSlot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923.3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pingSlot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SF12BW500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Beacon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SF9BW125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Beacon default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923.1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Class B default pingSlot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923.1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pingSlot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SF9BW125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Beacon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SF8BW125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Beacon default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866.550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Class B default pingSlot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866.550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pingSlot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SF8BW125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Beacon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SF9BW125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Beacon default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869.1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Class B default pingSlot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868.9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pingSlot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SF9BW125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Beacon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SF12BW500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Beacon default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923.3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Class B default pingSlot frequency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923.3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pingSlot DR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SF12BW500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EU868 Class C Response Timeout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KR920 Class C Response Timeout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US915 Class C Response Timeout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IN865 Class C Response Timeout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RU864 Class C Response Timeout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AU915 Class C Response Timeout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8.0</w:t>
            </w:r>
          </w:p>
        </w:tc>
      </w:tr>
      <w:tr w:rsidRPr="00B51413" w:rsidR="001B5894" w:rsidTr="00832AAE">
        <w:trPr>
          <w:jc w:val="center"/>
        </w:trPr>
        <w:tc>
          <w:tcPr>
            <w:tcW w:w="7054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AS923 Class C Response Timeout</w:t>
            </w:r>
          </w:p>
        </w:tc>
        <w:tc>
          <w:tcPr>
            <w:tcW w:w="1590" w:type="dxa"/>
            <w:tcBorders>
              <w:top w:val="single" w:color="1F497D" w:sz="8" w:space="0"/>
              <w:left w:val="single" w:color="1F497D" w:sz="8" w:space="0"/>
              <w:bottom w:val="single" w:color="1F497D" w:sz="8" w:space="0"/>
              <w:right w:val="single" w:color="1F497D" w:sz="8" w:space="0"/>
            </w:tcBorders>
            <w:vAlign w:val="center"/>
          </w:tcPr>
          <w:p w:rsidRPr="00B51413" w:rsidR="001B5894" w:rsidP="005A4F85" w:rsidRDefault="001B5894">
            <w:pPr>
              <w:pStyle w:val="TableContentStyle"/>
              <w:rPr>
                <w:rFonts w:ascii="Arial" w:hAnsi="Arial" w:cs="Arial"/>
              </w:rPr>
            </w:pPr>
            <w:r>
              <w:t>8.0</w:t>
            </w:r>
          </w:p>
        </w:tc>
      </w:tr>
    </w:tbl>
    <w:p w:rsidRPr="00F97363" w:rsidR="001B5894" w:rsidP="00DD3243" w:rsidRDefault="001B5894">
      <w:pPr>
        <w:rPr>
          <w:rFonts w:ascii="Times New Roman" w:hAnsi="Times New Roman" w:cs="Times New Roman"/>
          <w:lang w:val="en-US"/>
        </w:rPr>
      </w:pPr>
    </w:p>
    <w:p w:rsidRPr="00F97363" w:rsidR="00DD3243" w:rsidRDefault="00DD3243">
      <w:pPr>
        <w:rPr>
          <w:rFonts w:ascii="Times New Roman" w:hAnsi="Times New Roman" w:cs="Times New Roman"/>
          <w:lang w:val="en-US"/>
        </w:rPr>
      </w:pPr>
      <w:r w:rsidRPr="00F97363">
        <w:rPr>
          <w:rFonts w:ascii="Times New Roman" w:hAnsi="Times New Roman" w:cs="Times New Roman"/>
          <w:lang w:val="en-US"/>
        </w:rPr>
        <w:br w:type="page"/>
      </w:r>
    </w:p>
    <w:tbl>
      <w:tblPr>
        <w:tblW w:w="9639" w:type="dxa"/>
        <w:jc w:val="center"/>
        <w:tblBorders>
          <w:top w:val="thinThickSmallGap" w:color="1F497D" w:sz="24" w:space="0"/>
          <w:bottom w:val="thinThickSmallGap" w:color="1F497D" w:sz="24" w:space="0"/>
        </w:tblBorders>
        <w:shd w:val="clear" w:color="auto" w:fill="1F497D"/>
        <w:tblLook w:val="04A0" w:firstRow="1" w:lastRow="0" w:firstColumn="1" w:lastColumn="0" w:noHBand="0" w:noVBand="1"/>
      </w:tblPr>
      <w:tblGrid>
        <w:gridCol w:w="9639"/>
      </w:tblGrid>
      <w:tr w:rsidRPr="00F97363" w:rsidR="00DD3243" w:rsidTr="00832AAE">
        <w:trPr>
          <w:trHeight w:val="1290"/>
          <w:jc w:val="center"/>
        </w:trPr>
        <w:tc>
          <w:tcPr>
            <w:tcW w:w="8720" w:type="dxa"/>
            <w:shd w:val="clear" w:color="auto" w:fill="1F497D"/>
            <w:vAlign w:val="center"/>
          </w:tcPr>
          <w:p w:rsidRPr="00F97363" w:rsidR="00DD3243" w:rsidP="00DD3243" w:rsidRDefault="00DD3243">
            <w:pPr>
              <w:pStyle w:val="Ttulo1"/>
              <w:spacing w:before="0" w:after="0"/>
              <w:rPr>
                <w:rFonts w:ascii="Times New Roman" w:hAnsi="Times New Roman"/>
                <w:b w:val="0"/>
                <w:color w:val="1F497D"/>
                <w:sz w:val="44"/>
                <w:szCs w:val="44"/>
                <w:lang w:val="en-US"/>
              </w:rPr>
            </w:pPr>
            <w:bookmarkStart w:name="_Toc519770931" w:id="17"/>
            <w:r w:rsidRPr="00B51413">
              <w:rPr>
                <w:rFonts w:cs="Arial"/>
                <w:color w:val="FFFFFF"/>
                <w:sz w:val="44"/>
                <w:szCs w:val="44"/>
                <w:lang w:val="en-US"/>
              </w:rPr>
              <w:lastRenderedPageBreak/>
              <w:t>Appendix E –</w:t>
            </w:r>
            <w:r w:rsidRPr="00F97363">
              <w:rPr>
                <w:rFonts w:ascii="Times New Roman" w:hAnsi="Times New Roman"/>
                <w:color w:val="FFFFFF"/>
                <w:sz w:val="48"/>
                <w:szCs w:val="48"/>
                <w:lang w:val="en-US"/>
              </w:rPr>
              <w:t xml:space="preserve"> </w:t>
            </w:r>
            <w:r w:rsidRPr="00B51413">
              <w:rPr>
                <w:rFonts w:cs="Arial"/>
                <w:b w:val="0"/>
                <w:color w:val="FFFFFF"/>
                <w:sz w:val="40"/>
                <w:szCs w:val="40"/>
                <w:lang w:val="en-US"/>
              </w:rPr>
              <w:t>Photographs</w:t>
            </w:r>
            <w:bookmarkEnd w:id="17"/>
          </w:p>
        </w:tc>
      </w:tr>
    </w:tbl>
    <w:p w:rsidRPr="00F97363" w:rsidR="00DD3243" w:rsidP="00DD3243" w:rsidRDefault="00DD3243">
      <w:pPr>
        <w:rPr>
          <w:rFonts w:ascii="Times New Roman" w:hAnsi="Times New Roman" w:cs="Times New Roman"/>
          <w:lang w:val="en-US"/>
        </w:rPr>
      </w:pPr>
    </w:p>
    <w:sectPr w:rsidRPr="00F97363" w:rsidR="00DD3243" w:rsidSect="00832A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77" w:right="849" w:bottom="1417" w:left="851" w:header="708" w:footer="9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2C" w:rsidRDefault="00794E2C" w:rsidP="003A32D1">
      <w:pPr>
        <w:spacing w:after="0" w:line="240" w:lineRule="auto"/>
      </w:pPr>
      <w:r>
        <w:separator/>
      </w:r>
    </w:p>
  </w:endnote>
  <w:endnote w:type="continuationSeparator" w:id="0">
    <w:p w:rsidR="00794E2C" w:rsidRDefault="00794E2C" w:rsidP="003A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Corr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2D1" w:rsidRDefault="003A32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2D1" w:rsidRDefault="003A32D1" w:rsidP="006D748F">
    <w:pPr>
      <w:pStyle w:val="HeaderAndFooterSty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2D1" w:rsidRDefault="003A32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2C" w:rsidRDefault="00794E2C" w:rsidP="003A32D1">
      <w:pPr>
        <w:spacing w:after="0" w:line="240" w:lineRule="auto"/>
      </w:pPr>
      <w:r>
        <w:separator/>
      </w:r>
    </w:p>
  </w:footnote>
  <w:footnote w:type="continuationSeparator" w:id="0">
    <w:p w:rsidR="00794E2C" w:rsidRDefault="00794E2C" w:rsidP="003A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2D1" w:rsidRDefault="003A32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2D1" w:rsidRPr="00564A4B" w:rsidRDefault="003A32D1" w:rsidP="00564A4B">
    <w:pPr>
      <w:pStyle w:val="HeaderAndFooterSty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2D1" w:rsidRDefault="003A32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4D"/>
    <w:rsid w:val="000016F7"/>
    <w:rsid w:val="00017803"/>
    <w:rsid w:val="000653B9"/>
    <w:rsid w:val="000B3EBE"/>
    <w:rsid w:val="000D3DBB"/>
    <w:rsid w:val="001003EE"/>
    <w:rsid w:val="00111D00"/>
    <w:rsid w:val="00121733"/>
    <w:rsid w:val="0013371D"/>
    <w:rsid w:val="00140B39"/>
    <w:rsid w:val="00145923"/>
    <w:rsid w:val="00145EF6"/>
    <w:rsid w:val="00167429"/>
    <w:rsid w:val="00167AF5"/>
    <w:rsid w:val="00170176"/>
    <w:rsid w:val="00180772"/>
    <w:rsid w:val="001A20B1"/>
    <w:rsid w:val="001A2A1B"/>
    <w:rsid w:val="001B5894"/>
    <w:rsid w:val="001C6F7E"/>
    <w:rsid w:val="001F3032"/>
    <w:rsid w:val="001F63EA"/>
    <w:rsid w:val="00206BBB"/>
    <w:rsid w:val="00223014"/>
    <w:rsid w:val="00225649"/>
    <w:rsid w:val="002258A8"/>
    <w:rsid w:val="00235146"/>
    <w:rsid w:val="0025575E"/>
    <w:rsid w:val="002D2048"/>
    <w:rsid w:val="002D429B"/>
    <w:rsid w:val="002D4E01"/>
    <w:rsid w:val="002F3B1D"/>
    <w:rsid w:val="002F3C74"/>
    <w:rsid w:val="00312132"/>
    <w:rsid w:val="00317B6A"/>
    <w:rsid w:val="003209E4"/>
    <w:rsid w:val="00334504"/>
    <w:rsid w:val="00335F97"/>
    <w:rsid w:val="00371AB6"/>
    <w:rsid w:val="00384766"/>
    <w:rsid w:val="00390ACE"/>
    <w:rsid w:val="00397A9D"/>
    <w:rsid w:val="003A32D1"/>
    <w:rsid w:val="003A6DFB"/>
    <w:rsid w:val="003B09C7"/>
    <w:rsid w:val="003B6642"/>
    <w:rsid w:val="003C3494"/>
    <w:rsid w:val="003D550E"/>
    <w:rsid w:val="003F6ECC"/>
    <w:rsid w:val="00413AA8"/>
    <w:rsid w:val="00425C2D"/>
    <w:rsid w:val="004347FF"/>
    <w:rsid w:val="00443EE5"/>
    <w:rsid w:val="00450F4B"/>
    <w:rsid w:val="00452266"/>
    <w:rsid w:val="0046093A"/>
    <w:rsid w:val="00471F30"/>
    <w:rsid w:val="0049370D"/>
    <w:rsid w:val="004B4814"/>
    <w:rsid w:val="004B4A47"/>
    <w:rsid w:val="004B7A53"/>
    <w:rsid w:val="004C28A1"/>
    <w:rsid w:val="004C7F48"/>
    <w:rsid w:val="004D72AD"/>
    <w:rsid w:val="004E3A46"/>
    <w:rsid w:val="004F1CAF"/>
    <w:rsid w:val="004F238F"/>
    <w:rsid w:val="004F2864"/>
    <w:rsid w:val="00502C28"/>
    <w:rsid w:val="00525E34"/>
    <w:rsid w:val="005378EA"/>
    <w:rsid w:val="00551814"/>
    <w:rsid w:val="00564A4B"/>
    <w:rsid w:val="00583DD7"/>
    <w:rsid w:val="005A4F85"/>
    <w:rsid w:val="005B6F13"/>
    <w:rsid w:val="005C2D69"/>
    <w:rsid w:val="005D659D"/>
    <w:rsid w:val="005D6DBC"/>
    <w:rsid w:val="005E186D"/>
    <w:rsid w:val="00624972"/>
    <w:rsid w:val="00632194"/>
    <w:rsid w:val="0066329E"/>
    <w:rsid w:val="006806E5"/>
    <w:rsid w:val="006A4A25"/>
    <w:rsid w:val="006B70B9"/>
    <w:rsid w:val="006C5AA3"/>
    <w:rsid w:val="006D748F"/>
    <w:rsid w:val="006E0054"/>
    <w:rsid w:val="006E097B"/>
    <w:rsid w:val="006E52CF"/>
    <w:rsid w:val="00720E4D"/>
    <w:rsid w:val="0072516F"/>
    <w:rsid w:val="00735857"/>
    <w:rsid w:val="00760896"/>
    <w:rsid w:val="00763E56"/>
    <w:rsid w:val="007811D5"/>
    <w:rsid w:val="00794E2C"/>
    <w:rsid w:val="00794EEC"/>
    <w:rsid w:val="00797226"/>
    <w:rsid w:val="007B05F4"/>
    <w:rsid w:val="007B063E"/>
    <w:rsid w:val="007B297F"/>
    <w:rsid w:val="007B6E5C"/>
    <w:rsid w:val="007D4F10"/>
    <w:rsid w:val="007D7A1B"/>
    <w:rsid w:val="007E002A"/>
    <w:rsid w:val="007E34F0"/>
    <w:rsid w:val="007F6D6A"/>
    <w:rsid w:val="00801C0C"/>
    <w:rsid w:val="008105D4"/>
    <w:rsid w:val="00815071"/>
    <w:rsid w:val="00816BDF"/>
    <w:rsid w:val="00816EC9"/>
    <w:rsid w:val="00825DBA"/>
    <w:rsid w:val="0083169C"/>
    <w:rsid w:val="00832AAE"/>
    <w:rsid w:val="00836593"/>
    <w:rsid w:val="00846C42"/>
    <w:rsid w:val="0086084B"/>
    <w:rsid w:val="008706FF"/>
    <w:rsid w:val="008911BA"/>
    <w:rsid w:val="00897916"/>
    <w:rsid w:val="008B3B58"/>
    <w:rsid w:val="008E27E8"/>
    <w:rsid w:val="008E51EA"/>
    <w:rsid w:val="009053AF"/>
    <w:rsid w:val="00921524"/>
    <w:rsid w:val="00931B83"/>
    <w:rsid w:val="00941DF1"/>
    <w:rsid w:val="009565DE"/>
    <w:rsid w:val="0097303F"/>
    <w:rsid w:val="009814D2"/>
    <w:rsid w:val="00983087"/>
    <w:rsid w:val="0099045E"/>
    <w:rsid w:val="00996C66"/>
    <w:rsid w:val="009A372A"/>
    <w:rsid w:val="009A514D"/>
    <w:rsid w:val="009B2AE6"/>
    <w:rsid w:val="009B4DED"/>
    <w:rsid w:val="009D14D4"/>
    <w:rsid w:val="009E1314"/>
    <w:rsid w:val="00A13642"/>
    <w:rsid w:val="00A20E66"/>
    <w:rsid w:val="00A46C8C"/>
    <w:rsid w:val="00A538B6"/>
    <w:rsid w:val="00A53DD5"/>
    <w:rsid w:val="00A6460D"/>
    <w:rsid w:val="00A7462D"/>
    <w:rsid w:val="00A94735"/>
    <w:rsid w:val="00AB1070"/>
    <w:rsid w:val="00AC205A"/>
    <w:rsid w:val="00AC609E"/>
    <w:rsid w:val="00AC6788"/>
    <w:rsid w:val="00AD4116"/>
    <w:rsid w:val="00AD597E"/>
    <w:rsid w:val="00AE1BF7"/>
    <w:rsid w:val="00AE29B4"/>
    <w:rsid w:val="00AE2F07"/>
    <w:rsid w:val="00AF0D93"/>
    <w:rsid w:val="00AF12E3"/>
    <w:rsid w:val="00B106C0"/>
    <w:rsid w:val="00B36B35"/>
    <w:rsid w:val="00B46BB0"/>
    <w:rsid w:val="00B51413"/>
    <w:rsid w:val="00B76B4F"/>
    <w:rsid w:val="00B94E5F"/>
    <w:rsid w:val="00BA045F"/>
    <w:rsid w:val="00BA60FC"/>
    <w:rsid w:val="00BA7803"/>
    <w:rsid w:val="00BB0C70"/>
    <w:rsid w:val="00BE013C"/>
    <w:rsid w:val="00BE140C"/>
    <w:rsid w:val="00BE5E29"/>
    <w:rsid w:val="00BE68CC"/>
    <w:rsid w:val="00C06E58"/>
    <w:rsid w:val="00C1000E"/>
    <w:rsid w:val="00C13360"/>
    <w:rsid w:val="00C272CF"/>
    <w:rsid w:val="00C4258B"/>
    <w:rsid w:val="00C47FE1"/>
    <w:rsid w:val="00C52063"/>
    <w:rsid w:val="00CC4D23"/>
    <w:rsid w:val="00CD156C"/>
    <w:rsid w:val="00CF4F2E"/>
    <w:rsid w:val="00D40BD2"/>
    <w:rsid w:val="00D54160"/>
    <w:rsid w:val="00D569D8"/>
    <w:rsid w:val="00D6364A"/>
    <w:rsid w:val="00D708B4"/>
    <w:rsid w:val="00D72A08"/>
    <w:rsid w:val="00D74ACB"/>
    <w:rsid w:val="00D80206"/>
    <w:rsid w:val="00D9184D"/>
    <w:rsid w:val="00D96BA2"/>
    <w:rsid w:val="00DA79F7"/>
    <w:rsid w:val="00DB296B"/>
    <w:rsid w:val="00DD3243"/>
    <w:rsid w:val="00DD6CAA"/>
    <w:rsid w:val="00DD6F4D"/>
    <w:rsid w:val="00DE3D94"/>
    <w:rsid w:val="00DF6901"/>
    <w:rsid w:val="00E56A28"/>
    <w:rsid w:val="00E87E7B"/>
    <w:rsid w:val="00E92E95"/>
    <w:rsid w:val="00EA4200"/>
    <w:rsid w:val="00EB00BD"/>
    <w:rsid w:val="00EC21C3"/>
    <w:rsid w:val="00EC2F2D"/>
    <w:rsid w:val="00EC3339"/>
    <w:rsid w:val="00EF1230"/>
    <w:rsid w:val="00EF4955"/>
    <w:rsid w:val="00EF7DC2"/>
    <w:rsid w:val="00F051F6"/>
    <w:rsid w:val="00F36245"/>
    <w:rsid w:val="00F406D2"/>
    <w:rsid w:val="00F42E13"/>
    <w:rsid w:val="00F460CB"/>
    <w:rsid w:val="00F46C7E"/>
    <w:rsid w:val="00F71387"/>
    <w:rsid w:val="00F90268"/>
    <w:rsid w:val="00F91CB3"/>
    <w:rsid w:val="00F97363"/>
    <w:rsid w:val="00FA1510"/>
    <w:rsid w:val="00FA1C6E"/>
    <w:rsid w:val="00FB0D6E"/>
    <w:rsid w:val="00FE150D"/>
    <w:rsid w:val="00FE256D"/>
    <w:rsid w:val="00FE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3A5D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EE5"/>
  </w:style>
  <w:style w:type="paragraph" w:styleId="Ttulo1">
    <w:name w:val="heading 1"/>
    <w:aliases w:val="H1,Huvudrubrik,app heading 1,l1,h1,h11,h12,h13,h14,h15,h16,NMP Heading 1,heading 1,h17,h111,h121,h131,h141,h151,h161,h18,h112,h122,h132,h142,h152,h162,h19,h113,h123,h133,h143,h153,h163,Headline 1"/>
    <w:basedOn w:val="Normal"/>
    <w:next w:val="Normal"/>
    <w:link w:val="Ttulo1Car"/>
    <w:qFormat/>
    <w:rsid w:val="005E186D"/>
    <w:pPr>
      <w:keepNext/>
      <w:spacing w:before="80" w:after="8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val="sv-S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1 Car,Huvudrubrik Car,app heading 1 Car,l1 Car,h1 Car,h11 Car,h12 Car,h13 Car,h14 Car,h15 Car,h16 Car,NMP Heading 1 Car,heading 1 Car,h17 Car,h111 Car,h121 Car,h131 Car,h141 Car,h151 Car,h161 Car,h18 Car,h112 Car,h122 Car,h132 Car,h142 Car"/>
    <w:basedOn w:val="Fuentedeprrafopredeter"/>
    <w:link w:val="Ttulo1"/>
    <w:rsid w:val="005E186D"/>
    <w:rPr>
      <w:rFonts w:ascii="Arial" w:eastAsia="Times New Roman" w:hAnsi="Arial" w:cs="Times New Roman"/>
      <w:b/>
      <w:sz w:val="24"/>
      <w:szCs w:val="20"/>
      <w:lang w:val="sv-SE" w:eastAsia="es-ES"/>
    </w:rPr>
  </w:style>
  <w:style w:type="paragraph" w:customStyle="1" w:styleId="texto">
    <w:name w:val="texto"/>
    <w:basedOn w:val="Normal"/>
    <w:rsid w:val="005E186D"/>
    <w:pPr>
      <w:overflowPunct w:val="0"/>
      <w:autoSpaceDE w:val="0"/>
      <w:autoSpaceDN w:val="0"/>
      <w:adjustRightInd w:val="0"/>
      <w:snapToGrid w:val="0"/>
      <w:spacing w:before="120" w:after="0" w:line="240" w:lineRule="auto"/>
      <w:ind w:right="424"/>
      <w:jc w:val="both"/>
      <w:textAlignment w:val="baseline"/>
    </w:pPr>
    <w:rPr>
      <w:rFonts w:ascii="Times New Roman" w:eastAsia="MetaCorr" w:hAnsi="Times New Roman" w:cs="Times New Roman"/>
      <w:b/>
      <w:bCs/>
      <w:sz w:val="20"/>
      <w:lang w:val="en-GB" w:eastAsia="es-ES"/>
    </w:rPr>
  </w:style>
  <w:style w:type="paragraph" w:customStyle="1" w:styleId="Listas">
    <w:name w:val="Listas"/>
    <w:basedOn w:val="texto"/>
    <w:next w:val="texto"/>
    <w:rsid w:val="005E186D"/>
    <w:pPr>
      <w:ind w:left="993" w:right="426" w:hanging="426"/>
    </w:pPr>
  </w:style>
  <w:style w:type="paragraph" w:customStyle="1" w:styleId="Sidfot">
    <w:name w:val="Sidfot"/>
    <w:basedOn w:val="Normal"/>
    <w:rsid w:val="003B09C7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sv-SE" w:eastAsia="es-ES"/>
    </w:rPr>
  </w:style>
  <w:style w:type="paragraph" w:styleId="Sinespaciado">
    <w:name w:val="No Spacing"/>
    <w:uiPriority w:val="1"/>
    <w:qFormat/>
    <w:rsid w:val="003B09C7"/>
    <w:pPr>
      <w:spacing w:after="0" w:line="240" w:lineRule="auto"/>
    </w:pPr>
    <w:rPr>
      <w:rFonts w:ascii="Times New Roman" w:eastAsia="Calibri" w:hAnsi="Times New Roman" w:cs="Times New Roman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3B09C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3B09C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9C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91CB3"/>
    <w:rPr>
      <w:color w:val="808080"/>
    </w:rPr>
  </w:style>
  <w:style w:type="table" w:styleId="Tablaconcuadrcula">
    <w:name w:val="Table Grid"/>
    <w:basedOn w:val="Tablanormal"/>
    <w:uiPriority w:val="59"/>
    <w:rsid w:val="001B58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sid w:val="006C5AA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B7A53"/>
    <w:pPr>
      <w:tabs>
        <w:tab w:val="right" w:leader="dot" w:pos="9498"/>
      </w:tabs>
      <w:overflowPunct w:val="0"/>
      <w:autoSpaceDE w:val="0"/>
      <w:autoSpaceDN w:val="0"/>
      <w:adjustRightInd w:val="0"/>
      <w:spacing w:before="120" w:after="0" w:line="240" w:lineRule="auto"/>
      <w:ind w:left="284" w:right="425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A3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32D1"/>
  </w:style>
  <w:style w:type="paragraph" w:styleId="Piedepgina">
    <w:name w:val="footer"/>
    <w:basedOn w:val="Normal"/>
    <w:link w:val="PiedepginaCar"/>
    <w:uiPriority w:val="99"/>
    <w:semiHidden/>
    <w:unhideWhenUsed/>
    <w:rsid w:val="003A3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32D1"/>
  </w:style>
  <w:style w:type="paragraph" w:customStyle="1" w:styleId="TitleDetailNameStyle">
    <w:name w:val="TitleDetailNameStyle"/>
    <w:basedOn w:val="Normal"/>
    <w:link w:val="TitleDetailNameStyleChar"/>
    <w:qFormat/>
    <w:rsid w:val="002F3C74"/>
    <w:pPr>
      <w:tabs>
        <w:tab w:val="right" w:leader="dot" w:pos="3282"/>
      </w:tabs>
      <w:spacing w:before="60" w:after="60" w:line="240" w:lineRule="auto"/>
    </w:pPr>
    <w:rPr>
      <w:rFonts w:ascii="Times New Roman" w:hAnsi="Times New Roman" w:cs="Times New Roman"/>
      <w:b/>
      <w:color w:val="404040"/>
      <w:sz w:val="16"/>
      <w:szCs w:val="16"/>
      <w:lang w:val="en-US"/>
    </w:rPr>
  </w:style>
  <w:style w:type="paragraph" w:customStyle="1" w:styleId="TitleDetailValueStyle">
    <w:name w:val="TitleDetailValueStyle"/>
    <w:basedOn w:val="Normal"/>
    <w:link w:val="TitleDetailValueStyleChar"/>
    <w:qFormat/>
    <w:rsid w:val="002F3C74"/>
    <w:pPr>
      <w:spacing w:before="60" w:after="60" w:line="240" w:lineRule="auto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TitleDetailNameStyleChar">
    <w:name w:val="TitleDetailNameStyle Char"/>
    <w:basedOn w:val="Fuentedeprrafopredeter"/>
    <w:link w:val="TitleDetailNameStyle"/>
    <w:rsid w:val="002F3C74"/>
    <w:rPr>
      <w:rFonts w:ascii="Times New Roman" w:hAnsi="Times New Roman" w:cs="Times New Roman"/>
      <w:b/>
      <w:color w:val="404040"/>
      <w:sz w:val="16"/>
      <w:szCs w:val="16"/>
      <w:lang w:val="en-US"/>
    </w:rPr>
  </w:style>
  <w:style w:type="character" w:customStyle="1" w:styleId="TitleDetailValueStyleChar">
    <w:name w:val="TitleDetailValueStyle Char"/>
    <w:basedOn w:val="Fuentedeprrafopredeter"/>
    <w:link w:val="TitleDetailValueStyle"/>
    <w:rsid w:val="002F3C74"/>
    <w:rPr>
      <w:rFonts w:ascii="Times New Roman" w:hAnsi="Times New Roman" w:cs="Times New Roman"/>
      <w:sz w:val="16"/>
      <w:szCs w:val="16"/>
      <w:lang w:val="en-US"/>
    </w:rPr>
  </w:style>
  <w:style w:type="paragraph" w:customStyle="1" w:styleId="TitleTextStyle">
    <w:name w:val="TitleTextStyle"/>
    <w:basedOn w:val="Normal"/>
    <w:link w:val="TitleTextStyleChar"/>
    <w:qFormat/>
    <w:rsid w:val="00A20E66"/>
    <w:pPr>
      <w:spacing w:after="0" w:line="240" w:lineRule="auto"/>
      <w:jc w:val="center"/>
    </w:pPr>
    <w:rPr>
      <w:rFonts w:ascii="Times New Roman" w:hAnsi="Times New Roman" w:cs="Times New Roman"/>
      <w:color w:val="FFFFFF"/>
      <w:sz w:val="40"/>
      <w:szCs w:val="40"/>
      <w:lang w:val="en-US"/>
    </w:rPr>
  </w:style>
  <w:style w:type="character" w:customStyle="1" w:styleId="TitleTextStyleChar">
    <w:name w:val="TitleTextStyle Char"/>
    <w:basedOn w:val="Fuentedeprrafopredeter"/>
    <w:link w:val="TitleTextStyle"/>
    <w:rsid w:val="00A20E66"/>
    <w:rPr>
      <w:rFonts w:ascii="Times New Roman" w:hAnsi="Times New Roman" w:cs="Times New Roman"/>
      <w:color w:val="FFFFFF"/>
      <w:sz w:val="40"/>
      <w:szCs w:val="40"/>
      <w:lang w:val="en-US"/>
    </w:rPr>
  </w:style>
  <w:style w:type="paragraph" w:customStyle="1" w:styleId="TableContentStyle">
    <w:name w:val="TableContentStyle"/>
    <w:basedOn w:val="Normal"/>
    <w:link w:val="TableContentStyleChar"/>
    <w:qFormat/>
    <w:rsid w:val="005A4F85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TableContentStyleChar">
    <w:name w:val="TableContentStyle Char"/>
    <w:basedOn w:val="Fuentedeprrafopredeter"/>
    <w:link w:val="TableContentStyle"/>
    <w:rsid w:val="005A4F85"/>
    <w:rPr>
      <w:rFonts w:ascii="Times New Roman" w:hAnsi="Times New Roman" w:cs="Times New Roman"/>
      <w:sz w:val="20"/>
      <w:szCs w:val="20"/>
      <w:lang w:val="en-US"/>
    </w:rPr>
  </w:style>
  <w:style w:type="paragraph" w:customStyle="1" w:styleId="TableContentVerdictStyle">
    <w:name w:val="TableContentVerdictStyle"/>
    <w:basedOn w:val="TableContentStyle"/>
    <w:link w:val="TableContentVerdictStyleChar"/>
    <w:qFormat/>
    <w:rsid w:val="00AE29B4"/>
    <w:rPr>
      <w:b/>
    </w:rPr>
  </w:style>
  <w:style w:type="character" w:customStyle="1" w:styleId="TableContentVerdictStyleChar">
    <w:name w:val="TableContentVerdictStyle Char"/>
    <w:basedOn w:val="TableContentStyleChar"/>
    <w:link w:val="TableContentVerdictStyle"/>
    <w:rsid w:val="00AE29B4"/>
    <w:rPr>
      <w:rFonts w:ascii="Times New Roman" w:hAnsi="Times New Roman" w:cs="Times New Roman"/>
      <w:b/>
      <w:sz w:val="20"/>
      <w:szCs w:val="20"/>
      <w:lang w:val="en-US"/>
    </w:rPr>
  </w:style>
  <w:style w:type="paragraph" w:customStyle="1" w:styleId="SectionTitleStyle">
    <w:name w:val="SectionTitleStyle"/>
    <w:basedOn w:val="Ttulo1"/>
    <w:link w:val="SectionTitleStyleChar"/>
    <w:qFormat/>
    <w:rsid w:val="00AD597E"/>
    <w:pPr>
      <w:tabs>
        <w:tab w:val="left" w:pos="10204"/>
      </w:tabs>
      <w:spacing w:before="0" w:after="0"/>
      <w:ind w:right="-2"/>
      <w:jc w:val="left"/>
    </w:pPr>
    <w:rPr>
      <w:rFonts w:ascii="Times New Roman" w:hAnsi="Times New Roman"/>
      <w:color w:val="007D40"/>
      <w:sz w:val="32"/>
      <w:szCs w:val="32"/>
      <w:lang w:val="en-US"/>
    </w:rPr>
  </w:style>
  <w:style w:type="character" w:customStyle="1" w:styleId="SectionTitleStyleChar">
    <w:name w:val="SectionTitleStyle Char"/>
    <w:basedOn w:val="Ttulo1Car"/>
    <w:link w:val="SectionTitleStyle"/>
    <w:rsid w:val="00AD597E"/>
    <w:rPr>
      <w:rFonts w:ascii="Times New Roman" w:eastAsia="Times New Roman" w:hAnsi="Times New Roman" w:cs="Times New Roman"/>
      <w:b/>
      <w:color w:val="007D40"/>
      <w:sz w:val="32"/>
      <w:szCs w:val="32"/>
      <w:lang w:val="en-US" w:eastAsia="es-ES"/>
    </w:rPr>
  </w:style>
  <w:style w:type="paragraph" w:customStyle="1" w:styleId="HeaderAndFooterStyle">
    <w:name w:val="HeaderAndFooterStyle"/>
    <w:basedOn w:val="Encabezado"/>
    <w:link w:val="HeaderAndFooterStyleChar"/>
    <w:qFormat/>
    <w:rsid w:val="00564A4B"/>
    <w:pPr>
      <w:tabs>
        <w:tab w:val="clear" w:pos="8504"/>
        <w:tab w:val="right" w:pos="9072"/>
      </w:tabs>
      <w:ind w:left="-567" w:right="-568"/>
    </w:pPr>
    <w:rPr>
      <w:rFonts w:ascii="Times New Roman" w:hAnsi="Times New Roman" w:cs="Times New Roman"/>
      <w:sz w:val="16"/>
      <w:szCs w:val="16"/>
    </w:rPr>
  </w:style>
  <w:style w:type="character" w:customStyle="1" w:styleId="HeaderAndFooterStyleChar">
    <w:name w:val="HeaderAndFooterStyle Char"/>
    <w:basedOn w:val="EncabezadoCar"/>
    <w:link w:val="HeaderAndFooterStyle"/>
    <w:rsid w:val="00564A4B"/>
    <w:rPr>
      <w:rFonts w:ascii="Times New Roman" w:hAnsi="Times New Roman" w:cs="Times New Roman"/>
      <w:sz w:val="16"/>
      <w:szCs w:val="16"/>
    </w:rPr>
  </w:style>
  <w:style w:type="table" w:customStyle="1" w:styleId="Tablaconcuadrcula1">
    <w:name w:val="Tabla con cuadrícula1"/>
    <w:basedOn w:val="Tablanormal"/>
    <w:uiPriority w:val="59"/>
    <w:rsid w:val="001337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normal1">
    <w:name w:val="Tabla normal1"/>
    <w:uiPriority w:val="99"/>
    <w:semiHidden/>
    <w:qFormat/>
    <w:rsid w:val="00BE140C"/>
    <w:rPr>
      <w:rFonts w:eastAsiaTheme="minorEastAsia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2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openxmlformats.org/officeDocument/2006/relationships/footer" Target="/word/footer3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header" Target="/word/header3.xml" Id="rId11" /><Relationship Type="http://schemas.openxmlformats.org/officeDocument/2006/relationships/footnotes" Target="/word/footnotes.xml" Id="rId5" /><Relationship Type="http://schemas.openxmlformats.org/officeDocument/2006/relationships/footer" Target="/word/footer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.xml" Id="rId9" /><Relationship Type="http://schemas.openxmlformats.org/officeDocument/2006/relationships/theme" Target="/word/theme/theme1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Program Files (x86)\LoRaAlliance\LCTT\Reports\LCTT\v3.3.0_R1\template.dotx" TargetMode="External" Id="R4f1c53ec0b01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C8A2-0482-4F68-BB7E-3C0CB018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template_1</Template>
  <TotalTime>1</TotalTime>
  <Pages>8</Pages>
  <Words>493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Adrián Heredia Jiménez</dc:creator>
  <cp:lastModifiedBy>Adrián Heredia Jiménez</cp:lastModifiedBy>
  <cp:revision>1</cp:revision>
  <dcterms:created xsi:type="dcterms:W3CDTF">2021-05-04T10:19:00Z</dcterms:created>
  <dcterms:modified xsi:type="dcterms:W3CDTF">2021-05-04T10:20:00Z</dcterms:modified>
</cp:coreProperties>
</file>